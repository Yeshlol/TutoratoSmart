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3A7068" w:rsidRDefault="004466E9" w:rsidP="000D05B9">
            <w:pPr>
              <w:spacing w:after="61" w:line="240" w:lineRule="auto"/>
              <w:rPr>
                <w:rFonts w:ascii="Century Gothic" w:hAnsi="Century Gothic" w:cs="Arial"/>
                <w:color w:val="auto"/>
                <w:sz w:val="20"/>
                <w:szCs w:val="16"/>
              </w:rPr>
            </w:pPr>
            <w:bookmarkStart w:id="0" w:name="_Hlk24096117"/>
            <w:r w:rsidRPr="003A7068">
              <w:rPr>
                <w:rFonts w:ascii="Century Gothic" w:hAnsi="Century Gothic" w:cs="Arial"/>
                <w:color w:val="auto"/>
                <w:sz w:val="20"/>
                <w:szCs w:val="16"/>
              </w:rPr>
              <w:t>Riferimento</w:t>
            </w:r>
          </w:p>
        </w:tc>
        <w:tc>
          <w:tcPr>
            <w:tcW w:w="5429" w:type="dxa"/>
          </w:tcPr>
          <w:p w14:paraId="60505C27" w14:textId="77777777" w:rsidR="004466E9" w:rsidRPr="003A7068" w:rsidRDefault="004466E9" w:rsidP="000D05B9">
            <w:pPr>
              <w:spacing w:after="61" w:line="240" w:lineRule="auto"/>
              <w:rPr>
                <w:rFonts w:ascii="Century Gothic" w:hAnsi="Century Gothic" w:cs="Arial"/>
                <w:color w:val="auto"/>
                <w:sz w:val="20"/>
                <w:szCs w:val="16"/>
              </w:rPr>
            </w:pPr>
          </w:p>
        </w:tc>
      </w:tr>
      <w:tr w:rsidR="004466E9" w:rsidRPr="009D3FEB" w14:paraId="661EB2BE" w14:textId="77777777" w:rsidTr="004466E9">
        <w:trPr>
          <w:trHeight w:val="254"/>
        </w:trPr>
        <w:tc>
          <w:tcPr>
            <w:tcW w:w="1693" w:type="dxa"/>
          </w:tcPr>
          <w:p w14:paraId="52C5D0AB"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Versione</w:t>
            </w:r>
          </w:p>
        </w:tc>
        <w:tc>
          <w:tcPr>
            <w:tcW w:w="5429" w:type="dxa"/>
          </w:tcPr>
          <w:p w14:paraId="09E30AB7" w14:textId="5F6EC4D6"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olor w:val="auto"/>
                <w:sz w:val="20"/>
                <w:szCs w:val="16"/>
              </w:rPr>
              <w:t>0.</w:t>
            </w:r>
            <w:r w:rsidR="00C77A15">
              <w:rPr>
                <w:rFonts w:ascii="Century Gothic" w:hAnsi="Century Gothic"/>
                <w:color w:val="auto"/>
                <w:sz w:val="20"/>
                <w:szCs w:val="16"/>
              </w:rPr>
              <w:t>6</w:t>
            </w:r>
          </w:p>
        </w:tc>
      </w:tr>
      <w:tr w:rsidR="004466E9" w:rsidRPr="009D3FEB" w14:paraId="17B9D43A" w14:textId="77777777" w:rsidTr="004466E9">
        <w:trPr>
          <w:trHeight w:val="254"/>
        </w:trPr>
        <w:tc>
          <w:tcPr>
            <w:tcW w:w="1693" w:type="dxa"/>
          </w:tcPr>
          <w:p w14:paraId="42BC1FEE"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Data</w:t>
            </w:r>
          </w:p>
        </w:tc>
        <w:tc>
          <w:tcPr>
            <w:tcW w:w="5429" w:type="dxa"/>
          </w:tcPr>
          <w:p w14:paraId="4621BF6F" w14:textId="5F5C86C8" w:rsidR="004466E9" w:rsidRPr="003A7068" w:rsidRDefault="00F27E6E" w:rsidP="000D05B9">
            <w:pPr>
              <w:spacing w:after="61" w:line="240" w:lineRule="auto"/>
              <w:rPr>
                <w:rFonts w:ascii="Century Gothic" w:hAnsi="Century Gothic" w:cs="Arial"/>
                <w:color w:val="auto"/>
                <w:sz w:val="20"/>
                <w:szCs w:val="16"/>
              </w:rPr>
            </w:pPr>
            <w:r>
              <w:rPr>
                <w:rFonts w:ascii="Century Gothic" w:hAnsi="Century Gothic"/>
                <w:color w:val="auto"/>
                <w:sz w:val="20"/>
                <w:szCs w:val="16"/>
              </w:rPr>
              <w:t>1</w:t>
            </w:r>
            <w:r w:rsidR="004466E9" w:rsidRPr="003A7068">
              <w:rPr>
                <w:rFonts w:ascii="Century Gothic" w:hAnsi="Century Gothic"/>
                <w:color w:val="auto"/>
                <w:sz w:val="20"/>
                <w:szCs w:val="16"/>
              </w:rPr>
              <w:fldChar w:fldCharType="begin"/>
            </w:r>
            <w:r w:rsidR="004466E9" w:rsidRPr="003A7068">
              <w:rPr>
                <w:rFonts w:ascii="Century Gothic" w:hAnsi="Century Gothic"/>
                <w:color w:val="auto"/>
                <w:sz w:val="20"/>
                <w:szCs w:val="16"/>
              </w:rPr>
              <w:instrText xml:space="preserve"> DOCPROPERTY  "Data registrazione"  \* MERGEFORMAT </w:instrText>
            </w:r>
            <w:r w:rsidR="004466E9" w:rsidRPr="003A7068">
              <w:rPr>
                <w:rFonts w:ascii="Century Gothic" w:hAnsi="Century Gothic"/>
                <w:color w:val="auto"/>
                <w:sz w:val="20"/>
                <w:szCs w:val="16"/>
              </w:rPr>
              <w:fldChar w:fldCharType="separate"/>
            </w:r>
            <w:r w:rsidR="009E4155">
              <w:rPr>
                <w:rFonts w:ascii="Century Gothic" w:hAnsi="Century Gothic"/>
                <w:color w:val="auto"/>
                <w:sz w:val="20"/>
                <w:szCs w:val="16"/>
              </w:rPr>
              <w:t>8</w:t>
            </w:r>
            <w:r w:rsidR="004466E9" w:rsidRPr="003A7068">
              <w:rPr>
                <w:rFonts w:ascii="Century Gothic" w:hAnsi="Century Gothic" w:cs="Arial"/>
                <w:color w:val="auto"/>
                <w:sz w:val="20"/>
                <w:szCs w:val="16"/>
              </w:rPr>
              <w:t>/12/201</w:t>
            </w:r>
            <w:r w:rsidR="004466E9" w:rsidRPr="003A7068">
              <w:rPr>
                <w:rFonts w:ascii="Century Gothic" w:hAnsi="Century Gothic"/>
                <w:color w:val="auto"/>
                <w:sz w:val="20"/>
                <w:szCs w:val="16"/>
              </w:rPr>
              <w:fldChar w:fldCharType="end"/>
            </w:r>
            <w:r w:rsidR="004466E9" w:rsidRPr="003A7068">
              <w:rPr>
                <w:rFonts w:ascii="Century Gothic" w:hAnsi="Century Gothic"/>
                <w:color w:val="auto"/>
                <w:sz w:val="20"/>
                <w:szCs w:val="16"/>
              </w:rPr>
              <w:t>9</w:t>
            </w:r>
          </w:p>
        </w:tc>
      </w:tr>
      <w:tr w:rsidR="004466E9" w:rsidRPr="009D3FEB" w14:paraId="093FA9D2" w14:textId="77777777" w:rsidTr="004466E9">
        <w:trPr>
          <w:trHeight w:val="611"/>
        </w:trPr>
        <w:tc>
          <w:tcPr>
            <w:tcW w:w="1693" w:type="dxa"/>
          </w:tcPr>
          <w:p w14:paraId="4F0F72D0"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Destinatario</w:t>
            </w:r>
          </w:p>
        </w:tc>
        <w:tc>
          <w:tcPr>
            <w:tcW w:w="5429" w:type="dxa"/>
          </w:tcPr>
          <w:p w14:paraId="1EB462D1"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Prof.ssa F. Ferrucci</w:t>
            </w:r>
          </w:p>
        </w:tc>
      </w:tr>
      <w:tr w:rsidR="004466E9" w:rsidRPr="00EE79E3" w14:paraId="281CD314" w14:textId="77777777" w:rsidTr="004466E9">
        <w:trPr>
          <w:trHeight w:val="611"/>
        </w:trPr>
        <w:tc>
          <w:tcPr>
            <w:tcW w:w="1693" w:type="dxa"/>
          </w:tcPr>
          <w:p w14:paraId="6A62921C"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Presentato da</w:t>
            </w:r>
          </w:p>
        </w:tc>
        <w:tc>
          <w:tcPr>
            <w:tcW w:w="5429" w:type="dxa"/>
          </w:tcPr>
          <w:p w14:paraId="628C3E8C" w14:textId="77777777" w:rsidR="004466E9" w:rsidRPr="003A7068" w:rsidRDefault="004466E9" w:rsidP="000D05B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Marco Delle Cave, Francesco Pagano,</w:t>
            </w:r>
          </w:p>
          <w:p w14:paraId="39485CCC" w14:textId="77777777" w:rsidR="004466E9" w:rsidRPr="003A7068" w:rsidRDefault="004466E9" w:rsidP="000D05B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3A7068" w:rsidRDefault="004466E9" w:rsidP="000D05B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Approvato da</w:t>
            </w:r>
          </w:p>
        </w:tc>
        <w:tc>
          <w:tcPr>
            <w:tcW w:w="5429" w:type="dxa"/>
          </w:tcPr>
          <w:p w14:paraId="7D549EC5" w14:textId="77777777" w:rsidR="004466E9" w:rsidRPr="003A7068" w:rsidRDefault="004466E9" w:rsidP="000D05B9">
            <w:pPr>
              <w:spacing w:after="61" w:line="240" w:lineRule="auto"/>
              <w:rPr>
                <w:rFonts w:ascii="Century Gothic" w:hAnsi="Century Gothic" w:cs="Arial"/>
                <w:bCs/>
                <w:color w:val="auto"/>
                <w:sz w:val="20"/>
                <w:szCs w:val="16"/>
              </w:rPr>
            </w:pPr>
          </w:p>
        </w:tc>
      </w:tr>
    </w:tbl>
    <w:bookmarkEnd w:id="0" w:displacedByCustomXml="next"/>
    <w:sdt>
      <w:sdtPr>
        <w:rPr>
          <w:lang w:val="it-IT"/>
        </w:rPr>
        <w:id w:val="-388415555"/>
        <w:docPartObj>
          <w:docPartGallery w:val="Cover Pages"/>
          <w:docPartUnique/>
        </w:docPartObj>
      </w:sdtPr>
      <w:sdtEndPr/>
      <w:sdtContent>
        <w:p w14:paraId="0E71445B" w14:textId="77777777" w:rsidR="004466E9" w:rsidRDefault="00E7420F" w:rsidP="000D05B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FC1B49" w:rsidRPr="00357EA4" w:rsidRDefault="008A2C51"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FC1B49" w:rsidRPr="000A12A8">
                                      <w:rPr>
                                        <w:color w:val="1F4E79"/>
                                      </w:rPr>
                                      <w:t>SDD</w:t>
                                    </w:r>
                                    <w:r w:rsidR="00FC1B49">
                                      <w:rPr>
                                        <w:color w:val="1F4E79"/>
                                      </w:rPr>
                                      <w:t xml:space="preserve">               </w:t>
                                    </w:r>
                                    <w:r w:rsidR="00FC1B49" w:rsidRPr="000A12A8">
                                      <w:rPr>
                                        <w:color w:val="1F4E79"/>
                                      </w:rPr>
                                      <w:t xml:space="preserve">System     </w:t>
                                    </w:r>
                                    <w:r w:rsidR="00FC1B49">
                                      <w:rPr>
                                        <w:color w:val="1F4E79"/>
                                      </w:rPr>
                                      <w:t xml:space="preserve"> </w:t>
                                    </w:r>
                                    <w:r w:rsidR="00FC1B49" w:rsidRPr="000A12A8">
                                      <w:rPr>
                                        <w:color w:val="1F4E79"/>
                                      </w:rPr>
                                      <w:t>Design Document</w:t>
                                    </w:r>
                                  </w:sdtContent>
                                </w:sdt>
                              </w:p>
                              <w:p w14:paraId="14EB8F21" w14:textId="7BC0CEE8" w:rsidR="00FC1B49" w:rsidRPr="00190021" w:rsidRDefault="008A2C51"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FC1B49" w:rsidRPr="00190021">
                                      <w:rPr>
                                        <w:color w:val="1F4E79"/>
                                        <w:sz w:val="40"/>
                                        <w:szCs w:val="40"/>
                                      </w:rPr>
                                      <w:t>TutoratoSmart</w:t>
                                    </w:r>
                                  </w:sdtContent>
                                </w:sdt>
                              </w:p>
                              <w:p w14:paraId="0D1BE17C" w14:textId="77777777" w:rsidR="00FC1B49" w:rsidRDefault="00FC1B4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FC1B49" w:rsidRPr="00357EA4" w:rsidRDefault="00FC1B49"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12A8">
                                <w:rPr>
                                  <w:color w:val="1F4E79"/>
                                </w:rPr>
                                <w:t>SDD</w:t>
                              </w:r>
                              <w:r>
                                <w:rPr>
                                  <w:color w:val="1F4E79"/>
                                </w:rPr>
                                <w:t xml:space="preserve">               </w:t>
                              </w:r>
                              <w:r w:rsidRPr="000A12A8">
                                <w:rPr>
                                  <w:color w:val="1F4E79"/>
                                </w:rPr>
                                <w:t xml:space="preserve">System     </w:t>
                              </w:r>
                              <w:r>
                                <w:rPr>
                                  <w:color w:val="1F4E79"/>
                                </w:rPr>
                                <w:t xml:space="preserve"> </w:t>
                              </w:r>
                              <w:r w:rsidRPr="000A12A8">
                                <w:rPr>
                                  <w:color w:val="1F4E79"/>
                                </w:rPr>
                                <w:t>Design Document</w:t>
                              </w:r>
                            </w:sdtContent>
                          </w:sdt>
                        </w:p>
                        <w:p w14:paraId="14EB8F21" w14:textId="7BC0CEE8" w:rsidR="00FC1B49" w:rsidRPr="00190021" w:rsidRDefault="00FC1B49"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190021">
                                <w:rPr>
                                  <w:color w:val="1F4E79"/>
                                  <w:sz w:val="40"/>
                                  <w:szCs w:val="40"/>
                                </w:rPr>
                                <w:t>TutoratoSmart</w:t>
                              </w:r>
                            </w:sdtContent>
                          </w:sdt>
                        </w:p>
                        <w:p w14:paraId="0D1BE17C" w14:textId="77777777" w:rsidR="00FC1B49" w:rsidRDefault="00FC1B49"/>
                      </w:txbxContent>
                    </v:textbox>
                    <w10:wrap type="topAndBottom" anchorx="margin" anchory="margin"/>
                  </v:shape>
                </w:pict>
              </mc:Fallback>
            </mc:AlternateContent>
          </w:r>
          <w:r w:rsidR="00584F42">
            <w:rPr>
              <w:lang w:val="it-IT"/>
            </w:rPr>
            <w:br w:type="page"/>
          </w:r>
        </w:p>
        <w:p w14:paraId="21EC1BCD" w14:textId="6ECEA46A" w:rsidR="00357EA4" w:rsidRDefault="00814771" w:rsidP="000D05B9">
          <w:pPr>
            <w:pStyle w:val="Logo"/>
            <w:spacing w:before="0" w:after="61" w:line="240" w:lineRule="auto"/>
            <w:jc w:val="both"/>
            <w:rPr>
              <w:lang w:val="it-IT"/>
            </w:rPr>
          </w:pPr>
          <w:r>
            <w:rPr>
              <w:rFonts w:ascii="Century Gothic" w:hAnsi="Century Gothic"/>
              <w:color w:val="1F4E79"/>
              <w:sz w:val="36"/>
              <w:szCs w:val="36"/>
              <w:u w:val="single"/>
              <w:lang w:val="it-IT"/>
            </w:rPr>
            <w:lastRenderedPageBreak/>
            <w:t>Revision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0D05B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0D05B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0D05B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0D05B9">
                <w:pPr>
                  <w:pStyle w:val="Gpstesto"/>
                  <w:spacing w:after="61" w:line="240" w:lineRule="auto"/>
                  <w:rPr>
                    <w:color w:val="FFFFFF" w:themeColor="background1"/>
                    <w:szCs w:val="24"/>
                  </w:rPr>
                </w:pPr>
                <w:r w:rsidRPr="00E8327A">
                  <w:rPr>
                    <w:b/>
                    <w:color w:val="FFFFFF" w:themeColor="background1"/>
                    <w:szCs w:val="24"/>
                  </w:rPr>
                  <w:t>Autori</w:t>
                </w:r>
              </w:p>
            </w:tc>
          </w:tr>
          <w:tr w:rsidR="005F1BFD" w:rsidRPr="00083DF2" w14:paraId="45F95BAE" w14:textId="77777777" w:rsidTr="005F1BFD">
            <w:trPr>
              <w:trHeight w:val="570"/>
            </w:trPr>
            <w:tc>
              <w:tcPr>
                <w:tcW w:w="2122" w:type="dxa"/>
                <w:shd w:val="clear" w:color="auto" w:fill="BDD6EE"/>
                <w:vAlign w:val="center"/>
              </w:tcPr>
              <w:p w14:paraId="14C5C2AE" w14:textId="6DE7D3DA" w:rsidR="005F1BFD" w:rsidRPr="00FF7C46" w:rsidRDefault="005F1BFD" w:rsidP="000D05B9">
                <w:pPr>
                  <w:pStyle w:val="Gpstesto"/>
                  <w:spacing w:after="61" w:line="240" w:lineRule="auto"/>
                  <w:jc w:val="center"/>
                  <w:rPr>
                    <w:sz w:val="22"/>
                  </w:rPr>
                </w:pPr>
                <w:r w:rsidRPr="00FF7C46">
                  <w:rPr>
                    <w:sz w:val="22"/>
                  </w:rPr>
                  <w:t>27/11/2019</w:t>
                </w:r>
              </w:p>
            </w:tc>
            <w:tc>
              <w:tcPr>
                <w:tcW w:w="2126" w:type="dxa"/>
                <w:shd w:val="clear" w:color="auto" w:fill="BDD6EE"/>
                <w:vAlign w:val="center"/>
              </w:tcPr>
              <w:p w14:paraId="01CA36F3" w14:textId="25F27978" w:rsidR="005F1BFD" w:rsidRPr="00FF7C46" w:rsidRDefault="005F1BFD" w:rsidP="000D05B9">
                <w:pPr>
                  <w:pStyle w:val="Gpstesto"/>
                  <w:spacing w:after="61" w:line="240" w:lineRule="auto"/>
                  <w:jc w:val="center"/>
                  <w:rPr>
                    <w:sz w:val="22"/>
                  </w:rPr>
                </w:pPr>
                <w:r w:rsidRPr="00FF7C46">
                  <w:rPr>
                    <w:sz w:val="22"/>
                  </w:rPr>
                  <w:t>0.1</w:t>
                </w:r>
              </w:p>
            </w:tc>
            <w:tc>
              <w:tcPr>
                <w:tcW w:w="2410" w:type="dxa"/>
                <w:shd w:val="clear" w:color="auto" w:fill="BDD6EE"/>
                <w:vAlign w:val="center"/>
              </w:tcPr>
              <w:p w14:paraId="76DD8C2B" w14:textId="77777777" w:rsidR="005F1BFD" w:rsidRPr="00FF7C46" w:rsidRDefault="005F1BFD" w:rsidP="000D05B9">
                <w:pPr>
                  <w:pStyle w:val="Logo"/>
                  <w:spacing w:before="0" w:after="61"/>
                  <w:jc w:val="center"/>
                  <w:rPr>
                    <w:sz w:val="22"/>
                  </w:rPr>
                </w:pPr>
                <w:r w:rsidRPr="00FF7C46">
                  <w:rPr>
                    <w:sz w:val="22"/>
                  </w:rPr>
                  <w:t>Aggiunta introduzione (Obiettivi del sistema, design goals, definizioni, acronimi, abbreviazioni,</w:t>
                </w:r>
              </w:p>
              <w:p w14:paraId="45AAC26C" w14:textId="2C573639" w:rsidR="005F1BFD" w:rsidRPr="00FF7C46" w:rsidRDefault="005F1BFD" w:rsidP="000D05B9">
                <w:pPr>
                  <w:pStyle w:val="Gpstesto"/>
                  <w:spacing w:after="61" w:line="240" w:lineRule="auto"/>
                  <w:jc w:val="center"/>
                  <w:rPr>
                    <w:sz w:val="22"/>
                  </w:rPr>
                </w:pPr>
                <w:r w:rsidRPr="00FF7C46">
                  <w:rPr>
                    <w:sz w:val="22"/>
                  </w:rPr>
                  <w:t>riferimenti)</w:t>
                </w:r>
              </w:p>
            </w:tc>
            <w:tc>
              <w:tcPr>
                <w:tcW w:w="2268" w:type="dxa"/>
                <w:shd w:val="clear" w:color="auto" w:fill="BDD6EE"/>
                <w:vAlign w:val="center"/>
              </w:tcPr>
              <w:p w14:paraId="69EBA1D0" w14:textId="1CDACF81" w:rsidR="005F1BFD" w:rsidRPr="00FF7C46" w:rsidRDefault="005F1BFD" w:rsidP="000D05B9">
                <w:pPr>
                  <w:pStyle w:val="Logo"/>
                  <w:spacing w:before="0" w:after="61"/>
                  <w:jc w:val="center"/>
                  <w:rPr>
                    <w:sz w:val="22"/>
                  </w:rPr>
                </w:pPr>
                <w:r w:rsidRPr="00FF7C46">
                  <w:rPr>
                    <w:sz w:val="22"/>
                  </w:rPr>
                  <w:t>Delle Cave Marco,</w:t>
                </w:r>
              </w:p>
              <w:p w14:paraId="42F18147" w14:textId="1157404A"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083DF2"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FF7C46" w:rsidRDefault="005F1BFD" w:rsidP="000D05B9">
                <w:pPr>
                  <w:pStyle w:val="Gpstesto"/>
                  <w:spacing w:after="61" w:line="240" w:lineRule="auto"/>
                  <w:jc w:val="center"/>
                  <w:rPr>
                    <w:sz w:val="22"/>
                  </w:rPr>
                </w:pPr>
                <w:r w:rsidRPr="00FF7C46">
                  <w:rPr>
                    <w:sz w:val="22"/>
                  </w:rPr>
                  <w:t>28/11/2019</w:t>
                </w:r>
              </w:p>
            </w:tc>
            <w:tc>
              <w:tcPr>
                <w:tcW w:w="2126" w:type="dxa"/>
                <w:shd w:val="clear" w:color="auto" w:fill="DEEAF6"/>
              </w:tcPr>
              <w:p w14:paraId="2F3E1A8A" w14:textId="1C99AD89" w:rsidR="005F1BFD" w:rsidRPr="00FF7C46" w:rsidRDefault="005F1BFD" w:rsidP="000D05B9">
                <w:pPr>
                  <w:pStyle w:val="Gpstesto"/>
                  <w:spacing w:after="61" w:line="240" w:lineRule="auto"/>
                  <w:jc w:val="center"/>
                  <w:rPr>
                    <w:sz w:val="22"/>
                  </w:rPr>
                </w:pPr>
                <w:r w:rsidRPr="00FF7C46">
                  <w:rPr>
                    <w:sz w:val="22"/>
                  </w:rPr>
                  <w:t>0.2</w:t>
                </w:r>
              </w:p>
            </w:tc>
            <w:tc>
              <w:tcPr>
                <w:tcW w:w="2410" w:type="dxa"/>
                <w:shd w:val="clear" w:color="auto" w:fill="DEEAF6"/>
              </w:tcPr>
              <w:p w14:paraId="7C8CF399" w14:textId="316D83D8" w:rsidR="005F1BFD" w:rsidRPr="00FF7C46" w:rsidRDefault="005F1BFD" w:rsidP="000D05B9">
                <w:pPr>
                  <w:pStyle w:val="Gpstesto"/>
                  <w:spacing w:after="61" w:line="240" w:lineRule="auto"/>
                  <w:jc w:val="center"/>
                  <w:rPr>
                    <w:sz w:val="22"/>
                  </w:rPr>
                </w:pPr>
                <w:r w:rsidRPr="00FF7C46">
                  <w:rPr>
                    <w:sz w:val="22"/>
                  </w:rPr>
                  <w:t>Aggiunta architettura del sistema corrente, sistema proposto, decomposizione in sottosistemi, mapping hardware-software</w:t>
                </w:r>
              </w:p>
            </w:tc>
            <w:tc>
              <w:tcPr>
                <w:tcW w:w="2268" w:type="dxa"/>
                <w:shd w:val="clear" w:color="auto" w:fill="DEEAF6"/>
              </w:tcPr>
              <w:p w14:paraId="1604A153" w14:textId="77777777" w:rsidR="005F1BFD" w:rsidRPr="00FF7C46" w:rsidRDefault="005F1BFD" w:rsidP="000D05B9">
                <w:pPr>
                  <w:pStyle w:val="Logo"/>
                  <w:spacing w:before="0" w:after="61"/>
                  <w:jc w:val="center"/>
                  <w:rPr>
                    <w:sz w:val="22"/>
                  </w:rPr>
                </w:pPr>
                <w:r w:rsidRPr="00FF7C46">
                  <w:rPr>
                    <w:sz w:val="22"/>
                  </w:rPr>
                  <w:t>Delle Cave Marco,</w:t>
                </w:r>
              </w:p>
              <w:p w14:paraId="75777DBE" w14:textId="4AAD9DEE"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083DF2" w14:paraId="42E5853E" w14:textId="77777777" w:rsidTr="005F1BFD">
            <w:trPr>
              <w:trHeight w:val="570"/>
            </w:trPr>
            <w:tc>
              <w:tcPr>
                <w:tcW w:w="2122" w:type="dxa"/>
                <w:shd w:val="clear" w:color="auto" w:fill="BDD6EE"/>
              </w:tcPr>
              <w:p w14:paraId="567E7982" w14:textId="40B7419B" w:rsidR="005F1BFD" w:rsidRPr="00FF7C46" w:rsidRDefault="005F1BFD" w:rsidP="000D05B9">
                <w:pPr>
                  <w:pStyle w:val="Gpstesto"/>
                  <w:spacing w:after="61" w:line="240" w:lineRule="auto"/>
                  <w:jc w:val="center"/>
                  <w:rPr>
                    <w:sz w:val="22"/>
                  </w:rPr>
                </w:pPr>
                <w:r w:rsidRPr="00FF7C46">
                  <w:rPr>
                    <w:sz w:val="22"/>
                  </w:rPr>
                  <w:t>3/12/2019</w:t>
                </w:r>
              </w:p>
            </w:tc>
            <w:tc>
              <w:tcPr>
                <w:tcW w:w="2126" w:type="dxa"/>
                <w:shd w:val="clear" w:color="auto" w:fill="BDD6EE"/>
              </w:tcPr>
              <w:p w14:paraId="4D0855AE" w14:textId="6465E2DD" w:rsidR="005F1BFD" w:rsidRPr="00FF7C46" w:rsidRDefault="005F1BFD" w:rsidP="000D05B9">
                <w:pPr>
                  <w:pStyle w:val="Gpstesto"/>
                  <w:spacing w:after="61" w:line="240" w:lineRule="auto"/>
                  <w:jc w:val="center"/>
                  <w:rPr>
                    <w:sz w:val="22"/>
                  </w:rPr>
                </w:pPr>
                <w:r w:rsidRPr="00FF7C46">
                  <w:rPr>
                    <w:sz w:val="22"/>
                  </w:rPr>
                  <w:t>0.3</w:t>
                </w:r>
              </w:p>
            </w:tc>
            <w:tc>
              <w:tcPr>
                <w:tcW w:w="2410" w:type="dxa"/>
                <w:shd w:val="clear" w:color="auto" w:fill="BDD6EE"/>
              </w:tcPr>
              <w:p w14:paraId="53CBCBCD" w14:textId="3A0B02BA" w:rsidR="005F1BFD" w:rsidRPr="00FF7C46" w:rsidRDefault="005F1BFD" w:rsidP="000D05B9">
                <w:pPr>
                  <w:pStyle w:val="Gpstesto"/>
                  <w:spacing w:after="61" w:line="240" w:lineRule="auto"/>
                  <w:jc w:val="center"/>
                  <w:rPr>
                    <w:sz w:val="22"/>
                  </w:rPr>
                </w:pPr>
                <w:r w:rsidRPr="00FF7C46">
                  <w:rPr>
                    <w:sz w:val="22"/>
                  </w:rP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Pr="00FF7C46" w:rsidRDefault="005F1BFD" w:rsidP="000D05B9">
                <w:pPr>
                  <w:pStyle w:val="Logo"/>
                  <w:spacing w:before="0" w:after="61"/>
                  <w:jc w:val="center"/>
                  <w:rPr>
                    <w:sz w:val="22"/>
                  </w:rPr>
                </w:pPr>
                <w:r w:rsidRPr="00FF7C46">
                  <w:rPr>
                    <w:sz w:val="22"/>
                  </w:rPr>
                  <w:t>Delle Cave Marco,</w:t>
                </w:r>
              </w:p>
              <w:p w14:paraId="3FE803C5" w14:textId="2309A27E" w:rsidR="005F1BFD" w:rsidRPr="00FF7C46" w:rsidRDefault="005F1BFD" w:rsidP="000D05B9">
                <w:pPr>
                  <w:pStyle w:val="Gpstesto"/>
                  <w:spacing w:after="61" w:line="240" w:lineRule="auto"/>
                  <w:jc w:val="center"/>
                  <w:rPr>
                    <w:sz w:val="22"/>
                  </w:rPr>
                </w:pPr>
                <w:r w:rsidRPr="00FF7C46">
                  <w:rPr>
                    <w:sz w:val="22"/>
                  </w:rPr>
                  <w:t>Pagano Francesco</w:t>
                </w:r>
              </w:p>
            </w:tc>
          </w:tr>
          <w:tr w:rsidR="005F1BFD" w:rsidRPr="00083DF2"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Pr="00FF7C46" w:rsidRDefault="005F1BFD" w:rsidP="000D05B9">
                <w:pPr>
                  <w:pStyle w:val="Gpstesto"/>
                  <w:spacing w:after="61" w:line="240" w:lineRule="auto"/>
                  <w:jc w:val="center"/>
                  <w:rPr>
                    <w:sz w:val="22"/>
                  </w:rPr>
                </w:pPr>
                <w:r w:rsidRPr="00FF7C46">
                  <w:rPr>
                    <w:sz w:val="22"/>
                  </w:rPr>
                  <w:t>4/12/2019</w:t>
                </w:r>
              </w:p>
            </w:tc>
            <w:tc>
              <w:tcPr>
                <w:tcW w:w="2126" w:type="dxa"/>
                <w:shd w:val="clear" w:color="auto" w:fill="DEEAF6"/>
              </w:tcPr>
              <w:p w14:paraId="6602E4A8" w14:textId="796150CA" w:rsidR="005F1BFD" w:rsidRPr="00FF7C46" w:rsidRDefault="005F1BFD" w:rsidP="000D05B9">
                <w:pPr>
                  <w:pStyle w:val="Gpstesto"/>
                  <w:spacing w:after="61" w:line="240" w:lineRule="auto"/>
                  <w:jc w:val="center"/>
                  <w:rPr>
                    <w:sz w:val="22"/>
                  </w:rPr>
                </w:pPr>
                <w:r w:rsidRPr="00FF7C46">
                  <w:rPr>
                    <w:sz w:val="22"/>
                  </w:rPr>
                  <w:t>0.4</w:t>
                </w:r>
              </w:p>
            </w:tc>
            <w:tc>
              <w:tcPr>
                <w:tcW w:w="2410" w:type="dxa"/>
                <w:shd w:val="clear" w:color="auto" w:fill="DEEAF6"/>
              </w:tcPr>
              <w:p w14:paraId="180AF0E7" w14:textId="3213A578" w:rsidR="005F1BFD" w:rsidRPr="00FF7C46" w:rsidRDefault="005F1BFD" w:rsidP="000D05B9">
                <w:pPr>
                  <w:pStyle w:val="Gpstesto"/>
                  <w:spacing w:after="61" w:line="240" w:lineRule="auto"/>
                  <w:jc w:val="center"/>
                  <w:rPr>
                    <w:sz w:val="22"/>
                  </w:rPr>
                </w:pPr>
                <w:r w:rsidRPr="00FF7C46">
                  <w:rPr>
                    <w:sz w:val="22"/>
                  </w:rPr>
                  <w:t>Revisione schema ER, architettura sistema proposto</w:t>
                </w:r>
              </w:p>
            </w:tc>
            <w:tc>
              <w:tcPr>
                <w:tcW w:w="2268" w:type="dxa"/>
                <w:shd w:val="clear" w:color="auto" w:fill="DEEAF6"/>
              </w:tcPr>
              <w:p w14:paraId="36BFACE2" w14:textId="77777777" w:rsidR="005F1BFD" w:rsidRPr="00FF7C46" w:rsidRDefault="005F1BFD" w:rsidP="000D05B9">
                <w:pPr>
                  <w:pStyle w:val="Logo"/>
                  <w:spacing w:before="0" w:after="61"/>
                  <w:jc w:val="center"/>
                  <w:rPr>
                    <w:sz w:val="22"/>
                  </w:rPr>
                </w:pPr>
                <w:r w:rsidRPr="00FF7C46">
                  <w:rPr>
                    <w:sz w:val="22"/>
                  </w:rPr>
                  <w:t>Delle Cave Marco,</w:t>
                </w:r>
              </w:p>
              <w:p w14:paraId="76C888A9" w14:textId="72582E18" w:rsidR="005F1BFD" w:rsidRPr="00FF7C46" w:rsidRDefault="005F1BFD" w:rsidP="000D05B9">
                <w:pPr>
                  <w:pStyle w:val="Logo"/>
                  <w:spacing w:before="0" w:after="61"/>
                  <w:jc w:val="center"/>
                  <w:rPr>
                    <w:sz w:val="22"/>
                  </w:rPr>
                </w:pPr>
                <w:r w:rsidRPr="00FF7C46">
                  <w:rPr>
                    <w:sz w:val="22"/>
                  </w:rPr>
                  <w:t>Pagano Francesco</w:t>
                </w:r>
              </w:p>
            </w:tc>
          </w:tr>
          <w:tr w:rsidR="005F1BFD" w:rsidRPr="00190021" w14:paraId="566AA3FB" w14:textId="77777777" w:rsidTr="005F1BFD">
            <w:trPr>
              <w:trHeight w:val="570"/>
            </w:trPr>
            <w:tc>
              <w:tcPr>
                <w:tcW w:w="2122" w:type="dxa"/>
                <w:shd w:val="clear" w:color="auto" w:fill="BDD6EE"/>
              </w:tcPr>
              <w:p w14:paraId="53343C80" w14:textId="25E4A11A" w:rsidR="005F1BFD" w:rsidRPr="00FF7C46" w:rsidRDefault="005F1BFD" w:rsidP="000D05B9">
                <w:pPr>
                  <w:pStyle w:val="Gpstesto"/>
                  <w:spacing w:after="61" w:line="240" w:lineRule="auto"/>
                  <w:jc w:val="center"/>
                  <w:rPr>
                    <w:sz w:val="22"/>
                  </w:rPr>
                </w:pPr>
                <w:r w:rsidRPr="00FF7C46">
                  <w:rPr>
                    <w:sz w:val="22"/>
                  </w:rPr>
                  <w:t>6/12/2019</w:t>
                </w:r>
              </w:p>
            </w:tc>
            <w:tc>
              <w:tcPr>
                <w:tcW w:w="2126" w:type="dxa"/>
                <w:shd w:val="clear" w:color="auto" w:fill="BDD6EE"/>
              </w:tcPr>
              <w:p w14:paraId="633291A0" w14:textId="14CC5B6B" w:rsidR="005F1BFD" w:rsidRPr="00FF7C46" w:rsidRDefault="005F1BFD" w:rsidP="000D05B9">
                <w:pPr>
                  <w:pStyle w:val="Gpstesto"/>
                  <w:spacing w:after="61" w:line="240" w:lineRule="auto"/>
                  <w:jc w:val="center"/>
                  <w:rPr>
                    <w:sz w:val="22"/>
                  </w:rPr>
                </w:pPr>
                <w:r w:rsidRPr="00FF7C46">
                  <w:rPr>
                    <w:sz w:val="22"/>
                  </w:rPr>
                  <w:t>0.4</w:t>
                </w:r>
              </w:p>
            </w:tc>
            <w:tc>
              <w:tcPr>
                <w:tcW w:w="2410" w:type="dxa"/>
                <w:shd w:val="clear" w:color="auto" w:fill="BDD6EE"/>
              </w:tcPr>
              <w:p w14:paraId="26098397" w14:textId="58901D71" w:rsidR="005F1BFD" w:rsidRPr="00FF7C46" w:rsidRDefault="005F1BFD" w:rsidP="000D05B9">
                <w:pPr>
                  <w:pStyle w:val="Gpstesto"/>
                  <w:spacing w:after="61" w:line="240" w:lineRule="auto"/>
                  <w:jc w:val="center"/>
                  <w:rPr>
                    <w:sz w:val="22"/>
                  </w:rPr>
                </w:pPr>
                <w:r w:rsidRPr="00FF7C46">
                  <w:rPr>
                    <w:sz w:val="22"/>
                  </w:rPr>
                  <w:t>Revisione S</w:t>
                </w:r>
                <w:r w:rsidR="00574168" w:rsidRPr="00FF7C46">
                  <w:rPr>
                    <w:sz w:val="22"/>
                  </w:rPr>
                  <w:t>D</w:t>
                </w:r>
                <w:r w:rsidRPr="00FF7C46">
                  <w:rPr>
                    <w:sz w:val="22"/>
                  </w:rPr>
                  <w:t>D</w:t>
                </w:r>
              </w:p>
            </w:tc>
            <w:tc>
              <w:tcPr>
                <w:tcW w:w="2268" w:type="dxa"/>
                <w:shd w:val="clear" w:color="auto" w:fill="BDD6EE"/>
              </w:tcPr>
              <w:p w14:paraId="5609F0E0" w14:textId="6E4BF671" w:rsidR="005F1BFD" w:rsidRPr="00FF7C46" w:rsidRDefault="005F1BFD" w:rsidP="000D05B9">
                <w:pPr>
                  <w:pStyle w:val="Logo"/>
                  <w:spacing w:before="0" w:after="61"/>
                  <w:jc w:val="center"/>
                  <w:rPr>
                    <w:sz w:val="22"/>
                  </w:rPr>
                </w:pPr>
                <w:r w:rsidRPr="00FF7C46">
                  <w:rPr>
                    <w:sz w:val="22"/>
                  </w:rPr>
                  <w:t>Pisciotta Manuel</w:t>
                </w:r>
              </w:p>
            </w:tc>
          </w:tr>
          <w:tr w:rsidR="00F27E6E" w:rsidRPr="00F27E6E" w14:paraId="21723735" w14:textId="77777777" w:rsidTr="00B07C02">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629D6AAB" w14:textId="02BCECA3" w:rsidR="00F27E6E" w:rsidRPr="00FF7C46" w:rsidRDefault="00F27E6E" w:rsidP="000D05B9">
                <w:pPr>
                  <w:pStyle w:val="Gpstesto"/>
                  <w:spacing w:after="61" w:line="240" w:lineRule="auto"/>
                  <w:jc w:val="center"/>
                  <w:rPr>
                    <w:sz w:val="22"/>
                  </w:rPr>
                </w:pPr>
                <w:r w:rsidRPr="00FF7C46">
                  <w:rPr>
                    <w:sz w:val="22"/>
                  </w:rPr>
                  <w:t>16/12/2019</w:t>
                </w:r>
              </w:p>
            </w:tc>
            <w:tc>
              <w:tcPr>
                <w:tcW w:w="2126" w:type="dxa"/>
                <w:shd w:val="clear" w:color="auto" w:fill="DEEAF6"/>
              </w:tcPr>
              <w:p w14:paraId="4C120F71" w14:textId="02CCD309" w:rsidR="00F27E6E" w:rsidRPr="00FF7C46" w:rsidRDefault="00F27E6E" w:rsidP="000D05B9">
                <w:pPr>
                  <w:pStyle w:val="Gpstesto"/>
                  <w:spacing w:after="61" w:line="240" w:lineRule="auto"/>
                  <w:jc w:val="center"/>
                  <w:rPr>
                    <w:sz w:val="22"/>
                  </w:rPr>
                </w:pPr>
                <w:r w:rsidRPr="00FF7C46">
                  <w:rPr>
                    <w:sz w:val="22"/>
                  </w:rPr>
                  <w:t>0.5</w:t>
                </w:r>
              </w:p>
            </w:tc>
            <w:tc>
              <w:tcPr>
                <w:tcW w:w="2410" w:type="dxa"/>
                <w:shd w:val="clear" w:color="auto" w:fill="DEEAF6"/>
              </w:tcPr>
              <w:p w14:paraId="6BE74ACC" w14:textId="600A2354" w:rsidR="00F27E6E" w:rsidRPr="00FF7C46" w:rsidRDefault="00F27E6E" w:rsidP="000D05B9">
                <w:pPr>
                  <w:pStyle w:val="Gpstesto"/>
                  <w:spacing w:after="61" w:line="240" w:lineRule="auto"/>
                  <w:jc w:val="center"/>
                  <w:rPr>
                    <w:sz w:val="22"/>
                  </w:rPr>
                </w:pPr>
                <w:r w:rsidRPr="00FF7C46">
                  <w:rPr>
                    <w:sz w:val="22"/>
                  </w:rPr>
                  <w:t>Revisione SDD</w:t>
                </w:r>
              </w:p>
            </w:tc>
            <w:tc>
              <w:tcPr>
                <w:tcW w:w="2268" w:type="dxa"/>
                <w:shd w:val="clear" w:color="auto" w:fill="DEEAF6"/>
              </w:tcPr>
              <w:p w14:paraId="232D71C4" w14:textId="56D246E0" w:rsidR="00F27E6E" w:rsidRPr="00FF7C46" w:rsidRDefault="00A53DC1" w:rsidP="000D05B9">
                <w:pPr>
                  <w:pStyle w:val="Logo"/>
                  <w:spacing w:before="0" w:after="61"/>
                  <w:jc w:val="center"/>
                  <w:rPr>
                    <w:sz w:val="22"/>
                  </w:rPr>
                </w:pPr>
                <w:r w:rsidRPr="00FF7C46">
                  <w:rPr>
                    <w:sz w:val="22"/>
                  </w:rPr>
                  <w:t xml:space="preserve">Pagano Francesco, </w:t>
                </w:r>
                <w:r w:rsidR="00F27E6E" w:rsidRPr="00FF7C46">
                  <w:rPr>
                    <w:sz w:val="22"/>
                  </w:rPr>
                  <w:t>Pisciotta Manuel</w:t>
                </w:r>
              </w:p>
            </w:tc>
          </w:tr>
          <w:tr w:rsidR="0011401A" w:rsidRPr="00190021" w14:paraId="6CF03C26" w14:textId="77777777" w:rsidTr="00FC1B49">
            <w:trPr>
              <w:trHeight w:val="570"/>
            </w:trPr>
            <w:tc>
              <w:tcPr>
                <w:tcW w:w="2122" w:type="dxa"/>
                <w:shd w:val="clear" w:color="auto" w:fill="BDD6EE"/>
              </w:tcPr>
              <w:p w14:paraId="7D7FAF34" w14:textId="0393C6B0" w:rsidR="0011401A" w:rsidRPr="00FF7C46" w:rsidRDefault="0011401A" w:rsidP="000D05B9">
                <w:pPr>
                  <w:pStyle w:val="Gpstesto"/>
                  <w:spacing w:after="61" w:line="240" w:lineRule="auto"/>
                  <w:jc w:val="center"/>
                  <w:rPr>
                    <w:sz w:val="22"/>
                  </w:rPr>
                </w:pPr>
                <w:r>
                  <w:rPr>
                    <w:sz w:val="22"/>
                  </w:rPr>
                  <w:t>18/12/2019</w:t>
                </w:r>
              </w:p>
            </w:tc>
            <w:tc>
              <w:tcPr>
                <w:tcW w:w="2126" w:type="dxa"/>
                <w:shd w:val="clear" w:color="auto" w:fill="BDD6EE"/>
              </w:tcPr>
              <w:p w14:paraId="26715015" w14:textId="3369FDAC" w:rsidR="0011401A" w:rsidRPr="00FF7C46" w:rsidRDefault="0011401A" w:rsidP="000D05B9">
                <w:pPr>
                  <w:pStyle w:val="Gpstesto"/>
                  <w:spacing w:after="61" w:line="240" w:lineRule="auto"/>
                  <w:jc w:val="center"/>
                  <w:rPr>
                    <w:sz w:val="22"/>
                  </w:rPr>
                </w:pPr>
                <w:r>
                  <w:rPr>
                    <w:sz w:val="22"/>
                  </w:rPr>
                  <w:t>0.6</w:t>
                </w:r>
              </w:p>
            </w:tc>
            <w:tc>
              <w:tcPr>
                <w:tcW w:w="2410" w:type="dxa"/>
                <w:shd w:val="clear" w:color="auto" w:fill="BDD6EE"/>
              </w:tcPr>
              <w:p w14:paraId="641A0893" w14:textId="54477ED6" w:rsidR="0011401A" w:rsidRPr="00FF7C46" w:rsidRDefault="0011401A" w:rsidP="000D05B9">
                <w:pPr>
                  <w:pStyle w:val="Gpstesto"/>
                  <w:spacing w:after="61" w:line="240" w:lineRule="auto"/>
                  <w:jc w:val="center"/>
                  <w:rPr>
                    <w:sz w:val="22"/>
                  </w:rPr>
                </w:pPr>
                <w:r>
                  <w:rPr>
                    <w:sz w:val="22"/>
                  </w:rPr>
                  <w:t>Rettifica SDD</w:t>
                </w:r>
              </w:p>
            </w:tc>
            <w:tc>
              <w:tcPr>
                <w:tcW w:w="2268" w:type="dxa"/>
                <w:shd w:val="clear" w:color="auto" w:fill="BDD6EE"/>
              </w:tcPr>
              <w:p w14:paraId="55C7CC2A" w14:textId="15E54947" w:rsidR="0011401A" w:rsidRPr="00FF7C46" w:rsidRDefault="0011401A" w:rsidP="000D05B9">
                <w:pPr>
                  <w:pStyle w:val="Logo"/>
                  <w:spacing w:before="0" w:after="61"/>
                  <w:jc w:val="center"/>
                  <w:rPr>
                    <w:sz w:val="22"/>
                  </w:rPr>
                </w:pPr>
                <w:r>
                  <w:rPr>
                    <w:sz w:val="22"/>
                  </w:rPr>
                  <w:t>Pisciotta Manuel</w:t>
                </w:r>
              </w:p>
            </w:tc>
          </w:tr>
        </w:tbl>
        <w:p w14:paraId="20F8E6BD" w14:textId="77777777" w:rsidR="00855935" w:rsidRDefault="00855935" w:rsidP="000D05B9">
          <w:pPr>
            <w:pStyle w:val="Logo"/>
            <w:spacing w:before="0" w:after="61" w:line="240" w:lineRule="auto"/>
            <w:jc w:val="both"/>
            <w:rPr>
              <w:lang w:val="it-IT"/>
            </w:rPr>
          </w:pPr>
        </w:p>
        <w:p w14:paraId="2E9FAFD6" w14:textId="77777777" w:rsidR="00357EA4" w:rsidRDefault="00357EA4" w:rsidP="000D05B9">
          <w:pPr>
            <w:pStyle w:val="Logo"/>
            <w:spacing w:before="0" w:after="61" w:line="240" w:lineRule="auto"/>
            <w:jc w:val="both"/>
            <w:rPr>
              <w:lang w:val="it-IT"/>
            </w:rPr>
          </w:pPr>
        </w:p>
        <w:p w14:paraId="3F298134" w14:textId="77777777" w:rsidR="00357EA4" w:rsidRDefault="00357EA4" w:rsidP="000D05B9">
          <w:pPr>
            <w:pStyle w:val="Logo"/>
            <w:spacing w:before="0" w:after="61" w:line="240" w:lineRule="auto"/>
            <w:jc w:val="both"/>
            <w:rPr>
              <w:lang w:val="it-IT"/>
            </w:rPr>
          </w:pPr>
        </w:p>
        <w:p w14:paraId="364E8746" w14:textId="77777777" w:rsidR="00357EA4" w:rsidRDefault="00357EA4" w:rsidP="000D05B9">
          <w:pPr>
            <w:pStyle w:val="Logo"/>
            <w:spacing w:before="0" w:after="61" w:line="240" w:lineRule="auto"/>
            <w:jc w:val="both"/>
            <w:rPr>
              <w:lang w:val="it-IT"/>
            </w:rPr>
          </w:pPr>
        </w:p>
        <w:p w14:paraId="7DA86B08" w14:textId="77777777" w:rsidR="00357EA4" w:rsidRDefault="00357EA4" w:rsidP="000D05B9">
          <w:pPr>
            <w:pStyle w:val="Logo"/>
            <w:spacing w:before="0" w:after="61" w:line="240" w:lineRule="auto"/>
            <w:jc w:val="both"/>
            <w:rPr>
              <w:lang w:val="it-IT"/>
            </w:rPr>
          </w:pPr>
        </w:p>
        <w:p w14:paraId="6A9FCA6E" w14:textId="77777777" w:rsidR="00EA7701" w:rsidRDefault="00EA7701" w:rsidP="000D05B9">
          <w:pPr>
            <w:pStyle w:val="Logo"/>
            <w:spacing w:before="0" w:after="61" w:line="240" w:lineRule="auto"/>
            <w:jc w:val="both"/>
            <w:rPr>
              <w:lang w:val="it-IT"/>
            </w:rPr>
          </w:pPr>
        </w:p>
        <w:p w14:paraId="36D21095" w14:textId="77777777" w:rsidR="00EA7701" w:rsidRDefault="00EA7701" w:rsidP="000D05B9">
          <w:pPr>
            <w:pStyle w:val="Logo"/>
            <w:spacing w:before="0" w:after="61" w:line="240" w:lineRule="auto"/>
            <w:jc w:val="both"/>
            <w:rPr>
              <w:lang w:val="it-IT"/>
            </w:rPr>
          </w:pPr>
        </w:p>
        <w:p w14:paraId="3FDECAD8" w14:textId="77777777" w:rsidR="00EA7701" w:rsidRDefault="00EA7701" w:rsidP="000D05B9">
          <w:pPr>
            <w:pStyle w:val="Logo"/>
            <w:spacing w:before="0" w:after="61" w:line="240" w:lineRule="auto"/>
            <w:jc w:val="both"/>
            <w:rPr>
              <w:lang w:val="it-IT"/>
            </w:rPr>
          </w:pPr>
        </w:p>
        <w:p w14:paraId="081B37EB" w14:textId="77777777" w:rsidR="00EA7701" w:rsidRDefault="00EA7701" w:rsidP="000D05B9">
          <w:pPr>
            <w:pStyle w:val="Logo"/>
            <w:spacing w:before="0" w:after="61" w:line="240" w:lineRule="auto"/>
            <w:jc w:val="both"/>
            <w:rPr>
              <w:lang w:val="it-IT"/>
            </w:rPr>
          </w:pPr>
        </w:p>
        <w:p w14:paraId="15FCEB00" w14:textId="77777777" w:rsidR="00EA7701" w:rsidRDefault="00EA7701" w:rsidP="000D05B9">
          <w:pPr>
            <w:pStyle w:val="Logo"/>
            <w:spacing w:before="0" w:after="61" w:line="240" w:lineRule="auto"/>
            <w:jc w:val="both"/>
            <w:rPr>
              <w:lang w:val="it-IT"/>
            </w:rPr>
          </w:pPr>
        </w:p>
        <w:p w14:paraId="22BDCB5E" w14:textId="77777777" w:rsidR="00EA7701" w:rsidRDefault="00EA7701" w:rsidP="000D05B9">
          <w:pPr>
            <w:pStyle w:val="Logo"/>
            <w:spacing w:before="0" w:after="61" w:line="240" w:lineRule="auto"/>
            <w:jc w:val="both"/>
            <w:rPr>
              <w:lang w:val="it-IT"/>
            </w:rPr>
          </w:pPr>
        </w:p>
        <w:p w14:paraId="493D0C6D" w14:textId="77777777" w:rsidR="00EA7701" w:rsidRDefault="00EA7701" w:rsidP="000D05B9">
          <w:pPr>
            <w:pStyle w:val="Logo"/>
            <w:spacing w:before="0" w:after="61" w:line="240" w:lineRule="auto"/>
            <w:jc w:val="both"/>
            <w:rPr>
              <w:lang w:val="it-IT"/>
            </w:rPr>
          </w:pPr>
        </w:p>
        <w:p w14:paraId="4FB5C248" w14:textId="77777777" w:rsidR="00EA7701" w:rsidRDefault="00EA7701" w:rsidP="000D05B9">
          <w:pPr>
            <w:pStyle w:val="Logo"/>
            <w:spacing w:before="0" w:after="61" w:line="240" w:lineRule="auto"/>
            <w:jc w:val="both"/>
            <w:rPr>
              <w:lang w:val="it-IT"/>
            </w:rPr>
          </w:pPr>
        </w:p>
        <w:p w14:paraId="77EA8758" w14:textId="77777777" w:rsidR="00665E3C" w:rsidRDefault="00665E3C" w:rsidP="000D05B9">
          <w:pPr>
            <w:pStyle w:val="Logo"/>
            <w:spacing w:before="0" w:after="61" w:line="240" w:lineRule="auto"/>
            <w:jc w:val="both"/>
            <w:rPr>
              <w:lang w:val="it-IT"/>
            </w:rPr>
          </w:pPr>
        </w:p>
        <w:p w14:paraId="502CC8AC" w14:textId="3FC4B1EC" w:rsidR="00F01CCE" w:rsidRPr="00543756" w:rsidRDefault="008A2C51" w:rsidP="000D05B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0D05B9">
          <w:pPr>
            <w:pStyle w:val="Titolosommario"/>
            <w:spacing w:after="61" w:line="240" w:lineRule="auto"/>
            <w:jc w:val="both"/>
            <w:rPr>
              <w:color w:val="1F4E79"/>
            </w:rPr>
          </w:pPr>
          <w:r w:rsidRPr="00665E3C">
            <w:rPr>
              <w:color w:val="1F4E79"/>
              <w:sz w:val="36"/>
              <w:szCs w:val="36"/>
              <w:u w:val="single"/>
              <w:lang w:val="it-IT"/>
            </w:rPr>
            <w:t>Sommario</w:t>
          </w:r>
        </w:p>
        <w:p w14:paraId="79D83782" w14:textId="0D0E3A29" w:rsidR="00891AC5" w:rsidRPr="00891AC5" w:rsidRDefault="00665E3C" w:rsidP="000D05B9">
          <w:pPr>
            <w:pStyle w:val="Sommario1"/>
            <w:numPr>
              <w:ilvl w:val="0"/>
              <w:numId w:val="0"/>
            </w:numPr>
            <w:tabs>
              <w:tab w:val="right" w:leader="dot" w:pos="9061"/>
            </w:tabs>
            <w:spacing w:after="61"/>
            <w:jc w:val="both"/>
            <w:rPr>
              <w:noProof/>
            </w:rPr>
          </w:pPr>
          <w:r>
            <w:rPr>
              <w:color w:val="auto"/>
            </w:rPr>
            <w:t xml:space="preserve">      </w:t>
          </w:r>
          <w:r w:rsidR="00F977BB" w:rsidRPr="004466E9">
            <w:rPr>
              <w:color w:val="auto"/>
            </w:rPr>
            <w:fldChar w:fldCharType="begin"/>
          </w:r>
          <w:r w:rsidR="00F977BB" w:rsidRPr="004466E9">
            <w:rPr>
              <w:color w:val="auto"/>
            </w:rPr>
            <w:instrText xml:space="preserve"> TOC \o "1-3" \h \z \u </w:instrText>
          </w:r>
          <w:r w:rsidR="00F977BB" w:rsidRPr="004466E9">
            <w:rPr>
              <w:color w:val="auto"/>
            </w:rPr>
            <w:fldChar w:fldCharType="separate"/>
          </w:r>
          <w:hyperlink w:anchor="_Toc27581374" w:history="1">
            <w:r w:rsidR="00891AC5" w:rsidRPr="004F149A">
              <w:rPr>
                <w:rStyle w:val="Collegamentoipertestuale"/>
                <w:noProof/>
                <w:lang w:val="it-IT"/>
              </w:rPr>
              <w:t>1. Introduzione</w:t>
            </w:r>
            <w:r w:rsidR="00891AC5">
              <w:rPr>
                <w:noProof/>
                <w:webHidden/>
              </w:rPr>
              <w:tab/>
            </w:r>
            <w:r w:rsidR="00891AC5">
              <w:rPr>
                <w:noProof/>
                <w:webHidden/>
              </w:rPr>
              <w:fldChar w:fldCharType="begin"/>
            </w:r>
            <w:r w:rsidR="00891AC5">
              <w:rPr>
                <w:noProof/>
                <w:webHidden/>
              </w:rPr>
              <w:instrText xml:space="preserve"> PAGEREF _Toc27581374 \h </w:instrText>
            </w:r>
            <w:r w:rsidR="00891AC5">
              <w:rPr>
                <w:noProof/>
                <w:webHidden/>
              </w:rPr>
            </w:r>
            <w:r w:rsidR="00891AC5">
              <w:rPr>
                <w:noProof/>
                <w:webHidden/>
              </w:rPr>
              <w:fldChar w:fldCharType="separate"/>
            </w:r>
            <w:r w:rsidR="00891AC5">
              <w:rPr>
                <w:noProof/>
                <w:webHidden/>
              </w:rPr>
              <w:t>3</w:t>
            </w:r>
            <w:r w:rsidR="00891AC5">
              <w:rPr>
                <w:noProof/>
                <w:webHidden/>
              </w:rPr>
              <w:fldChar w:fldCharType="end"/>
            </w:r>
          </w:hyperlink>
        </w:p>
        <w:p w14:paraId="76D667AA" w14:textId="1ACF1D12" w:rsidR="00891AC5" w:rsidRPr="00891AC5" w:rsidRDefault="008A2C51" w:rsidP="000D05B9">
          <w:pPr>
            <w:pStyle w:val="Sommario2"/>
            <w:spacing w:after="61"/>
            <w:rPr>
              <w:b/>
              <w:bCs/>
              <w:noProof/>
              <w:color w:val="auto"/>
              <w:sz w:val="24"/>
              <w:szCs w:val="24"/>
              <w:lang w:val="it-IT" w:eastAsia="it-IT"/>
            </w:rPr>
          </w:pPr>
          <w:hyperlink w:anchor="_Toc27581375" w:history="1">
            <w:r w:rsidR="00891AC5" w:rsidRPr="00891AC5">
              <w:rPr>
                <w:rStyle w:val="Collegamentoipertestuale"/>
                <w:b/>
                <w:bCs/>
                <w:noProof/>
                <w:sz w:val="24"/>
                <w:szCs w:val="24"/>
                <w:lang w:val="it-IT"/>
              </w:rPr>
              <w:t>1.1 Obiettivi del sistema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_Toc27581375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3</w:t>
            </w:r>
            <w:r w:rsidR="00891AC5" w:rsidRPr="00891AC5">
              <w:rPr>
                <w:b/>
                <w:bCs/>
                <w:noProof/>
                <w:webHidden/>
                <w:sz w:val="24"/>
                <w:szCs w:val="24"/>
              </w:rPr>
              <w:fldChar w:fldCharType="end"/>
            </w:r>
          </w:hyperlink>
        </w:p>
        <w:p w14:paraId="1A53E543" w14:textId="457E9B0C" w:rsidR="00891AC5" w:rsidRPr="00891AC5" w:rsidRDefault="008A2C51" w:rsidP="000D05B9">
          <w:pPr>
            <w:pStyle w:val="Sommario2"/>
            <w:spacing w:after="61"/>
            <w:rPr>
              <w:b/>
              <w:bCs/>
              <w:noProof/>
              <w:color w:val="auto"/>
              <w:sz w:val="24"/>
              <w:szCs w:val="24"/>
              <w:lang w:val="it-IT" w:eastAsia="it-IT"/>
            </w:rPr>
          </w:pPr>
          <w:hyperlink w:anchor="_Toc27581376" w:history="1">
            <w:r w:rsidR="00891AC5" w:rsidRPr="00891AC5">
              <w:rPr>
                <w:rStyle w:val="Collegamentoipertestuale"/>
                <w:b/>
                <w:bCs/>
                <w:noProof/>
                <w:sz w:val="24"/>
                <w:szCs w:val="24"/>
                <w:lang w:val="it-IT"/>
              </w:rPr>
              <w:t>1.2 Design Goals</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_Toc27581376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3</w:t>
            </w:r>
            <w:r w:rsidR="00891AC5" w:rsidRPr="00891AC5">
              <w:rPr>
                <w:b/>
                <w:bCs/>
                <w:noProof/>
                <w:webHidden/>
                <w:sz w:val="24"/>
                <w:szCs w:val="24"/>
              </w:rPr>
              <w:fldChar w:fldCharType="end"/>
            </w:r>
          </w:hyperlink>
        </w:p>
        <w:p w14:paraId="1F8F0299" w14:textId="3ACE74FD" w:rsidR="00891AC5" w:rsidRPr="00891AC5" w:rsidRDefault="008A2C51" w:rsidP="000D05B9">
          <w:pPr>
            <w:pStyle w:val="Sommario2"/>
            <w:spacing w:after="61"/>
            <w:rPr>
              <w:b/>
              <w:bCs/>
              <w:noProof/>
              <w:color w:val="auto"/>
              <w:sz w:val="24"/>
              <w:szCs w:val="24"/>
              <w:lang w:val="it-IT" w:eastAsia="it-IT"/>
            </w:rPr>
          </w:pPr>
          <w:hyperlink w:anchor="_Toc27581377" w:history="1">
            <w:r w:rsidR="00891AC5" w:rsidRPr="00891AC5">
              <w:rPr>
                <w:rStyle w:val="Collegamentoipertestuale"/>
                <w:b/>
                <w:bCs/>
                <w:noProof/>
                <w:sz w:val="24"/>
                <w:szCs w:val="24"/>
                <w:lang w:val="it-IT"/>
              </w:rPr>
              <w:t>1.3 Definizioni, acronimi e abbreviazioni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_Toc27581377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4C637775" w14:textId="52C64125" w:rsidR="00891AC5" w:rsidRPr="00891AC5" w:rsidRDefault="008A2C51" w:rsidP="000D05B9">
          <w:pPr>
            <w:pStyle w:val="Sommario2"/>
            <w:spacing w:after="61"/>
            <w:rPr>
              <w:b/>
              <w:bCs/>
              <w:noProof/>
              <w:color w:val="auto"/>
              <w:sz w:val="24"/>
              <w:szCs w:val="24"/>
              <w:lang w:val="it-IT" w:eastAsia="it-IT"/>
            </w:rPr>
          </w:pPr>
          <w:hyperlink w:anchor="_Toc27581378" w:history="1">
            <w:r w:rsidR="00891AC5" w:rsidRPr="00891AC5">
              <w:rPr>
                <w:rStyle w:val="Collegamentoipertestuale"/>
                <w:b/>
                <w:bCs/>
                <w:noProof/>
                <w:sz w:val="24"/>
                <w:szCs w:val="24"/>
                <w:lang w:val="it-IT"/>
              </w:rPr>
              <w:t>1.4 Riferimenti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_Toc27581378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1EEA8F1C" w14:textId="36F423BA" w:rsidR="00891AC5" w:rsidRPr="00891AC5" w:rsidRDefault="008A2C51" w:rsidP="000D05B9">
          <w:pPr>
            <w:pStyle w:val="Sommario2"/>
            <w:spacing w:after="61"/>
            <w:rPr>
              <w:b/>
              <w:bCs/>
              <w:noProof/>
              <w:color w:val="auto"/>
              <w:sz w:val="24"/>
              <w:szCs w:val="24"/>
              <w:lang w:val="it-IT" w:eastAsia="it-IT"/>
            </w:rPr>
          </w:pPr>
          <w:hyperlink w:anchor="_Toc27581379" w:history="1">
            <w:r w:rsidR="00891AC5" w:rsidRPr="00891AC5">
              <w:rPr>
                <w:rStyle w:val="Collegamentoipertestuale"/>
                <w:b/>
                <w:bCs/>
                <w:noProof/>
                <w:sz w:val="24"/>
                <w:szCs w:val="24"/>
                <w:lang w:val="it-IT"/>
              </w:rPr>
              <w:t>1.5 Panoramica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_Toc27581379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2780E337" w14:textId="386F83C9" w:rsidR="00891AC5" w:rsidRDefault="008A2C51" w:rsidP="000D05B9">
          <w:pPr>
            <w:pStyle w:val="Sommario1"/>
            <w:numPr>
              <w:ilvl w:val="0"/>
              <w:numId w:val="0"/>
            </w:numPr>
            <w:tabs>
              <w:tab w:val="right" w:leader="dot" w:pos="9061"/>
            </w:tabs>
            <w:spacing w:after="61"/>
            <w:ind w:left="576"/>
            <w:rPr>
              <w:b w:val="0"/>
              <w:bCs w:val="0"/>
              <w:noProof/>
              <w:color w:val="auto"/>
              <w:sz w:val="22"/>
              <w:szCs w:val="22"/>
              <w:lang w:val="it-IT" w:eastAsia="it-IT"/>
            </w:rPr>
          </w:pPr>
          <w:hyperlink w:anchor="_Toc27581380" w:history="1">
            <w:r w:rsidR="00891AC5" w:rsidRPr="004F149A">
              <w:rPr>
                <w:rStyle w:val="Collegamentoipertestuale"/>
                <w:noProof/>
                <w:lang w:val="it-IT"/>
              </w:rPr>
              <w:t>2. Architettura del Sistema corrente</w:t>
            </w:r>
            <w:r w:rsidR="00891AC5">
              <w:rPr>
                <w:noProof/>
                <w:webHidden/>
              </w:rPr>
              <w:tab/>
            </w:r>
            <w:r w:rsidR="00891AC5">
              <w:rPr>
                <w:noProof/>
                <w:webHidden/>
              </w:rPr>
              <w:fldChar w:fldCharType="begin"/>
            </w:r>
            <w:r w:rsidR="00891AC5">
              <w:rPr>
                <w:noProof/>
                <w:webHidden/>
              </w:rPr>
              <w:instrText xml:space="preserve"> PAGEREF _Toc27581380 \h </w:instrText>
            </w:r>
            <w:r w:rsidR="00891AC5">
              <w:rPr>
                <w:noProof/>
                <w:webHidden/>
              </w:rPr>
            </w:r>
            <w:r w:rsidR="00891AC5">
              <w:rPr>
                <w:noProof/>
                <w:webHidden/>
              </w:rPr>
              <w:fldChar w:fldCharType="separate"/>
            </w:r>
            <w:r w:rsidR="00891AC5">
              <w:rPr>
                <w:noProof/>
                <w:webHidden/>
              </w:rPr>
              <w:t>5</w:t>
            </w:r>
            <w:r w:rsidR="00891AC5">
              <w:rPr>
                <w:noProof/>
                <w:webHidden/>
              </w:rPr>
              <w:fldChar w:fldCharType="end"/>
            </w:r>
          </w:hyperlink>
        </w:p>
        <w:p w14:paraId="169977BF" w14:textId="4C221787" w:rsidR="00891AC5" w:rsidRDefault="008A2C51" w:rsidP="000D05B9">
          <w:pPr>
            <w:pStyle w:val="Sommario1"/>
            <w:numPr>
              <w:ilvl w:val="0"/>
              <w:numId w:val="0"/>
            </w:numPr>
            <w:tabs>
              <w:tab w:val="right" w:leader="dot" w:pos="9061"/>
            </w:tabs>
            <w:spacing w:after="61"/>
            <w:ind w:left="576"/>
            <w:rPr>
              <w:b w:val="0"/>
              <w:bCs w:val="0"/>
              <w:noProof/>
              <w:color w:val="auto"/>
              <w:sz w:val="22"/>
              <w:szCs w:val="22"/>
              <w:lang w:val="it-IT" w:eastAsia="it-IT"/>
            </w:rPr>
          </w:pPr>
          <w:hyperlink w:anchor="_Toc27581381" w:history="1">
            <w:r w:rsidR="00891AC5" w:rsidRPr="004F149A">
              <w:rPr>
                <w:rStyle w:val="Collegamentoipertestuale"/>
                <w:noProof/>
                <w:lang w:val="it-IT"/>
              </w:rPr>
              <w:t>3. Architettura del Sistema proposto</w:t>
            </w:r>
            <w:r w:rsidR="00891AC5">
              <w:rPr>
                <w:noProof/>
                <w:webHidden/>
              </w:rPr>
              <w:tab/>
            </w:r>
            <w:r w:rsidR="00891AC5">
              <w:rPr>
                <w:noProof/>
                <w:webHidden/>
              </w:rPr>
              <w:fldChar w:fldCharType="begin"/>
            </w:r>
            <w:r w:rsidR="00891AC5">
              <w:rPr>
                <w:noProof/>
                <w:webHidden/>
              </w:rPr>
              <w:instrText xml:space="preserve"> PAGEREF _Toc27581381 \h </w:instrText>
            </w:r>
            <w:r w:rsidR="00891AC5">
              <w:rPr>
                <w:noProof/>
                <w:webHidden/>
              </w:rPr>
            </w:r>
            <w:r w:rsidR="00891AC5">
              <w:rPr>
                <w:noProof/>
                <w:webHidden/>
              </w:rPr>
              <w:fldChar w:fldCharType="separate"/>
            </w:r>
            <w:r w:rsidR="00891AC5">
              <w:rPr>
                <w:noProof/>
                <w:webHidden/>
              </w:rPr>
              <w:t>5</w:t>
            </w:r>
            <w:r w:rsidR="00891AC5">
              <w:rPr>
                <w:noProof/>
                <w:webHidden/>
              </w:rPr>
              <w:fldChar w:fldCharType="end"/>
            </w:r>
          </w:hyperlink>
        </w:p>
        <w:p w14:paraId="189387CC" w14:textId="05899581" w:rsidR="00891AC5" w:rsidRPr="00891AC5" w:rsidRDefault="008A2C51" w:rsidP="000D05B9">
          <w:pPr>
            <w:pStyle w:val="Sommario2"/>
            <w:spacing w:after="61"/>
            <w:rPr>
              <w:b/>
              <w:bCs/>
              <w:noProof/>
              <w:color w:val="auto"/>
              <w:sz w:val="24"/>
              <w:szCs w:val="24"/>
              <w:lang w:val="it-IT" w:eastAsia="it-IT"/>
            </w:rPr>
          </w:pPr>
          <w:hyperlink w:anchor="_Toc27581382" w:history="1">
            <w:r w:rsidR="00891AC5" w:rsidRPr="00891AC5">
              <w:rPr>
                <w:rStyle w:val="Collegamentoipertestuale"/>
                <w:b/>
                <w:bCs/>
                <w:noProof/>
                <w:sz w:val="24"/>
                <w:szCs w:val="24"/>
                <w:lang w:val="it-IT"/>
              </w:rPr>
              <w:t>3.1 Panoramica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_Toc27581382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6ECD536E" w14:textId="577C1377" w:rsidR="00891AC5" w:rsidRPr="00891AC5" w:rsidRDefault="008A2C51" w:rsidP="000D05B9">
          <w:pPr>
            <w:pStyle w:val="Sommario2"/>
            <w:spacing w:after="61"/>
            <w:rPr>
              <w:b/>
              <w:bCs/>
              <w:noProof/>
              <w:color w:val="auto"/>
              <w:sz w:val="24"/>
              <w:szCs w:val="24"/>
              <w:lang w:val="it-IT" w:eastAsia="it-IT"/>
            </w:rPr>
          </w:pPr>
          <w:hyperlink w:anchor="_Toc27581383" w:history="1">
            <w:r w:rsidR="00891AC5" w:rsidRPr="00891AC5">
              <w:rPr>
                <w:rStyle w:val="Collegamentoipertestuale"/>
                <w:b/>
                <w:bCs/>
                <w:noProof/>
                <w:sz w:val="24"/>
                <w:szCs w:val="24"/>
                <w:lang w:val="it-IT"/>
              </w:rPr>
              <w:t>3.2 Decomposizione in sottosistemi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_Toc27581383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6</w:t>
            </w:r>
            <w:r w:rsidR="00891AC5" w:rsidRPr="00891AC5">
              <w:rPr>
                <w:b/>
                <w:bCs/>
                <w:noProof/>
                <w:webHidden/>
                <w:sz w:val="24"/>
                <w:szCs w:val="24"/>
              </w:rPr>
              <w:fldChar w:fldCharType="end"/>
            </w:r>
          </w:hyperlink>
        </w:p>
        <w:p w14:paraId="56069740" w14:textId="472E6CEA" w:rsidR="00891AC5" w:rsidRDefault="008A2C51" w:rsidP="000D05B9">
          <w:pPr>
            <w:pStyle w:val="Sommario3"/>
            <w:tabs>
              <w:tab w:val="right" w:leader="dot" w:pos="9061"/>
            </w:tabs>
            <w:spacing w:after="61" w:line="240" w:lineRule="auto"/>
            <w:rPr>
              <w:noProof/>
              <w:color w:val="auto"/>
              <w:sz w:val="22"/>
              <w:szCs w:val="22"/>
              <w:lang w:val="it-IT" w:eastAsia="it-IT"/>
            </w:rPr>
          </w:pPr>
          <w:hyperlink w:anchor="_Toc27581384" w:history="1">
            <w:r w:rsidR="00891AC5" w:rsidRPr="004F149A">
              <w:rPr>
                <w:rStyle w:val="Collegamentoipertestuale"/>
                <w:noProof/>
                <w:lang w:val="it-IT"/>
              </w:rPr>
              <w:t>3.2.1 Decomposizione in Layer</w:t>
            </w:r>
            <w:r w:rsidR="00891AC5">
              <w:rPr>
                <w:noProof/>
                <w:webHidden/>
              </w:rPr>
              <w:tab/>
            </w:r>
            <w:r w:rsidR="00891AC5">
              <w:rPr>
                <w:noProof/>
                <w:webHidden/>
              </w:rPr>
              <w:fldChar w:fldCharType="begin"/>
            </w:r>
            <w:r w:rsidR="00891AC5">
              <w:rPr>
                <w:noProof/>
                <w:webHidden/>
              </w:rPr>
              <w:instrText xml:space="preserve"> PAGEREF _Toc27581384 \h </w:instrText>
            </w:r>
            <w:r w:rsidR="00891AC5">
              <w:rPr>
                <w:noProof/>
                <w:webHidden/>
              </w:rPr>
            </w:r>
            <w:r w:rsidR="00891AC5">
              <w:rPr>
                <w:noProof/>
                <w:webHidden/>
              </w:rPr>
              <w:fldChar w:fldCharType="separate"/>
            </w:r>
            <w:r w:rsidR="00891AC5">
              <w:rPr>
                <w:noProof/>
                <w:webHidden/>
              </w:rPr>
              <w:t>6</w:t>
            </w:r>
            <w:r w:rsidR="00891AC5">
              <w:rPr>
                <w:noProof/>
                <w:webHidden/>
              </w:rPr>
              <w:fldChar w:fldCharType="end"/>
            </w:r>
          </w:hyperlink>
        </w:p>
        <w:p w14:paraId="55E5487E" w14:textId="420E8DB1" w:rsidR="00891AC5" w:rsidRDefault="008A2C51" w:rsidP="000D05B9">
          <w:pPr>
            <w:pStyle w:val="Sommario3"/>
            <w:tabs>
              <w:tab w:val="right" w:leader="dot" w:pos="9061"/>
            </w:tabs>
            <w:spacing w:after="61" w:line="240" w:lineRule="auto"/>
            <w:rPr>
              <w:noProof/>
              <w:color w:val="auto"/>
              <w:sz w:val="22"/>
              <w:szCs w:val="22"/>
              <w:lang w:val="it-IT" w:eastAsia="it-IT"/>
            </w:rPr>
          </w:pPr>
          <w:hyperlink w:anchor="_Toc27581385" w:history="1">
            <w:r w:rsidR="00891AC5" w:rsidRPr="004F149A">
              <w:rPr>
                <w:rStyle w:val="Collegamentoipertestuale"/>
                <w:noProof/>
                <w:lang w:val="it-IT" w:eastAsia="it-IT"/>
              </w:rPr>
              <w:t>3.2.2 Decomposizione in Sottosistemi</w:t>
            </w:r>
            <w:r w:rsidR="00891AC5">
              <w:rPr>
                <w:noProof/>
                <w:webHidden/>
              </w:rPr>
              <w:tab/>
            </w:r>
            <w:r w:rsidR="00891AC5">
              <w:rPr>
                <w:noProof/>
                <w:webHidden/>
              </w:rPr>
              <w:fldChar w:fldCharType="begin"/>
            </w:r>
            <w:r w:rsidR="00891AC5">
              <w:rPr>
                <w:noProof/>
                <w:webHidden/>
              </w:rPr>
              <w:instrText xml:space="preserve"> PAGEREF _Toc27581385 \h </w:instrText>
            </w:r>
            <w:r w:rsidR="00891AC5">
              <w:rPr>
                <w:noProof/>
                <w:webHidden/>
              </w:rPr>
            </w:r>
            <w:r w:rsidR="00891AC5">
              <w:rPr>
                <w:noProof/>
                <w:webHidden/>
              </w:rPr>
              <w:fldChar w:fldCharType="separate"/>
            </w:r>
            <w:r w:rsidR="00891AC5">
              <w:rPr>
                <w:noProof/>
                <w:webHidden/>
              </w:rPr>
              <w:t>6</w:t>
            </w:r>
            <w:r w:rsidR="00891AC5">
              <w:rPr>
                <w:noProof/>
                <w:webHidden/>
              </w:rPr>
              <w:fldChar w:fldCharType="end"/>
            </w:r>
          </w:hyperlink>
        </w:p>
        <w:p w14:paraId="581AE63C" w14:textId="5F90F60D" w:rsidR="00891AC5" w:rsidRDefault="008A2C51" w:rsidP="000D05B9">
          <w:pPr>
            <w:pStyle w:val="Sommario3"/>
            <w:tabs>
              <w:tab w:val="right" w:leader="dot" w:pos="9061"/>
            </w:tabs>
            <w:spacing w:after="61" w:line="240" w:lineRule="auto"/>
            <w:rPr>
              <w:noProof/>
              <w:color w:val="auto"/>
              <w:sz w:val="22"/>
              <w:szCs w:val="22"/>
              <w:lang w:val="it-IT" w:eastAsia="it-IT"/>
            </w:rPr>
          </w:pPr>
          <w:hyperlink w:anchor="_Toc27581386" w:history="1">
            <w:r w:rsidR="00891AC5" w:rsidRPr="004F149A">
              <w:rPr>
                <w:rStyle w:val="Collegamentoipertestuale"/>
                <w:noProof/>
                <w:lang w:val="it-IT"/>
              </w:rPr>
              <w:t>3.2.3 Diagramma di Deployment</w:t>
            </w:r>
            <w:r w:rsidR="00891AC5">
              <w:rPr>
                <w:noProof/>
                <w:webHidden/>
              </w:rPr>
              <w:tab/>
            </w:r>
            <w:r w:rsidR="00891AC5">
              <w:rPr>
                <w:noProof/>
                <w:webHidden/>
              </w:rPr>
              <w:fldChar w:fldCharType="begin"/>
            </w:r>
            <w:r w:rsidR="00891AC5">
              <w:rPr>
                <w:noProof/>
                <w:webHidden/>
              </w:rPr>
              <w:instrText xml:space="preserve"> PAGEREF _Toc27581386 \h </w:instrText>
            </w:r>
            <w:r w:rsidR="00891AC5">
              <w:rPr>
                <w:noProof/>
                <w:webHidden/>
              </w:rPr>
            </w:r>
            <w:r w:rsidR="00891AC5">
              <w:rPr>
                <w:noProof/>
                <w:webHidden/>
              </w:rPr>
              <w:fldChar w:fldCharType="separate"/>
            </w:r>
            <w:r w:rsidR="00891AC5">
              <w:rPr>
                <w:noProof/>
                <w:webHidden/>
              </w:rPr>
              <w:t>7</w:t>
            </w:r>
            <w:r w:rsidR="00891AC5">
              <w:rPr>
                <w:noProof/>
                <w:webHidden/>
              </w:rPr>
              <w:fldChar w:fldCharType="end"/>
            </w:r>
          </w:hyperlink>
        </w:p>
        <w:p w14:paraId="1AFF6B2F" w14:textId="473E9EEB" w:rsidR="00891AC5" w:rsidRPr="00891AC5" w:rsidRDefault="008A2C51" w:rsidP="000D05B9">
          <w:pPr>
            <w:pStyle w:val="Sommario2"/>
            <w:spacing w:after="61"/>
            <w:rPr>
              <w:b/>
              <w:bCs/>
              <w:noProof/>
              <w:color w:val="auto"/>
              <w:sz w:val="24"/>
              <w:szCs w:val="24"/>
              <w:lang w:val="it-IT" w:eastAsia="it-IT"/>
            </w:rPr>
          </w:pPr>
          <w:hyperlink w:anchor="_Toc27581387" w:history="1">
            <w:r w:rsidR="00891AC5" w:rsidRPr="00891AC5">
              <w:rPr>
                <w:rStyle w:val="Collegamentoipertestuale"/>
                <w:b/>
                <w:bCs/>
                <w:noProof/>
                <w:sz w:val="24"/>
                <w:szCs w:val="24"/>
                <w:lang w:val="it-IT"/>
              </w:rPr>
              <w:t>3.3 Mapping hardware/software</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_Toc27581387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8</w:t>
            </w:r>
            <w:r w:rsidR="00891AC5" w:rsidRPr="00891AC5">
              <w:rPr>
                <w:b/>
                <w:bCs/>
                <w:noProof/>
                <w:webHidden/>
                <w:sz w:val="24"/>
                <w:szCs w:val="24"/>
              </w:rPr>
              <w:fldChar w:fldCharType="end"/>
            </w:r>
          </w:hyperlink>
        </w:p>
        <w:p w14:paraId="53BFA651" w14:textId="1497C977" w:rsidR="00891AC5" w:rsidRPr="00891AC5" w:rsidRDefault="008A2C51" w:rsidP="000D05B9">
          <w:pPr>
            <w:pStyle w:val="Sommario2"/>
            <w:spacing w:after="61"/>
            <w:rPr>
              <w:b/>
              <w:bCs/>
              <w:noProof/>
              <w:color w:val="auto"/>
              <w:sz w:val="24"/>
              <w:szCs w:val="24"/>
              <w:lang w:val="it-IT" w:eastAsia="it-IT"/>
            </w:rPr>
          </w:pPr>
          <w:hyperlink w:anchor="_Toc27581388" w:history="1">
            <w:r w:rsidR="00891AC5" w:rsidRPr="00891AC5">
              <w:rPr>
                <w:rStyle w:val="Collegamentoipertestuale"/>
                <w:b/>
                <w:bCs/>
                <w:noProof/>
                <w:sz w:val="24"/>
                <w:szCs w:val="24"/>
                <w:lang w:val="it-IT"/>
              </w:rPr>
              <w:t>3.4 Gestione dati persistenti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_Toc27581388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8</w:t>
            </w:r>
            <w:r w:rsidR="00891AC5" w:rsidRPr="00891AC5">
              <w:rPr>
                <w:b/>
                <w:bCs/>
                <w:noProof/>
                <w:webHidden/>
                <w:sz w:val="24"/>
                <w:szCs w:val="24"/>
              </w:rPr>
              <w:fldChar w:fldCharType="end"/>
            </w:r>
          </w:hyperlink>
        </w:p>
        <w:p w14:paraId="7A5C4CC3" w14:textId="608F69C3" w:rsidR="00891AC5" w:rsidRPr="00891AC5" w:rsidRDefault="008A2C51" w:rsidP="000D05B9">
          <w:pPr>
            <w:pStyle w:val="Sommario2"/>
            <w:spacing w:after="61"/>
            <w:rPr>
              <w:b/>
              <w:bCs/>
              <w:noProof/>
              <w:color w:val="auto"/>
              <w:sz w:val="24"/>
              <w:szCs w:val="24"/>
              <w:lang w:val="it-IT" w:eastAsia="it-IT"/>
            </w:rPr>
          </w:pPr>
          <w:hyperlink w:anchor="_Toc27581389" w:history="1">
            <w:r w:rsidR="00891AC5" w:rsidRPr="00891AC5">
              <w:rPr>
                <w:rStyle w:val="Collegamentoipertestuale"/>
                <w:b/>
                <w:bCs/>
                <w:noProof/>
                <w:sz w:val="24"/>
                <w:szCs w:val="24"/>
                <w:lang w:val="it-IT"/>
              </w:rPr>
              <w:t>3.5 Controllo degli accessi e sicurezza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_Toc27581389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12</w:t>
            </w:r>
            <w:r w:rsidR="00891AC5" w:rsidRPr="00891AC5">
              <w:rPr>
                <w:b/>
                <w:bCs/>
                <w:noProof/>
                <w:webHidden/>
                <w:sz w:val="24"/>
                <w:szCs w:val="24"/>
              </w:rPr>
              <w:fldChar w:fldCharType="end"/>
            </w:r>
          </w:hyperlink>
        </w:p>
        <w:p w14:paraId="41F9BECA" w14:textId="569E4B22" w:rsidR="00891AC5" w:rsidRPr="00891AC5" w:rsidRDefault="008A2C51" w:rsidP="000D05B9">
          <w:pPr>
            <w:pStyle w:val="Sommario2"/>
            <w:spacing w:after="61"/>
            <w:rPr>
              <w:b/>
              <w:bCs/>
              <w:noProof/>
              <w:color w:val="auto"/>
              <w:sz w:val="24"/>
              <w:szCs w:val="24"/>
              <w:lang w:val="it-IT" w:eastAsia="it-IT"/>
            </w:rPr>
          </w:pPr>
          <w:hyperlink w:anchor="_Toc27581390" w:history="1">
            <w:r w:rsidR="00891AC5" w:rsidRPr="00891AC5">
              <w:rPr>
                <w:rStyle w:val="Collegamentoipertestuale"/>
                <w:b/>
                <w:bCs/>
                <w:noProof/>
                <w:sz w:val="24"/>
                <w:szCs w:val="24"/>
                <w:lang w:val="it-IT"/>
              </w:rPr>
              <w:t>3.6 Controllo flusso globale del sistema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_Toc27581390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13</w:t>
            </w:r>
            <w:r w:rsidR="00891AC5" w:rsidRPr="00891AC5">
              <w:rPr>
                <w:b/>
                <w:bCs/>
                <w:noProof/>
                <w:webHidden/>
                <w:sz w:val="24"/>
                <w:szCs w:val="24"/>
              </w:rPr>
              <w:fldChar w:fldCharType="end"/>
            </w:r>
          </w:hyperlink>
        </w:p>
        <w:p w14:paraId="25191F3B" w14:textId="101CAE73" w:rsidR="00891AC5" w:rsidRPr="00891AC5" w:rsidRDefault="008A2C51" w:rsidP="000D05B9">
          <w:pPr>
            <w:pStyle w:val="Sommario2"/>
            <w:spacing w:after="61"/>
            <w:rPr>
              <w:b/>
              <w:bCs/>
              <w:noProof/>
              <w:color w:val="auto"/>
              <w:sz w:val="24"/>
              <w:szCs w:val="24"/>
              <w:lang w:val="it-IT" w:eastAsia="it-IT"/>
            </w:rPr>
          </w:pPr>
          <w:hyperlink w:anchor="_Toc27581391" w:history="1">
            <w:r w:rsidR="00891AC5" w:rsidRPr="00891AC5">
              <w:rPr>
                <w:rStyle w:val="Collegamentoipertestuale"/>
                <w:b/>
                <w:bCs/>
                <w:noProof/>
                <w:sz w:val="24"/>
                <w:szCs w:val="24"/>
                <w:lang w:val="it-IT"/>
              </w:rPr>
              <w:t>3.7 Condizione limite</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_Toc27581391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13</w:t>
            </w:r>
            <w:r w:rsidR="00891AC5" w:rsidRPr="00891AC5">
              <w:rPr>
                <w:b/>
                <w:bCs/>
                <w:noProof/>
                <w:webHidden/>
                <w:sz w:val="24"/>
                <w:szCs w:val="24"/>
              </w:rPr>
              <w:fldChar w:fldCharType="end"/>
            </w:r>
          </w:hyperlink>
        </w:p>
        <w:p w14:paraId="4FCFD7B9" w14:textId="5422B364" w:rsidR="00891AC5" w:rsidRDefault="008A2C51" w:rsidP="000D05B9">
          <w:pPr>
            <w:pStyle w:val="Sommario3"/>
            <w:tabs>
              <w:tab w:val="right" w:leader="dot" w:pos="9061"/>
            </w:tabs>
            <w:spacing w:after="61" w:line="240" w:lineRule="auto"/>
            <w:rPr>
              <w:noProof/>
              <w:color w:val="auto"/>
              <w:sz w:val="22"/>
              <w:szCs w:val="22"/>
              <w:lang w:val="it-IT" w:eastAsia="it-IT"/>
            </w:rPr>
          </w:pPr>
          <w:hyperlink w:anchor="_Toc27581392" w:history="1">
            <w:r w:rsidR="00891AC5" w:rsidRPr="004F149A">
              <w:rPr>
                <w:rStyle w:val="Collegamentoipertestuale"/>
                <w:noProof/>
                <w:lang w:val="it-IT"/>
              </w:rPr>
              <w:t>3.7.1 Start-up</w:t>
            </w:r>
            <w:r w:rsidR="00891AC5">
              <w:rPr>
                <w:noProof/>
                <w:webHidden/>
              </w:rPr>
              <w:tab/>
            </w:r>
            <w:r w:rsidR="00891AC5">
              <w:rPr>
                <w:noProof/>
                <w:webHidden/>
              </w:rPr>
              <w:fldChar w:fldCharType="begin"/>
            </w:r>
            <w:r w:rsidR="00891AC5">
              <w:rPr>
                <w:noProof/>
                <w:webHidden/>
              </w:rPr>
              <w:instrText xml:space="preserve"> PAGEREF _Toc27581392 \h </w:instrText>
            </w:r>
            <w:r w:rsidR="00891AC5">
              <w:rPr>
                <w:noProof/>
                <w:webHidden/>
              </w:rPr>
            </w:r>
            <w:r w:rsidR="00891AC5">
              <w:rPr>
                <w:noProof/>
                <w:webHidden/>
              </w:rPr>
              <w:fldChar w:fldCharType="separate"/>
            </w:r>
            <w:r w:rsidR="00891AC5">
              <w:rPr>
                <w:noProof/>
                <w:webHidden/>
              </w:rPr>
              <w:t>13</w:t>
            </w:r>
            <w:r w:rsidR="00891AC5">
              <w:rPr>
                <w:noProof/>
                <w:webHidden/>
              </w:rPr>
              <w:fldChar w:fldCharType="end"/>
            </w:r>
          </w:hyperlink>
        </w:p>
        <w:p w14:paraId="7393C45F" w14:textId="1D0A9720" w:rsidR="00891AC5" w:rsidRDefault="008A2C51" w:rsidP="000D05B9">
          <w:pPr>
            <w:pStyle w:val="Sommario3"/>
            <w:tabs>
              <w:tab w:val="right" w:leader="dot" w:pos="9061"/>
            </w:tabs>
            <w:spacing w:after="61" w:line="240" w:lineRule="auto"/>
            <w:rPr>
              <w:noProof/>
              <w:color w:val="auto"/>
              <w:sz w:val="22"/>
              <w:szCs w:val="22"/>
              <w:lang w:val="it-IT" w:eastAsia="it-IT"/>
            </w:rPr>
          </w:pPr>
          <w:hyperlink w:anchor="_Toc27581393" w:history="1">
            <w:r w:rsidR="00891AC5" w:rsidRPr="004F149A">
              <w:rPr>
                <w:rStyle w:val="Collegamentoipertestuale"/>
                <w:noProof/>
                <w:lang w:val="it-IT"/>
              </w:rPr>
              <w:t>3.7.2 Terminazione</w:t>
            </w:r>
            <w:r w:rsidR="00891AC5">
              <w:rPr>
                <w:noProof/>
                <w:webHidden/>
              </w:rPr>
              <w:tab/>
            </w:r>
            <w:r w:rsidR="00891AC5">
              <w:rPr>
                <w:noProof/>
                <w:webHidden/>
              </w:rPr>
              <w:fldChar w:fldCharType="begin"/>
            </w:r>
            <w:r w:rsidR="00891AC5">
              <w:rPr>
                <w:noProof/>
                <w:webHidden/>
              </w:rPr>
              <w:instrText xml:space="preserve"> PAGEREF _Toc27581393 \h </w:instrText>
            </w:r>
            <w:r w:rsidR="00891AC5">
              <w:rPr>
                <w:noProof/>
                <w:webHidden/>
              </w:rPr>
            </w:r>
            <w:r w:rsidR="00891AC5">
              <w:rPr>
                <w:noProof/>
                <w:webHidden/>
              </w:rPr>
              <w:fldChar w:fldCharType="separate"/>
            </w:r>
            <w:r w:rsidR="00891AC5">
              <w:rPr>
                <w:noProof/>
                <w:webHidden/>
              </w:rPr>
              <w:t>13</w:t>
            </w:r>
            <w:r w:rsidR="00891AC5">
              <w:rPr>
                <w:noProof/>
                <w:webHidden/>
              </w:rPr>
              <w:fldChar w:fldCharType="end"/>
            </w:r>
          </w:hyperlink>
        </w:p>
        <w:p w14:paraId="06E16D7F" w14:textId="7E4664DD" w:rsidR="00891AC5" w:rsidRDefault="008A2C51" w:rsidP="000D05B9">
          <w:pPr>
            <w:pStyle w:val="Sommario3"/>
            <w:tabs>
              <w:tab w:val="right" w:leader="dot" w:pos="9061"/>
            </w:tabs>
            <w:spacing w:after="61" w:line="240" w:lineRule="auto"/>
            <w:rPr>
              <w:noProof/>
              <w:color w:val="auto"/>
              <w:sz w:val="22"/>
              <w:szCs w:val="22"/>
              <w:lang w:val="it-IT" w:eastAsia="it-IT"/>
            </w:rPr>
          </w:pPr>
          <w:hyperlink w:anchor="_Toc27581394" w:history="1">
            <w:r w:rsidR="00891AC5" w:rsidRPr="004F149A">
              <w:rPr>
                <w:rStyle w:val="Collegamentoipertestuale"/>
                <w:noProof/>
                <w:lang w:val="it-IT"/>
              </w:rPr>
              <w:t>3.7.3 Fallimento</w:t>
            </w:r>
            <w:r w:rsidR="00891AC5">
              <w:rPr>
                <w:noProof/>
                <w:webHidden/>
              </w:rPr>
              <w:tab/>
            </w:r>
            <w:r w:rsidR="00891AC5">
              <w:rPr>
                <w:noProof/>
                <w:webHidden/>
              </w:rPr>
              <w:fldChar w:fldCharType="begin"/>
            </w:r>
            <w:r w:rsidR="00891AC5">
              <w:rPr>
                <w:noProof/>
                <w:webHidden/>
              </w:rPr>
              <w:instrText xml:space="preserve"> PAGEREF _Toc27581394 \h </w:instrText>
            </w:r>
            <w:r w:rsidR="00891AC5">
              <w:rPr>
                <w:noProof/>
                <w:webHidden/>
              </w:rPr>
            </w:r>
            <w:r w:rsidR="00891AC5">
              <w:rPr>
                <w:noProof/>
                <w:webHidden/>
              </w:rPr>
              <w:fldChar w:fldCharType="separate"/>
            </w:r>
            <w:r w:rsidR="00891AC5">
              <w:rPr>
                <w:noProof/>
                <w:webHidden/>
              </w:rPr>
              <w:t>14</w:t>
            </w:r>
            <w:r w:rsidR="00891AC5">
              <w:rPr>
                <w:noProof/>
                <w:webHidden/>
              </w:rPr>
              <w:fldChar w:fldCharType="end"/>
            </w:r>
          </w:hyperlink>
        </w:p>
        <w:p w14:paraId="113253B7" w14:textId="1767617E" w:rsidR="00891AC5" w:rsidRDefault="008A2C51" w:rsidP="000D05B9">
          <w:pPr>
            <w:pStyle w:val="Sommario1"/>
            <w:numPr>
              <w:ilvl w:val="0"/>
              <w:numId w:val="0"/>
            </w:numPr>
            <w:tabs>
              <w:tab w:val="right" w:leader="dot" w:pos="9061"/>
            </w:tabs>
            <w:spacing w:after="61"/>
            <w:ind w:left="576"/>
            <w:rPr>
              <w:b w:val="0"/>
              <w:bCs w:val="0"/>
              <w:noProof/>
              <w:color w:val="auto"/>
              <w:sz w:val="22"/>
              <w:szCs w:val="22"/>
              <w:lang w:val="it-IT" w:eastAsia="it-IT"/>
            </w:rPr>
          </w:pPr>
          <w:hyperlink w:anchor="_Toc27581395" w:history="1">
            <w:r w:rsidR="00891AC5" w:rsidRPr="004F149A">
              <w:rPr>
                <w:rStyle w:val="Collegamentoipertestuale"/>
                <w:noProof/>
                <w:lang w:val="it-IT"/>
              </w:rPr>
              <w:t>4. Servizi dei Sottosistemi</w:t>
            </w:r>
            <w:r w:rsidR="00891AC5">
              <w:rPr>
                <w:noProof/>
                <w:webHidden/>
              </w:rPr>
              <w:tab/>
            </w:r>
            <w:r w:rsidR="00891AC5">
              <w:rPr>
                <w:noProof/>
                <w:webHidden/>
              </w:rPr>
              <w:fldChar w:fldCharType="begin"/>
            </w:r>
            <w:r w:rsidR="00891AC5">
              <w:rPr>
                <w:noProof/>
                <w:webHidden/>
              </w:rPr>
              <w:instrText xml:space="preserve"> PAGEREF _Toc27581395 \h </w:instrText>
            </w:r>
            <w:r w:rsidR="00891AC5">
              <w:rPr>
                <w:noProof/>
                <w:webHidden/>
              </w:rPr>
            </w:r>
            <w:r w:rsidR="00891AC5">
              <w:rPr>
                <w:noProof/>
                <w:webHidden/>
              </w:rPr>
              <w:fldChar w:fldCharType="separate"/>
            </w:r>
            <w:r w:rsidR="00891AC5">
              <w:rPr>
                <w:noProof/>
                <w:webHidden/>
              </w:rPr>
              <w:t>15</w:t>
            </w:r>
            <w:r w:rsidR="00891AC5">
              <w:rPr>
                <w:noProof/>
                <w:webHidden/>
              </w:rPr>
              <w:fldChar w:fldCharType="end"/>
            </w:r>
          </w:hyperlink>
        </w:p>
        <w:p w14:paraId="033D360E" w14:textId="6F23B058" w:rsidR="00F977BB" w:rsidRDefault="00F977BB" w:rsidP="000D05B9">
          <w:pPr>
            <w:spacing w:after="61" w:line="240" w:lineRule="auto"/>
            <w:jc w:val="both"/>
          </w:pPr>
          <w:r w:rsidRPr="004466E9">
            <w:rPr>
              <w:b/>
              <w:bCs/>
              <w:color w:val="auto"/>
            </w:rPr>
            <w:fldChar w:fldCharType="end"/>
          </w:r>
        </w:p>
      </w:sdtContent>
    </w:sdt>
    <w:p w14:paraId="76336677" w14:textId="77777777" w:rsidR="00523A23" w:rsidRPr="00523A23" w:rsidRDefault="00523A23" w:rsidP="000D05B9">
      <w:pPr>
        <w:spacing w:after="61" w:line="240" w:lineRule="auto"/>
        <w:jc w:val="both"/>
        <w:rPr>
          <w:lang w:val="it-IT"/>
        </w:rPr>
      </w:pPr>
    </w:p>
    <w:p w14:paraId="5FE635B1" w14:textId="77777777" w:rsidR="00523A23" w:rsidRPr="00523A23" w:rsidRDefault="00523A23" w:rsidP="000D05B9">
      <w:pPr>
        <w:spacing w:after="61" w:line="240" w:lineRule="auto"/>
        <w:jc w:val="both"/>
        <w:rPr>
          <w:lang w:val="it-IT"/>
        </w:rPr>
      </w:pPr>
    </w:p>
    <w:p w14:paraId="207D25D7" w14:textId="77777777" w:rsidR="00523A23" w:rsidRPr="00523A23" w:rsidRDefault="00523A23" w:rsidP="000D05B9">
      <w:pPr>
        <w:spacing w:after="61" w:line="240" w:lineRule="auto"/>
        <w:jc w:val="both"/>
        <w:rPr>
          <w:lang w:val="it-IT"/>
        </w:rPr>
      </w:pPr>
    </w:p>
    <w:p w14:paraId="2BD1B949" w14:textId="77777777" w:rsidR="00523A23" w:rsidRPr="00523A23" w:rsidRDefault="00523A23" w:rsidP="000D05B9">
      <w:pPr>
        <w:spacing w:after="61" w:line="240" w:lineRule="auto"/>
        <w:jc w:val="both"/>
        <w:rPr>
          <w:lang w:val="it-IT"/>
        </w:rPr>
      </w:pPr>
    </w:p>
    <w:p w14:paraId="3F3F3AFE" w14:textId="77777777" w:rsidR="00523A23" w:rsidRDefault="00523A23" w:rsidP="000D05B9">
      <w:pPr>
        <w:spacing w:after="61" w:line="240" w:lineRule="auto"/>
        <w:jc w:val="both"/>
        <w:rPr>
          <w:b/>
          <w:bCs/>
          <w:sz w:val="26"/>
          <w:szCs w:val="26"/>
          <w:lang w:val="it-IT"/>
        </w:rPr>
      </w:pPr>
    </w:p>
    <w:p w14:paraId="245E9D44" w14:textId="65E732EE" w:rsidR="00523A23" w:rsidRDefault="00523A23" w:rsidP="000D05B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0D05B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0D05B9">
      <w:pPr>
        <w:pStyle w:val="Titolo1"/>
        <w:spacing w:after="61" w:line="240" w:lineRule="auto"/>
        <w:jc w:val="both"/>
        <w:rPr>
          <w:color w:val="1F4E79"/>
          <w:lang w:val="it-IT"/>
        </w:rPr>
      </w:pPr>
      <w:bookmarkStart w:id="1" w:name="_Toc26433059"/>
      <w:bookmarkStart w:id="2" w:name="_Toc27581374"/>
      <w:r w:rsidRPr="00930099">
        <w:rPr>
          <w:color w:val="1F4E79"/>
          <w:lang w:val="it-IT"/>
        </w:rPr>
        <w:lastRenderedPageBreak/>
        <w:t xml:space="preserve">1. </w:t>
      </w:r>
      <w:r w:rsidRPr="003A7068">
        <w:rPr>
          <w:color w:val="1F4E79"/>
          <w:u w:val="single"/>
          <w:lang w:val="it-IT"/>
        </w:rPr>
        <w:t>Int</w:t>
      </w:r>
      <w:r w:rsidR="004A29E6" w:rsidRPr="003A7068">
        <w:rPr>
          <w:color w:val="1F4E79"/>
          <w:u w:val="single"/>
          <w:lang w:val="it-IT"/>
        </w:rPr>
        <w:t>roduzione</w:t>
      </w:r>
      <w:bookmarkEnd w:id="1"/>
      <w:bookmarkEnd w:id="2"/>
    </w:p>
    <w:p w14:paraId="1E1F9BCD" w14:textId="42C61355" w:rsidR="006B4A8D" w:rsidRPr="004466E9" w:rsidRDefault="0026167D" w:rsidP="000D05B9">
      <w:pPr>
        <w:pStyle w:val="Titolo2"/>
        <w:spacing w:before="0" w:after="61"/>
        <w:jc w:val="both"/>
        <w:rPr>
          <w:color w:val="auto"/>
          <w:lang w:val="it-IT"/>
        </w:rPr>
      </w:pPr>
      <w:bookmarkStart w:id="3" w:name="_Toc26433060"/>
      <w:bookmarkStart w:id="4" w:name="_Toc27581375"/>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3"/>
      <w:bookmarkEnd w:id="4"/>
    </w:p>
    <w:p w14:paraId="2595CFE5" w14:textId="40500F86" w:rsidR="00921C5C" w:rsidRPr="004466E9" w:rsidRDefault="00921C5C" w:rsidP="000D05B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w:t>
      </w:r>
      <w:r w:rsidR="00336EA4">
        <w:rPr>
          <w:color w:val="auto"/>
          <w:lang w:val="it-IT"/>
        </w:rPr>
        <w:t>el Dipartimento d</w:t>
      </w:r>
      <w:r w:rsidRPr="004466E9">
        <w:rPr>
          <w:color w:val="auto"/>
          <w:lang w:val="it-IT"/>
        </w:rPr>
        <w:t>i Psicologia dell’Università degli studi della Campania “Luigi Vanvitelli”, 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0D05B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0D05B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0D05B9">
      <w:pPr>
        <w:pStyle w:val="Nessunaspaziatura"/>
        <w:spacing w:after="61"/>
        <w:jc w:val="both"/>
        <w:rPr>
          <w:lang w:val="it-IT"/>
        </w:rPr>
      </w:pPr>
    </w:p>
    <w:p w14:paraId="3DA8BA59" w14:textId="1EC848B9" w:rsidR="006B4A8D" w:rsidRPr="004466E9" w:rsidRDefault="0026167D" w:rsidP="000D05B9">
      <w:pPr>
        <w:pStyle w:val="Titolo2"/>
        <w:spacing w:before="0" w:after="61"/>
        <w:jc w:val="both"/>
        <w:rPr>
          <w:color w:val="auto"/>
          <w:lang w:val="it-IT"/>
        </w:rPr>
      </w:pPr>
      <w:bookmarkStart w:id="5" w:name="_Toc26433061"/>
      <w:bookmarkStart w:id="6" w:name="_Toc27581376"/>
      <w:r w:rsidRPr="004466E9">
        <w:rPr>
          <w:color w:val="auto"/>
          <w:lang w:val="it-IT"/>
        </w:rPr>
        <w:t xml:space="preserve">1.2 </w:t>
      </w:r>
      <w:r w:rsidR="003A1A39" w:rsidRPr="004466E9">
        <w:rPr>
          <w:color w:val="auto"/>
          <w:lang w:val="it-IT"/>
        </w:rPr>
        <w:t>Design Goals</w:t>
      </w:r>
      <w:bookmarkEnd w:id="5"/>
      <w:bookmarkEnd w:id="6"/>
    </w:p>
    <w:p w14:paraId="0D01CEFD" w14:textId="255F61A6" w:rsidR="0034609B" w:rsidRDefault="00E7420F" w:rsidP="000D05B9">
      <w:pPr>
        <w:spacing w:after="61" w:line="240" w:lineRule="auto"/>
        <w:jc w:val="both"/>
        <w:rPr>
          <w:lang w:val="it-IT"/>
        </w:rPr>
      </w:pPr>
      <w:r w:rsidRPr="004466E9">
        <w:rPr>
          <w:color w:val="auto"/>
          <w:lang w:val="it-IT"/>
        </w:rPr>
        <w:t>I design goal identificati per il sistema TutoratoSmart sono i seguenti</w:t>
      </w:r>
      <w:r>
        <w:rPr>
          <w:lang w:val="it-IT"/>
        </w:rPr>
        <w:t>:</w:t>
      </w:r>
    </w:p>
    <w:p w14:paraId="196E6D8B" w14:textId="77777777" w:rsidR="0034609B" w:rsidRPr="00603AC3" w:rsidRDefault="0034609B" w:rsidP="000D05B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0D05B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0D05B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form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0D05B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0D05B9">
      <w:pPr>
        <w:pStyle w:val="Paragrafoelenco"/>
        <w:spacing w:after="61" w:line="240" w:lineRule="auto"/>
        <w:ind w:left="1440"/>
        <w:jc w:val="both"/>
        <w:rPr>
          <w:sz w:val="20"/>
          <w:szCs w:val="16"/>
          <w:lang w:val="it-IT"/>
        </w:rPr>
      </w:pPr>
    </w:p>
    <w:p w14:paraId="34CBB8BE"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5A705FCB" w:rsidR="00A909DB" w:rsidRDefault="00BE699F" w:rsidP="000D05B9">
      <w:pPr>
        <w:pStyle w:val="Paragrafoelenco"/>
        <w:numPr>
          <w:ilvl w:val="1"/>
          <w:numId w:val="5"/>
        </w:numPr>
        <w:spacing w:after="61" w:line="240" w:lineRule="auto"/>
        <w:jc w:val="both"/>
        <w:rPr>
          <w:color w:val="auto"/>
          <w:lang w:val="it-IT"/>
        </w:rPr>
      </w:pPr>
      <w:r w:rsidRPr="004466E9">
        <w:rPr>
          <w:color w:val="auto"/>
          <w:lang w:val="it-IT"/>
        </w:rPr>
        <w:t>Affidabilità</w:t>
      </w:r>
    </w:p>
    <w:p w14:paraId="4CE8DBE3" w14:textId="6D0A3C9E" w:rsidR="00336EA4" w:rsidRDefault="00336EA4" w:rsidP="000D05B9">
      <w:pPr>
        <w:pStyle w:val="Default"/>
        <w:spacing w:after="61"/>
        <w:ind w:left="2160"/>
        <w:jc w:val="both"/>
        <w:rPr>
          <w:color w:val="auto"/>
        </w:rPr>
      </w:pPr>
      <w:r w:rsidRPr="00336EA4">
        <w:rPr>
          <w:color w:val="auto"/>
        </w:rPr>
        <w:t>-Il sistema deve garantire l’affidabilità dei servizi proposti. Il prodotto software sarà sviluppato in modo tale da controllar</w:t>
      </w:r>
      <w:r>
        <w:rPr>
          <w:color w:val="auto"/>
        </w:rPr>
        <w:t>n</w:t>
      </w:r>
      <w:r w:rsidRPr="00336EA4">
        <w:rPr>
          <w:color w:val="auto"/>
        </w:rPr>
        <w:t xml:space="preserve">e </w:t>
      </w:r>
      <w:r>
        <w:rPr>
          <w:color w:val="auto"/>
        </w:rPr>
        <w:t>il corretto funzionamento tramite diverse tipologie di testing, black-box e white-box</w:t>
      </w:r>
      <w:r w:rsidRPr="00336EA4">
        <w:rPr>
          <w:color w:val="auto"/>
        </w:rPr>
        <w:t xml:space="preserve">. </w:t>
      </w:r>
    </w:p>
    <w:p w14:paraId="3CC46226" w14:textId="54F6233F" w:rsidR="0079424D" w:rsidRDefault="0079424D" w:rsidP="000D05B9">
      <w:pPr>
        <w:pStyle w:val="Default"/>
        <w:spacing w:after="61"/>
        <w:ind w:left="2160"/>
        <w:rPr>
          <w:color w:val="auto"/>
        </w:rPr>
      </w:pPr>
    </w:p>
    <w:p w14:paraId="01B300C1" w14:textId="4B30AFEC" w:rsidR="0079424D" w:rsidRDefault="0079424D" w:rsidP="000D05B9">
      <w:pPr>
        <w:pStyle w:val="Default"/>
        <w:spacing w:after="61"/>
        <w:ind w:left="2160"/>
        <w:rPr>
          <w:color w:val="auto"/>
        </w:rPr>
      </w:pPr>
    </w:p>
    <w:p w14:paraId="25D9D957" w14:textId="77777777" w:rsidR="0079424D" w:rsidRPr="00336EA4" w:rsidRDefault="0079424D" w:rsidP="000D05B9">
      <w:pPr>
        <w:pStyle w:val="Default"/>
        <w:spacing w:after="61"/>
        <w:ind w:left="2160"/>
        <w:rPr>
          <w:color w:val="auto"/>
        </w:rPr>
      </w:pPr>
    </w:p>
    <w:p w14:paraId="33548187" w14:textId="040B4CEA"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Disponibilità</w:t>
      </w:r>
    </w:p>
    <w:p w14:paraId="40926AD3" w14:textId="0D439546"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w:t>
      </w:r>
    </w:p>
    <w:p w14:paraId="4BF9D974" w14:textId="341013A4"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3EC45FDC"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w:t>
      </w:r>
      <w:r w:rsidR="00603AC3" w:rsidRPr="00336EA4">
        <w:rPr>
          <w:rFonts w:ascii="Garamond" w:eastAsia="MS Mincho" w:hAnsi="Garamond" w:cs="Times New Roman"/>
          <w:color w:val="auto"/>
          <w:szCs w:val="24"/>
          <w:lang w:val="it-IT"/>
        </w:rPr>
        <w:t xml:space="preserve">al sistema è garantito mediante una </w:t>
      </w:r>
      <w:r w:rsidRPr="00336EA4">
        <w:rPr>
          <w:rFonts w:ascii="Garamond" w:eastAsia="MS Mincho" w:hAnsi="Garamond" w:cs="Times New Roman"/>
          <w:color w:val="auto"/>
          <w:szCs w:val="24"/>
          <w:lang w:val="it-IT"/>
        </w:rPr>
        <w:t xml:space="preserve">email </w:t>
      </w:r>
      <w:r w:rsidR="00603AC3" w:rsidRPr="00336EA4">
        <w:rPr>
          <w:rFonts w:ascii="Garamond" w:eastAsia="MS Mincho" w:hAnsi="Garamond" w:cs="Times New Roman"/>
          <w:color w:val="auto"/>
          <w:szCs w:val="24"/>
          <w:lang w:val="it-IT"/>
        </w:rPr>
        <w:t>e una password.</w:t>
      </w:r>
      <w:r w:rsidR="004466E9" w:rsidRPr="00336EA4">
        <w:rPr>
          <w:rFonts w:ascii="Garamond" w:eastAsia="MS Mincho" w:hAnsi="Garamond" w:cs="Times New Roman"/>
          <w:color w:val="auto"/>
          <w:szCs w:val="24"/>
          <w:lang w:val="it-IT"/>
        </w:rPr>
        <w:t xml:space="preserve"> </w:t>
      </w:r>
      <w:r w:rsidR="00336EA4" w:rsidRPr="00336EA4">
        <w:rPr>
          <w:color w:val="auto"/>
          <w:szCs w:val="24"/>
          <w:lang w:val="it-IT"/>
        </w:rPr>
        <w:t>Inoltre, la sicurezza è garantita in quanto ogni utente può svolgere solo le operazioni a lui consentite</w:t>
      </w:r>
      <w:r w:rsidR="00603AC3" w:rsidRPr="00336EA4">
        <w:rPr>
          <w:rFonts w:ascii="Garamond" w:eastAsia="MS Mincho" w:hAnsi="Garamond" w:cs="Times New Roman"/>
          <w:color w:val="auto"/>
          <w:szCs w:val="24"/>
          <w:lang w:val="it-IT"/>
        </w:rPr>
        <w:t>.</w:t>
      </w:r>
    </w:p>
    <w:p w14:paraId="6EB1D5AD" w14:textId="77777777" w:rsidR="00603AC3" w:rsidRPr="004466E9" w:rsidRDefault="00603AC3" w:rsidP="000D05B9">
      <w:pPr>
        <w:pStyle w:val="Paragrafoelenco"/>
        <w:spacing w:after="61" w:line="240" w:lineRule="auto"/>
        <w:ind w:left="1440"/>
        <w:jc w:val="both"/>
        <w:rPr>
          <w:sz w:val="20"/>
          <w:szCs w:val="16"/>
          <w:lang w:val="it-IT"/>
        </w:rPr>
      </w:pPr>
    </w:p>
    <w:p w14:paraId="591F62E9"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È stimato un costo complessivo di 200 ore per la progettazione e lo sviluppo del sistema (50 ore per ogni team member).</w:t>
      </w:r>
    </w:p>
    <w:p w14:paraId="2E997B45" w14:textId="77777777" w:rsidR="004466E9" w:rsidRPr="004466E9" w:rsidRDefault="004466E9" w:rsidP="000D05B9">
      <w:pPr>
        <w:pStyle w:val="Nessunaspaziatura"/>
        <w:spacing w:after="61"/>
        <w:rPr>
          <w:lang w:val="it-IT"/>
        </w:rPr>
      </w:pPr>
    </w:p>
    <w:p w14:paraId="35E3C2DB" w14:textId="77777777" w:rsidR="00BE699F" w:rsidRPr="00603AC3" w:rsidRDefault="00BE699F" w:rsidP="000D05B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3193F74B" w:rsidR="00BE699F" w:rsidRPr="00AE1AEE"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w:t>
      </w:r>
      <w:r w:rsidR="00AE1AEE">
        <w:rPr>
          <w:rFonts w:ascii="Garamond" w:eastAsia="MS Mincho" w:hAnsi="Garamond" w:cs="Times New Roman"/>
          <w:color w:val="auto"/>
          <w:lang w:val="it-IT"/>
        </w:rPr>
        <w:t xml:space="preserve"> è possibile aggiungere facilmente nuove funzionalità ad </w:t>
      </w:r>
      <w:r w:rsidR="00603AC3" w:rsidRPr="004466E9">
        <w:rPr>
          <w:rFonts w:ascii="Garamond" w:eastAsia="MS Mincho" w:hAnsi="Garamond" w:cs="Times New Roman"/>
          <w:color w:val="auto"/>
          <w:lang w:val="it-IT"/>
        </w:rPr>
        <w:t>esso</w:t>
      </w:r>
      <w:r w:rsidR="00AE1AEE">
        <w:rPr>
          <w:rFonts w:ascii="Garamond" w:eastAsia="MS Mincho" w:hAnsi="Garamond" w:cs="Times New Roman"/>
          <w:color w:val="auto"/>
          <w:lang w:val="it-IT"/>
        </w:rPr>
        <w:t>.</w:t>
      </w:r>
    </w:p>
    <w:p w14:paraId="6CFF562E" w14:textId="3EC3B6EF"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058BC461" w:rsidR="00603AC3"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Il sistema può funzionare solo in ambito universitario, ma è adattabile a più </w:t>
      </w:r>
      <w:r w:rsidR="00336EA4">
        <w:rPr>
          <w:rFonts w:ascii="Garamond" w:eastAsia="MS Mincho" w:hAnsi="Garamond" w:cs="Times New Roman"/>
          <w:color w:val="auto"/>
          <w:lang w:val="it-IT"/>
        </w:rPr>
        <w:t>Università</w:t>
      </w:r>
      <w:r w:rsidR="00603AC3" w:rsidRPr="004466E9">
        <w:rPr>
          <w:rFonts w:ascii="Garamond" w:eastAsia="MS Mincho" w:hAnsi="Garamond" w:cs="Times New Roman"/>
          <w:color w:val="auto"/>
          <w:lang w:val="it-IT"/>
        </w:rPr>
        <w:t>.</w:t>
      </w:r>
    </w:p>
    <w:p w14:paraId="1A9A2038" w14:textId="6F1BD10D"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0D05B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0D05B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0D05B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0D05B9">
      <w:pPr>
        <w:pStyle w:val="Paragrafoelenco"/>
        <w:spacing w:after="61" w:line="240" w:lineRule="auto"/>
        <w:ind w:left="1440"/>
        <w:jc w:val="both"/>
        <w:rPr>
          <w:sz w:val="20"/>
          <w:szCs w:val="16"/>
          <w:lang w:val="it-IT"/>
        </w:rPr>
      </w:pPr>
    </w:p>
    <w:p w14:paraId="7CDFDCC2" w14:textId="77777777" w:rsidR="00BE699F" w:rsidRPr="00603AC3" w:rsidRDefault="008032C3" w:rsidP="000D05B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0D05B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2C2C042D" w:rsidR="00E759ED" w:rsidRDefault="006F2D4D" w:rsidP="000D05B9">
      <w:pPr>
        <w:spacing w:after="61" w:line="240" w:lineRule="auto"/>
        <w:ind w:left="2160"/>
        <w:jc w:val="both"/>
        <w:rPr>
          <w:rFonts w:ascii="Garamond" w:hAnsi="Garamond"/>
          <w:color w:val="auto"/>
          <w:szCs w:val="24"/>
          <w:lang w:val="it-IT"/>
        </w:rPr>
      </w:pPr>
      <w:r w:rsidRPr="00336EA4">
        <w:rPr>
          <w:rFonts w:ascii="Garamond" w:hAnsi="Garamond"/>
          <w:color w:val="auto"/>
          <w:szCs w:val="24"/>
          <w:lang w:val="it-IT"/>
        </w:rPr>
        <w:t>-</w:t>
      </w:r>
      <w:r w:rsidR="00336EA4" w:rsidRPr="00336EA4">
        <w:rPr>
          <w:color w:val="auto"/>
          <w:szCs w:val="24"/>
          <w:lang w:val="it-IT"/>
        </w:rPr>
        <w:t>Il sistema sarà di facile comprensione e utilizzo,</w:t>
      </w:r>
      <w:r w:rsidR="00E759ED" w:rsidRPr="00336EA4">
        <w:rPr>
          <w:rFonts w:ascii="Garamond" w:hAnsi="Garamond"/>
          <w:color w:val="auto"/>
          <w:szCs w:val="24"/>
          <w:lang w:val="it-IT"/>
        </w:rPr>
        <w:t xml:space="preserve"> </w:t>
      </w:r>
      <w:r w:rsidR="00E759ED" w:rsidRPr="004466E9">
        <w:rPr>
          <w:rFonts w:ascii="Garamond" w:hAnsi="Garamond"/>
          <w:color w:val="auto"/>
          <w:szCs w:val="24"/>
          <w:lang w:val="it-IT"/>
        </w:rPr>
        <w:t xml:space="preserve">sarà </w:t>
      </w:r>
      <w:r w:rsidR="00336EA4">
        <w:rPr>
          <w:rFonts w:ascii="Garamond" w:hAnsi="Garamond"/>
          <w:color w:val="auto"/>
          <w:szCs w:val="24"/>
          <w:lang w:val="it-IT"/>
        </w:rPr>
        <w:t xml:space="preserve">infatti </w:t>
      </w:r>
      <w:r w:rsidR="00E759ED" w:rsidRPr="004466E9">
        <w:rPr>
          <w:rFonts w:ascii="Garamond" w:hAnsi="Garamond"/>
          <w:color w:val="auto"/>
          <w:szCs w:val="24"/>
          <w:lang w:val="it-IT"/>
        </w:rPr>
        <w:t xml:space="preserve">molto semplice da apprendere senza la consultazione di documentazione associata. L’intuitività è garantita in quanto il sistema avrà una buona prevedibilità, cioè la risposta del sistema ad un’azione utente sarà corrispondente alle aspettative. </w:t>
      </w:r>
    </w:p>
    <w:p w14:paraId="2CFD8E60" w14:textId="0A4F6794" w:rsidR="008032C3" w:rsidRPr="004466E9" w:rsidRDefault="008032C3" w:rsidP="000D05B9">
      <w:pPr>
        <w:pStyle w:val="Paragrafoelenco"/>
        <w:numPr>
          <w:ilvl w:val="1"/>
          <w:numId w:val="5"/>
        </w:numPr>
        <w:spacing w:after="61" w:line="240" w:lineRule="auto"/>
        <w:jc w:val="both"/>
        <w:rPr>
          <w:color w:val="auto"/>
          <w:lang w:val="it-IT"/>
        </w:rPr>
      </w:pPr>
      <w:r w:rsidRPr="004466E9">
        <w:rPr>
          <w:color w:val="auto"/>
          <w:lang w:val="it-IT"/>
        </w:rPr>
        <w:t>Utilità</w:t>
      </w:r>
    </w:p>
    <w:p w14:paraId="29605670" w14:textId="12A82CBC" w:rsidR="00E759ED" w:rsidRPr="004466E9" w:rsidRDefault="006F2D4D" w:rsidP="000D05B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lastRenderedPageBreak/>
        <w:t>-</w:t>
      </w:r>
      <w:r w:rsidR="00E759ED" w:rsidRPr="004466E9">
        <w:rPr>
          <w:rFonts w:ascii="Garamond" w:eastAsia="MS Mincho" w:hAnsi="Garamond" w:cs="Times New Roman"/>
          <w:color w:val="auto"/>
          <w:lang w:val="it-IT"/>
        </w:rPr>
        <w:t xml:space="preserve">Il lavoro dell’utente verrà supportato nel miglior modo possibile dal sistema, infatti l’utente compirà le operazioni </w:t>
      </w:r>
      <w:r w:rsidR="00044985">
        <w:rPr>
          <w:rFonts w:ascii="Garamond" w:eastAsia="MS Mincho" w:hAnsi="Garamond" w:cs="Times New Roman"/>
          <w:color w:val="auto"/>
          <w:lang w:val="it-IT"/>
        </w:rPr>
        <w:t>richieste</w:t>
      </w:r>
      <w:r w:rsidR="00E759ED" w:rsidRPr="004466E9">
        <w:rPr>
          <w:rFonts w:ascii="Garamond" w:eastAsia="MS Mincho" w:hAnsi="Garamond" w:cs="Times New Roman"/>
          <w:color w:val="auto"/>
          <w:lang w:val="it-IT"/>
        </w:rPr>
        <w:t xml:space="preserve"> senza il carico di lavoro che deriva dal realizzar</w:t>
      </w:r>
      <w:r w:rsidR="00044985">
        <w:rPr>
          <w:rFonts w:ascii="Garamond" w:eastAsia="MS Mincho" w:hAnsi="Garamond" w:cs="Times New Roman"/>
          <w:color w:val="auto"/>
          <w:lang w:val="it-IT"/>
        </w:rPr>
        <w:t>l</w:t>
      </w:r>
      <w:r w:rsidR="00E759ED" w:rsidRPr="004466E9">
        <w:rPr>
          <w:rFonts w:ascii="Garamond" w:eastAsia="MS Mincho" w:hAnsi="Garamond" w:cs="Times New Roman"/>
          <w:color w:val="auto"/>
          <w:lang w:val="it-IT"/>
        </w:rPr>
        <w:t>e</w:t>
      </w:r>
      <w:r w:rsidR="00044985">
        <w:rPr>
          <w:rFonts w:ascii="Garamond" w:eastAsia="MS Mincho" w:hAnsi="Garamond" w:cs="Times New Roman"/>
          <w:color w:val="auto"/>
          <w:lang w:val="it-IT"/>
        </w:rPr>
        <w:t xml:space="preserve"> diversamente</w:t>
      </w:r>
      <w:r w:rsidR="00E759ED" w:rsidRPr="004466E9">
        <w:rPr>
          <w:rFonts w:ascii="Garamond" w:eastAsia="MS Mincho" w:hAnsi="Garamond" w:cs="Times New Roman"/>
          <w:color w:val="auto"/>
          <w:lang w:val="it-IT"/>
        </w:rPr>
        <w:t>.</w:t>
      </w:r>
    </w:p>
    <w:p w14:paraId="753BAF85" w14:textId="698F70EB" w:rsidR="0026167D" w:rsidRPr="004466E9" w:rsidRDefault="003A1A39" w:rsidP="000D05B9">
      <w:pPr>
        <w:pStyle w:val="Titolo2"/>
        <w:spacing w:before="0" w:after="61"/>
        <w:jc w:val="both"/>
        <w:rPr>
          <w:color w:val="auto"/>
          <w:lang w:val="it-IT"/>
        </w:rPr>
      </w:pPr>
      <w:bookmarkStart w:id="7" w:name="_Toc26433062"/>
      <w:bookmarkStart w:id="8" w:name="_Toc27581377"/>
      <w:r w:rsidRPr="004466E9">
        <w:rPr>
          <w:color w:val="auto"/>
          <w:lang w:val="it-IT"/>
        </w:rPr>
        <w:t>1.3</w:t>
      </w:r>
      <w:r w:rsidR="0026167D" w:rsidRPr="004466E9">
        <w:rPr>
          <w:color w:val="auto"/>
          <w:lang w:val="it-IT"/>
        </w:rPr>
        <w:t xml:space="preserve"> </w:t>
      </w:r>
      <w:r w:rsidR="004A29E6" w:rsidRPr="004466E9">
        <w:rPr>
          <w:color w:val="auto"/>
          <w:lang w:val="it-IT"/>
        </w:rPr>
        <w:t>Definizioni, acronimi e abbreviazioni</w:t>
      </w:r>
      <w:bookmarkEnd w:id="7"/>
      <w:bookmarkEnd w:id="8"/>
    </w:p>
    <w:p w14:paraId="54092B67" w14:textId="77777777" w:rsidR="00662BAB" w:rsidRPr="004466E9" w:rsidRDefault="00662BAB" w:rsidP="000D05B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Requirements Analysis Document.</w:t>
      </w:r>
    </w:p>
    <w:p w14:paraId="7ED2FE5B" w14:textId="77777777" w:rsidR="00662BAB" w:rsidRPr="004466E9" w:rsidRDefault="00662BAB" w:rsidP="000D05B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0D05B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0D05B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0D05B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r w:rsidRPr="004466E9">
        <w:rPr>
          <w:color w:val="auto"/>
        </w:rPr>
        <w:t>Nasce, perciò, a partire dai bisogni dell’utente.</w:t>
      </w:r>
    </w:p>
    <w:p w14:paraId="39A397F4" w14:textId="77777777" w:rsidR="00662BAB" w:rsidRPr="004466E9" w:rsidRDefault="00662BAB" w:rsidP="000D05B9">
      <w:pPr>
        <w:spacing w:after="61" w:line="240" w:lineRule="auto"/>
        <w:jc w:val="both"/>
        <w:rPr>
          <w:color w:val="auto"/>
          <w:sz w:val="20"/>
          <w:szCs w:val="16"/>
        </w:rPr>
      </w:pPr>
    </w:p>
    <w:p w14:paraId="0DC985CB" w14:textId="5EC61800" w:rsidR="0026167D" w:rsidRPr="004466E9" w:rsidRDefault="003A1A39" w:rsidP="000D05B9">
      <w:pPr>
        <w:pStyle w:val="Titolo2"/>
        <w:spacing w:before="0" w:after="61"/>
        <w:jc w:val="both"/>
        <w:rPr>
          <w:color w:val="auto"/>
          <w:lang w:val="it-IT"/>
        </w:rPr>
      </w:pPr>
      <w:bookmarkStart w:id="9" w:name="_Toc26433063"/>
      <w:bookmarkStart w:id="10" w:name="_Toc27581378"/>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9"/>
      <w:bookmarkEnd w:id="10"/>
    </w:p>
    <w:p w14:paraId="685CD899" w14:textId="1583CCEF" w:rsidR="00662BAB" w:rsidRPr="004466E9" w:rsidRDefault="00662BAB" w:rsidP="000D05B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Ian Sommerville, Software Engineering, Addison Wesely.</w:t>
      </w:r>
    </w:p>
    <w:p w14:paraId="4CEE5F57" w14:textId="6A366E08" w:rsidR="00662BAB" w:rsidRPr="004466E9" w:rsidRDefault="00662BAB" w:rsidP="000D05B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0D05B9">
      <w:pPr>
        <w:spacing w:after="61" w:line="240" w:lineRule="auto"/>
        <w:jc w:val="both"/>
        <w:rPr>
          <w:color w:val="auto"/>
          <w:sz w:val="20"/>
          <w:szCs w:val="16"/>
          <w:lang w:val="it-IT"/>
        </w:rPr>
      </w:pPr>
    </w:p>
    <w:p w14:paraId="36930311" w14:textId="77777777" w:rsidR="0026167D" w:rsidRPr="004466E9" w:rsidRDefault="003A1A39" w:rsidP="000D05B9">
      <w:pPr>
        <w:pStyle w:val="Titolo2"/>
        <w:spacing w:before="0" w:after="61"/>
        <w:jc w:val="both"/>
        <w:rPr>
          <w:color w:val="auto"/>
          <w:lang w:val="it-IT"/>
        </w:rPr>
      </w:pPr>
      <w:bookmarkStart w:id="11" w:name="_Toc26433064"/>
      <w:bookmarkStart w:id="12" w:name="_Toc27581379"/>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1"/>
      <w:bookmarkEnd w:id="12"/>
      <w:r w:rsidR="004A29E6" w:rsidRPr="004466E9">
        <w:rPr>
          <w:color w:val="auto"/>
          <w:lang w:val="it-IT"/>
        </w:rPr>
        <w:t xml:space="preserve"> </w:t>
      </w:r>
    </w:p>
    <w:p w14:paraId="6BF275E1" w14:textId="006499F6" w:rsidR="00662BAB" w:rsidRPr="004466E9" w:rsidRDefault="00662BAB" w:rsidP="000D05B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0D05B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0D05B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0D05B9">
      <w:pPr>
        <w:spacing w:after="61" w:line="240" w:lineRule="auto"/>
        <w:jc w:val="both"/>
        <w:rPr>
          <w:sz w:val="20"/>
          <w:szCs w:val="16"/>
          <w:lang w:val="it-IT"/>
        </w:rPr>
      </w:pPr>
    </w:p>
    <w:p w14:paraId="59E38350" w14:textId="77777777" w:rsidR="00357EA4" w:rsidRPr="00E7420F" w:rsidRDefault="0026167D" w:rsidP="000D05B9">
      <w:pPr>
        <w:pStyle w:val="Titolo1"/>
        <w:spacing w:after="61" w:line="240" w:lineRule="auto"/>
        <w:jc w:val="both"/>
        <w:rPr>
          <w:color w:val="1F4E79"/>
          <w:lang w:val="it-IT"/>
        </w:rPr>
      </w:pPr>
      <w:bookmarkStart w:id="13" w:name="_Toc26433065"/>
      <w:bookmarkStart w:id="14" w:name="_Toc27581380"/>
      <w:r w:rsidRPr="00E7420F">
        <w:rPr>
          <w:color w:val="1F4E79"/>
          <w:lang w:val="it-IT"/>
        </w:rPr>
        <w:t xml:space="preserve">2. </w:t>
      </w:r>
      <w:r w:rsidR="003A1A39" w:rsidRPr="003A7068">
        <w:rPr>
          <w:color w:val="1F4E79"/>
          <w:u w:val="single"/>
          <w:lang w:val="it-IT"/>
        </w:rPr>
        <w:t>Architettura del Sistema corrente</w:t>
      </w:r>
      <w:bookmarkEnd w:id="13"/>
      <w:bookmarkEnd w:id="14"/>
      <w:r w:rsidR="003A1A39" w:rsidRPr="00E7420F">
        <w:rPr>
          <w:color w:val="1F4E79"/>
          <w:lang w:val="it-IT"/>
        </w:rPr>
        <w:tab/>
      </w:r>
    </w:p>
    <w:p w14:paraId="3EBFC38C" w14:textId="41B2F9AC" w:rsidR="001B325F" w:rsidRPr="004466E9" w:rsidRDefault="001B325F" w:rsidP="000D05B9">
      <w:pPr>
        <w:spacing w:after="61" w:line="240" w:lineRule="auto"/>
        <w:jc w:val="both"/>
        <w:rPr>
          <w:color w:val="auto"/>
          <w:lang w:val="it-IT"/>
        </w:rPr>
      </w:pPr>
      <w:r w:rsidRPr="004466E9">
        <w:rPr>
          <w:color w:val="auto"/>
          <w:lang w:val="it-IT"/>
        </w:rPr>
        <w:t>Attualmente non esiste un sistema software che si occupa di gestire questa problematica, ossia la gestione degli appuntamenti di tutorato</w:t>
      </w:r>
      <w:r w:rsidR="001753F5">
        <w:rPr>
          <w:color w:val="auto"/>
          <w:lang w:val="it-IT"/>
        </w:rPr>
        <w:t xml:space="preserve"> e la validazione del registro di tutorato</w:t>
      </w:r>
      <w:r w:rsidRPr="004466E9">
        <w:rPr>
          <w:color w:val="auto"/>
          <w:lang w:val="it-IT"/>
        </w:rPr>
        <w:t xml:space="preserve">.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ciò risulta essere molto macchinoso e alquanto lento poiché i tempi necessari allo scambio di email e il recupero dei dati da parte dello studente non sono agevoli</w:t>
      </w:r>
      <w:r w:rsidRPr="004466E9">
        <w:rPr>
          <w:color w:val="auto"/>
          <w:lang w:val="it-IT"/>
        </w:rPr>
        <w:t>.</w:t>
      </w:r>
      <w:r w:rsidR="001753F5">
        <w:rPr>
          <w:color w:val="auto"/>
          <w:lang w:val="it-IT"/>
        </w:rPr>
        <w:t xml:space="preserve"> Per quanto riguarda il registro di tutorato, esso è cartaceo e viene compilato manualmente dai tutor, per poi essere revisionato e convalidato periodicamente dalla Commissione di Tutorato.</w:t>
      </w:r>
      <w:r w:rsidR="008959ED" w:rsidRPr="004466E9">
        <w:rPr>
          <w:color w:val="auto"/>
          <w:lang w:val="it-IT"/>
        </w:rPr>
        <w:t xml:space="preserve"> </w:t>
      </w:r>
      <w:r w:rsidRPr="004466E9">
        <w:rPr>
          <w:color w:val="auto"/>
          <w:lang w:val="it-IT"/>
        </w:rPr>
        <w:t>Quindi si tratta di un sistema che rientra nel campo della Greenfield Engineering.</w:t>
      </w:r>
    </w:p>
    <w:p w14:paraId="5DBD9FA2" w14:textId="3C741F44" w:rsidR="001B325F" w:rsidRPr="004466E9" w:rsidRDefault="001B325F" w:rsidP="000D05B9">
      <w:pPr>
        <w:spacing w:after="61" w:line="240" w:lineRule="auto"/>
        <w:jc w:val="both"/>
        <w:rPr>
          <w:color w:val="auto"/>
          <w:lang w:val="it-IT"/>
        </w:rPr>
      </w:pPr>
      <w:r w:rsidRPr="004466E9">
        <w:rPr>
          <w:color w:val="auto"/>
          <w:lang w:val="it-IT"/>
        </w:rPr>
        <w:t>Infatti in un Greenfield Project lo sviluppo comincia da zero, non esiste nessun sistema a priori e i requisiti sono ottenuti dall’utente finale e dal cliente. Nasce, perciò, a partire da</w:t>
      </w:r>
      <w:r w:rsidR="009F283D">
        <w:rPr>
          <w:color w:val="auto"/>
          <w:lang w:val="it-IT"/>
        </w:rPr>
        <w:t xml:space="preserve">lle esigenze </w:t>
      </w:r>
      <w:r w:rsidRPr="004466E9">
        <w:rPr>
          <w:color w:val="auto"/>
          <w:lang w:val="it-IT"/>
        </w:rPr>
        <w:t>dell’utente.</w:t>
      </w:r>
    </w:p>
    <w:p w14:paraId="08316ECE" w14:textId="77777777" w:rsidR="00D1540E" w:rsidRPr="004466E9" w:rsidRDefault="00D1540E" w:rsidP="000D05B9">
      <w:pPr>
        <w:spacing w:after="61" w:line="240" w:lineRule="auto"/>
        <w:jc w:val="both"/>
        <w:rPr>
          <w:sz w:val="20"/>
          <w:szCs w:val="16"/>
          <w:lang w:val="it-IT"/>
        </w:rPr>
      </w:pPr>
    </w:p>
    <w:p w14:paraId="6B748709" w14:textId="0EA3C999" w:rsidR="0026167D" w:rsidRPr="00E7420F" w:rsidRDefault="0026167D" w:rsidP="000D05B9">
      <w:pPr>
        <w:pStyle w:val="Titolo1"/>
        <w:spacing w:after="61" w:line="240" w:lineRule="auto"/>
        <w:jc w:val="both"/>
        <w:rPr>
          <w:color w:val="1F4E79"/>
          <w:lang w:val="it-IT"/>
        </w:rPr>
      </w:pPr>
      <w:bookmarkStart w:id="15" w:name="_Toc26433066"/>
      <w:bookmarkStart w:id="16" w:name="_Toc27581381"/>
      <w:r w:rsidRPr="00E7420F">
        <w:rPr>
          <w:color w:val="1F4E79"/>
          <w:lang w:val="it-IT"/>
        </w:rPr>
        <w:t xml:space="preserve">3. </w:t>
      </w:r>
      <w:r w:rsidR="003A1A39" w:rsidRPr="003A7068">
        <w:rPr>
          <w:color w:val="1F4E79"/>
          <w:u w:val="single"/>
          <w:lang w:val="it-IT"/>
        </w:rPr>
        <w:t xml:space="preserve">Architettura del </w:t>
      </w:r>
      <w:r w:rsidR="004A29E6" w:rsidRPr="003A7068">
        <w:rPr>
          <w:color w:val="1F4E79"/>
          <w:u w:val="single"/>
          <w:lang w:val="it-IT"/>
        </w:rPr>
        <w:t>Sistema proposto</w:t>
      </w:r>
      <w:bookmarkEnd w:id="15"/>
      <w:bookmarkEnd w:id="16"/>
    </w:p>
    <w:p w14:paraId="706D58EE" w14:textId="21D68237" w:rsidR="009148B8" w:rsidRPr="004466E9" w:rsidRDefault="0026167D" w:rsidP="000D05B9">
      <w:pPr>
        <w:pStyle w:val="Titolo2"/>
        <w:spacing w:before="0" w:after="61"/>
        <w:jc w:val="both"/>
        <w:rPr>
          <w:color w:val="auto"/>
          <w:lang w:val="it-IT"/>
        </w:rPr>
      </w:pPr>
      <w:bookmarkStart w:id="17" w:name="_Toc26433067"/>
      <w:bookmarkStart w:id="18" w:name="_Toc27581382"/>
      <w:r w:rsidRPr="004466E9">
        <w:rPr>
          <w:color w:val="auto"/>
          <w:lang w:val="it-IT"/>
        </w:rPr>
        <w:t xml:space="preserve">3.1 </w:t>
      </w:r>
      <w:r w:rsidR="004A29E6" w:rsidRPr="004466E9">
        <w:rPr>
          <w:color w:val="auto"/>
          <w:lang w:val="it-IT"/>
        </w:rPr>
        <w:t>Panoramica</w:t>
      </w:r>
      <w:bookmarkEnd w:id="17"/>
      <w:bookmarkEnd w:id="18"/>
    </w:p>
    <w:p w14:paraId="44821D83" w14:textId="062E1D10" w:rsidR="00163BE7" w:rsidRPr="004466E9" w:rsidRDefault="009552D7" w:rsidP="000D05B9">
      <w:pPr>
        <w:spacing w:after="61" w:line="240" w:lineRule="auto"/>
        <w:jc w:val="both"/>
        <w:rPr>
          <w:color w:val="auto"/>
          <w:szCs w:val="24"/>
          <w:lang w:val="it-IT"/>
        </w:rPr>
      </w:pPr>
      <w:r w:rsidRPr="004466E9">
        <w:rPr>
          <w:color w:val="auto"/>
          <w:szCs w:val="24"/>
          <w:lang w:val="it-IT"/>
        </w:rPr>
        <w:t xml:space="preserve">Il sistema da noi proposto è un’applicazione web con lo scopo di offrire un supporto alle attività di tutorato. L’obiettivo che si pone </w:t>
      </w:r>
      <w:r w:rsidR="009F283D">
        <w:rPr>
          <w:color w:val="auto"/>
          <w:szCs w:val="24"/>
          <w:lang w:val="it-IT"/>
        </w:rPr>
        <w:t>è quello di</w:t>
      </w:r>
      <w:r w:rsidRPr="004466E9">
        <w:rPr>
          <w:color w:val="auto"/>
          <w:szCs w:val="24"/>
          <w:lang w:val="it-IT"/>
        </w:rPr>
        <w:t xml:space="preserve"> fornire uno strumento di gestione </w:t>
      </w:r>
      <w:r w:rsidR="009F283D">
        <w:rPr>
          <w:color w:val="auto"/>
          <w:szCs w:val="24"/>
          <w:lang w:val="it-IT"/>
        </w:rPr>
        <w:t>sia per quanto riguarda le</w:t>
      </w:r>
      <w:r w:rsidRPr="004466E9">
        <w:rPr>
          <w:color w:val="auto"/>
          <w:szCs w:val="24"/>
          <w:lang w:val="it-IT"/>
        </w:rPr>
        <w:t xml:space="preserve"> richieste di tutorato</w:t>
      </w:r>
      <w:r w:rsidR="009F283D">
        <w:rPr>
          <w:color w:val="auto"/>
          <w:szCs w:val="24"/>
          <w:lang w:val="it-IT"/>
        </w:rPr>
        <w:t>,</w:t>
      </w:r>
      <w:r w:rsidRPr="004466E9">
        <w:rPr>
          <w:color w:val="auto"/>
          <w:szCs w:val="24"/>
          <w:lang w:val="it-IT"/>
        </w:rPr>
        <w:t xml:space="preserve"> sia </w:t>
      </w:r>
      <w:r w:rsidR="009F283D">
        <w:rPr>
          <w:color w:val="auto"/>
          <w:szCs w:val="24"/>
          <w:lang w:val="it-IT"/>
        </w:rPr>
        <w:t>per la compilazione e convalida dei registri di tutorato</w:t>
      </w:r>
      <w:r w:rsidRPr="004466E9">
        <w:rPr>
          <w:color w:val="auto"/>
          <w:szCs w:val="24"/>
          <w:lang w:val="it-IT"/>
        </w:rPr>
        <w:t xml:space="preserve">. Metterà a disposizione dello studente le interfacce per registrarsi alla piattaforma, per prenotare un nuovo appuntamento e per modificarlo; mentre invece il tutor potrà accettare gli appuntamenti, </w:t>
      </w:r>
      <w:r w:rsidRPr="004466E9">
        <w:rPr>
          <w:color w:val="auto"/>
          <w:szCs w:val="24"/>
          <w:lang w:val="it-IT"/>
        </w:rPr>
        <w:lastRenderedPageBreak/>
        <w:t>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per accedere ai dati utili all’applicazione, ed implementerà quindi la struttura dati centrale; il controller </w:t>
      </w:r>
      <w:r w:rsidR="009F283D">
        <w:rPr>
          <w:color w:val="auto"/>
          <w:lang w:val="it-IT"/>
        </w:rPr>
        <w:t>gestirà</w:t>
      </w:r>
      <w:r w:rsidR="00FA63C1">
        <w:rPr>
          <w:color w:val="auto"/>
          <w:lang w:val="it-IT"/>
        </w:rPr>
        <w:t xml:space="preserve"> il control flow, ovvero ottiene gli input dall’utente </w:t>
      </w:r>
      <w:r w:rsidR="009F283D">
        <w:rPr>
          <w:color w:val="auto"/>
          <w:lang w:val="it-IT"/>
        </w:rPr>
        <w:t xml:space="preserve">tramite la view </w:t>
      </w:r>
      <w:r w:rsidR="00FA63C1">
        <w:rPr>
          <w:color w:val="auto"/>
          <w:lang w:val="it-IT"/>
        </w:rPr>
        <w:t>e manda messaggi al</w:t>
      </w:r>
      <w:r w:rsidR="009F283D">
        <w:rPr>
          <w:color w:val="auto"/>
          <w:lang w:val="it-IT"/>
        </w:rPr>
        <w:t xml:space="preserve"> m</w:t>
      </w:r>
      <w:r w:rsidR="00FA63C1">
        <w:rPr>
          <w:color w:val="auto"/>
          <w:lang w:val="it-IT"/>
        </w:rPr>
        <w:t xml:space="preserve">odel; </w:t>
      </w:r>
      <w:r w:rsidR="009F283D">
        <w:rPr>
          <w:color w:val="auto"/>
          <w:lang w:val="it-IT"/>
        </w:rPr>
        <w:t>la</w:t>
      </w:r>
      <w:r w:rsidR="00FA63C1">
        <w:rPr>
          <w:color w:val="auto"/>
          <w:lang w:val="it-IT"/>
        </w:rPr>
        <w:t xml:space="preserve"> </w:t>
      </w:r>
      <w:r w:rsidR="009F283D">
        <w:rPr>
          <w:color w:val="auto"/>
          <w:lang w:val="it-IT"/>
        </w:rPr>
        <w:t>v</w:t>
      </w:r>
      <w:r w:rsidR="00FA63C1">
        <w:rPr>
          <w:color w:val="auto"/>
          <w:lang w:val="it-IT"/>
        </w:rPr>
        <w:t>iew visualizz</w:t>
      </w:r>
      <w:r w:rsidR="009F283D">
        <w:rPr>
          <w:color w:val="auto"/>
          <w:lang w:val="it-IT"/>
        </w:rPr>
        <w:t>erà</w:t>
      </w:r>
      <w:r w:rsidR="00FA63C1">
        <w:rPr>
          <w:color w:val="auto"/>
          <w:lang w:val="it-IT"/>
        </w:rPr>
        <w:t xml:space="preserve"> il </w:t>
      </w:r>
      <w:r w:rsidR="009F283D">
        <w:rPr>
          <w:color w:val="auto"/>
          <w:lang w:val="it-IT"/>
        </w:rPr>
        <w:t>m</w:t>
      </w:r>
      <w:r w:rsidR="00FA63C1">
        <w:rPr>
          <w:color w:val="auto"/>
          <w:lang w:val="it-IT"/>
        </w:rPr>
        <w:t xml:space="preserve">odel e </w:t>
      </w:r>
      <w:r w:rsidR="009F283D">
        <w:rPr>
          <w:color w:val="auto"/>
          <w:lang w:val="it-IT"/>
        </w:rPr>
        <w:t xml:space="preserve">verrà </w:t>
      </w:r>
      <w:r w:rsidR="00FA63C1">
        <w:rPr>
          <w:color w:val="auto"/>
          <w:lang w:val="it-IT"/>
        </w:rPr>
        <w:t>notificat</w:t>
      </w:r>
      <w:r w:rsidR="009F283D">
        <w:rPr>
          <w:color w:val="auto"/>
          <w:lang w:val="it-IT"/>
        </w:rPr>
        <w:t>o</w:t>
      </w:r>
      <w:r w:rsidR="00FA63C1">
        <w:rPr>
          <w:color w:val="auto"/>
          <w:lang w:val="it-IT"/>
        </w:rPr>
        <w:t xml:space="preserve"> ogni volta che il </w:t>
      </w:r>
      <w:r w:rsidR="009F283D">
        <w:rPr>
          <w:color w:val="auto"/>
          <w:lang w:val="it-IT"/>
        </w:rPr>
        <w:t>m</w:t>
      </w:r>
      <w:r w:rsidR="00FA63C1">
        <w:rPr>
          <w:color w:val="auto"/>
          <w:lang w:val="it-IT"/>
        </w:rPr>
        <w:t>odel</w:t>
      </w:r>
      <w:r w:rsidR="009F283D">
        <w:rPr>
          <w:color w:val="auto"/>
          <w:lang w:val="it-IT"/>
        </w:rPr>
        <w:t xml:space="preserve"> sarà</w:t>
      </w:r>
      <w:r w:rsidR="00FA63C1">
        <w:rPr>
          <w:color w:val="auto"/>
          <w:lang w:val="it-IT"/>
        </w:rPr>
        <w:t xml:space="preserve"> modificato</w:t>
      </w:r>
      <w:r w:rsidRPr="004466E9">
        <w:rPr>
          <w:color w:val="auto"/>
          <w:lang w:val="it-IT"/>
        </w:rPr>
        <w:t>.</w:t>
      </w:r>
      <w:r w:rsidR="00DF3593" w:rsidRPr="004466E9">
        <w:rPr>
          <w:color w:val="auto"/>
          <w:szCs w:val="24"/>
          <w:lang w:val="it-IT"/>
        </w:rPr>
        <w:t xml:space="preserve"> </w:t>
      </w:r>
      <w:r w:rsidRPr="004466E9">
        <w:rPr>
          <w:color w:val="auto"/>
          <w:lang w:val="it-IT"/>
        </w:rPr>
        <w:t>I gestori saranno individuati in base alle funzionalità per poter rendere massima la coesione e minimo l’accoppiamento tra i sottosistemi in modo che i cambiamenti in un sottosistema non influiscano sugli altri.</w:t>
      </w:r>
      <w:r w:rsidR="00DF3593" w:rsidRPr="004466E9">
        <w:rPr>
          <w:color w:val="auto"/>
          <w:szCs w:val="24"/>
          <w:lang w:val="it-IT"/>
        </w:rPr>
        <w:t xml:space="preserve"> </w:t>
      </w:r>
    </w:p>
    <w:p w14:paraId="26E0F8D7" w14:textId="153B0964" w:rsidR="00186EF2" w:rsidRPr="004466E9" w:rsidRDefault="00D1540E" w:rsidP="000D05B9">
      <w:pPr>
        <w:pStyle w:val="Titolo2"/>
        <w:spacing w:before="0" w:after="61"/>
        <w:jc w:val="both"/>
        <w:rPr>
          <w:color w:val="auto"/>
          <w:lang w:val="it-IT"/>
        </w:rPr>
      </w:pPr>
      <w:bookmarkStart w:id="19" w:name="_Toc26433068"/>
      <w:bookmarkStart w:id="20" w:name="_Toc27581383"/>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19"/>
      <w:bookmarkEnd w:id="20"/>
    </w:p>
    <w:p w14:paraId="10561FDA" w14:textId="51AD399E" w:rsidR="00186EF2" w:rsidRPr="003A7068" w:rsidRDefault="00186EF2" w:rsidP="000D05B9">
      <w:pPr>
        <w:pStyle w:val="Titolo3"/>
        <w:spacing w:before="0" w:after="61" w:line="240" w:lineRule="auto"/>
        <w:jc w:val="both"/>
        <w:rPr>
          <w:color w:val="auto"/>
          <w:lang w:val="it-IT"/>
        </w:rPr>
      </w:pPr>
      <w:r w:rsidRPr="003A7068">
        <w:rPr>
          <w:color w:val="auto"/>
          <w:lang w:val="it-IT"/>
        </w:rPr>
        <w:t xml:space="preserve"> </w:t>
      </w:r>
      <w:bookmarkStart w:id="21" w:name="_Toc26433069"/>
      <w:bookmarkStart w:id="22" w:name="_Toc27581384"/>
      <w:r w:rsidRPr="003A7068">
        <w:rPr>
          <w:color w:val="auto"/>
          <w:lang w:val="it-IT"/>
        </w:rPr>
        <w:t>3.2.1 Decomposizione in Layer</w:t>
      </w:r>
      <w:bookmarkEnd w:id="21"/>
      <w:bookmarkEnd w:id="22"/>
    </w:p>
    <w:p w14:paraId="25DD44DC" w14:textId="040F262A" w:rsidR="00186EF2" w:rsidRDefault="00186EF2" w:rsidP="000D05B9">
      <w:pPr>
        <w:spacing w:after="61" w:line="240" w:lineRule="auto"/>
        <w:jc w:val="both"/>
        <w:rPr>
          <w:color w:val="auto"/>
          <w:lang w:val="it-IT"/>
        </w:rPr>
      </w:pPr>
      <w:r w:rsidRPr="004466E9">
        <w:rPr>
          <w:color w:val="auto"/>
          <w:lang w:val="it-IT"/>
        </w:rPr>
        <w:t xml:space="preserve"> La decomposizione prevista per il sistema è composta da tre layer che si occupano di gestirne aspetti e funzionalità differenti:</w:t>
      </w:r>
    </w:p>
    <w:p w14:paraId="185C35EE" w14:textId="2BF9055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View</w:t>
      </w:r>
      <w:r w:rsidRPr="0011401A">
        <w:rPr>
          <w:rFonts w:asciiTheme="minorHAnsi" w:hAnsiTheme="minorHAnsi"/>
          <w:color w:val="auto"/>
        </w:rPr>
        <w:t xml:space="preserve">: raccoglie e gestisce elementi di interfaccia grafica e gli eventi generati su di essi; </w:t>
      </w:r>
    </w:p>
    <w:p w14:paraId="248DAA7A" w14:textId="7777777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Controller</w:t>
      </w:r>
      <w:r w:rsidRPr="0011401A">
        <w:rPr>
          <w:rFonts w:asciiTheme="minorHAnsi" w:hAnsiTheme="minorHAnsi"/>
          <w:color w:val="auto"/>
        </w:rPr>
        <w:t xml:space="preserve">: si occupa della gestione della logica del sistema; </w:t>
      </w:r>
    </w:p>
    <w:p w14:paraId="69D1DAF1" w14:textId="77777777" w:rsidR="0011401A" w:rsidRPr="0011401A" w:rsidRDefault="0011401A" w:rsidP="000D05B9">
      <w:pPr>
        <w:pStyle w:val="Default"/>
        <w:spacing w:after="61"/>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Model</w:t>
      </w:r>
      <w:r w:rsidRPr="0011401A">
        <w:rPr>
          <w:rFonts w:asciiTheme="minorHAnsi" w:hAnsiTheme="minorHAnsi"/>
          <w:color w:val="auto"/>
        </w:rPr>
        <w:t xml:space="preserve">: si occupa della gestione e dello scambio dei dati tra i sottosistemi; </w:t>
      </w:r>
    </w:p>
    <w:p w14:paraId="5437CBC2" w14:textId="77777777" w:rsidR="0011401A" w:rsidRPr="0011401A" w:rsidRDefault="0011401A" w:rsidP="000D05B9">
      <w:pPr>
        <w:pStyle w:val="Nessunaspaziatura"/>
        <w:spacing w:after="61"/>
        <w:ind w:left="720"/>
        <w:rPr>
          <w:lang w:val="it-IT"/>
        </w:rPr>
      </w:pPr>
    </w:p>
    <w:p w14:paraId="3B33BA78" w14:textId="68B0B077" w:rsidR="009552D7" w:rsidRDefault="0011401A" w:rsidP="000D05B9">
      <w:pPr>
        <w:spacing w:after="61" w:line="240" w:lineRule="auto"/>
        <w:jc w:val="center"/>
        <w:rPr>
          <w:lang w:val="it-IT"/>
        </w:rPr>
      </w:pPr>
      <w:r>
        <w:rPr>
          <w:b/>
          <w:i/>
          <w:noProof/>
          <w:lang w:eastAsia="it-IT"/>
        </w:rPr>
        <w:drawing>
          <wp:inline distT="0" distB="0" distL="0" distR="0" wp14:anchorId="5D6EA450" wp14:editId="78A27E28">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654E0743" w14:textId="598BA061" w:rsidR="00DB7513" w:rsidRDefault="00DB7513" w:rsidP="000D05B9">
      <w:pPr>
        <w:pStyle w:val="Titolo3"/>
        <w:spacing w:before="0" w:after="61" w:line="240" w:lineRule="auto"/>
        <w:jc w:val="both"/>
        <w:rPr>
          <w:noProof/>
          <w:lang w:val="it-IT" w:eastAsia="it-IT"/>
        </w:rPr>
      </w:pPr>
      <w:bookmarkStart w:id="23" w:name="_Toc27581385"/>
      <w:r w:rsidRPr="00DB7513">
        <w:rPr>
          <w:noProof/>
          <w:lang w:val="it-IT" w:eastAsia="it-IT"/>
        </w:rPr>
        <w:t xml:space="preserve">3.2.2 </w:t>
      </w:r>
      <w:r w:rsidRPr="003A7068">
        <w:rPr>
          <w:noProof/>
          <w:color w:val="auto"/>
          <w:lang w:val="it-IT" w:eastAsia="it-IT"/>
        </w:rPr>
        <w:t>Decomposizione in Sottosistemi</w:t>
      </w:r>
      <w:bookmarkEnd w:id="23"/>
    </w:p>
    <w:p w14:paraId="5873CF30" w14:textId="62FFED91" w:rsidR="009F3310" w:rsidRPr="00185E9B" w:rsidRDefault="009F3310" w:rsidP="000D05B9">
      <w:pPr>
        <w:pStyle w:val="Nessunaspaziatura"/>
        <w:spacing w:after="61"/>
        <w:jc w:val="both"/>
        <w:rPr>
          <w:color w:val="auto"/>
          <w:sz w:val="24"/>
          <w:szCs w:val="24"/>
          <w:lang w:val="it-IT" w:eastAsia="it-IT"/>
        </w:rPr>
      </w:pPr>
      <w:r w:rsidRPr="00185E9B">
        <w:rPr>
          <w:color w:val="auto"/>
          <w:sz w:val="24"/>
          <w:szCs w:val="24"/>
          <w:lang w:val="it-IT" w:eastAsia="it-IT"/>
        </w:rPr>
        <w:t xml:space="preserve">Dopo un’analisi funzionale dettagliata, </w:t>
      </w:r>
      <w:r w:rsidR="00DA56EC" w:rsidRPr="00DA56EC">
        <w:rPr>
          <w:color w:val="auto"/>
          <w:sz w:val="24"/>
          <w:szCs w:val="24"/>
          <w:lang w:val="it-IT"/>
        </w:rPr>
        <w:t xml:space="preserve">si è deciso di gestire i singoli componenti con basso accoppiamento ed elevata coesione in modo tale da garantire, in caso di successive modifiche il minor numero di aggiornamenti da apportare tra tutti i sottosistemi. </w:t>
      </w:r>
      <w:r w:rsidRPr="00185E9B">
        <w:rPr>
          <w:color w:val="auto"/>
          <w:sz w:val="24"/>
          <w:szCs w:val="24"/>
          <w:lang w:val="it-IT" w:eastAsia="it-IT"/>
        </w:rPr>
        <w:t>Abbiamo</w:t>
      </w:r>
      <w:r w:rsidR="00DA56EC">
        <w:rPr>
          <w:color w:val="auto"/>
          <w:sz w:val="24"/>
          <w:szCs w:val="24"/>
          <w:lang w:val="it-IT" w:eastAsia="it-IT"/>
        </w:rPr>
        <w:t xml:space="preserve"> inoltre</w:t>
      </w:r>
      <w:r w:rsidRPr="00185E9B">
        <w:rPr>
          <w:color w:val="auto"/>
          <w:sz w:val="24"/>
          <w:szCs w:val="24"/>
          <w:lang w:val="it-IT" w:eastAsia="it-IT"/>
        </w:rPr>
        <w:t xml:space="preserve">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(studente, tutor e commissione tutorato) e creato un’interfaccia intermedia storage tra i sistemi della logica di business e il database</w:t>
      </w:r>
      <w:r w:rsidR="00DA56EC">
        <w:rPr>
          <w:color w:val="auto"/>
          <w:sz w:val="24"/>
          <w:szCs w:val="24"/>
          <w:lang w:val="it-IT" w:eastAsia="it-IT"/>
        </w:rPr>
        <w:t>;</w:t>
      </w:r>
      <w:r w:rsidRPr="00185E9B">
        <w:rPr>
          <w:color w:val="auto"/>
          <w:sz w:val="24"/>
          <w:szCs w:val="24"/>
          <w:lang w:val="it-IT" w:eastAsia="it-IT"/>
        </w:rPr>
        <w:t xml:space="preserve"> l’assunzione dietro questa scelta</w:t>
      </w:r>
      <w:r w:rsidR="003A7068">
        <w:rPr>
          <w:color w:val="auto"/>
          <w:sz w:val="24"/>
          <w:szCs w:val="24"/>
          <w:lang w:val="it-IT" w:eastAsia="it-IT"/>
        </w:rPr>
        <w:t xml:space="preserve"> </w:t>
      </w:r>
      <w:r w:rsidRPr="00185E9B">
        <w:rPr>
          <w:color w:val="auto"/>
          <w:sz w:val="24"/>
          <w:szCs w:val="24"/>
          <w:lang w:val="it-IT" w:eastAsia="it-IT"/>
        </w:rPr>
        <w:t xml:space="preserve">di design è che lo storage ha una interfaccia più stabile rispetto al database e quindi nel caso in cui cambi l’interfaccia del sottosistema database, solo il sottosistema storage </w:t>
      </w:r>
      <w:r w:rsidR="00DA56EC">
        <w:rPr>
          <w:color w:val="auto"/>
          <w:sz w:val="24"/>
          <w:szCs w:val="24"/>
          <w:lang w:val="it-IT" w:eastAsia="it-IT"/>
        </w:rPr>
        <w:t>dovrà essere modificato.</w:t>
      </w:r>
    </w:p>
    <w:p w14:paraId="7DABBAF0" w14:textId="402F7A2E" w:rsidR="009F3310" w:rsidRPr="003A7068" w:rsidRDefault="009F3310" w:rsidP="000D05B9">
      <w:pPr>
        <w:pStyle w:val="Nessunaspaziatura"/>
        <w:spacing w:after="61"/>
        <w:jc w:val="both"/>
        <w:rPr>
          <w:color w:val="auto"/>
          <w:lang w:val="it-IT" w:eastAsia="it-IT"/>
        </w:rPr>
      </w:pPr>
    </w:p>
    <w:p w14:paraId="04F76C51" w14:textId="4A8EEFC1" w:rsidR="009F3310" w:rsidRDefault="009F3310" w:rsidP="000D05B9">
      <w:pPr>
        <w:spacing w:after="61" w:line="240" w:lineRule="auto"/>
        <w:jc w:val="both"/>
        <w:rPr>
          <w:lang w:val="it-IT" w:eastAsia="it-IT"/>
        </w:rPr>
      </w:pPr>
      <w:r w:rsidRPr="00185E9B">
        <w:rPr>
          <w:color w:val="auto"/>
          <w:lang w:val="it-IT"/>
        </w:rPr>
        <w:t xml:space="preserve">Il sistema si compone di </w:t>
      </w:r>
      <w:r w:rsidR="00590158" w:rsidRPr="00185E9B">
        <w:rPr>
          <w:color w:val="auto"/>
          <w:lang w:val="it-IT"/>
        </w:rPr>
        <w:t>sette</w:t>
      </w:r>
      <w:r w:rsidRPr="00185E9B">
        <w:rPr>
          <w:color w:val="auto"/>
          <w:lang w:val="it-IT"/>
        </w:rPr>
        <w:t xml:space="preserve"> componenti che si occupano di gestirne aspetti e funzionalità differenti:</w:t>
      </w:r>
      <w:r>
        <w:rPr>
          <w:lang w:val="it-IT" w:eastAsia="it-IT"/>
        </w:rPr>
        <w:t xml:space="preserve">  </w:t>
      </w:r>
    </w:p>
    <w:p w14:paraId="4646ED1E" w14:textId="628A97D7" w:rsidR="009F3310" w:rsidRDefault="0079424D" w:rsidP="000D05B9">
      <w:pPr>
        <w:pStyle w:val="Nessunaspaziatura"/>
        <w:spacing w:after="61"/>
        <w:jc w:val="center"/>
        <w:rPr>
          <w:lang w:val="it-IT"/>
        </w:rPr>
      </w:pPr>
      <w:r>
        <w:rPr>
          <w:noProof/>
        </w:rPr>
        <w:lastRenderedPageBreak/>
        <w:drawing>
          <wp:inline distT="0" distB="0" distL="0" distR="0" wp14:anchorId="3EA85B4F" wp14:editId="356E0593">
            <wp:extent cx="5760085" cy="34213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21380"/>
                    </a:xfrm>
                    <a:prstGeom prst="rect">
                      <a:avLst/>
                    </a:prstGeom>
                    <a:noFill/>
                    <a:ln>
                      <a:noFill/>
                    </a:ln>
                  </pic:spPr>
                </pic:pic>
              </a:graphicData>
            </a:graphic>
          </wp:inline>
        </w:drawing>
      </w:r>
    </w:p>
    <w:p w14:paraId="7E90F253" w14:textId="19AD4959" w:rsidR="009552D7" w:rsidRDefault="009552D7" w:rsidP="000D05B9">
      <w:pPr>
        <w:pStyle w:val="Nessunaspaziatura"/>
        <w:spacing w:after="61"/>
        <w:jc w:val="both"/>
        <w:rPr>
          <w:lang w:val="it-IT"/>
        </w:rPr>
      </w:pPr>
    </w:p>
    <w:p w14:paraId="082A6AC8" w14:textId="2F16F8DF" w:rsidR="009F3310" w:rsidRDefault="009F3310" w:rsidP="000D05B9">
      <w:pPr>
        <w:spacing w:after="61" w:line="240" w:lineRule="auto"/>
        <w:ind w:firstLine="720"/>
        <w:jc w:val="both"/>
        <w:rPr>
          <w:color w:val="auto"/>
          <w:lang w:val="it-IT"/>
        </w:rPr>
      </w:pPr>
      <w:r w:rsidRPr="003A7068">
        <w:rPr>
          <w:color w:val="auto"/>
          <w:lang w:val="it-IT"/>
        </w:rPr>
        <w:t xml:space="preserve">Il livello </w:t>
      </w:r>
      <w:r w:rsidR="00EB0278">
        <w:rPr>
          <w:color w:val="auto"/>
          <w:lang w:val="it-IT"/>
        </w:rPr>
        <w:t>View</w:t>
      </w:r>
      <w:r w:rsidRPr="003A7068">
        <w:rPr>
          <w:color w:val="auto"/>
          <w:lang w:val="it-IT"/>
        </w:rPr>
        <w:t xml:space="preserve"> prevede </w:t>
      </w:r>
      <w:r w:rsidR="00EB0278">
        <w:rPr>
          <w:color w:val="auto"/>
          <w:lang w:val="it-IT"/>
        </w:rPr>
        <w:t xml:space="preserve">la gestione di </w:t>
      </w:r>
      <w:r w:rsidR="00970244">
        <w:rPr>
          <w:color w:val="auto"/>
          <w:lang w:val="it-IT"/>
        </w:rPr>
        <w:t>3</w:t>
      </w:r>
      <w:r w:rsidRPr="003A7068">
        <w:rPr>
          <w:color w:val="auto"/>
          <w:lang w:val="it-IT"/>
        </w:rPr>
        <w:t xml:space="preserve"> sottosistem</w:t>
      </w:r>
      <w:r w:rsidR="00970244">
        <w:rPr>
          <w:color w:val="auto"/>
          <w:lang w:val="it-IT"/>
        </w:rPr>
        <w:t>i</w:t>
      </w:r>
      <w:r w:rsidRPr="003A7068">
        <w:rPr>
          <w:color w:val="auto"/>
          <w:lang w:val="it-IT"/>
        </w:rPr>
        <w:t>:</w:t>
      </w:r>
    </w:p>
    <w:p w14:paraId="1F564C85" w14:textId="1B3FA87B"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GUI Student</w:t>
      </w:r>
      <w:r>
        <w:rPr>
          <w:color w:val="auto"/>
          <w:sz w:val="24"/>
          <w:szCs w:val="24"/>
          <w:lang w:val="it-IT"/>
        </w:rPr>
        <w:t>e: gestisce l’interfaccia grafica e gli eventi generati dall’interazione con il sistema da parte degli studenti.</w:t>
      </w:r>
    </w:p>
    <w:p w14:paraId="53C13DEA" w14:textId="23CC6343"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 xml:space="preserve">GUI </w:t>
      </w:r>
      <w:r>
        <w:rPr>
          <w:color w:val="auto"/>
          <w:sz w:val="24"/>
          <w:szCs w:val="24"/>
          <w:lang w:val="it-IT"/>
        </w:rPr>
        <w:t>Tutor: gestisce l’interfaccia grafica e gli eventi generati dall’interazione con il sistema da parte dei tutor.</w:t>
      </w:r>
    </w:p>
    <w:p w14:paraId="32284502" w14:textId="06413996" w:rsidR="00970244" w:rsidRPr="00970244" w:rsidRDefault="00970244" w:rsidP="000D05B9">
      <w:pPr>
        <w:pStyle w:val="Nessunaspaziatura"/>
        <w:numPr>
          <w:ilvl w:val="0"/>
          <w:numId w:val="20"/>
        </w:numPr>
        <w:spacing w:after="61"/>
        <w:jc w:val="both"/>
        <w:rPr>
          <w:color w:val="auto"/>
          <w:lang w:val="it-IT"/>
        </w:rPr>
      </w:pPr>
      <w:r w:rsidRPr="00970244">
        <w:rPr>
          <w:color w:val="auto"/>
          <w:sz w:val="24"/>
          <w:szCs w:val="24"/>
          <w:lang w:val="it-IT"/>
        </w:rPr>
        <w:t xml:space="preserve">GUI </w:t>
      </w:r>
      <w:r>
        <w:rPr>
          <w:color w:val="auto"/>
          <w:sz w:val="24"/>
          <w:szCs w:val="24"/>
          <w:lang w:val="it-IT"/>
        </w:rPr>
        <w:t>Commissione: gestisce l’interfaccia grafica e gli eventi generati dall’interazione con il sistema da parte dei membri della Commissione di Tutorato.</w:t>
      </w:r>
    </w:p>
    <w:p w14:paraId="1CC6B5C1" w14:textId="4DEC2A27" w:rsidR="009F3310" w:rsidRPr="00970244" w:rsidRDefault="009F3310" w:rsidP="000D05B9">
      <w:pPr>
        <w:pStyle w:val="Nessunaspaziatura"/>
        <w:spacing w:after="61"/>
        <w:ind w:firstLine="720"/>
        <w:rPr>
          <w:color w:val="auto"/>
          <w:sz w:val="24"/>
          <w:szCs w:val="24"/>
          <w:lang w:val="it-IT"/>
        </w:rPr>
      </w:pPr>
      <w:r w:rsidRPr="00970244">
        <w:rPr>
          <w:color w:val="auto"/>
          <w:sz w:val="24"/>
          <w:szCs w:val="24"/>
          <w:lang w:val="it-IT"/>
        </w:rPr>
        <w:t xml:space="preserve">Il livello </w:t>
      </w:r>
      <w:r w:rsidR="00EB0278" w:rsidRPr="00970244">
        <w:rPr>
          <w:color w:val="auto"/>
          <w:sz w:val="24"/>
          <w:szCs w:val="24"/>
          <w:lang w:val="it-IT"/>
        </w:rPr>
        <w:t>Control</w:t>
      </w:r>
      <w:r w:rsidRPr="00970244">
        <w:rPr>
          <w:color w:val="auto"/>
          <w:sz w:val="24"/>
          <w:szCs w:val="24"/>
          <w:lang w:val="it-IT"/>
        </w:rPr>
        <w:t xml:space="preserve"> prevede</w:t>
      </w:r>
      <w:r w:rsidR="00EB0278" w:rsidRPr="00970244">
        <w:rPr>
          <w:color w:val="auto"/>
          <w:sz w:val="24"/>
          <w:szCs w:val="24"/>
          <w:lang w:val="it-IT"/>
        </w:rPr>
        <w:t xml:space="preserve"> la gestione di</w:t>
      </w:r>
      <w:r w:rsidRPr="00970244">
        <w:rPr>
          <w:color w:val="auto"/>
          <w:sz w:val="24"/>
          <w:szCs w:val="24"/>
          <w:lang w:val="it-IT"/>
        </w:rPr>
        <w:t xml:space="preserve"> </w:t>
      </w:r>
      <w:r w:rsidR="00EA18BD" w:rsidRPr="00970244">
        <w:rPr>
          <w:color w:val="auto"/>
          <w:sz w:val="24"/>
          <w:szCs w:val="24"/>
          <w:lang w:val="it-IT"/>
        </w:rPr>
        <w:t>5</w:t>
      </w:r>
      <w:r w:rsidRPr="00970244">
        <w:rPr>
          <w:color w:val="auto"/>
          <w:sz w:val="24"/>
          <w:szCs w:val="24"/>
          <w:lang w:val="it-IT"/>
        </w:rPr>
        <w:t xml:space="preserve"> sottosistemi</w:t>
      </w:r>
      <w:r w:rsidR="00EB0278" w:rsidRPr="00970244">
        <w:rPr>
          <w:color w:val="auto"/>
          <w:sz w:val="24"/>
          <w:szCs w:val="24"/>
          <w:lang w:val="it-IT"/>
        </w:rPr>
        <w:t>:</w:t>
      </w:r>
    </w:p>
    <w:p w14:paraId="0E3761F1" w14:textId="1DF7DB3F" w:rsidR="009F3310" w:rsidRPr="00F33BE2" w:rsidRDefault="009F3310" w:rsidP="000D05B9">
      <w:pPr>
        <w:pStyle w:val="Paragrafoelenco"/>
        <w:numPr>
          <w:ilvl w:val="0"/>
          <w:numId w:val="20"/>
        </w:numPr>
        <w:spacing w:after="61" w:line="240" w:lineRule="auto"/>
        <w:jc w:val="both"/>
        <w:rPr>
          <w:color w:val="auto"/>
          <w:lang w:val="it-IT"/>
        </w:rPr>
      </w:pPr>
      <w:r w:rsidRPr="00F33BE2">
        <w:rPr>
          <w:color w:val="auto"/>
          <w:lang w:val="it-IT"/>
        </w:rPr>
        <w:t>Richiesta Tutorato</w:t>
      </w:r>
      <w:r w:rsidR="00E24B90" w:rsidRPr="00F33BE2">
        <w:rPr>
          <w:color w:val="auto"/>
          <w:lang w:val="it-IT"/>
        </w:rPr>
        <w:t>: si occupa di gestire la parte relativa allo studente, in particolar modo riguardante le richieste di prenotazione, la visualizzazione di uno stato di una richiesta, la modifica o cancellazione di una prenotazione di un appuntamento</w:t>
      </w:r>
      <w:r w:rsidRPr="00F33BE2">
        <w:rPr>
          <w:color w:val="auto"/>
          <w:lang w:val="it-IT"/>
        </w:rPr>
        <w:t>;</w:t>
      </w:r>
    </w:p>
    <w:p w14:paraId="7DB51032" w14:textId="3618670A" w:rsidR="009F3310"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Gestione</w:t>
      </w:r>
      <w:r w:rsidR="009F3310" w:rsidRPr="00F33BE2">
        <w:rPr>
          <w:color w:val="auto"/>
          <w:lang w:val="it-IT"/>
        </w:rPr>
        <w:t xml:space="preserve"> Richieste</w:t>
      </w:r>
      <w:r w:rsidR="00E24B90" w:rsidRPr="00F33BE2">
        <w:rPr>
          <w:color w:val="auto"/>
          <w:lang w:val="it-IT"/>
        </w:rPr>
        <w:t xml:space="preserve">: si occupa di visualizzare </w:t>
      </w:r>
      <w:r w:rsidR="00EB0278" w:rsidRPr="00F33BE2">
        <w:rPr>
          <w:color w:val="auto"/>
          <w:lang w:val="it-IT"/>
        </w:rPr>
        <w:t>le</w:t>
      </w:r>
      <w:r w:rsidR="00E24B90" w:rsidRPr="00F33BE2">
        <w:rPr>
          <w:color w:val="auto"/>
          <w:lang w:val="it-IT"/>
        </w:rPr>
        <w:t xml:space="preserve"> richiest</w:t>
      </w:r>
      <w:r w:rsidR="00EB0278" w:rsidRPr="00F33BE2">
        <w:rPr>
          <w:color w:val="auto"/>
          <w:lang w:val="it-IT"/>
        </w:rPr>
        <w:t>e</w:t>
      </w:r>
      <w:r w:rsidR="00E24B90" w:rsidRPr="00F33BE2">
        <w:rPr>
          <w:color w:val="auto"/>
          <w:lang w:val="it-IT"/>
        </w:rPr>
        <w:t xml:space="preserve"> di appuntamento con i relativi dettagli, di confermare l’avvenuto appuntamento con </w:t>
      </w:r>
      <w:r w:rsidR="00EB0278" w:rsidRPr="00F33BE2">
        <w:rPr>
          <w:color w:val="auto"/>
          <w:lang w:val="it-IT"/>
        </w:rPr>
        <w:t>uno</w:t>
      </w:r>
      <w:r w:rsidR="00E24B90" w:rsidRPr="00F33BE2">
        <w:rPr>
          <w:color w:val="auto"/>
          <w:lang w:val="it-IT"/>
        </w:rPr>
        <w:t xml:space="preserve"> studente e di modificare i dati relativi a quest</w:t>
      </w:r>
      <w:r w:rsidR="00EB0278" w:rsidRPr="00F33BE2">
        <w:rPr>
          <w:color w:val="auto"/>
          <w:lang w:val="it-IT"/>
        </w:rPr>
        <w:t>’</w:t>
      </w:r>
      <w:r w:rsidR="00E24B90" w:rsidRPr="00F33BE2">
        <w:rPr>
          <w:color w:val="auto"/>
          <w:lang w:val="it-IT"/>
        </w:rPr>
        <w:t>ultim</w:t>
      </w:r>
      <w:r w:rsidR="00EB0278" w:rsidRPr="00F33BE2">
        <w:rPr>
          <w:color w:val="auto"/>
          <w:lang w:val="it-IT"/>
        </w:rPr>
        <w:t>i</w:t>
      </w:r>
      <w:r w:rsidR="009F3310" w:rsidRPr="00F33BE2">
        <w:rPr>
          <w:color w:val="auto"/>
          <w:lang w:val="it-IT"/>
        </w:rPr>
        <w:t>;</w:t>
      </w:r>
    </w:p>
    <w:p w14:paraId="1E9C0B98" w14:textId="1C697CD6" w:rsidR="00EA18BD"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Gestione attività tutorato</w:t>
      </w:r>
      <w:r w:rsidR="00E24B90" w:rsidRPr="00F33BE2">
        <w:rPr>
          <w:color w:val="auto"/>
          <w:lang w:val="it-IT"/>
        </w:rPr>
        <w:t>: consente di</w:t>
      </w:r>
      <w:r w:rsidR="00EB0278" w:rsidRPr="00F33BE2">
        <w:rPr>
          <w:color w:val="auto"/>
          <w:lang w:val="it-IT"/>
        </w:rPr>
        <w:t xml:space="preserve"> visualizzare i</w:t>
      </w:r>
      <w:r w:rsidR="00E24B90" w:rsidRPr="00F33BE2">
        <w:rPr>
          <w:color w:val="auto"/>
          <w:lang w:val="it-IT"/>
        </w:rPr>
        <w:t>l registro personale</w:t>
      </w:r>
      <w:r w:rsidR="00EB0278" w:rsidRPr="00F33BE2">
        <w:rPr>
          <w:color w:val="auto"/>
          <w:lang w:val="it-IT"/>
        </w:rPr>
        <w:t xml:space="preserve"> di tutorato, inserire</w:t>
      </w:r>
      <w:r w:rsidR="00E24B90" w:rsidRPr="00F33BE2">
        <w:rPr>
          <w:color w:val="auto"/>
          <w:lang w:val="it-IT"/>
        </w:rPr>
        <w:t xml:space="preserve"> un’attività svolta, di modificare i dati relativi </w:t>
      </w:r>
      <w:r w:rsidR="00EB0278" w:rsidRPr="00F33BE2">
        <w:rPr>
          <w:color w:val="auto"/>
          <w:lang w:val="it-IT"/>
        </w:rPr>
        <w:t>ad un’attività</w:t>
      </w:r>
      <w:r w:rsidR="00E24B90" w:rsidRPr="00F33BE2">
        <w:rPr>
          <w:color w:val="auto"/>
          <w:lang w:val="it-IT"/>
        </w:rPr>
        <w:t xml:space="preserve"> non ancora convalidata e di generare un documento contenente il registro personale</w:t>
      </w:r>
      <w:r w:rsidRPr="00F33BE2">
        <w:rPr>
          <w:color w:val="auto"/>
          <w:lang w:val="it-IT"/>
        </w:rPr>
        <w:t>;</w:t>
      </w:r>
    </w:p>
    <w:p w14:paraId="1FB2D342" w14:textId="1A50779F" w:rsidR="00EA18BD" w:rsidRPr="00F33BE2" w:rsidRDefault="00EA18BD" w:rsidP="000D05B9">
      <w:pPr>
        <w:pStyle w:val="Paragrafoelenco"/>
        <w:numPr>
          <w:ilvl w:val="0"/>
          <w:numId w:val="20"/>
        </w:numPr>
        <w:spacing w:after="61" w:line="240" w:lineRule="auto"/>
        <w:jc w:val="both"/>
        <w:rPr>
          <w:color w:val="auto"/>
          <w:lang w:val="it-IT"/>
        </w:rPr>
      </w:pPr>
      <w:r w:rsidRPr="00F33BE2">
        <w:rPr>
          <w:color w:val="auto"/>
          <w:lang w:val="it-IT"/>
        </w:rPr>
        <w:t>Supporto tutor</w:t>
      </w:r>
      <w:r w:rsidR="00E24B90" w:rsidRPr="00F33BE2">
        <w:rPr>
          <w:color w:val="auto"/>
          <w:lang w:val="it-IT"/>
        </w:rPr>
        <w:t xml:space="preserve">: </w:t>
      </w:r>
      <w:r w:rsidR="00A667CA" w:rsidRPr="00F33BE2">
        <w:rPr>
          <w:color w:val="auto"/>
          <w:lang w:val="it-IT"/>
        </w:rPr>
        <w:t>permette la comunicazione tra i</w:t>
      </w:r>
      <w:r w:rsidR="005F21B0" w:rsidRPr="00F33BE2">
        <w:rPr>
          <w:color w:val="auto"/>
          <w:lang w:val="it-IT"/>
        </w:rPr>
        <w:t>l sottosistema di</w:t>
      </w:r>
      <w:r w:rsidR="00A667CA" w:rsidRPr="00F33BE2">
        <w:rPr>
          <w:color w:val="auto"/>
          <w:lang w:val="it-IT"/>
        </w:rPr>
        <w:t xml:space="preserve"> gestione attività tutorato e </w:t>
      </w:r>
      <w:r w:rsidR="005F21B0" w:rsidRPr="00F33BE2">
        <w:rPr>
          <w:color w:val="auto"/>
          <w:lang w:val="it-IT"/>
        </w:rPr>
        <w:t xml:space="preserve">il sottosistema </w:t>
      </w:r>
      <w:r w:rsidR="00A667CA" w:rsidRPr="00F33BE2">
        <w:rPr>
          <w:color w:val="auto"/>
          <w:lang w:val="it-IT"/>
        </w:rPr>
        <w:t>gestione richieste</w:t>
      </w:r>
      <w:r w:rsidRPr="00F33BE2">
        <w:rPr>
          <w:color w:val="auto"/>
          <w:lang w:val="it-IT"/>
        </w:rPr>
        <w:t>;</w:t>
      </w:r>
    </w:p>
    <w:p w14:paraId="0118EF7E" w14:textId="35E75E3A" w:rsidR="009F3310" w:rsidRPr="00F33BE2" w:rsidRDefault="009F3310" w:rsidP="000D05B9">
      <w:pPr>
        <w:pStyle w:val="Paragrafoelenco"/>
        <w:numPr>
          <w:ilvl w:val="0"/>
          <w:numId w:val="20"/>
        </w:numPr>
        <w:spacing w:after="61" w:line="240" w:lineRule="auto"/>
        <w:jc w:val="both"/>
        <w:rPr>
          <w:color w:val="auto"/>
          <w:lang w:val="it-IT"/>
        </w:rPr>
      </w:pPr>
      <w:r w:rsidRPr="00F33BE2">
        <w:rPr>
          <w:color w:val="auto"/>
          <w:lang w:val="it-IT"/>
        </w:rPr>
        <w:t>Supervisione Tutorato</w:t>
      </w:r>
      <w:r w:rsidR="00E24B90" w:rsidRPr="00F33BE2">
        <w:rPr>
          <w:color w:val="auto"/>
          <w:lang w:val="it-IT"/>
        </w:rPr>
        <w:t>: è un sottosistema che permette di specificare i giorni e gli orari dello sportello di tutorato, di valutare e convalidare le attività svolte dai tutor e di registrare un nuovo tutor sulla piattaforma</w:t>
      </w:r>
      <w:r w:rsidRPr="00F33BE2">
        <w:rPr>
          <w:color w:val="auto"/>
          <w:lang w:val="it-IT"/>
        </w:rPr>
        <w:t>;</w:t>
      </w:r>
    </w:p>
    <w:p w14:paraId="34A86301" w14:textId="50362A80" w:rsidR="009F3310" w:rsidRPr="003A7068" w:rsidRDefault="009F3310" w:rsidP="000D05B9">
      <w:pPr>
        <w:spacing w:after="61" w:line="240" w:lineRule="auto"/>
        <w:ind w:firstLine="720"/>
        <w:jc w:val="both"/>
        <w:rPr>
          <w:color w:val="auto"/>
          <w:lang w:val="it-IT"/>
        </w:rPr>
      </w:pPr>
      <w:r w:rsidRPr="003A7068">
        <w:rPr>
          <w:color w:val="auto"/>
          <w:lang w:val="it-IT"/>
        </w:rPr>
        <w:t xml:space="preserve">Il livello </w:t>
      </w:r>
      <w:r w:rsidR="00EB0278">
        <w:rPr>
          <w:color w:val="auto"/>
          <w:lang w:val="it-IT"/>
        </w:rPr>
        <w:t>Model</w:t>
      </w:r>
      <w:r w:rsidRPr="003A7068">
        <w:rPr>
          <w:color w:val="auto"/>
          <w:lang w:val="it-IT"/>
        </w:rPr>
        <w:t xml:space="preserve"> prevede </w:t>
      </w:r>
      <w:r w:rsidR="00EB0278">
        <w:rPr>
          <w:color w:val="auto"/>
          <w:lang w:val="it-IT"/>
        </w:rPr>
        <w:t xml:space="preserve">la gestione di </w:t>
      </w:r>
      <w:r w:rsidRPr="003A7068">
        <w:rPr>
          <w:color w:val="auto"/>
          <w:lang w:val="it-IT"/>
        </w:rPr>
        <w:t>un unico sottosistema:</w:t>
      </w:r>
    </w:p>
    <w:p w14:paraId="3AEAF9FA" w14:textId="26280E6B" w:rsidR="009F3310" w:rsidRPr="00F33BE2" w:rsidRDefault="009F3310" w:rsidP="000D05B9">
      <w:pPr>
        <w:pStyle w:val="Paragrafoelenco"/>
        <w:numPr>
          <w:ilvl w:val="0"/>
          <w:numId w:val="20"/>
        </w:numPr>
        <w:spacing w:after="61" w:line="240" w:lineRule="auto"/>
        <w:jc w:val="both"/>
        <w:rPr>
          <w:lang w:val="it-IT"/>
        </w:rPr>
      </w:pPr>
      <w:r w:rsidRPr="00F33BE2">
        <w:rPr>
          <w:color w:val="auto"/>
          <w:lang w:val="it-IT"/>
        </w:rPr>
        <w:t>Storage: sistema che gestisce ed immagazzina i dati persistenti.</w:t>
      </w:r>
    </w:p>
    <w:p w14:paraId="66181C42" w14:textId="33F89588" w:rsidR="009552D7" w:rsidRPr="00185E9B" w:rsidRDefault="00DB7513" w:rsidP="000D05B9">
      <w:pPr>
        <w:pStyle w:val="Titolo3"/>
        <w:spacing w:before="0" w:after="61" w:line="240" w:lineRule="auto"/>
        <w:jc w:val="both"/>
        <w:rPr>
          <w:color w:val="auto"/>
          <w:lang w:val="it-IT"/>
        </w:rPr>
      </w:pPr>
      <w:bookmarkStart w:id="24" w:name="_Toc27581386"/>
      <w:r w:rsidRPr="00185E9B">
        <w:rPr>
          <w:color w:val="auto"/>
          <w:lang w:val="it-IT"/>
        </w:rPr>
        <w:lastRenderedPageBreak/>
        <w:t>3.2.3 Diagramma di Deployment</w:t>
      </w:r>
      <w:bookmarkEnd w:id="24"/>
    </w:p>
    <w:p w14:paraId="51F57BFE" w14:textId="13672F21" w:rsidR="00DB7513" w:rsidRPr="00CB64D7" w:rsidRDefault="00CB64D7" w:rsidP="000D05B9">
      <w:pPr>
        <w:pStyle w:val="Default"/>
        <w:spacing w:after="61"/>
        <w:jc w:val="both"/>
        <w:rPr>
          <w:noProof/>
          <w:color w:val="auto"/>
          <w:lang w:eastAsia="it-IT"/>
        </w:rPr>
      </w:pPr>
      <w:r w:rsidRPr="00CB64D7">
        <w:rPr>
          <w:color w:val="auto"/>
        </w:rPr>
        <w:t>L’utente (Client) richiede le funzionalità tramite l’interfaccia che il sistema mette a disposizione a patto che si possieda un browser capace di interpretare javascript, in modo che le funzioni definite dal sistema possano eseguire in maniera corretta. Il tier del Client connette lo strato di view del System sul quale vengono eseguite le funzioni apposite al completamento degli obiettivi del Client. La parte Server racchiude e gestisce la persistenza dei dati. L’intera architettura non richiede ausilio di componenti hardware/software esterni.</w:t>
      </w:r>
    </w:p>
    <w:p w14:paraId="05812FC1" w14:textId="2F18CFB0" w:rsidR="004E1D3F" w:rsidRDefault="00E17770" w:rsidP="000D05B9">
      <w:pPr>
        <w:spacing w:after="61" w:line="240" w:lineRule="auto"/>
        <w:jc w:val="both"/>
        <w:rPr>
          <w:sz w:val="20"/>
          <w:szCs w:val="16"/>
          <w:lang w:val="it-IT"/>
        </w:rPr>
      </w:pPr>
      <w:r>
        <w:rPr>
          <w:noProof/>
        </w:rPr>
        <w:drawing>
          <wp:inline distT="0" distB="0" distL="0" distR="0" wp14:anchorId="7FB4873F" wp14:editId="017B66DB">
            <wp:extent cx="5760085" cy="11118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111885"/>
                    </a:xfrm>
                    <a:prstGeom prst="rect">
                      <a:avLst/>
                    </a:prstGeom>
                    <a:noFill/>
                    <a:ln>
                      <a:noFill/>
                    </a:ln>
                  </pic:spPr>
                </pic:pic>
              </a:graphicData>
            </a:graphic>
          </wp:inline>
        </w:drawing>
      </w:r>
    </w:p>
    <w:p w14:paraId="65E4588B" w14:textId="77777777" w:rsidR="000D05B9" w:rsidRPr="000D05B9" w:rsidRDefault="000D05B9" w:rsidP="000D05B9">
      <w:pPr>
        <w:pStyle w:val="Nessunaspaziatura"/>
        <w:spacing w:after="61"/>
        <w:rPr>
          <w:lang w:val="it-IT"/>
        </w:rPr>
      </w:pPr>
    </w:p>
    <w:p w14:paraId="4811BD14" w14:textId="1F21ED4D" w:rsidR="00D1540E" w:rsidRPr="00185E9B" w:rsidRDefault="00D1540E" w:rsidP="000D05B9">
      <w:pPr>
        <w:pStyle w:val="Titolo2"/>
        <w:spacing w:before="0" w:after="61"/>
        <w:jc w:val="both"/>
        <w:rPr>
          <w:color w:val="auto"/>
          <w:lang w:val="it-IT"/>
        </w:rPr>
      </w:pPr>
      <w:bookmarkStart w:id="25" w:name="_Toc26433070"/>
      <w:bookmarkStart w:id="26" w:name="_Toc27581387"/>
      <w:r w:rsidRPr="00185E9B">
        <w:rPr>
          <w:color w:val="auto"/>
          <w:lang w:val="it-IT"/>
        </w:rPr>
        <w:t>3.3 Mapping hardware/software</w:t>
      </w:r>
      <w:bookmarkEnd w:id="25"/>
      <w:bookmarkEnd w:id="26"/>
    </w:p>
    <w:p w14:paraId="20B4065E" w14:textId="1EDE9421" w:rsidR="00127863" w:rsidRPr="00127863" w:rsidRDefault="00127863" w:rsidP="000D05B9">
      <w:pPr>
        <w:pStyle w:val="Default"/>
        <w:spacing w:after="61"/>
        <w:jc w:val="both"/>
        <w:rPr>
          <w:color w:val="auto"/>
        </w:rPr>
      </w:pPr>
      <w:r w:rsidRPr="00127863">
        <w:rPr>
          <w:color w:val="auto"/>
        </w:rPr>
        <w:t xml:space="preserve">Il sistema che si desidera sviluppare utilizzerà una struttura hardware costituita da un Server che risponderà ai servizi richiesti dai client. Il </w:t>
      </w:r>
      <w:r>
        <w:rPr>
          <w:color w:val="auto"/>
        </w:rPr>
        <w:t>C</w:t>
      </w:r>
      <w:r w:rsidRPr="00127863">
        <w:rPr>
          <w:color w:val="auto"/>
        </w:rPr>
        <w:t xml:space="preserve">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14:paraId="356514B3" w14:textId="77777777" w:rsidR="00127863" w:rsidRPr="00127863" w:rsidRDefault="00127863" w:rsidP="000D05B9">
      <w:pPr>
        <w:pStyle w:val="Default"/>
        <w:spacing w:after="61"/>
        <w:jc w:val="both"/>
        <w:rPr>
          <w:color w:val="auto"/>
        </w:rPr>
      </w:pPr>
      <w:r w:rsidRPr="00127863">
        <w:rPr>
          <w:color w:val="auto"/>
        </w:rPr>
        <w:t xml:space="preserve">Le componenti hardware e software necessarie per il client sono un computer dotato di connessione internet e di un web browser installato su di esso. </w:t>
      </w:r>
    </w:p>
    <w:p w14:paraId="5B166289" w14:textId="0425C2E3" w:rsidR="00127863" w:rsidRDefault="00127863" w:rsidP="000D05B9">
      <w:pPr>
        <w:spacing w:after="61" w:line="240" w:lineRule="auto"/>
        <w:jc w:val="both"/>
        <w:rPr>
          <w:color w:val="auto"/>
          <w:szCs w:val="24"/>
          <w:lang w:val="it-IT"/>
        </w:rPr>
      </w:pPr>
      <w:r w:rsidRPr="00127863">
        <w:rPr>
          <w:color w:val="auto"/>
          <w:szCs w:val="24"/>
          <w:lang w:val="it-IT"/>
        </w:rPr>
        <w:t>Per il server, invece, c'è necessità di una macchina con connessione ad Internet e con la capacità di immagazzinare una grande quantità di dati. La componente software necessaria è dunque un DBMS, per consentire la comunicazione con più client.</w:t>
      </w:r>
    </w:p>
    <w:p w14:paraId="37B231A4" w14:textId="77777777" w:rsidR="000D05B9" w:rsidRPr="000D05B9" w:rsidRDefault="000D05B9" w:rsidP="000D05B9">
      <w:pPr>
        <w:pStyle w:val="Nessunaspaziatura"/>
        <w:spacing w:after="61"/>
        <w:rPr>
          <w:lang w:val="it-IT"/>
        </w:rPr>
      </w:pPr>
    </w:p>
    <w:p w14:paraId="29646DC9" w14:textId="3F8300BA" w:rsidR="00FF14B3" w:rsidRDefault="00D1540E" w:rsidP="000D05B9">
      <w:pPr>
        <w:pStyle w:val="Titolo2"/>
        <w:spacing w:before="0" w:after="61"/>
        <w:jc w:val="both"/>
        <w:rPr>
          <w:color w:val="auto"/>
          <w:lang w:val="it-IT"/>
        </w:rPr>
      </w:pPr>
      <w:bookmarkStart w:id="27" w:name="_Toc26433071"/>
      <w:bookmarkStart w:id="28" w:name="_Toc27581388"/>
      <w:r w:rsidRPr="00185E9B">
        <w:rPr>
          <w:color w:val="auto"/>
          <w:lang w:val="it-IT"/>
        </w:rPr>
        <w:t>3.4 Gestione dati persistenti</w:t>
      </w:r>
      <w:bookmarkEnd w:id="27"/>
      <w:bookmarkEnd w:id="28"/>
    </w:p>
    <w:p w14:paraId="1FBFB6A4" w14:textId="581BB1E0" w:rsidR="00127863" w:rsidRDefault="00127863" w:rsidP="000D05B9">
      <w:pPr>
        <w:spacing w:after="61" w:line="240" w:lineRule="auto"/>
        <w:jc w:val="both"/>
        <w:rPr>
          <w:color w:val="auto"/>
          <w:szCs w:val="24"/>
          <w:lang w:val="it-IT"/>
        </w:rPr>
      </w:pPr>
      <w:r w:rsidRPr="00127863">
        <w:rPr>
          <w:color w:val="auto"/>
          <w:szCs w:val="24"/>
          <w:lang w:val="it-IT"/>
        </w:rPr>
        <w:t>Per la memorizzazione dei dati si è scelto un Database relazionale che consente un accesso efficiente ai dati, brevi tempi di risposta e un ampio spazio di archiviazione. Inoltre, è garantito l’accesso concorrente ai dati affidabili, ovvero ne viene salvata una copia ed è possibile ripristinare lo stato del database in caso di danni software o hardware. Infine, i dati sono privatizzati, cioè il DBMS ne consente un accesso protetto, quindi utenti diversi con operazioni diverse possono accedere a diverse sezioni del database.</w:t>
      </w:r>
    </w:p>
    <w:p w14:paraId="3983CEFE" w14:textId="10A8C057" w:rsidR="003A4546" w:rsidRDefault="003A4546" w:rsidP="000D05B9">
      <w:pPr>
        <w:pStyle w:val="Nessunaspaziatura"/>
        <w:spacing w:after="61"/>
        <w:rPr>
          <w:lang w:val="it-IT"/>
        </w:rPr>
      </w:pPr>
    </w:p>
    <w:p w14:paraId="34E789D2" w14:textId="319F0A51" w:rsidR="003A4546" w:rsidRDefault="003A4546" w:rsidP="000D05B9">
      <w:pPr>
        <w:pStyle w:val="Nessunaspaziatura"/>
        <w:spacing w:after="61"/>
        <w:rPr>
          <w:lang w:val="it-IT"/>
        </w:rPr>
      </w:pPr>
    </w:p>
    <w:p w14:paraId="3D5B94C6" w14:textId="7D67577A" w:rsidR="003A4546" w:rsidRDefault="003A4546" w:rsidP="000D05B9">
      <w:pPr>
        <w:pStyle w:val="Nessunaspaziatura"/>
        <w:spacing w:after="61"/>
        <w:rPr>
          <w:lang w:val="it-IT"/>
        </w:rPr>
      </w:pPr>
    </w:p>
    <w:p w14:paraId="0093E493" w14:textId="44B49B9E" w:rsidR="003A4546" w:rsidRDefault="003A4546" w:rsidP="000D05B9">
      <w:pPr>
        <w:pStyle w:val="Nessunaspaziatura"/>
        <w:spacing w:after="61"/>
        <w:rPr>
          <w:lang w:val="it-IT"/>
        </w:rPr>
      </w:pPr>
    </w:p>
    <w:p w14:paraId="5FC2C96D" w14:textId="4EB63569" w:rsidR="003A4546" w:rsidRDefault="003A4546" w:rsidP="000D05B9">
      <w:pPr>
        <w:pStyle w:val="Nessunaspaziatura"/>
        <w:spacing w:after="61"/>
        <w:rPr>
          <w:lang w:val="it-IT"/>
        </w:rPr>
      </w:pPr>
    </w:p>
    <w:p w14:paraId="3F2BDCAE" w14:textId="10BDC965" w:rsidR="003A4546" w:rsidRDefault="003A4546" w:rsidP="000D05B9">
      <w:pPr>
        <w:pStyle w:val="Nessunaspaziatura"/>
        <w:spacing w:after="61"/>
        <w:rPr>
          <w:lang w:val="it-IT"/>
        </w:rPr>
      </w:pPr>
    </w:p>
    <w:p w14:paraId="5BE3D46C" w14:textId="4E591DEF" w:rsidR="003A4546" w:rsidRDefault="003A4546" w:rsidP="000D05B9">
      <w:pPr>
        <w:pStyle w:val="Nessunaspaziatura"/>
        <w:spacing w:after="61"/>
        <w:rPr>
          <w:lang w:val="it-IT"/>
        </w:rPr>
      </w:pPr>
    </w:p>
    <w:p w14:paraId="4BDE267A" w14:textId="2476E931" w:rsidR="003A4546" w:rsidRDefault="003A4546" w:rsidP="000D05B9">
      <w:pPr>
        <w:pStyle w:val="Nessunaspaziatura"/>
        <w:spacing w:after="61"/>
        <w:rPr>
          <w:lang w:val="it-IT"/>
        </w:rPr>
      </w:pPr>
    </w:p>
    <w:p w14:paraId="00DCD299" w14:textId="3287EA3C" w:rsidR="003A4546" w:rsidRDefault="003A4546" w:rsidP="000D05B9">
      <w:pPr>
        <w:pStyle w:val="Nessunaspaziatura"/>
        <w:spacing w:after="61"/>
        <w:rPr>
          <w:lang w:val="it-IT"/>
        </w:rPr>
      </w:pPr>
    </w:p>
    <w:p w14:paraId="2331D18C" w14:textId="4940AD5B" w:rsidR="003A4546" w:rsidRDefault="003A4546" w:rsidP="000D05B9">
      <w:pPr>
        <w:pStyle w:val="Nessunaspaziatura"/>
        <w:spacing w:after="61"/>
        <w:rPr>
          <w:lang w:val="it-IT"/>
        </w:rPr>
      </w:pPr>
    </w:p>
    <w:p w14:paraId="514754CF" w14:textId="388D7C24" w:rsidR="003A4546" w:rsidRDefault="003A4546" w:rsidP="000D05B9">
      <w:pPr>
        <w:pStyle w:val="Nessunaspaziatura"/>
        <w:spacing w:after="61"/>
        <w:rPr>
          <w:lang w:val="it-IT"/>
        </w:rPr>
      </w:pPr>
    </w:p>
    <w:p w14:paraId="26E03CFB" w14:textId="0390431A" w:rsidR="003A4546" w:rsidRDefault="003A4546" w:rsidP="000D05B9">
      <w:pPr>
        <w:pStyle w:val="Nessunaspaziatura"/>
        <w:spacing w:after="61"/>
        <w:rPr>
          <w:lang w:val="it-IT"/>
        </w:rPr>
      </w:pPr>
    </w:p>
    <w:p w14:paraId="63D26E08" w14:textId="2C2C61B1" w:rsidR="00FF14B3" w:rsidRPr="003A7068" w:rsidRDefault="00930099" w:rsidP="000D05B9">
      <w:pPr>
        <w:pStyle w:val="Titolo4"/>
        <w:spacing w:before="0" w:after="61" w:line="240" w:lineRule="auto"/>
        <w:jc w:val="both"/>
        <w:rPr>
          <w:color w:val="1F4E79"/>
          <w:lang w:val="it-IT"/>
        </w:rPr>
      </w:pPr>
      <w:r w:rsidRPr="003A7068">
        <w:rPr>
          <w:color w:val="1F4E79"/>
          <w:lang w:val="it-IT"/>
        </w:rPr>
        <w:lastRenderedPageBreak/>
        <w:t>Schema ER</w:t>
      </w:r>
    </w:p>
    <w:p w14:paraId="53DBBB27" w14:textId="77777777" w:rsidR="00FF14B3" w:rsidRDefault="00FF14B3" w:rsidP="000D05B9">
      <w:pPr>
        <w:pStyle w:val="Nessunaspaziatura"/>
        <w:spacing w:after="61"/>
        <w:jc w:val="both"/>
        <w:rPr>
          <w:lang w:val="it-IT"/>
        </w:rPr>
      </w:pPr>
    </w:p>
    <w:p w14:paraId="35FA5C01" w14:textId="6904BF8F" w:rsidR="00FF14B3" w:rsidRPr="00DF0514" w:rsidRDefault="008E7AA6" w:rsidP="000D05B9">
      <w:pPr>
        <w:pStyle w:val="Nessunaspaziatura"/>
        <w:spacing w:after="61"/>
        <w:jc w:val="center"/>
        <w:rPr>
          <w:lang w:val="it-IT"/>
        </w:rPr>
      </w:pPr>
      <w:r>
        <w:rPr>
          <w:noProof/>
        </w:rPr>
        <w:drawing>
          <wp:inline distT="0" distB="0" distL="0" distR="0" wp14:anchorId="41C45D59" wp14:editId="219FA933">
            <wp:extent cx="5760085" cy="284670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846705"/>
                    </a:xfrm>
                    <a:prstGeom prst="rect">
                      <a:avLst/>
                    </a:prstGeom>
                    <a:noFill/>
                    <a:ln>
                      <a:noFill/>
                    </a:ln>
                  </pic:spPr>
                </pic:pic>
              </a:graphicData>
            </a:graphic>
          </wp:inline>
        </w:drawing>
      </w:r>
    </w:p>
    <w:p w14:paraId="5A193675" w14:textId="77777777" w:rsidR="000B08A3" w:rsidRDefault="000B08A3" w:rsidP="000D05B9">
      <w:pPr>
        <w:pStyle w:val="Nessunaspaziatura"/>
        <w:spacing w:after="61"/>
        <w:jc w:val="both"/>
        <w:rPr>
          <w:rFonts w:ascii="Century Gothic" w:hAnsi="Century Gothic"/>
          <w:color w:val="1F4E79"/>
          <w:sz w:val="24"/>
          <w:szCs w:val="24"/>
        </w:rPr>
      </w:pPr>
    </w:p>
    <w:p w14:paraId="7BBA4C11" w14:textId="16E7EA6E" w:rsidR="00FF14B3" w:rsidRPr="00654D87" w:rsidRDefault="00FF14B3" w:rsidP="000D05B9">
      <w:pPr>
        <w:pStyle w:val="Nessunaspaziatura"/>
        <w:spacing w:after="61"/>
        <w:jc w:val="both"/>
        <w:rPr>
          <w:rFonts w:ascii="Century Gothic" w:hAnsi="Century Gothic"/>
          <w:color w:val="1F4E79"/>
          <w:sz w:val="24"/>
          <w:szCs w:val="24"/>
        </w:rPr>
      </w:pPr>
      <w:r w:rsidRPr="00654D87">
        <w:rPr>
          <w:rFonts w:ascii="Century Gothic" w:hAnsi="Century Gothic"/>
          <w:color w:val="1F4E79"/>
          <w:sz w:val="24"/>
          <w:szCs w:val="24"/>
        </w:rPr>
        <w:t>Schema ER</w:t>
      </w:r>
      <w:r w:rsidR="00371A5E" w:rsidRPr="00654D87">
        <w:rPr>
          <w:rFonts w:ascii="Century Gothic" w:hAnsi="Century Gothic"/>
          <w:color w:val="1F4E79"/>
          <w:sz w:val="24"/>
          <w:szCs w:val="24"/>
        </w:rPr>
        <w:t xml:space="preserve"> </w:t>
      </w:r>
      <w:r w:rsidRPr="00654D87">
        <w:rPr>
          <w:rFonts w:ascii="Century Gothic" w:hAnsi="Century Gothic"/>
          <w:color w:val="1F4E79"/>
          <w:sz w:val="24"/>
          <w:szCs w:val="24"/>
        </w:rPr>
        <w:t>ristrutturato</w:t>
      </w:r>
    </w:p>
    <w:p w14:paraId="1E672B8B" w14:textId="76FE25FF" w:rsidR="00FF14B3" w:rsidRDefault="00FF14B3" w:rsidP="000D05B9">
      <w:pPr>
        <w:pStyle w:val="Nessunaspaziatura"/>
        <w:spacing w:after="61"/>
        <w:jc w:val="both"/>
        <w:rPr>
          <w:lang w:val="it-IT"/>
        </w:rPr>
      </w:pPr>
    </w:p>
    <w:p w14:paraId="0F0491D0" w14:textId="2ECC5FBA" w:rsidR="00FF14B3" w:rsidRDefault="008E7AA6" w:rsidP="000D05B9">
      <w:pPr>
        <w:pStyle w:val="Nessunaspaziatura"/>
        <w:spacing w:after="61"/>
        <w:jc w:val="center"/>
        <w:rPr>
          <w:lang w:val="it-IT"/>
        </w:rPr>
      </w:pPr>
      <w:r>
        <w:rPr>
          <w:noProof/>
        </w:rPr>
        <w:drawing>
          <wp:inline distT="0" distB="0" distL="0" distR="0" wp14:anchorId="6ACD04BF" wp14:editId="0D4E6CA7">
            <wp:extent cx="5760085" cy="2892425"/>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892425"/>
                    </a:xfrm>
                    <a:prstGeom prst="rect">
                      <a:avLst/>
                    </a:prstGeom>
                    <a:noFill/>
                    <a:ln>
                      <a:noFill/>
                    </a:ln>
                  </pic:spPr>
                </pic:pic>
              </a:graphicData>
            </a:graphic>
          </wp:inline>
        </w:drawing>
      </w:r>
    </w:p>
    <w:p w14:paraId="14D7D4C8" w14:textId="052AD49C" w:rsidR="003A4546" w:rsidRDefault="003A4546" w:rsidP="000D05B9">
      <w:pPr>
        <w:pStyle w:val="Nessunaspaziatura"/>
        <w:spacing w:after="61"/>
        <w:jc w:val="center"/>
        <w:rPr>
          <w:lang w:val="it-IT"/>
        </w:rPr>
      </w:pPr>
    </w:p>
    <w:p w14:paraId="31E864F2" w14:textId="3B755DBF" w:rsidR="003A4546" w:rsidRDefault="003A4546" w:rsidP="000D05B9">
      <w:pPr>
        <w:pStyle w:val="Nessunaspaziatura"/>
        <w:spacing w:after="61"/>
        <w:jc w:val="center"/>
        <w:rPr>
          <w:lang w:val="it-IT"/>
        </w:rPr>
      </w:pPr>
    </w:p>
    <w:p w14:paraId="209A4D51" w14:textId="5A94E99A" w:rsidR="003A4546" w:rsidRDefault="003A4546" w:rsidP="000D05B9">
      <w:pPr>
        <w:pStyle w:val="Nessunaspaziatura"/>
        <w:spacing w:after="61"/>
        <w:jc w:val="center"/>
        <w:rPr>
          <w:lang w:val="it-IT"/>
        </w:rPr>
      </w:pPr>
    </w:p>
    <w:p w14:paraId="1DD2963C" w14:textId="32DA34BE" w:rsidR="003A4546" w:rsidRDefault="003A4546" w:rsidP="000D05B9">
      <w:pPr>
        <w:pStyle w:val="Nessunaspaziatura"/>
        <w:spacing w:after="61"/>
        <w:jc w:val="center"/>
        <w:rPr>
          <w:lang w:val="it-IT"/>
        </w:rPr>
      </w:pPr>
    </w:p>
    <w:p w14:paraId="782638A8" w14:textId="6D588ADA" w:rsidR="003A4546" w:rsidRDefault="003A4546" w:rsidP="000D05B9">
      <w:pPr>
        <w:pStyle w:val="Nessunaspaziatura"/>
        <w:spacing w:after="61"/>
        <w:jc w:val="center"/>
        <w:rPr>
          <w:lang w:val="it-IT"/>
        </w:rPr>
      </w:pPr>
    </w:p>
    <w:p w14:paraId="78D3B6EA" w14:textId="6D1D3A99" w:rsidR="003A4546" w:rsidRDefault="003A4546" w:rsidP="000D05B9">
      <w:pPr>
        <w:pStyle w:val="Nessunaspaziatura"/>
        <w:spacing w:after="61"/>
        <w:jc w:val="center"/>
        <w:rPr>
          <w:lang w:val="it-IT"/>
        </w:rPr>
      </w:pPr>
    </w:p>
    <w:p w14:paraId="155DE8B6" w14:textId="4EB53B99" w:rsidR="003A4546" w:rsidRDefault="003A4546" w:rsidP="000D05B9">
      <w:pPr>
        <w:pStyle w:val="Nessunaspaziatura"/>
        <w:spacing w:after="61"/>
        <w:jc w:val="center"/>
        <w:rPr>
          <w:lang w:val="it-IT"/>
        </w:rPr>
      </w:pPr>
    </w:p>
    <w:p w14:paraId="19BC403D" w14:textId="65F92DF6" w:rsidR="003A4546" w:rsidRDefault="003A4546" w:rsidP="000D05B9">
      <w:pPr>
        <w:pStyle w:val="Nessunaspaziatura"/>
        <w:spacing w:after="61"/>
        <w:jc w:val="center"/>
        <w:rPr>
          <w:lang w:val="it-IT"/>
        </w:rPr>
      </w:pPr>
    </w:p>
    <w:p w14:paraId="2365335A" w14:textId="7C6FB645" w:rsidR="003A4546" w:rsidRDefault="003A4546" w:rsidP="000D05B9">
      <w:pPr>
        <w:pStyle w:val="Nessunaspaziatura"/>
        <w:spacing w:after="61"/>
        <w:jc w:val="center"/>
        <w:rPr>
          <w:lang w:val="it-IT"/>
        </w:rPr>
      </w:pPr>
    </w:p>
    <w:p w14:paraId="0CE73504" w14:textId="59A224A7" w:rsidR="00BD5B1B" w:rsidRPr="00190021" w:rsidRDefault="00BD5B1B" w:rsidP="000D05B9">
      <w:pPr>
        <w:pStyle w:val="Titolo4"/>
        <w:spacing w:before="0" w:after="61" w:line="240" w:lineRule="auto"/>
        <w:jc w:val="both"/>
        <w:rPr>
          <w:color w:val="1F4E79"/>
        </w:rPr>
      </w:pPr>
      <w:r w:rsidRPr="00190021">
        <w:rPr>
          <w:color w:val="1F4E79"/>
        </w:rPr>
        <w:lastRenderedPageBreak/>
        <w:t>Mapping ER-relazionale</w:t>
      </w:r>
    </w:p>
    <w:p w14:paraId="2EE35AC7" w14:textId="772766C3" w:rsidR="00961427" w:rsidRPr="00693024" w:rsidRDefault="006871A8" w:rsidP="000D05B9">
      <w:pPr>
        <w:pStyle w:val="Nessunaspaziatura"/>
        <w:spacing w:after="61"/>
        <w:jc w:val="both"/>
        <w:rPr>
          <w:color w:val="auto"/>
          <w:sz w:val="24"/>
          <w:szCs w:val="24"/>
        </w:rPr>
      </w:pPr>
      <w:r w:rsidRPr="00693024">
        <w:rPr>
          <w:color w:val="auto"/>
          <w:sz w:val="24"/>
          <w:szCs w:val="24"/>
        </w:rPr>
        <w:t>U</w:t>
      </w:r>
      <w:r w:rsidR="002E3487" w:rsidRPr="00693024">
        <w:rPr>
          <w:color w:val="auto"/>
          <w:sz w:val="24"/>
          <w:szCs w:val="24"/>
        </w:rPr>
        <w:t>ser</w:t>
      </w:r>
      <w:r w:rsidR="00693024">
        <w:rPr>
          <w:color w:val="auto"/>
          <w:sz w:val="24"/>
          <w:szCs w:val="24"/>
        </w:rPr>
        <w:t xml:space="preserve"> </w:t>
      </w:r>
      <w:r w:rsidRPr="00693024">
        <w:rPr>
          <w:color w:val="auto"/>
          <w:sz w:val="24"/>
          <w:szCs w:val="24"/>
        </w:rPr>
        <w:t>(</w:t>
      </w:r>
      <w:r w:rsidR="00693024" w:rsidRPr="00693024">
        <w:rPr>
          <w:b/>
          <w:bCs/>
          <w:color w:val="auto"/>
          <w:sz w:val="24"/>
          <w:szCs w:val="24"/>
          <w:u w:val="single"/>
        </w:rPr>
        <w:t>E</w:t>
      </w:r>
      <w:r w:rsidRPr="00693024">
        <w:rPr>
          <w:b/>
          <w:bCs/>
          <w:color w:val="auto"/>
          <w:sz w:val="24"/>
          <w:szCs w:val="24"/>
          <w:u w:val="single"/>
        </w:rPr>
        <w:t>mail</w:t>
      </w:r>
      <w:r w:rsidRPr="00693024">
        <w:rPr>
          <w:color w:val="auto"/>
          <w:sz w:val="24"/>
          <w:szCs w:val="24"/>
        </w:rPr>
        <w:t>,</w:t>
      </w:r>
      <w:r w:rsidR="00B07C02">
        <w:rPr>
          <w:color w:val="auto"/>
          <w:sz w:val="24"/>
          <w:szCs w:val="24"/>
        </w:rPr>
        <w:t xml:space="preserve"> Password,</w:t>
      </w:r>
      <w:r w:rsidR="00961427" w:rsidRPr="00693024">
        <w:rPr>
          <w:color w:val="auto"/>
          <w:sz w:val="24"/>
          <w:szCs w:val="24"/>
        </w:rPr>
        <w:t xml:space="preserve"> </w:t>
      </w:r>
      <w:r w:rsidR="00B07C02">
        <w:rPr>
          <w:color w:val="auto"/>
          <w:sz w:val="24"/>
          <w:szCs w:val="24"/>
        </w:rPr>
        <w:t>First</w:t>
      </w:r>
      <w:r w:rsidR="00693024" w:rsidRPr="00693024">
        <w:rPr>
          <w:color w:val="auto"/>
          <w:sz w:val="24"/>
          <w:szCs w:val="24"/>
        </w:rPr>
        <w:t>N</w:t>
      </w:r>
      <w:r w:rsidR="0045187D" w:rsidRPr="00693024">
        <w:rPr>
          <w:color w:val="auto"/>
          <w:sz w:val="24"/>
          <w:szCs w:val="24"/>
        </w:rPr>
        <w:t>a</w:t>
      </w:r>
      <w:r w:rsidRPr="00693024">
        <w:rPr>
          <w:color w:val="auto"/>
          <w:sz w:val="24"/>
          <w:szCs w:val="24"/>
        </w:rPr>
        <w:t>m</w:t>
      </w:r>
      <w:r w:rsidR="0045187D" w:rsidRPr="00693024">
        <w:rPr>
          <w:color w:val="auto"/>
          <w:sz w:val="24"/>
          <w:szCs w:val="24"/>
        </w:rPr>
        <w:t>e</w:t>
      </w:r>
      <w:r w:rsidRPr="00693024">
        <w:rPr>
          <w:color w:val="auto"/>
          <w:sz w:val="24"/>
          <w:szCs w:val="24"/>
        </w:rPr>
        <w:t>,</w:t>
      </w:r>
      <w:r w:rsidR="00961427" w:rsidRPr="00693024">
        <w:rPr>
          <w:color w:val="auto"/>
          <w:sz w:val="24"/>
          <w:szCs w:val="24"/>
        </w:rPr>
        <w:t xml:space="preserve"> </w:t>
      </w:r>
      <w:r w:rsidR="00B07C02">
        <w:rPr>
          <w:color w:val="auto"/>
          <w:sz w:val="24"/>
          <w:szCs w:val="24"/>
        </w:rPr>
        <w:t>LastN</w:t>
      </w:r>
      <w:r w:rsidR="005772C2" w:rsidRPr="00693024">
        <w:rPr>
          <w:color w:val="auto"/>
          <w:sz w:val="24"/>
          <w:szCs w:val="24"/>
        </w:rPr>
        <w:t>ame</w:t>
      </w:r>
      <w:r w:rsidRPr="00693024">
        <w:rPr>
          <w:color w:val="auto"/>
          <w:sz w:val="24"/>
          <w:szCs w:val="24"/>
        </w:rPr>
        <w:t>,</w:t>
      </w:r>
      <w:r w:rsidR="00961427" w:rsidRPr="00693024">
        <w:rPr>
          <w:color w:val="auto"/>
          <w:sz w:val="24"/>
          <w:szCs w:val="24"/>
        </w:rPr>
        <w:t xml:space="preserve"> </w:t>
      </w:r>
      <w:r w:rsidR="00693024" w:rsidRPr="00693024">
        <w:rPr>
          <w:color w:val="auto"/>
          <w:sz w:val="24"/>
          <w:szCs w:val="24"/>
        </w:rPr>
        <w:t>T</w:t>
      </w:r>
      <w:r w:rsidRPr="00693024">
        <w:rPr>
          <w:color w:val="auto"/>
          <w:sz w:val="24"/>
          <w:szCs w:val="24"/>
        </w:rPr>
        <w:t>ele</w:t>
      </w:r>
      <w:r w:rsidR="005772C2" w:rsidRPr="00693024">
        <w:rPr>
          <w:color w:val="auto"/>
          <w:sz w:val="24"/>
          <w:szCs w:val="24"/>
        </w:rPr>
        <w:t>phone</w:t>
      </w:r>
      <w:r w:rsidR="00640FE8" w:rsidRPr="00693024">
        <w:rPr>
          <w:color w:val="auto"/>
          <w:sz w:val="24"/>
          <w:szCs w:val="24"/>
        </w:rPr>
        <w:t>N</w:t>
      </w:r>
      <w:r w:rsidR="005772C2" w:rsidRPr="00693024">
        <w:rPr>
          <w:color w:val="auto"/>
          <w:sz w:val="24"/>
          <w:szCs w:val="24"/>
        </w:rPr>
        <w:t>umber</w:t>
      </w:r>
      <w:r w:rsidRPr="00693024">
        <w:rPr>
          <w:color w:val="auto"/>
          <w:sz w:val="24"/>
          <w:szCs w:val="24"/>
        </w:rPr>
        <w:t>,</w:t>
      </w:r>
      <w:r w:rsidR="00961427" w:rsidRPr="00693024">
        <w:rPr>
          <w:color w:val="auto"/>
          <w:sz w:val="24"/>
          <w:szCs w:val="24"/>
        </w:rPr>
        <w:t xml:space="preserve"> </w:t>
      </w:r>
      <w:r w:rsidR="00693024" w:rsidRPr="00693024">
        <w:rPr>
          <w:color w:val="auto"/>
          <w:sz w:val="24"/>
          <w:szCs w:val="24"/>
        </w:rPr>
        <w:t>S</w:t>
      </w:r>
      <w:r w:rsidR="005772C2" w:rsidRPr="00693024">
        <w:rPr>
          <w:color w:val="auto"/>
          <w:sz w:val="24"/>
          <w:szCs w:val="24"/>
        </w:rPr>
        <w:t>ex</w:t>
      </w:r>
      <w:r w:rsidR="00961427" w:rsidRPr="00693024">
        <w:rPr>
          <w:color w:val="auto"/>
          <w:sz w:val="24"/>
          <w:szCs w:val="24"/>
        </w:rPr>
        <w:t>,</w:t>
      </w:r>
      <w:r w:rsidR="005772C2" w:rsidRPr="00693024">
        <w:rPr>
          <w:color w:val="auto"/>
          <w:sz w:val="24"/>
          <w:szCs w:val="24"/>
        </w:rPr>
        <w:t xml:space="preserve"> </w:t>
      </w:r>
      <w:r w:rsidR="00693024" w:rsidRPr="00693024">
        <w:rPr>
          <w:color w:val="auto"/>
          <w:sz w:val="24"/>
          <w:szCs w:val="24"/>
        </w:rPr>
        <w:t>R</w:t>
      </w:r>
      <w:r w:rsidR="005772C2" w:rsidRPr="00693024">
        <w:rPr>
          <w:color w:val="auto"/>
          <w:sz w:val="24"/>
          <w:szCs w:val="24"/>
        </w:rPr>
        <w:t>egistrationNumber</w:t>
      </w:r>
      <w:r w:rsidRPr="00693024">
        <w:rPr>
          <w:color w:val="auto"/>
          <w:sz w:val="24"/>
          <w:szCs w:val="24"/>
        </w:rPr>
        <w:t>)</w:t>
      </w:r>
      <w:r w:rsidR="00693024">
        <w:rPr>
          <w:color w:val="auto"/>
          <w:sz w:val="24"/>
          <w:szCs w:val="24"/>
        </w:rPr>
        <w:t>.</w:t>
      </w:r>
    </w:p>
    <w:p w14:paraId="1CE99426" w14:textId="497BE23C"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Student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40FE8" w:rsidRPr="00693024">
        <w:rPr>
          <w:rFonts w:cs="Arial"/>
          <w:bCs/>
          <w:color w:val="auto"/>
          <w:szCs w:val="24"/>
          <w:shd w:val="clear" w:color="auto" w:fill="FFFFFF" w:themeFill="background1"/>
        </w:rPr>
        <w:t xml:space="preserve">, </w:t>
      </w:r>
      <w:r w:rsidR="00693024" w:rsidRPr="00562211">
        <w:rPr>
          <w:rFonts w:cs="Arial"/>
          <w:bCs/>
          <w:color w:val="auto"/>
          <w:szCs w:val="24"/>
          <w:shd w:val="clear" w:color="auto" w:fill="FFFFFF" w:themeFill="background1"/>
        </w:rPr>
        <w:t>A</w:t>
      </w:r>
      <w:r w:rsidR="00640FE8" w:rsidRPr="00562211">
        <w:rPr>
          <w:rFonts w:cs="Arial"/>
          <w:bCs/>
          <w:color w:val="auto"/>
          <w:szCs w:val="24"/>
          <w:shd w:val="clear" w:color="auto" w:fill="FFFFFF" w:themeFill="background1"/>
        </w:rPr>
        <w:t>cademicYear</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7E54A66" w14:textId="0E445E54"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006871A8" w:rsidRPr="00693024">
        <w:rPr>
          <w:rFonts w:cs="Arial"/>
          <w:bCs/>
          <w:color w:val="auto"/>
          <w:szCs w:val="24"/>
          <w:shd w:val="clear" w:color="auto" w:fill="FFFFFF" w:themeFill="background1"/>
        </w:rPr>
        <w:t>(</w:t>
      </w:r>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.Email</w:t>
      </w:r>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871A8" w:rsidRPr="00693024">
        <w:rPr>
          <w:rFonts w:cs="Arial"/>
          <w:bCs/>
          <w:color w:val="auto"/>
          <w:szCs w:val="24"/>
          <w:shd w:val="clear" w:color="auto" w:fill="FFFFFF" w:themeFill="background1"/>
        </w:rPr>
        <w:t>,</w:t>
      </w:r>
      <w:r w:rsidR="0045187D" w:rsidRPr="00693024">
        <w:rPr>
          <w:rFonts w:cs="Arial"/>
          <w:bCs/>
          <w:color w:val="auto"/>
          <w:szCs w:val="24"/>
          <w:shd w:val="clear" w:color="auto" w:fill="FFFFFF" w:themeFill="background1"/>
        </w:rPr>
        <w:t xml:space="preserve"> </w:t>
      </w:r>
      <w:r w:rsidR="000452B4">
        <w:rPr>
          <w:rFonts w:cs="Arial"/>
          <w:bCs/>
          <w:color w:val="auto"/>
          <w:szCs w:val="24"/>
          <w:shd w:val="clear" w:color="auto" w:fill="FFFFFF" w:themeFill="background1"/>
        </w:rPr>
        <w:t xml:space="preserve">State, </w:t>
      </w:r>
      <w:r w:rsidR="00693024" w:rsidRPr="00693024">
        <w:rPr>
          <w:rFonts w:cs="Arial"/>
          <w:bCs/>
          <w:color w:val="auto"/>
          <w:szCs w:val="24"/>
          <w:shd w:val="clear" w:color="auto" w:fill="FFFFFF" w:themeFill="background1"/>
        </w:rPr>
        <w:t>S</w:t>
      </w:r>
      <w:r w:rsidR="002E3487" w:rsidRPr="00693024">
        <w:rPr>
          <w:rFonts w:cs="Arial"/>
          <w:bCs/>
          <w:color w:val="auto"/>
          <w:szCs w:val="24"/>
          <w:shd w:val="clear" w:color="auto" w:fill="FFFFFF" w:themeFill="background1"/>
        </w:rPr>
        <w:t>tart</w:t>
      </w:r>
      <w:r w:rsidR="00950D8F">
        <w:rPr>
          <w:rFonts w:cs="Arial"/>
          <w:bCs/>
          <w:color w:val="auto"/>
          <w:szCs w:val="24"/>
          <w:shd w:val="clear" w:color="auto" w:fill="FFFFFF" w:themeFill="background1"/>
        </w:rPr>
        <w:t>Date</w:t>
      </w:r>
      <w:r w:rsidR="002620CB">
        <w:rPr>
          <w:rFonts w:cs="Arial"/>
          <w:bCs/>
          <w:color w:val="auto"/>
          <w:szCs w:val="24"/>
          <w:shd w:val="clear" w:color="auto" w:fill="FFFFFF" w:themeFill="background1"/>
        </w:rPr>
        <w:t xml:space="preserve">, </w:t>
      </w:r>
      <w:r w:rsidR="002620CB" w:rsidRPr="00562211">
        <w:rPr>
          <w:rFonts w:cs="Arial"/>
          <w:b/>
          <w:color w:val="auto"/>
          <w:szCs w:val="24"/>
          <w:shd w:val="clear" w:color="auto" w:fill="FFFFFF" w:themeFill="background1"/>
        </w:rPr>
        <w:t>Tutoring</w:t>
      </w:r>
      <w:r w:rsidR="00F32032">
        <w:rPr>
          <w:rFonts w:cs="Arial"/>
          <w:b/>
          <w:color w:val="auto"/>
          <w:szCs w:val="24"/>
          <w:shd w:val="clear" w:color="auto" w:fill="FFFFFF" w:themeFill="background1"/>
        </w:rPr>
        <w:t>_</w:t>
      </w:r>
      <w:r w:rsidR="002620CB" w:rsidRPr="00562211">
        <w:rPr>
          <w:rFonts w:cs="Arial"/>
          <w:b/>
          <w:color w:val="auto"/>
          <w:szCs w:val="24"/>
          <w:shd w:val="clear" w:color="auto" w:fill="FFFFFF" w:themeFill="background1"/>
        </w:rPr>
        <w:t>Commission</w:t>
      </w:r>
      <w:r w:rsidR="00F32032">
        <w:rPr>
          <w:rFonts w:cs="Arial"/>
          <w:b/>
          <w:color w:val="auto"/>
          <w:szCs w:val="24"/>
          <w:shd w:val="clear" w:color="auto" w:fill="FFFFFF" w:themeFill="background1"/>
        </w:rPr>
        <w:t>_Member</w:t>
      </w:r>
      <w:r w:rsidR="002620CB" w:rsidRPr="00562211">
        <w:rPr>
          <w:rFonts w:cs="Arial"/>
          <w:b/>
          <w:color w:val="auto"/>
          <w:szCs w:val="24"/>
          <w:shd w:val="clear" w:color="auto" w:fill="FFFFFF" w:themeFill="background1"/>
        </w:rPr>
        <w:t>.Email</w:t>
      </w:r>
      <w:r w:rsidR="002620CB" w:rsidRPr="00693024">
        <w:rPr>
          <w:rFonts w:cs="Arial"/>
          <w:b/>
          <w:color w:val="auto"/>
          <w:szCs w:val="24"/>
          <w:shd w:val="clear" w:color="auto" w:fill="FFFFFF" w:themeFill="background1"/>
        </w:rPr>
        <w:t xml:space="preserve"> </w:t>
      </w:r>
      <w:r w:rsidR="002620CB" w:rsidRPr="00693024">
        <w:rPr>
          <w:rFonts w:cs="Arial"/>
          <w:b/>
          <w:noProof/>
          <w:color w:val="auto"/>
          <w:szCs w:val="24"/>
          <w:shd w:val="clear" w:color="auto" w:fill="FFFFFF" w:themeFill="background1"/>
        </w:rPr>
        <w:t>↑</w:t>
      </w:r>
      <w:r w:rsidR="00D7110C">
        <w:rPr>
          <w:rFonts w:cs="Arial"/>
          <w:bCs/>
          <w:noProof/>
          <w:color w:val="auto"/>
          <w:szCs w:val="24"/>
          <w:shd w:val="clear" w:color="auto" w:fill="FFFFFF" w:themeFill="background1"/>
        </w:rPr>
        <w:t xml:space="preserve">, </w:t>
      </w:r>
      <w:r w:rsidR="00D7110C" w:rsidRPr="00562211">
        <w:rPr>
          <w:rFonts w:cs="Arial"/>
          <w:b/>
          <w:noProof/>
          <w:color w:val="auto"/>
          <w:szCs w:val="24"/>
          <w:shd w:val="clear" w:color="auto" w:fill="FFFFFF" w:themeFill="background1"/>
        </w:rPr>
        <w:t>Register.Id_Register</w:t>
      </w:r>
      <w:r w:rsidR="00D7110C">
        <w:rPr>
          <w:rFonts w:cs="Arial"/>
          <w:b/>
          <w:noProof/>
          <w:color w:val="auto"/>
          <w:szCs w:val="24"/>
          <w:shd w:val="clear" w:color="auto" w:fill="FFFFFF" w:themeFill="background1"/>
        </w:rPr>
        <w:t xml:space="preserve"> </w:t>
      </w:r>
      <w:r w:rsidR="0036227D"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26407AB" w14:textId="63165266" w:rsidR="00BD5B1B" w:rsidRPr="00950D8F" w:rsidRDefault="002E3487"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Tutoring</w:t>
      </w:r>
      <w:r w:rsidR="0081311E">
        <w:rPr>
          <w:rFonts w:cs="Arial"/>
          <w:bCs/>
          <w:color w:val="auto"/>
          <w:szCs w:val="24"/>
          <w:shd w:val="clear" w:color="auto" w:fill="FFFFFF" w:themeFill="background1"/>
        </w:rPr>
        <w:t>_</w:t>
      </w:r>
      <w:r w:rsidRPr="00693024">
        <w:rPr>
          <w:rFonts w:cs="Arial"/>
          <w:bCs/>
          <w:color w:val="auto"/>
          <w:szCs w:val="24"/>
          <w:shd w:val="clear" w:color="auto" w:fill="FFFFFF" w:themeFill="background1"/>
        </w:rPr>
        <w:t>Commission</w:t>
      </w:r>
      <w:r w:rsidR="0081311E">
        <w:rPr>
          <w:rFonts w:cs="Arial"/>
          <w:bCs/>
          <w:color w:val="auto"/>
          <w:szCs w:val="24"/>
          <w:shd w:val="clear" w:color="auto" w:fill="FFFFFF" w:themeFill="background1"/>
        </w:rPr>
        <w:t>_Member</w:t>
      </w:r>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693024"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r w:rsidR="00693024" w:rsidRPr="00693024">
        <w:rPr>
          <w:rFonts w:cs="Arial"/>
          <w:b/>
          <w:color w:val="auto"/>
          <w:szCs w:val="24"/>
          <w:shd w:val="clear" w:color="auto" w:fill="FFFFFF" w:themeFill="background1"/>
        </w:rPr>
        <w:t xml:space="preserve"> </w:t>
      </w:r>
      <w:r w:rsidR="00693024" w:rsidRPr="00693024">
        <w:rPr>
          <w:rFonts w:cs="Arial"/>
          <w:b/>
          <w:noProof/>
          <w:color w:val="auto"/>
          <w:szCs w:val="24"/>
          <w:shd w:val="clear" w:color="auto" w:fill="FFFFFF" w:themeFill="background1"/>
        </w:rPr>
        <w:t>↑</w:t>
      </w:r>
      <w:r w:rsidR="00950D8F">
        <w:rPr>
          <w:rFonts w:cs="Arial"/>
          <w:bCs/>
          <w:color w:val="auto"/>
          <w:szCs w:val="24"/>
          <w:shd w:val="clear" w:color="auto" w:fill="FFFFFF" w:themeFill="background1"/>
        </w:rPr>
        <w:t>).</w:t>
      </w:r>
    </w:p>
    <w:p w14:paraId="1286F215" w14:textId="371F04E4" w:rsidR="00BD5B1B" w:rsidRPr="00693024" w:rsidRDefault="002E3487"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Request</w:t>
      </w:r>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BD5B1B" w:rsidRPr="00693024">
        <w:rPr>
          <w:rFonts w:cs="Arial"/>
          <w:b/>
          <w:color w:val="auto"/>
          <w:szCs w:val="24"/>
          <w:u w:val="single"/>
          <w:shd w:val="clear" w:color="auto" w:fill="FFFFFF" w:themeFill="background1"/>
        </w:rPr>
        <w:t>Id</w:t>
      </w:r>
      <w:r w:rsidR="00640FE8" w:rsidRPr="00693024">
        <w:rPr>
          <w:rFonts w:cs="Arial"/>
          <w:b/>
          <w:color w:val="auto"/>
          <w:szCs w:val="24"/>
          <w:u w:val="single"/>
          <w:shd w:val="clear" w:color="auto" w:fill="FFFFFF" w:themeFill="background1"/>
        </w:rPr>
        <w:t>Request</w:t>
      </w:r>
      <w:r w:rsidR="00BD5B1B" w:rsidRPr="00693024">
        <w:rPr>
          <w:rFonts w:cs="Arial"/>
          <w:bCs/>
          <w:color w:val="auto"/>
          <w:szCs w:val="24"/>
          <w:shd w:val="clear" w:color="auto" w:fill="FFFFFF" w:themeFill="background1"/>
        </w:rPr>
        <w:t xml:space="preserve">, </w:t>
      </w:r>
      <w:r w:rsidR="00693024" w:rsidRPr="00693024">
        <w:rPr>
          <w:rFonts w:cs="Arial"/>
          <w:bCs/>
          <w:noProof/>
          <w:color w:val="auto"/>
          <w:szCs w:val="24"/>
          <w:shd w:val="clear" w:color="auto" w:fill="FFFFFF" w:themeFill="background1"/>
        </w:rPr>
        <w:t>C</w:t>
      </w:r>
      <w:r w:rsidR="00BD5B1B" w:rsidRPr="00693024">
        <w:rPr>
          <w:rFonts w:cs="Arial"/>
          <w:bCs/>
          <w:color w:val="auto"/>
          <w:szCs w:val="24"/>
          <w:shd w:val="clear" w:color="auto" w:fill="FFFFFF" w:themeFill="background1"/>
        </w:rPr>
        <w:t xml:space="preserve">omment, </w:t>
      </w:r>
      <w:r w:rsidR="00693024" w:rsidRPr="00693024">
        <w:rPr>
          <w:rFonts w:cs="Arial"/>
          <w:bCs/>
          <w:color w:val="auto"/>
          <w:szCs w:val="24"/>
          <w:shd w:val="clear" w:color="auto" w:fill="FFFFFF" w:themeFill="background1"/>
        </w:rPr>
        <w:t>D</w:t>
      </w:r>
      <w:r w:rsidR="00BD5B1B"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00BD5B1B" w:rsidRPr="00693024">
        <w:rPr>
          <w:rFonts w:cs="Arial"/>
          <w:bCs/>
          <w:color w:val="auto"/>
          <w:szCs w:val="24"/>
          <w:shd w:val="clear" w:color="auto" w:fill="FFFFFF" w:themeFill="background1"/>
        </w:rPr>
        <w:t>,</w:t>
      </w:r>
      <w:r w:rsidR="00574C06">
        <w:rPr>
          <w:rFonts w:cs="Arial"/>
          <w:bCs/>
          <w:color w:val="auto"/>
          <w:szCs w:val="24"/>
          <w:shd w:val="clear" w:color="auto" w:fill="FFFFFF" w:themeFill="background1"/>
        </w:rPr>
        <w:t xml:space="preserve"> Duration,</w:t>
      </w:r>
      <w:r w:rsidR="00BD5B1B" w:rsidRPr="00693024">
        <w:rPr>
          <w:rFonts w:cs="Arial"/>
          <w:bCs/>
          <w:color w:val="auto"/>
          <w:szCs w:val="24"/>
          <w:shd w:val="clear" w:color="auto" w:fill="FFFFFF" w:themeFill="background1"/>
        </w:rPr>
        <w:t xml:space="preserve"> </w:t>
      </w:r>
      <w:r w:rsidR="00574C06">
        <w:rPr>
          <w:rFonts w:cs="Arial"/>
          <w:bCs/>
          <w:color w:val="auto"/>
          <w:szCs w:val="24"/>
          <w:shd w:val="clear" w:color="auto" w:fill="FFFFFF" w:themeFill="background1"/>
        </w:rPr>
        <w:t>State, Time</w:t>
      </w:r>
      <w:r w:rsidR="00950D8F">
        <w:rPr>
          <w:rFonts w:cs="Arial"/>
          <w:bCs/>
          <w:color w:val="auto"/>
          <w:szCs w:val="24"/>
          <w:shd w:val="clear" w:color="auto" w:fill="FFFFFF" w:themeFill="background1"/>
        </w:rPr>
        <w:t xml:space="preserve">, </w:t>
      </w:r>
      <w:r w:rsidR="00950D8F" w:rsidRPr="00562211">
        <w:rPr>
          <w:rFonts w:cs="Arial"/>
          <w:b/>
          <w:color w:val="auto"/>
          <w:szCs w:val="24"/>
          <w:shd w:val="clear" w:color="auto" w:fill="FFFFFF" w:themeFill="background1"/>
        </w:rPr>
        <w:t>Student.Email</w:t>
      </w:r>
      <w:r w:rsidR="00950D8F" w:rsidRPr="00693024">
        <w:rPr>
          <w:rFonts w:cs="Arial"/>
          <w:bCs/>
          <w:noProof/>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5E01C3A1" w14:textId="110A8C89"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App</w:t>
      </w:r>
      <w:r w:rsidR="002E3487" w:rsidRPr="00693024">
        <w:rPr>
          <w:rFonts w:cs="Arial"/>
          <w:bCs/>
          <w:color w:val="auto"/>
          <w:szCs w:val="24"/>
          <w:shd w:val="clear" w:color="auto" w:fill="FFFFFF" w:themeFill="background1"/>
        </w:rPr>
        <w:t>ointment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ppointment</w:t>
      </w:r>
      <w:r w:rsidRPr="00693024">
        <w:rPr>
          <w:rFonts w:cs="Arial"/>
          <w:bCs/>
          <w:color w:val="auto"/>
          <w:szCs w:val="24"/>
          <w:shd w:val="clear" w:color="auto" w:fill="FFFFFF" w:themeFill="background1"/>
        </w:rPr>
        <w:t xml:space="preserve">, </w:t>
      </w:r>
      <w:r w:rsidR="000C1127" w:rsidRPr="00693024">
        <w:rPr>
          <w:rFonts w:cs="Arial"/>
          <w:bCs/>
          <w:color w:val="auto"/>
          <w:szCs w:val="24"/>
          <w:shd w:val="clear" w:color="auto" w:fill="FFFFFF" w:themeFill="background1"/>
        </w:rPr>
        <w:t>Details</w:t>
      </w:r>
      <w:r w:rsidR="000C1127" w:rsidRPr="000C1127">
        <w:rPr>
          <w:rFonts w:cs="Arial"/>
          <w:bCs/>
          <w:color w:val="auto"/>
          <w:szCs w:val="24"/>
          <w:shd w:val="clear" w:color="auto" w:fill="FFFFFF" w:themeFill="background1"/>
        </w:rPr>
        <w:t>,</w:t>
      </w:r>
      <w:r w:rsidR="00D7110C">
        <w:rPr>
          <w:rFonts w:cs="Arial"/>
          <w:bCs/>
          <w:color w:val="auto"/>
          <w:szCs w:val="24"/>
          <w:shd w:val="clear" w:color="auto" w:fill="FFFFFF" w:themeFill="background1"/>
        </w:rPr>
        <w:t xml:space="preserve"> </w:t>
      </w:r>
      <w:r w:rsidR="00D7110C" w:rsidRPr="00562211">
        <w:rPr>
          <w:rFonts w:cs="Arial"/>
          <w:b/>
          <w:color w:val="auto"/>
          <w:szCs w:val="24"/>
          <w:shd w:val="clear" w:color="auto" w:fill="FFFFFF" w:themeFill="background1"/>
        </w:rPr>
        <w:t>Request.IdRequest</w:t>
      </w:r>
      <w:r w:rsidR="00D7110C" w:rsidRPr="00693024">
        <w:rPr>
          <w:rFonts w:cs="Arial"/>
          <w:b/>
          <w:color w:val="auto"/>
          <w:szCs w:val="24"/>
          <w:shd w:val="clear" w:color="auto" w:fill="FFFFFF" w:themeFill="background1"/>
        </w:rPr>
        <w:t xml:space="preserve"> </w:t>
      </w:r>
      <w:r w:rsidR="00D7110C" w:rsidRPr="00693024">
        <w:rPr>
          <w:rFonts w:cs="Arial"/>
          <w:bCs/>
          <w:noProof/>
          <w:color w:val="auto"/>
          <w:szCs w:val="24"/>
          <w:shd w:val="clear" w:color="auto" w:fill="FFFFFF" w:themeFill="background1"/>
        </w:rPr>
        <w:t>↑</w:t>
      </w:r>
      <w:r w:rsidR="00D7110C">
        <w:rPr>
          <w:rFonts w:cs="Arial"/>
          <w:bCs/>
          <w:color w:val="auto"/>
          <w:szCs w:val="24"/>
          <w:shd w:val="clear" w:color="auto" w:fill="FFFFFF" w:themeFill="background1"/>
        </w:rPr>
        <w:t xml:space="preserve">, </w:t>
      </w:r>
      <w:r w:rsidR="00693024" w:rsidRPr="00562211">
        <w:rPr>
          <w:rFonts w:cs="Arial"/>
          <w:b/>
          <w:color w:val="auto"/>
          <w:szCs w:val="24"/>
          <w:shd w:val="clear" w:color="auto" w:fill="FFFFFF" w:themeFill="background1"/>
        </w:rPr>
        <w:t>T</w:t>
      </w:r>
      <w:r w:rsidRPr="00562211">
        <w:rPr>
          <w:rFonts w:cs="Arial"/>
          <w:b/>
          <w:color w:val="auto"/>
          <w:szCs w:val="24"/>
          <w:shd w:val="clear" w:color="auto" w:fill="FFFFFF" w:themeFill="background1"/>
        </w:rPr>
        <w:t>utor.</w:t>
      </w:r>
      <w:r w:rsidR="00693024" w:rsidRPr="00562211">
        <w:rPr>
          <w:rFonts w:cs="Arial"/>
          <w:b/>
          <w:color w:val="auto"/>
          <w:szCs w:val="24"/>
          <w:shd w:val="clear" w:color="auto" w:fill="FFFFFF" w:themeFill="background1"/>
        </w:rPr>
        <w:t>E</w:t>
      </w:r>
      <w:r w:rsidR="00486C03" w:rsidRPr="00562211">
        <w:rPr>
          <w:rFonts w:cs="Arial"/>
          <w:b/>
          <w:color w:val="auto"/>
          <w:szCs w:val="24"/>
          <w:shd w:val="clear" w:color="auto" w:fill="FFFFFF" w:themeFill="background1"/>
        </w:rPr>
        <w:t>mail</w:t>
      </w:r>
      <w:r w:rsidRPr="00693024">
        <w:rPr>
          <w:rFonts w:cs="Arial"/>
          <w:bCs/>
          <w:color w:val="auto"/>
          <w:szCs w:val="24"/>
          <w:shd w:val="clear" w:color="auto" w:fill="FFFFFF" w:themeFill="background1"/>
        </w:rPr>
        <w:t xml:space="preserve"> </w:t>
      </w:r>
      <w:r w:rsidRPr="00693024">
        <w:rPr>
          <w:rFonts w:cs="Arial"/>
          <w:bCs/>
          <w:noProof/>
          <w:color w:val="auto"/>
          <w:szCs w:val="24"/>
          <w:shd w:val="clear" w:color="auto" w:fill="FFFFFF" w:themeFill="background1"/>
        </w:rPr>
        <w:t>↑</w:t>
      </w:r>
      <w:r w:rsidR="00D7110C">
        <w:rPr>
          <w:rFonts w:cs="Arial"/>
          <w:bCs/>
          <w:noProof/>
          <w:color w:val="auto"/>
          <w:szCs w:val="24"/>
          <w:shd w:val="clear" w:color="auto" w:fill="FFFFFF" w:themeFill="background1"/>
        </w:rPr>
        <w:t>).</w:t>
      </w:r>
    </w:p>
    <w:p w14:paraId="04BAD394" w14:textId="5CBE1692"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A</w:t>
      </w:r>
      <w:r w:rsidR="002E3487" w:rsidRPr="00693024">
        <w:rPr>
          <w:rFonts w:cs="Arial"/>
          <w:bCs/>
          <w:color w:val="auto"/>
          <w:szCs w:val="24"/>
          <w:shd w:val="clear" w:color="auto" w:fill="FFFFFF" w:themeFill="background1"/>
        </w:rPr>
        <w:t>ctivity</w:t>
      </w:r>
      <w:r w:rsidR="00C2492F">
        <w:rPr>
          <w:rFonts w:cs="Arial"/>
          <w:bCs/>
          <w:color w:val="auto"/>
          <w:szCs w:val="24"/>
          <w:shd w:val="clear" w:color="auto" w:fill="FFFFFF" w:themeFill="background1"/>
        </w:rPr>
        <w:t>_</w:t>
      </w:r>
      <w:r w:rsidR="00C072DD"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ctivity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C</w:t>
      </w:r>
      <w:r w:rsidRPr="00693024">
        <w:rPr>
          <w:rFonts w:cs="Arial"/>
          <w:bCs/>
          <w:color w:val="auto"/>
          <w:szCs w:val="24"/>
          <w:shd w:val="clear" w:color="auto" w:fill="FFFFFF" w:themeFill="background1"/>
        </w:rPr>
        <w:t>ategor</w:t>
      </w:r>
      <w:r w:rsidR="0045187D" w:rsidRPr="00693024">
        <w:rPr>
          <w:rFonts w:cs="Arial"/>
          <w:bCs/>
          <w:color w:val="auto"/>
          <w:szCs w:val="24"/>
          <w:shd w:val="clear" w:color="auto" w:fill="FFFFFF" w:themeFill="background1"/>
        </w:rPr>
        <w: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D</w:t>
      </w:r>
      <w:r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0045187D" w:rsidRPr="00693024">
        <w:rPr>
          <w:rFonts w:cs="Arial"/>
          <w:bCs/>
          <w:color w:val="auto"/>
          <w:szCs w:val="24"/>
          <w:shd w:val="clear" w:color="auto" w:fill="FFFFFF" w:themeFill="background1"/>
        </w:rPr>
        <w:t>tartTime</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F</w:t>
      </w:r>
      <w:r w:rsidR="0045187D" w:rsidRPr="00693024">
        <w:rPr>
          <w:rFonts w:cs="Arial"/>
          <w:bCs/>
          <w:color w:val="auto"/>
          <w:szCs w:val="24"/>
          <w:shd w:val="clear" w:color="auto" w:fill="FFFFFF" w:themeFill="background1"/>
        </w:rPr>
        <w:t>inishTime</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00631E45"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H</w:t>
      </w:r>
      <w:r w:rsidR="00631E45" w:rsidRPr="00693024">
        <w:rPr>
          <w:rFonts w:cs="Arial"/>
          <w:bCs/>
          <w:color w:val="auto"/>
          <w:szCs w:val="24"/>
          <w:shd w:val="clear" w:color="auto" w:fill="FFFFFF" w:themeFill="background1"/>
        </w:rPr>
        <w:t xml:space="preserve">ours, </w:t>
      </w:r>
      <w:r w:rsidR="00693024">
        <w:rPr>
          <w:rFonts w:cs="Arial"/>
          <w:bCs/>
          <w:color w:val="auto"/>
          <w:szCs w:val="24"/>
          <w:shd w:val="clear" w:color="auto" w:fill="FFFFFF" w:themeFill="background1"/>
        </w:rPr>
        <w:t>D</w:t>
      </w:r>
      <w:r w:rsidR="00631E45" w:rsidRPr="00693024">
        <w:rPr>
          <w:rFonts w:cs="Arial"/>
          <w:bCs/>
          <w:color w:val="auto"/>
          <w:szCs w:val="24"/>
          <w:shd w:val="clear" w:color="auto" w:fill="FFFFFF" w:themeFill="background1"/>
        </w:rPr>
        <w:t>etails</w:t>
      </w:r>
      <w:r w:rsidR="002620CB">
        <w:rPr>
          <w:rFonts w:cs="Arial"/>
          <w:bCs/>
          <w:color w:val="auto"/>
          <w:szCs w:val="24"/>
          <w:shd w:val="clear" w:color="auto" w:fill="FFFFFF" w:themeFill="background1"/>
        </w:rPr>
        <w:t xml:space="preserve">, </w:t>
      </w:r>
      <w:r w:rsidR="002620CB" w:rsidRPr="00562211">
        <w:rPr>
          <w:rFonts w:cs="Arial"/>
          <w:b/>
          <w:color w:val="auto"/>
          <w:szCs w:val="24"/>
          <w:shd w:val="clear" w:color="auto" w:fill="FFFFFF" w:themeFill="background1"/>
        </w:rPr>
        <w:t>Tutor.Email</w:t>
      </w:r>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 xml:space="preserve">↑, </w:t>
      </w:r>
      <w:r w:rsidR="002620CB" w:rsidRPr="00562211">
        <w:rPr>
          <w:rFonts w:cs="Arial"/>
          <w:b/>
          <w:color w:val="auto"/>
          <w:szCs w:val="24"/>
          <w:shd w:val="clear" w:color="auto" w:fill="FFFFFF" w:themeFill="background1"/>
        </w:rPr>
        <w:t>Register</w:t>
      </w:r>
      <w:r w:rsidR="00562211" w:rsidRPr="00562211">
        <w:rPr>
          <w:rFonts w:cs="Arial"/>
          <w:b/>
          <w:color w:val="auto"/>
          <w:szCs w:val="24"/>
          <w:shd w:val="clear" w:color="auto" w:fill="FFFFFF" w:themeFill="background1"/>
        </w:rPr>
        <w:t>.</w:t>
      </w:r>
      <w:r w:rsidR="00562211">
        <w:rPr>
          <w:rFonts w:cs="Arial"/>
          <w:b/>
          <w:color w:val="auto"/>
          <w:szCs w:val="24"/>
          <w:shd w:val="clear" w:color="auto" w:fill="FFFFFF" w:themeFill="background1"/>
        </w:rPr>
        <w:t>IdRegister</w:t>
      </w:r>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5FBBC62" w14:textId="0374BEBA" w:rsidR="00BD5B1B" w:rsidRPr="00693024" w:rsidRDefault="00BD5B1B" w:rsidP="000D05B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Regist</w:t>
      </w:r>
      <w:r w:rsidR="002E3487" w:rsidRPr="00693024">
        <w:rPr>
          <w:rFonts w:cs="Arial"/>
          <w:bCs/>
          <w:color w:val="auto"/>
          <w:szCs w:val="24"/>
          <w:shd w:val="clear" w:color="auto" w:fill="FFFFFF" w:themeFill="background1"/>
        </w:rPr>
        <w:t xml:space="preserve">er </w:t>
      </w:r>
      <w:r w:rsidRPr="00693024">
        <w:rPr>
          <w:rFonts w:cs="Arial"/>
          <w:bCs/>
          <w:color w:val="auto"/>
          <w:szCs w:val="24"/>
          <w:shd w:val="clear" w:color="auto" w:fill="FFFFFF" w:themeFill="background1"/>
        </w:rPr>
        <w:t>(</w:t>
      </w:r>
      <w:r w:rsidRPr="00693024">
        <w:rPr>
          <w:rFonts w:cs="Arial"/>
          <w:b/>
          <w:color w:val="auto"/>
          <w:szCs w:val="24"/>
          <w:u w:val="single"/>
          <w:shd w:val="clear" w:color="auto" w:fill="FFFFFF" w:themeFill="background1"/>
        </w:rPr>
        <w:t>Id</w:t>
      </w:r>
      <w:r w:rsidR="00693024">
        <w:rPr>
          <w:rFonts w:cs="Arial"/>
          <w:b/>
          <w:color w:val="auto"/>
          <w:szCs w:val="24"/>
          <w:u w:val="single"/>
          <w:shd w:val="clear" w:color="auto" w:fill="FFFFFF" w:themeFill="background1"/>
        </w:rPr>
        <w:t>R</w:t>
      </w:r>
      <w:r w:rsidRPr="00693024">
        <w:rPr>
          <w:rFonts w:cs="Arial"/>
          <w:b/>
          <w:color w:val="auto"/>
          <w:szCs w:val="24"/>
          <w:u w:val="single"/>
          <w:shd w:val="clear" w:color="auto" w:fill="FFFFFF" w:themeFill="background1"/>
        </w:rPr>
        <w:t>egist</w:t>
      </w:r>
      <w:r w:rsidR="0045187D" w:rsidRPr="00693024">
        <w:rPr>
          <w:rFonts w:cs="Arial"/>
          <w:b/>
          <w:color w:val="auto"/>
          <w:szCs w:val="24"/>
          <w:u w:val="single"/>
          <w:shd w:val="clear" w:color="auto" w:fill="FFFFFF" w:themeFill="background1"/>
        </w:rPr>
        <w:t>er</w:t>
      </w:r>
      <w:r w:rsidRPr="00693024">
        <w:rPr>
          <w:rFonts w:cs="Arial"/>
          <w:bCs/>
          <w:color w:val="auto"/>
          <w:szCs w:val="24"/>
          <w:shd w:val="clear" w:color="auto" w:fill="FFFFFF" w:themeFill="background1"/>
        </w:rPr>
        <w:t xml:space="preserve">, </w:t>
      </w:r>
      <w:r w:rsidR="00693024">
        <w:rPr>
          <w:rFonts w:cs="Arial"/>
          <w:bCs/>
          <w:noProof/>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r w:rsidR="00950D8F">
        <w:rPr>
          <w:rFonts w:cs="Arial"/>
          <w:bCs/>
          <w:color w:val="auto"/>
          <w:szCs w:val="24"/>
          <w:shd w:val="clear" w:color="auto" w:fill="FFFFFF" w:themeFill="background1"/>
        </w:rPr>
        <w:t>Validated</w:t>
      </w:r>
      <w:r w:rsidR="00693024">
        <w:rPr>
          <w:rFonts w:cs="Arial"/>
          <w:bCs/>
          <w:color w:val="auto"/>
          <w:szCs w:val="24"/>
          <w:shd w:val="clear" w:color="auto" w:fill="FFFFFF" w:themeFill="background1"/>
        </w:rPr>
        <w:t>H</w:t>
      </w:r>
      <w:r w:rsidR="0045187D" w:rsidRPr="00693024">
        <w:rPr>
          <w:rFonts w:cs="Arial"/>
          <w:bCs/>
          <w:color w:val="auto"/>
          <w:szCs w:val="24"/>
          <w:shd w:val="clear" w:color="auto" w:fill="FFFFFF" w:themeFill="background1"/>
        </w:rPr>
        <w:t>ours</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T</w:t>
      </w:r>
      <w:r w:rsidR="0045187D" w:rsidRPr="00693024">
        <w:rPr>
          <w:rFonts w:cs="Arial"/>
          <w:bCs/>
          <w:color w:val="auto"/>
          <w:szCs w:val="24"/>
          <w:shd w:val="clear" w:color="auto" w:fill="FFFFFF" w:themeFill="background1"/>
        </w:rPr>
        <w:t>otalHours</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 xml:space="preserve"> Pe</w:t>
      </w:r>
      <w:r w:rsidR="0045187D" w:rsidRPr="00693024">
        <w:rPr>
          <w:rFonts w:cs="Arial"/>
          <w:bCs/>
          <w:color w:val="auto"/>
          <w:szCs w:val="24"/>
          <w:shd w:val="clear" w:color="auto" w:fill="FFFFFF" w:themeFill="background1"/>
        </w:rPr>
        <w:t>rcentageComplet</w:t>
      </w:r>
      <w:r w:rsidR="00640FE8"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77BA65D8" w14:textId="3427B0A0" w:rsidR="00BC6AEE" w:rsidRPr="00693024" w:rsidRDefault="002E3487" w:rsidP="000D05B9">
      <w:pPr>
        <w:pStyle w:val="Nessunaspaziatura"/>
        <w:spacing w:after="61"/>
        <w:jc w:val="both"/>
        <w:rPr>
          <w:color w:val="auto"/>
          <w:sz w:val="28"/>
          <w:szCs w:val="28"/>
        </w:rPr>
      </w:pPr>
      <w:r w:rsidRPr="00693024">
        <w:rPr>
          <w:color w:val="auto"/>
          <w:sz w:val="24"/>
          <w:szCs w:val="24"/>
        </w:rPr>
        <w:t>Work</w:t>
      </w:r>
      <w:r w:rsidR="00C2492F">
        <w:rPr>
          <w:color w:val="auto"/>
          <w:sz w:val="24"/>
          <w:szCs w:val="24"/>
        </w:rPr>
        <w:t>_</w:t>
      </w:r>
      <w:r w:rsidRPr="00693024">
        <w:rPr>
          <w:color w:val="auto"/>
          <w:sz w:val="24"/>
          <w:szCs w:val="24"/>
        </w:rPr>
        <w:t>Day</w:t>
      </w:r>
      <w:r w:rsidR="00693024">
        <w:rPr>
          <w:color w:val="auto"/>
          <w:sz w:val="24"/>
          <w:szCs w:val="24"/>
        </w:rPr>
        <w:t xml:space="preserve"> </w:t>
      </w:r>
      <w:r w:rsidR="00BC6AEE" w:rsidRPr="00693024">
        <w:rPr>
          <w:color w:val="auto"/>
          <w:sz w:val="24"/>
          <w:szCs w:val="24"/>
        </w:rPr>
        <w:t>(</w:t>
      </w:r>
      <w:r w:rsidR="001209E6">
        <w:rPr>
          <w:b/>
          <w:bCs/>
          <w:color w:val="auto"/>
          <w:sz w:val="24"/>
          <w:szCs w:val="24"/>
          <w:u w:val="single"/>
        </w:rPr>
        <w:t>Id</w:t>
      </w:r>
      <w:r w:rsidR="001209E6">
        <w:rPr>
          <w:color w:val="auto"/>
          <w:sz w:val="24"/>
          <w:szCs w:val="24"/>
        </w:rPr>
        <w:t>, Name</w:t>
      </w:r>
      <w:r w:rsidR="00BC6AEE" w:rsidRPr="00693024">
        <w:rPr>
          <w:color w:val="auto"/>
          <w:sz w:val="24"/>
          <w:szCs w:val="24"/>
        </w:rPr>
        <w:t xml:space="preserve">, </w:t>
      </w:r>
      <w:r w:rsidR="00693024">
        <w:rPr>
          <w:color w:val="auto"/>
          <w:sz w:val="24"/>
          <w:szCs w:val="24"/>
        </w:rPr>
        <w:t>S</w:t>
      </w:r>
      <w:r w:rsidR="0045187D" w:rsidRPr="00693024">
        <w:rPr>
          <w:color w:val="auto"/>
          <w:sz w:val="24"/>
          <w:szCs w:val="24"/>
        </w:rPr>
        <w:t>tartTime</w:t>
      </w:r>
      <w:r w:rsidR="00BC6AEE" w:rsidRPr="00693024">
        <w:rPr>
          <w:color w:val="auto"/>
          <w:sz w:val="24"/>
          <w:szCs w:val="24"/>
        </w:rPr>
        <w:t xml:space="preserve">, </w:t>
      </w:r>
      <w:r w:rsidR="00693024">
        <w:rPr>
          <w:color w:val="auto"/>
          <w:sz w:val="24"/>
          <w:szCs w:val="24"/>
        </w:rPr>
        <w:t>F</w:t>
      </w:r>
      <w:r w:rsidR="0045187D" w:rsidRPr="00693024">
        <w:rPr>
          <w:color w:val="auto"/>
          <w:sz w:val="24"/>
          <w:szCs w:val="24"/>
        </w:rPr>
        <w:t>inishTime</w:t>
      </w:r>
      <w:r w:rsidR="00BC6AEE" w:rsidRPr="00693024">
        <w:rPr>
          <w:color w:val="auto"/>
          <w:sz w:val="24"/>
          <w:szCs w:val="24"/>
        </w:rPr>
        <w:t>,</w:t>
      </w:r>
      <w:r w:rsidR="00693024">
        <w:rPr>
          <w:color w:val="auto"/>
          <w:sz w:val="24"/>
          <w:szCs w:val="24"/>
        </w:rPr>
        <w:t xml:space="preserve"> O</w:t>
      </w:r>
      <w:r w:rsidR="0045187D" w:rsidRPr="00693024">
        <w:rPr>
          <w:color w:val="auto"/>
          <w:sz w:val="24"/>
          <w:szCs w:val="24"/>
        </w:rPr>
        <w:t>pen</w:t>
      </w:r>
      <w:r w:rsidR="00950D8F">
        <w:rPr>
          <w:color w:val="auto"/>
          <w:sz w:val="24"/>
          <w:szCs w:val="24"/>
        </w:rPr>
        <w:t xml:space="preserve">, </w:t>
      </w:r>
      <w:r w:rsidR="00950D8F" w:rsidRPr="00562211">
        <w:rPr>
          <w:rFonts w:cs="Arial"/>
          <w:b/>
          <w:color w:val="auto"/>
          <w:sz w:val="24"/>
          <w:szCs w:val="24"/>
          <w:shd w:val="clear" w:color="auto" w:fill="FFFFFF" w:themeFill="background1"/>
        </w:rPr>
        <w:t>Tutoring</w:t>
      </w:r>
      <w:r w:rsidR="00C2492F">
        <w:rPr>
          <w:rFonts w:cs="Arial"/>
          <w:b/>
          <w:color w:val="auto"/>
          <w:sz w:val="24"/>
          <w:szCs w:val="24"/>
          <w:shd w:val="clear" w:color="auto" w:fill="FFFFFF" w:themeFill="background1"/>
        </w:rPr>
        <w:t>_</w:t>
      </w:r>
      <w:r w:rsidR="00950D8F" w:rsidRPr="00562211">
        <w:rPr>
          <w:rFonts w:cs="Arial"/>
          <w:b/>
          <w:color w:val="auto"/>
          <w:sz w:val="24"/>
          <w:szCs w:val="24"/>
          <w:shd w:val="clear" w:color="auto" w:fill="FFFFFF" w:themeFill="background1"/>
        </w:rPr>
        <w:t>Commission</w:t>
      </w:r>
      <w:r w:rsidR="00C2492F">
        <w:rPr>
          <w:rFonts w:cs="Arial"/>
          <w:b/>
          <w:color w:val="auto"/>
          <w:sz w:val="24"/>
          <w:szCs w:val="24"/>
          <w:shd w:val="clear" w:color="auto" w:fill="FFFFFF" w:themeFill="background1"/>
        </w:rPr>
        <w:t>_Member</w:t>
      </w:r>
      <w:r w:rsidR="00950D8F" w:rsidRPr="00562211">
        <w:rPr>
          <w:rFonts w:cs="Arial"/>
          <w:b/>
          <w:color w:val="auto"/>
          <w:szCs w:val="24"/>
          <w:shd w:val="clear" w:color="auto" w:fill="FFFFFF" w:themeFill="background1"/>
        </w:rPr>
        <w:t>.</w:t>
      </w:r>
      <w:r w:rsidR="00950D8F" w:rsidRPr="00562211">
        <w:rPr>
          <w:rFonts w:cs="Arial"/>
          <w:b/>
          <w:color w:val="auto"/>
          <w:sz w:val="24"/>
          <w:szCs w:val="32"/>
          <w:shd w:val="clear" w:color="auto" w:fill="FFFFFF" w:themeFill="background1"/>
        </w:rPr>
        <w:t>Email</w:t>
      </w:r>
      <w:r w:rsidR="00950D8F" w:rsidRPr="00693024">
        <w:rPr>
          <w:rFonts w:cs="Arial"/>
          <w:bCs/>
          <w:color w:val="auto"/>
          <w:sz w:val="24"/>
          <w:szCs w:val="24"/>
          <w:shd w:val="clear" w:color="auto" w:fill="FFFFFF" w:themeFill="background1"/>
        </w:rPr>
        <w:t xml:space="preserve"> </w:t>
      </w:r>
      <w:r w:rsidR="00950D8F" w:rsidRPr="00693024">
        <w:rPr>
          <w:rFonts w:cs="Arial"/>
          <w:bCs/>
          <w:noProof/>
          <w:color w:val="auto"/>
          <w:sz w:val="24"/>
          <w:szCs w:val="24"/>
          <w:shd w:val="clear" w:color="auto" w:fill="FFFFFF" w:themeFill="background1"/>
        </w:rPr>
        <w:t>↑</w:t>
      </w:r>
      <w:r w:rsidR="00BC6AEE" w:rsidRPr="00693024">
        <w:rPr>
          <w:color w:val="auto"/>
          <w:sz w:val="24"/>
          <w:szCs w:val="24"/>
        </w:rPr>
        <w:t>)</w:t>
      </w:r>
      <w:r w:rsidR="00693024">
        <w:rPr>
          <w:color w:val="auto"/>
          <w:sz w:val="24"/>
          <w:szCs w:val="24"/>
        </w:rPr>
        <w:t>.</w:t>
      </w:r>
    </w:p>
    <w:p w14:paraId="089E35FC" w14:textId="30C59753" w:rsidR="00BC6AEE" w:rsidRDefault="002620CB" w:rsidP="000D05B9">
      <w:pPr>
        <w:pStyle w:val="Nessunaspaziatura"/>
        <w:spacing w:after="61"/>
        <w:jc w:val="both"/>
        <w:rPr>
          <w:color w:val="auto"/>
          <w:sz w:val="24"/>
          <w:szCs w:val="24"/>
        </w:rPr>
      </w:pPr>
      <w:r>
        <w:rPr>
          <w:color w:val="auto"/>
          <w:sz w:val="24"/>
          <w:szCs w:val="24"/>
        </w:rPr>
        <w:t>Manages (</w:t>
      </w:r>
      <w:r>
        <w:rPr>
          <w:b/>
          <w:bCs/>
          <w:color w:val="auto"/>
          <w:sz w:val="24"/>
          <w:szCs w:val="24"/>
        </w:rPr>
        <w:t xml:space="preserve">Tutor.Email </w:t>
      </w:r>
      <w:r w:rsidRPr="00693024">
        <w:rPr>
          <w:rFonts w:cs="Arial"/>
          <w:bCs/>
          <w:noProof/>
          <w:color w:val="auto"/>
          <w:sz w:val="24"/>
          <w:szCs w:val="24"/>
          <w:shd w:val="clear" w:color="auto" w:fill="FFFFFF" w:themeFill="background1"/>
        </w:rPr>
        <w:t>↑</w:t>
      </w:r>
      <w:r>
        <w:rPr>
          <w:color w:val="auto"/>
          <w:sz w:val="24"/>
          <w:szCs w:val="24"/>
        </w:rPr>
        <w:t xml:space="preserve">, </w:t>
      </w:r>
      <w:r>
        <w:rPr>
          <w:b/>
          <w:bCs/>
          <w:color w:val="auto"/>
          <w:sz w:val="24"/>
          <w:szCs w:val="24"/>
        </w:rPr>
        <w:t xml:space="preserve">Request.IdRequest </w:t>
      </w:r>
      <w:r w:rsidRPr="00693024">
        <w:rPr>
          <w:rFonts w:cs="Arial"/>
          <w:bCs/>
          <w:noProof/>
          <w:color w:val="auto"/>
          <w:sz w:val="24"/>
          <w:szCs w:val="24"/>
          <w:shd w:val="clear" w:color="auto" w:fill="FFFFFF" w:themeFill="background1"/>
        </w:rPr>
        <w:t>↑</w:t>
      </w:r>
      <w:r>
        <w:rPr>
          <w:color w:val="auto"/>
          <w:sz w:val="24"/>
          <w:szCs w:val="24"/>
        </w:rPr>
        <w:t>).</w:t>
      </w:r>
    </w:p>
    <w:p w14:paraId="1B273021" w14:textId="3E7A5F84" w:rsidR="00D7110C" w:rsidRDefault="0081311E" w:rsidP="000D05B9">
      <w:pPr>
        <w:pStyle w:val="Nessunaspaziatura"/>
        <w:spacing w:after="61"/>
        <w:jc w:val="both"/>
        <w:rPr>
          <w:color w:val="auto"/>
          <w:sz w:val="24"/>
          <w:szCs w:val="24"/>
        </w:rPr>
      </w:pPr>
      <w:r>
        <w:rPr>
          <w:color w:val="auto"/>
          <w:sz w:val="24"/>
          <w:szCs w:val="24"/>
        </w:rPr>
        <w:t>Contain</w:t>
      </w:r>
      <w:r w:rsidR="007203FA">
        <w:rPr>
          <w:color w:val="auto"/>
          <w:sz w:val="24"/>
          <w:szCs w:val="24"/>
        </w:rPr>
        <w:t>ed_In</w:t>
      </w:r>
      <w:r w:rsidR="00D7110C">
        <w:rPr>
          <w:color w:val="auto"/>
          <w:sz w:val="24"/>
          <w:szCs w:val="24"/>
        </w:rPr>
        <w:t xml:space="preserve"> (</w:t>
      </w:r>
      <w:r>
        <w:rPr>
          <w:b/>
          <w:bCs/>
          <w:color w:val="auto"/>
          <w:sz w:val="24"/>
          <w:szCs w:val="24"/>
        </w:rPr>
        <w:t xml:space="preserve">Appointment.IdAppointment </w:t>
      </w:r>
      <w:r w:rsidRPr="00693024">
        <w:rPr>
          <w:rFonts w:cs="Arial"/>
          <w:bCs/>
          <w:noProof/>
          <w:color w:val="auto"/>
          <w:sz w:val="24"/>
          <w:szCs w:val="24"/>
          <w:shd w:val="clear" w:color="auto" w:fill="FFFFFF" w:themeFill="background1"/>
        </w:rPr>
        <w:t>↑</w:t>
      </w:r>
      <w:r w:rsidR="007502F4">
        <w:rPr>
          <w:rFonts w:cs="Arial"/>
          <w:bCs/>
          <w:noProof/>
          <w:color w:val="auto"/>
          <w:sz w:val="24"/>
          <w:szCs w:val="24"/>
          <w:shd w:val="clear" w:color="auto" w:fill="FFFFFF" w:themeFill="background1"/>
        </w:rPr>
        <w:t xml:space="preserve">, </w:t>
      </w:r>
      <w:r w:rsidR="007502F4">
        <w:rPr>
          <w:b/>
          <w:bCs/>
          <w:color w:val="auto"/>
          <w:sz w:val="24"/>
          <w:szCs w:val="24"/>
        </w:rPr>
        <w:t>Activity_Tutor.IdActivity</w:t>
      </w:r>
      <w:r w:rsidR="007502F4">
        <w:rPr>
          <w:color w:val="auto"/>
          <w:sz w:val="24"/>
          <w:szCs w:val="24"/>
        </w:rPr>
        <w:t xml:space="preserve"> </w:t>
      </w:r>
      <w:r w:rsidR="007502F4" w:rsidRPr="00693024">
        <w:rPr>
          <w:rFonts w:cs="Arial"/>
          <w:bCs/>
          <w:noProof/>
          <w:color w:val="auto"/>
          <w:sz w:val="24"/>
          <w:szCs w:val="24"/>
          <w:shd w:val="clear" w:color="auto" w:fill="FFFFFF" w:themeFill="background1"/>
        </w:rPr>
        <w:t>↑</w:t>
      </w:r>
      <w:r w:rsidR="00D7110C">
        <w:rPr>
          <w:color w:val="auto"/>
          <w:sz w:val="24"/>
          <w:szCs w:val="24"/>
        </w:rPr>
        <w:t>).</w:t>
      </w:r>
    </w:p>
    <w:p w14:paraId="497DDDE6" w14:textId="402D5AA8" w:rsidR="0036227D" w:rsidRPr="0036227D" w:rsidRDefault="0036227D" w:rsidP="000D05B9">
      <w:pPr>
        <w:pStyle w:val="Nessunaspaziatura"/>
        <w:spacing w:after="61"/>
        <w:jc w:val="both"/>
      </w:pPr>
      <w:r>
        <w:rPr>
          <w:color w:val="auto"/>
          <w:sz w:val="24"/>
          <w:szCs w:val="24"/>
        </w:rPr>
        <w:t>Validates (</w:t>
      </w:r>
      <w:r>
        <w:rPr>
          <w:b/>
          <w:bCs/>
          <w:color w:val="auto"/>
          <w:sz w:val="24"/>
          <w:szCs w:val="24"/>
        </w:rPr>
        <w:t>Tutoring</w:t>
      </w:r>
      <w:r w:rsidR="00C2492F">
        <w:rPr>
          <w:b/>
          <w:bCs/>
          <w:color w:val="auto"/>
          <w:sz w:val="24"/>
          <w:szCs w:val="24"/>
        </w:rPr>
        <w:t>_</w:t>
      </w:r>
      <w:r>
        <w:rPr>
          <w:b/>
          <w:bCs/>
          <w:color w:val="auto"/>
          <w:sz w:val="24"/>
          <w:szCs w:val="24"/>
        </w:rPr>
        <w:t>Commission</w:t>
      </w:r>
      <w:r w:rsidR="00C2492F">
        <w:rPr>
          <w:b/>
          <w:bCs/>
          <w:color w:val="auto"/>
          <w:sz w:val="24"/>
          <w:szCs w:val="24"/>
        </w:rPr>
        <w:t>_Member</w:t>
      </w:r>
      <w:r>
        <w:rPr>
          <w:b/>
          <w:bCs/>
          <w:color w:val="auto"/>
          <w:sz w:val="24"/>
          <w:szCs w:val="24"/>
        </w:rPr>
        <w:t xml:space="preserve">.Email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 xml:space="preserve">, </w:t>
      </w:r>
      <w:r>
        <w:rPr>
          <w:rFonts w:cs="Arial"/>
          <w:b/>
          <w:noProof/>
          <w:color w:val="auto"/>
          <w:sz w:val="24"/>
          <w:szCs w:val="24"/>
          <w:shd w:val="clear" w:color="auto" w:fill="FFFFFF" w:themeFill="background1"/>
        </w:rPr>
        <w:t>Activity</w:t>
      </w:r>
      <w:r w:rsidR="007502F4">
        <w:rPr>
          <w:rFonts w:cs="Arial"/>
          <w:b/>
          <w:noProof/>
          <w:color w:val="auto"/>
          <w:sz w:val="24"/>
          <w:szCs w:val="24"/>
          <w:shd w:val="clear" w:color="auto" w:fill="FFFFFF" w:themeFill="background1"/>
        </w:rPr>
        <w:t>_Tutor</w:t>
      </w:r>
      <w:r>
        <w:rPr>
          <w:rFonts w:cs="Arial"/>
          <w:b/>
          <w:noProof/>
          <w:color w:val="auto"/>
          <w:sz w:val="24"/>
          <w:szCs w:val="24"/>
          <w:shd w:val="clear" w:color="auto" w:fill="FFFFFF" w:themeFill="background1"/>
        </w:rPr>
        <w:t>.IdActivity</w:t>
      </w:r>
      <w: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w:t>
      </w:r>
    </w:p>
    <w:p w14:paraId="69D98CB9" w14:textId="77777777" w:rsidR="002620CB" w:rsidRPr="00185E9B" w:rsidRDefault="002620CB" w:rsidP="000D05B9">
      <w:pPr>
        <w:pStyle w:val="Nessunaspaziatura"/>
        <w:spacing w:after="61"/>
        <w:jc w:val="both"/>
      </w:pPr>
    </w:p>
    <w:p w14:paraId="1D11C396" w14:textId="55B9CF12" w:rsidR="00BD5B1B" w:rsidRPr="0036227D" w:rsidRDefault="00486C03" w:rsidP="000D05B9">
      <w:pPr>
        <w:pStyle w:val="Nessunaspaziatura"/>
        <w:spacing w:after="61"/>
        <w:jc w:val="both"/>
        <w:rPr>
          <w:color w:val="auto"/>
        </w:rPr>
      </w:pPr>
      <w:r w:rsidRPr="0036227D">
        <w:rPr>
          <w:color w:val="auto"/>
          <w:sz w:val="28"/>
          <w:szCs w:val="28"/>
        </w:rPr>
        <w:t>U</w:t>
      </w:r>
      <w:r w:rsidR="005772C2" w:rsidRPr="0036227D">
        <w:rPr>
          <w:color w:val="auto"/>
          <w:sz w:val="28"/>
          <w:szCs w:val="28"/>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0D05B9">
            <w:pPr>
              <w:spacing w:before="0" w:after="61"/>
              <w:jc w:val="both"/>
            </w:pPr>
            <w:r w:rsidRPr="0060709D">
              <w:t>Nome</w:t>
            </w:r>
          </w:p>
        </w:tc>
        <w:tc>
          <w:tcPr>
            <w:tcW w:w="2336" w:type="dxa"/>
            <w:shd w:val="clear" w:color="auto" w:fill="1F4E79"/>
          </w:tcPr>
          <w:p w14:paraId="5AB80257"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693024" w:rsidRDefault="00486C03" w:rsidP="000D05B9">
            <w:pPr>
              <w:spacing w:before="0" w:after="61"/>
              <w:jc w:val="both"/>
              <w:rPr>
                <w:color w:val="auto"/>
                <w:sz w:val="22"/>
                <w:szCs w:val="18"/>
              </w:rPr>
            </w:pPr>
            <w:r w:rsidRPr="00693024">
              <w:rPr>
                <w:color w:val="auto"/>
                <w:sz w:val="22"/>
                <w:szCs w:val="18"/>
              </w:rPr>
              <w:t>Email</w:t>
            </w:r>
          </w:p>
        </w:tc>
        <w:tc>
          <w:tcPr>
            <w:tcW w:w="2336" w:type="dxa"/>
          </w:tcPr>
          <w:p w14:paraId="1C017E6E" w14:textId="693EFFBE"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Varchar(</w:t>
            </w:r>
            <w:r w:rsidR="00083DF2">
              <w:rPr>
                <w:rFonts w:asciiTheme="majorHAnsi" w:hAnsiTheme="majorHAnsi"/>
                <w:color w:val="auto"/>
                <w:sz w:val="22"/>
                <w:szCs w:val="18"/>
              </w:rPr>
              <w:t>45</w:t>
            </w:r>
            <w:r w:rsidRPr="00693024">
              <w:rPr>
                <w:rFonts w:asciiTheme="majorHAnsi" w:hAnsiTheme="majorHAnsi"/>
                <w:color w:val="auto"/>
                <w:sz w:val="22"/>
                <w:szCs w:val="18"/>
              </w:rPr>
              <w:t>)</w:t>
            </w:r>
          </w:p>
        </w:tc>
        <w:tc>
          <w:tcPr>
            <w:tcW w:w="1561" w:type="dxa"/>
          </w:tcPr>
          <w:p w14:paraId="005C0673"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65701E00" w14:textId="0C02300D"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Primary key</w:t>
            </w:r>
          </w:p>
        </w:tc>
      </w:tr>
      <w:tr w:rsidR="00486C03" w:rsidRPr="0060709D" w14:paraId="0514F90D"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3DF817F9" w:rsidR="00486C03" w:rsidRPr="00693024" w:rsidRDefault="00486C03" w:rsidP="000D05B9">
            <w:pPr>
              <w:spacing w:before="0" w:after="61"/>
              <w:jc w:val="both"/>
              <w:rPr>
                <w:color w:val="auto"/>
                <w:sz w:val="22"/>
                <w:szCs w:val="18"/>
              </w:rPr>
            </w:pPr>
            <w:r w:rsidRPr="00693024">
              <w:rPr>
                <w:color w:val="auto"/>
                <w:sz w:val="22"/>
                <w:szCs w:val="18"/>
              </w:rPr>
              <w:t>N</w:t>
            </w:r>
            <w:r w:rsidR="005772C2" w:rsidRPr="00693024">
              <w:rPr>
                <w:color w:val="auto"/>
                <w:sz w:val="22"/>
                <w:szCs w:val="18"/>
              </w:rPr>
              <w:t>ame</w:t>
            </w:r>
          </w:p>
        </w:tc>
        <w:tc>
          <w:tcPr>
            <w:tcW w:w="2336" w:type="dxa"/>
          </w:tcPr>
          <w:p w14:paraId="07D12B5D" w14:textId="1D8E71B2"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Varchar(20)</w:t>
            </w:r>
          </w:p>
        </w:tc>
        <w:tc>
          <w:tcPr>
            <w:tcW w:w="1561" w:type="dxa"/>
          </w:tcPr>
          <w:p w14:paraId="7E79525E" w14:textId="47F76B3B"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0F59DA36" w14:textId="77777777"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194F07BA"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231E42ED" w:rsidR="00486C03" w:rsidRPr="00693024" w:rsidRDefault="005772C2" w:rsidP="000D05B9">
            <w:pPr>
              <w:spacing w:before="0" w:after="61"/>
              <w:jc w:val="both"/>
              <w:rPr>
                <w:color w:val="auto"/>
                <w:sz w:val="22"/>
                <w:szCs w:val="18"/>
              </w:rPr>
            </w:pPr>
            <w:r w:rsidRPr="00693024">
              <w:rPr>
                <w:color w:val="auto"/>
                <w:sz w:val="22"/>
                <w:szCs w:val="18"/>
              </w:rPr>
              <w:t>Surname</w:t>
            </w:r>
          </w:p>
        </w:tc>
        <w:tc>
          <w:tcPr>
            <w:tcW w:w="2336" w:type="dxa"/>
          </w:tcPr>
          <w:p w14:paraId="5F9AB73F" w14:textId="01EEA132"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Varchar(20)</w:t>
            </w:r>
          </w:p>
        </w:tc>
        <w:tc>
          <w:tcPr>
            <w:tcW w:w="1561" w:type="dxa"/>
          </w:tcPr>
          <w:p w14:paraId="4D74DE87" w14:textId="79D9998F"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1789B770"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16937B9C"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693024" w:rsidRDefault="00486C03" w:rsidP="000D05B9">
            <w:pPr>
              <w:pStyle w:val="Nessunaspaziatura"/>
              <w:spacing w:before="0" w:after="61"/>
              <w:jc w:val="both"/>
              <w:rPr>
                <w:color w:val="auto"/>
                <w:sz w:val="22"/>
                <w:szCs w:val="18"/>
              </w:rPr>
            </w:pPr>
            <w:r w:rsidRPr="00693024">
              <w:rPr>
                <w:color w:val="auto"/>
                <w:sz w:val="22"/>
                <w:szCs w:val="18"/>
              </w:rPr>
              <w:t>T</w:t>
            </w:r>
            <w:r w:rsidR="005772C2" w:rsidRPr="00693024">
              <w:rPr>
                <w:color w:val="auto"/>
                <w:sz w:val="22"/>
                <w:szCs w:val="18"/>
              </w:rPr>
              <w:t>elephone</w:t>
            </w:r>
            <w:r w:rsidR="00640FE8" w:rsidRPr="00693024">
              <w:rPr>
                <w:color w:val="auto"/>
                <w:sz w:val="22"/>
                <w:szCs w:val="18"/>
              </w:rPr>
              <w:t>N</w:t>
            </w:r>
            <w:r w:rsidR="005772C2" w:rsidRPr="00693024">
              <w:rPr>
                <w:color w:val="auto"/>
                <w:sz w:val="22"/>
                <w:szCs w:val="18"/>
              </w:rPr>
              <w:t>umber</w:t>
            </w:r>
          </w:p>
        </w:tc>
        <w:tc>
          <w:tcPr>
            <w:tcW w:w="2336" w:type="dxa"/>
          </w:tcPr>
          <w:p w14:paraId="02095F1C" w14:textId="4AF758AC" w:rsidR="00486C03" w:rsidRPr="00693024" w:rsidRDefault="00B07C0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Varchar</w:t>
            </w:r>
            <w:r w:rsidR="00486C03" w:rsidRPr="00693024">
              <w:rPr>
                <w:rFonts w:asciiTheme="majorHAnsi" w:hAnsiTheme="majorHAnsi"/>
                <w:color w:val="auto"/>
                <w:sz w:val="22"/>
                <w:szCs w:val="18"/>
              </w:rPr>
              <w:t>(10)</w:t>
            </w:r>
          </w:p>
        </w:tc>
        <w:tc>
          <w:tcPr>
            <w:tcW w:w="1561" w:type="dxa"/>
          </w:tcPr>
          <w:p w14:paraId="3C926FEB" w14:textId="2BE50F11"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58DC4D6F" w14:textId="77777777"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62CD11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693024" w:rsidRDefault="005772C2" w:rsidP="000D05B9">
            <w:pPr>
              <w:pStyle w:val="Nessunaspaziatura"/>
              <w:spacing w:before="0" w:after="61"/>
              <w:jc w:val="both"/>
              <w:rPr>
                <w:color w:val="auto"/>
                <w:sz w:val="22"/>
                <w:szCs w:val="18"/>
              </w:rPr>
            </w:pPr>
            <w:r w:rsidRPr="00693024">
              <w:rPr>
                <w:color w:val="auto"/>
                <w:sz w:val="22"/>
                <w:szCs w:val="18"/>
              </w:rPr>
              <w:t>Sex</w:t>
            </w:r>
          </w:p>
        </w:tc>
        <w:tc>
          <w:tcPr>
            <w:tcW w:w="2336" w:type="dxa"/>
          </w:tcPr>
          <w:p w14:paraId="0C721675" w14:textId="30ECF5E2"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Char(1)</w:t>
            </w:r>
          </w:p>
        </w:tc>
        <w:tc>
          <w:tcPr>
            <w:tcW w:w="1561" w:type="dxa"/>
          </w:tcPr>
          <w:p w14:paraId="0FD42B12" w14:textId="1BB5B8F5" w:rsidR="00486C03" w:rsidRPr="00693024" w:rsidRDefault="00B07C0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59851D97" w14:textId="77777777" w:rsidR="00486C03" w:rsidRPr="00693024"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6AF496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693024" w:rsidRDefault="005772C2" w:rsidP="000D05B9">
            <w:pPr>
              <w:pStyle w:val="Nessunaspaziatura"/>
              <w:spacing w:before="0" w:after="61"/>
              <w:jc w:val="both"/>
              <w:rPr>
                <w:color w:val="auto"/>
                <w:sz w:val="22"/>
                <w:szCs w:val="18"/>
              </w:rPr>
            </w:pPr>
            <w:r w:rsidRPr="00693024">
              <w:rPr>
                <w:color w:val="auto"/>
                <w:sz w:val="22"/>
                <w:szCs w:val="18"/>
              </w:rPr>
              <w:t>RegistrationNumber</w:t>
            </w:r>
          </w:p>
        </w:tc>
        <w:tc>
          <w:tcPr>
            <w:tcW w:w="2336" w:type="dxa"/>
          </w:tcPr>
          <w:p w14:paraId="71E5F25F" w14:textId="556F67EE"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Int(10)</w:t>
            </w:r>
          </w:p>
        </w:tc>
        <w:tc>
          <w:tcPr>
            <w:tcW w:w="1561" w:type="dxa"/>
          </w:tcPr>
          <w:p w14:paraId="1D9008F8" w14:textId="33C14C12" w:rsidR="00486C03" w:rsidRPr="00693024" w:rsidRDefault="00083DF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Nullable</w:t>
            </w:r>
          </w:p>
        </w:tc>
        <w:tc>
          <w:tcPr>
            <w:tcW w:w="1909" w:type="dxa"/>
          </w:tcPr>
          <w:p w14:paraId="39B4DFA5" w14:textId="77777777" w:rsidR="00486C03" w:rsidRPr="00693024" w:rsidRDefault="00486C03"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51401376" w14:textId="77777777" w:rsidR="00826A42" w:rsidRDefault="00826A42" w:rsidP="000D05B9">
      <w:pPr>
        <w:pStyle w:val="Nessunaspaziatura"/>
        <w:spacing w:after="61"/>
        <w:jc w:val="both"/>
        <w:rPr>
          <w:color w:val="auto"/>
          <w:sz w:val="28"/>
          <w:szCs w:val="28"/>
        </w:rPr>
      </w:pPr>
    </w:p>
    <w:p w14:paraId="31C949DD" w14:textId="12D35A68" w:rsidR="00930099" w:rsidRPr="00185E9B" w:rsidRDefault="00030C19" w:rsidP="000D05B9">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0D05B9">
            <w:pPr>
              <w:spacing w:before="0" w:after="61"/>
              <w:jc w:val="both"/>
            </w:pPr>
            <w:r w:rsidRPr="0060709D">
              <w:t>Nome</w:t>
            </w:r>
          </w:p>
        </w:tc>
        <w:tc>
          <w:tcPr>
            <w:tcW w:w="1925" w:type="dxa"/>
            <w:shd w:val="clear" w:color="auto" w:fill="1F4E79"/>
          </w:tcPr>
          <w:p w14:paraId="6AA3AD0F"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950D8F" w:rsidRDefault="00486C03" w:rsidP="000D05B9">
            <w:pPr>
              <w:spacing w:before="0" w:after="61"/>
              <w:jc w:val="both"/>
              <w:rPr>
                <w:color w:val="auto"/>
                <w:sz w:val="22"/>
                <w:szCs w:val="18"/>
              </w:rPr>
            </w:pPr>
            <w:r w:rsidRPr="00950D8F">
              <w:rPr>
                <w:color w:val="auto"/>
                <w:sz w:val="22"/>
                <w:szCs w:val="18"/>
              </w:rPr>
              <w:t>Email</w:t>
            </w:r>
          </w:p>
        </w:tc>
        <w:tc>
          <w:tcPr>
            <w:tcW w:w="1925" w:type="dxa"/>
          </w:tcPr>
          <w:p w14:paraId="1CBCC373" w14:textId="4EC53591" w:rsidR="00030C19" w:rsidRPr="00950D8F"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Varchar(</w:t>
            </w:r>
            <w:r w:rsidR="00083DF2">
              <w:rPr>
                <w:rFonts w:asciiTheme="majorHAnsi" w:hAnsiTheme="majorHAnsi"/>
                <w:color w:val="auto"/>
                <w:sz w:val="22"/>
                <w:szCs w:val="18"/>
              </w:rPr>
              <w:t>45</w:t>
            </w:r>
            <w:r w:rsidR="00E80EC9" w:rsidRPr="00950D8F">
              <w:rPr>
                <w:rFonts w:asciiTheme="majorHAnsi" w:hAnsiTheme="majorHAnsi"/>
                <w:color w:val="auto"/>
                <w:sz w:val="22"/>
                <w:szCs w:val="18"/>
              </w:rPr>
              <w:t>)</w:t>
            </w:r>
          </w:p>
        </w:tc>
        <w:tc>
          <w:tcPr>
            <w:tcW w:w="1926" w:type="dxa"/>
          </w:tcPr>
          <w:p w14:paraId="10A2CC67" w14:textId="77777777" w:rsidR="00030C19" w:rsidRPr="00950D8F"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508832AE" w14:textId="02F1249E" w:rsidR="00030C19" w:rsidRPr="00950D8F"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640FE8" w:rsidRPr="00950D8F"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950D8F" w:rsidRDefault="00640FE8" w:rsidP="000D05B9">
            <w:pPr>
              <w:spacing w:before="0" w:after="61"/>
              <w:jc w:val="both"/>
              <w:rPr>
                <w:color w:val="auto"/>
                <w:sz w:val="22"/>
                <w:szCs w:val="18"/>
              </w:rPr>
            </w:pPr>
            <w:r w:rsidRPr="00950D8F">
              <w:rPr>
                <w:color w:val="auto"/>
                <w:sz w:val="22"/>
                <w:szCs w:val="18"/>
              </w:rPr>
              <w:t>AcademicYear</w:t>
            </w:r>
          </w:p>
        </w:tc>
        <w:tc>
          <w:tcPr>
            <w:tcW w:w="1925" w:type="dxa"/>
          </w:tcPr>
          <w:p w14:paraId="5E649324" w14:textId="1209090C" w:rsidR="00640FE8" w:rsidRPr="00950D8F" w:rsidRDefault="00B07C0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536DA94A" w14:textId="57349559" w:rsidR="00640FE8" w:rsidRPr="00950D8F" w:rsidRDefault="00C072D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31045439" w14:textId="77777777" w:rsidR="00640FE8" w:rsidRPr="00950D8F" w:rsidRDefault="00640FE8"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4F36612C" w14:textId="581889C0" w:rsidR="00930099" w:rsidRDefault="00930099" w:rsidP="000D05B9">
      <w:pPr>
        <w:pStyle w:val="Nessunaspaziatura"/>
        <w:spacing w:after="61"/>
        <w:jc w:val="both"/>
        <w:rPr>
          <w:lang w:val="it-IT"/>
        </w:rPr>
      </w:pPr>
    </w:p>
    <w:p w14:paraId="40696ACF" w14:textId="0CB7AF11" w:rsidR="00930099" w:rsidRPr="00185E9B" w:rsidRDefault="00030C19" w:rsidP="000D05B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1925"/>
        <w:gridCol w:w="1926"/>
        <w:gridCol w:w="2108"/>
      </w:tblGrid>
      <w:tr w:rsidR="003A10E8" w:rsidRPr="0060709D" w14:paraId="52223AF7" w14:textId="77777777" w:rsidTr="0095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1F4E79"/>
          </w:tcPr>
          <w:p w14:paraId="4DEE89CF" w14:textId="77777777" w:rsidR="003A10E8" w:rsidRPr="0060709D" w:rsidRDefault="003A10E8" w:rsidP="000D05B9">
            <w:pPr>
              <w:spacing w:before="0" w:after="61"/>
              <w:jc w:val="both"/>
            </w:pPr>
            <w:r w:rsidRPr="0060709D">
              <w:t>Nome</w:t>
            </w:r>
          </w:p>
        </w:tc>
        <w:tc>
          <w:tcPr>
            <w:tcW w:w="1925" w:type="dxa"/>
            <w:shd w:val="clear" w:color="auto" w:fill="1F4E79"/>
          </w:tcPr>
          <w:p w14:paraId="53299667"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08" w:type="dxa"/>
            <w:shd w:val="clear" w:color="auto" w:fill="1F4E79"/>
          </w:tcPr>
          <w:p w14:paraId="0F0872A1"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178426B"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063D0394" w14:textId="35EC644D" w:rsidR="003A10E8" w:rsidRPr="00950D8F" w:rsidRDefault="00486C03" w:rsidP="000D05B9">
            <w:pPr>
              <w:spacing w:before="0" w:after="61"/>
              <w:jc w:val="both"/>
              <w:rPr>
                <w:color w:val="auto"/>
                <w:sz w:val="22"/>
                <w:szCs w:val="18"/>
              </w:rPr>
            </w:pPr>
            <w:r w:rsidRPr="00950D8F">
              <w:rPr>
                <w:color w:val="auto"/>
                <w:sz w:val="22"/>
                <w:szCs w:val="18"/>
              </w:rPr>
              <w:t>Email</w:t>
            </w:r>
          </w:p>
        </w:tc>
        <w:tc>
          <w:tcPr>
            <w:tcW w:w="1925" w:type="dxa"/>
          </w:tcPr>
          <w:p w14:paraId="6DBF032E" w14:textId="52E1A335" w:rsidR="003A10E8" w:rsidRPr="00950D8F" w:rsidRDefault="00486C0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Varchar(</w:t>
            </w:r>
            <w:r w:rsidR="00083DF2">
              <w:rPr>
                <w:rFonts w:asciiTheme="majorHAnsi" w:hAnsiTheme="majorHAnsi"/>
                <w:color w:val="auto"/>
                <w:sz w:val="22"/>
                <w:szCs w:val="18"/>
              </w:rPr>
              <w:t>45</w:t>
            </w:r>
            <w:r w:rsidRPr="00950D8F">
              <w:rPr>
                <w:rFonts w:asciiTheme="majorHAnsi" w:hAnsiTheme="majorHAnsi"/>
                <w:color w:val="auto"/>
                <w:sz w:val="22"/>
                <w:szCs w:val="18"/>
              </w:rPr>
              <w:t>)</w:t>
            </w:r>
          </w:p>
        </w:tc>
        <w:tc>
          <w:tcPr>
            <w:tcW w:w="1926" w:type="dxa"/>
          </w:tcPr>
          <w:p w14:paraId="53E9E150" w14:textId="77777777" w:rsidR="003A10E8" w:rsidRPr="00950D8F"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E759F97" w14:textId="6B0B71BF" w:rsidR="003A10E8" w:rsidRPr="00950D8F"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C903E3" w:rsidRPr="00950D8F" w14:paraId="0A6508B8"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1A56F8C" w14:textId="1F7E4DC3" w:rsidR="00C903E3" w:rsidRPr="00950D8F" w:rsidRDefault="00C903E3" w:rsidP="000D05B9">
            <w:pPr>
              <w:spacing w:after="61"/>
              <w:jc w:val="both"/>
              <w:rPr>
                <w:color w:val="auto"/>
                <w:sz w:val="22"/>
                <w:szCs w:val="18"/>
              </w:rPr>
            </w:pPr>
            <w:r>
              <w:rPr>
                <w:color w:val="auto"/>
                <w:sz w:val="22"/>
                <w:szCs w:val="18"/>
              </w:rPr>
              <w:t>State</w:t>
            </w:r>
          </w:p>
        </w:tc>
        <w:tc>
          <w:tcPr>
            <w:tcW w:w="1925" w:type="dxa"/>
          </w:tcPr>
          <w:p w14:paraId="02B53650" w14:textId="15378233" w:rsidR="00C903E3" w:rsidRPr="00950D8F"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Enum</w:t>
            </w:r>
          </w:p>
        </w:tc>
        <w:tc>
          <w:tcPr>
            <w:tcW w:w="1926" w:type="dxa"/>
          </w:tcPr>
          <w:p w14:paraId="7CF1567A" w14:textId="0F300A01" w:rsidR="00C903E3" w:rsidRPr="00C903E3"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518F8819" w14:textId="77777777" w:rsidR="00C903E3" w:rsidRPr="00950D8F"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2F731105"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D314398" w14:textId="59F7A188" w:rsidR="00950D8F" w:rsidRPr="00950D8F" w:rsidRDefault="00950D8F" w:rsidP="000D05B9">
            <w:pPr>
              <w:spacing w:before="0" w:after="61"/>
              <w:jc w:val="both"/>
              <w:rPr>
                <w:color w:val="auto"/>
                <w:sz w:val="22"/>
                <w:szCs w:val="18"/>
              </w:rPr>
            </w:pPr>
            <w:r w:rsidRPr="00950D8F">
              <w:rPr>
                <w:color w:val="auto"/>
                <w:sz w:val="22"/>
                <w:szCs w:val="18"/>
              </w:rPr>
              <w:t>Start</w:t>
            </w:r>
            <w:r>
              <w:rPr>
                <w:color w:val="auto"/>
                <w:sz w:val="22"/>
                <w:szCs w:val="18"/>
              </w:rPr>
              <w:t>Date</w:t>
            </w:r>
          </w:p>
        </w:tc>
        <w:tc>
          <w:tcPr>
            <w:tcW w:w="1925" w:type="dxa"/>
          </w:tcPr>
          <w:p w14:paraId="75FAF41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Date</w:t>
            </w:r>
          </w:p>
        </w:tc>
        <w:tc>
          <w:tcPr>
            <w:tcW w:w="1926" w:type="dxa"/>
          </w:tcPr>
          <w:p w14:paraId="3772CFFA"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AA1778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826A42" w:rsidRPr="00950D8F" w14:paraId="433C9CC3"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6E0BA3E" w14:textId="0F367226" w:rsidR="00826A42" w:rsidRPr="00950D8F" w:rsidRDefault="00826A42" w:rsidP="000D05B9">
            <w:pPr>
              <w:spacing w:after="61"/>
              <w:jc w:val="both"/>
              <w:rPr>
                <w:color w:val="auto"/>
                <w:sz w:val="22"/>
                <w:szCs w:val="18"/>
              </w:rPr>
            </w:pPr>
            <w:r>
              <w:rPr>
                <w:color w:val="auto"/>
                <w:sz w:val="22"/>
                <w:szCs w:val="18"/>
              </w:rPr>
              <w:t>FinishDate</w:t>
            </w:r>
          </w:p>
        </w:tc>
        <w:tc>
          <w:tcPr>
            <w:tcW w:w="1925" w:type="dxa"/>
          </w:tcPr>
          <w:p w14:paraId="5655BFBA" w14:textId="6CE903F8" w:rsidR="00826A42" w:rsidRPr="00950D8F" w:rsidRDefault="00826A42"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Date</w:t>
            </w:r>
          </w:p>
        </w:tc>
        <w:tc>
          <w:tcPr>
            <w:tcW w:w="1926" w:type="dxa"/>
          </w:tcPr>
          <w:p w14:paraId="32A92F4B" w14:textId="7EA4E95E" w:rsidR="00826A42" w:rsidRPr="00950D8F" w:rsidRDefault="00083DF2"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Nullable</w:t>
            </w:r>
          </w:p>
        </w:tc>
        <w:tc>
          <w:tcPr>
            <w:tcW w:w="2108" w:type="dxa"/>
          </w:tcPr>
          <w:p w14:paraId="1F88193B" w14:textId="77777777" w:rsidR="00826A42" w:rsidRPr="00950D8F" w:rsidRDefault="00826A42"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7E8EDC2D"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EFEE72A" w14:textId="2146BC03" w:rsidR="00950D8F" w:rsidRPr="00950D8F" w:rsidRDefault="00950D8F" w:rsidP="000D05B9">
            <w:pPr>
              <w:spacing w:before="0" w:after="61"/>
              <w:jc w:val="both"/>
              <w:rPr>
                <w:color w:val="auto"/>
                <w:sz w:val="22"/>
                <w:szCs w:val="18"/>
              </w:rPr>
            </w:pPr>
            <w:r>
              <w:rPr>
                <w:color w:val="auto"/>
                <w:sz w:val="22"/>
                <w:szCs w:val="18"/>
              </w:rPr>
              <w:lastRenderedPageBreak/>
              <w:t>CommissionMember</w:t>
            </w:r>
          </w:p>
        </w:tc>
        <w:tc>
          <w:tcPr>
            <w:tcW w:w="1925" w:type="dxa"/>
          </w:tcPr>
          <w:p w14:paraId="23F70D2D" w14:textId="2C026CC9"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Varchar(</w:t>
            </w:r>
            <w:r w:rsidR="00083DF2">
              <w:rPr>
                <w:rFonts w:asciiTheme="majorHAnsi" w:hAnsiTheme="majorHAnsi"/>
                <w:color w:val="auto"/>
                <w:sz w:val="22"/>
                <w:szCs w:val="18"/>
              </w:rPr>
              <w:t>45</w:t>
            </w:r>
            <w:r>
              <w:rPr>
                <w:rFonts w:asciiTheme="majorHAnsi" w:hAnsiTheme="majorHAnsi"/>
                <w:color w:val="auto"/>
                <w:sz w:val="22"/>
                <w:szCs w:val="18"/>
              </w:rPr>
              <w:t>)</w:t>
            </w:r>
          </w:p>
        </w:tc>
        <w:tc>
          <w:tcPr>
            <w:tcW w:w="1926" w:type="dxa"/>
          </w:tcPr>
          <w:p w14:paraId="57C145CC"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2C9F83C5" w14:textId="77777777" w:rsidR="00950D8F" w:rsidRPr="00950D8F"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r w:rsidR="00260696" w:rsidRPr="00950D8F" w14:paraId="14C719C1"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CAF242A" w14:textId="31A77244" w:rsidR="00260696" w:rsidRDefault="00260696" w:rsidP="000D05B9">
            <w:pPr>
              <w:spacing w:before="0" w:after="61"/>
              <w:jc w:val="both"/>
              <w:rPr>
                <w:color w:val="auto"/>
                <w:sz w:val="22"/>
                <w:szCs w:val="18"/>
              </w:rPr>
            </w:pPr>
            <w:r>
              <w:rPr>
                <w:color w:val="auto"/>
                <w:sz w:val="22"/>
                <w:szCs w:val="18"/>
              </w:rPr>
              <w:t>RegisterI</w:t>
            </w:r>
            <w:r w:rsidR="00912A07">
              <w:rPr>
                <w:color w:val="auto"/>
                <w:sz w:val="22"/>
                <w:szCs w:val="18"/>
              </w:rPr>
              <w:t>d</w:t>
            </w:r>
          </w:p>
        </w:tc>
        <w:tc>
          <w:tcPr>
            <w:tcW w:w="1925" w:type="dxa"/>
          </w:tcPr>
          <w:p w14:paraId="260B2A90" w14:textId="72F5F2B4"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156C9ED9" w14:textId="4F4660B4"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031697B8" w14:textId="35D369D8" w:rsidR="00260696" w:rsidRDefault="0026069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bl>
    <w:p w14:paraId="69025657" w14:textId="5621C1BB" w:rsidR="003A4546" w:rsidRDefault="003A4546" w:rsidP="000D05B9">
      <w:pPr>
        <w:pStyle w:val="Nessunaspaziatura"/>
        <w:spacing w:after="61"/>
        <w:jc w:val="both"/>
        <w:rPr>
          <w:color w:val="auto"/>
          <w:lang w:val="it-IT"/>
        </w:rPr>
      </w:pPr>
    </w:p>
    <w:p w14:paraId="189E520C" w14:textId="685EF214" w:rsidR="00030C19" w:rsidRPr="00185E9B" w:rsidRDefault="005772C2" w:rsidP="000D05B9">
      <w:pPr>
        <w:pStyle w:val="Nessunaspaziatura"/>
        <w:spacing w:after="61"/>
        <w:jc w:val="both"/>
        <w:rPr>
          <w:color w:val="auto"/>
          <w:sz w:val="28"/>
          <w:szCs w:val="28"/>
          <w:lang w:val="it-IT"/>
        </w:rPr>
      </w:pPr>
      <w:r w:rsidRPr="00185E9B">
        <w:rPr>
          <w:color w:val="auto"/>
          <w:sz w:val="28"/>
          <w:szCs w:val="28"/>
          <w:lang w:val="it-IT"/>
        </w:rPr>
        <w:t>Tutoring</w:t>
      </w:r>
      <w:r w:rsidR="0081311E">
        <w:rPr>
          <w:color w:val="auto"/>
          <w:sz w:val="28"/>
          <w:szCs w:val="28"/>
          <w:lang w:val="it-IT"/>
        </w:rPr>
        <w:t>_</w:t>
      </w:r>
      <w:r w:rsidRPr="00185E9B">
        <w:rPr>
          <w:color w:val="auto"/>
          <w:sz w:val="28"/>
          <w:szCs w:val="28"/>
          <w:lang w:val="it-IT"/>
        </w:rPr>
        <w:t>Commission</w:t>
      </w:r>
      <w:r w:rsidR="0081311E">
        <w:rPr>
          <w:color w:val="auto"/>
          <w:sz w:val="28"/>
          <w:szCs w:val="28"/>
          <w:lang w:val="it-IT"/>
        </w:rPr>
        <w:t>_Member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EFDD72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6E3372DC" w14:textId="77777777" w:rsidR="003A10E8" w:rsidRPr="0060709D" w:rsidRDefault="003A10E8" w:rsidP="000D05B9">
            <w:pPr>
              <w:spacing w:before="0" w:after="61"/>
              <w:jc w:val="both"/>
            </w:pPr>
            <w:r w:rsidRPr="0060709D">
              <w:t>Nome</w:t>
            </w:r>
          </w:p>
        </w:tc>
        <w:tc>
          <w:tcPr>
            <w:tcW w:w="1925" w:type="dxa"/>
            <w:shd w:val="clear" w:color="auto" w:fill="1F4E79"/>
          </w:tcPr>
          <w:p w14:paraId="46CA5B28"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C17E379"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1B7E7FE9" w14:textId="77777777" w:rsidR="003A10E8" w:rsidRPr="0060709D" w:rsidRDefault="003A10E8"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12A07" w14:paraId="6F9D593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B33ADE9" w14:textId="0BA49759" w:rsidR="003A10E8" w:rsidRPr="00912A07" w:rsidRDefault="00BD5B1B" w:rsidP="000D05B9">
            <w:pPr>
              <w:spacing w:before="0" w:after="61"/>
              <w:jc w:val="both"/>
              <w:rPr>
                <w:color w:val="auto"/>
                <w:sz w:val="22"/>
                <w:szCs w:val="18"/>
              </w:rPr>
            </w:pPr>
            <w:r w:rsidRPr="00912A07">
              <w:rPr>
                <w:color w:val="auto"/>
                <w:sz w:val="22"/>
                <w:szCs w:val="18"/>
              </w:rPr>
              <w:t>Email</w:t>
            </w:r>
          </w:p>
        </w:tc>
        <w:tc>
          <w:tcPr>
            <w:tcW w:w="1925" w:type="dxa"/>
          </w:tcPr>
          <w:p w14:paraId="18A3AD12" w14:textId="60A3B65E" w:rsidR="003A10E8" w:rsidRPr="00912A07"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Varchar</w:t>
            </w:r>
            <w:r w:rsidR="003A10E8" w:rsidRPr="00912A07">
              <w:rPr>
                <w:rFonts w:asciiTheme="majorHAnsi" w:hAnsiTheme="majorHAnsi"/>
                <w:color w:val="auto"/>
                <w:sz w:val="22"/>
                <w:szCs w:val="18"/>
              </w:rPr>
              <w:t>(</w:t>
            </w:r>
            <w:r w:rsidR="00083DF2">
              <w:rPr>
                <w:rFonts w:asciiTheme="majorHAnsi" w:hAnsiTheme="majorHAnsi"/>
                <w:color w:val="auto"/>
                <w:sz w:val="22"/>
                <w:szCs w:val="18"/>
              </w:rPr>
              <w:t>45</w:t>
            </w:r>
            <w:r w:rsidR="003A10E8" w:rsidRPr="00912A07">
              <w:rPr>
                <w:rFonts w:asciiTheme="majorHAnsi" w:hAnsiTheme="majorHAnsi"/>
                <w:color w:val="auto"/>
                <w:sz w:val="22"/>
                <w:szCs w:val="18"/>
              </w:rPr>
              <w:t>)</w:t>
            </w:r>
          </w:p>
        </w:tc>
        <w:tc>
          <w:tcPr>
            <w:tcW w:w="1926" w:type="dxa"/>
          </w:tcPr>
          <w:p w14:paraId="5A3354D1" w14:textId="77777777" w:rsidR="003A10E8" w:rsidRPr="00912A07"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Not null</w:t>
            </w:r>
          </w:p>
        </w:tc>
        <w:tc>
          <w:tcPr>
            <w:tcW w:w="2583" w:type="dxa"/>
          </w:tcPr>
          <w:p w14:paraId="7E49C87D" w14:textId="6F87E52D" w:rsidR="003A10E8" w:rsidRPr="00912A07"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Primary key/Foreign key</w:t>
            </w:r>
          </w:p>
        </w:tc>
      </w:tr>
    </w:tbl>
    <w:p w14:paraId="717FBF87" w14:textId="4CE38272" w:rsidR="00030C19" w:rsidRDefault="00030C19" w:rsidP="000D05B9">
      <w:pPr>
        <w:pStyle w:val="Nessunaspaziatura"/>
        <w:spacing w:after="61"/>
        <w:jc w:val="both"/>
        <w:rPr>
          <w:lang w:val="it-IT"/>
        </w:rPr>
      </w:pPr>
    </w:p>
    <w:p w14:paraId="6CBB5840" w14:textId="77777777" w:rsidR="00950D8F" w:rsidRPr="00185E9B" w:rsidRDefault="00950D8F" w:rsidP="000D05B9">
      <w:pPr>
        <w:pStyle w:val="Nessunaspaziatura"/>
        <w:spacing w:after="61"/>
        <w:jc w:val="both"/>
        <w:rPr>
          <w:color w:val="auto"/>
          <w:sz w:val="28"/>
          <w:szCs w:val="28"/>
          <w:lang w:val="it-IT"/>
        </w:rPr>
      </w:pPr>
      <w:r w:rsidRPr="00185E9B">
        <w:rPr>
          <w:color w:val="auto"/>
          <w:sz w:val="28"/>
          <w:szCs w:val="28"/>
          <w:lang w:val="it-IT"/>
        </w:rPr>
        <w:t>Request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950D8F" w:rsidRPr="0060709D" w14:paraId="32C6E144"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6A35779F" w14:textId="77777777" w:rsidR="00950D8F" w:rsidRPr="0060709D" w:rsidRDefault="00950D8F" w:rsidP="000D05B9">
            <w:pPr>
              <w:spacing w:before="0" w:after="61"/>
              <w:jc w:val="both"/>
            </w:pPr>
            <w:r w:rsidRPr="0060709D">
              <w:t>Nome</w:t>
            </w:r>
          </w:p>
        </w:tc>
        <w:tc>
          <w:tcPr>
            <w:tcW w:w="1925" w:type="dxa"/>
            <w:shd w:val="clear" w:color="auto" w:fill="1F4E79"/>
          </w:tcPr>
          <w:p w14:paraId="203B1004"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4E22998"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3627247" w14:textId="77777777" w:rsidR="00950D8F" w:rsidRPr="0060709D" w:rsidRDefault="00950D8F"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50D8F" w:rsidRPr="00185E9B" w14:paraId="79C606CD"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2BCAE85" w14:textId="7FD776DD" w:rsidR="00950D8F" w:rsidRPr="00185E9B" w:rsidRDefault="00950D8F" w:rsidP="000D05B9">
            <w:pPr>
              <w:spacing w:before="0" w:after="61"/>
              <w:jc w:val="both"/>
              <w:rPr>
                <w:color w:val="auto"/>
              </w:rPr>
            </w:pPr>
            <w:r w:rsidRPr="00185E9B">
              <w:rPr>
                <w:color w:val="auto"/>
              </w:rPr>
              <w:t>IdRequest</w:t>
            </w:r>
          </w:p>
        </w:tc>
        <w:tc>
          <w:tcPr>
            <w:tcW w:w="1925" w:type="dxa"/>
          </w:tcPr>
          <w:p w14:paraId="6B7FDC5C" w14:textId="6AE27498" w:rsidR="00950D8F" w:rsidRPr="00185E9B" w:rsidRDefault="0081311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335B088"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DC215AA"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F32032" w:rsidRPr="00185E9B" w14:paraId="7C9B6F7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E1B3660" w14:textId="77777777" w:rsidR="00F32032" w:rsidRPr="00185E9B" w:rsidRDefault="00F32032" w:rsidP="000D05B9">
            <w:pPr>
              <w:spacing w:before="0" w:after="61"/>
              <w:jc w:val="both"/>
              <w:rPr>
                <w:color w:val="auto"/>
              </w:rPr>
            </w:pPr>
            <w:r w:rsidRPr="00185E9B">
              <w:rPr>
                <w:color w:val="auto"/>
              </w:rPr>
              <w:t>State</w:t>
            </w:r>
          </w:p>
        </w:tc>
        <w:tc>
          <w:tcPr>
            <w:tcW w:w="1925" w:type="dxa"/>
          </w:tcPr>
          <w:p w14:paraId="6501D71E" w14:textId="2AC6B42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926" w:type="dxa"/>
          </w:tcPr>
          <w:p w14:paraId="12A6765D"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71786CF"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50D8F" w:rsidRPr="00185E9B" w14:paraId="4E9B951E"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3CFFE3D4" w14:textId="77777777" w:rsidR="00950D8F" w:rsidRPr="00185E9B" w:rsidRDefault="00950D8F" w:rsidP="000D05B9">
            <w:pPr>
              <w:spacing w:before="0" w:after="61"/>
              <w:jc w:val="both"/>
              <w:rPr>
                <w:color w:val="auto"/>
              </w:rPr>
            </w:pPr>
            <w:r w:rsidRPr="00185E9B">
              <w:rPr>
                <w:color w:val="auto"/>
              </w:rPr>
              <w:t>Comment</w:t>
            </w:r>
          </w:p>
        </w:tc>
        <w:tc>
          <w:tcPr>
            <w:tcW w:w="1925" w:type="dxa"/>
          </w:tcPr>
          <w:p w14:paraId="3FD41182"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Varchar(240)</w:t>
            </w:r>
          </w:p>
        </w:tc>
        <w:tc>
          <w:tcPr>
            <w:tcW w:w="1926" w:type="dxa"/>
          </w:tcPr>
          <w:p w14:paraId="45B08BBB"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20ED672B" w14:textId="77777777" w:rsidR="00950D8F" w:rsidRPr="00185E9B" w:rsidRDefault="00950D8F"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437CABE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AFA47D2" w14:textId="77777777" w:rsidR="00574C06" w:rsidRPr="00185E9B" w:rsidRDefault="00574C06" w:rsidP="000D05B9">
            <w:pPr>
              <w:spacing w:before="0" w:after="61"/>
              <w:jc w:val="both"/>
              <w:rPr>
                <w:color w:val="auto"/>
              </w:rPr>
            </w:pPr>
            <w:r w:rsidRPr="00185E9B">
              <w:rPr>
                <w:color w:val="auto"/>
              </w:rPr>
              <w:t>Date</w:t>
            </w:r>
          </w:p>
        </w:tc>
        <w:tc>
          <w:tcPr>
            <w:tcW w:w="1925" w:type="dxa"/>
          </w:tcPr>
          <w:p w14:paraId="5EA20DD7"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09F9E70C"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3216716"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F32032" w:rsidRPr="00185E9B" w14:paraId="5FE640D3" w14:textId="77777777" w:rsidTr="00FF7C46">
        <w:tc>
          <w:tcPr>
            <w:cnfStyle w:val="001000000000" w:firstRow="0" w:lastRow="0" w:firstColumn="1" w:lastColumn="0" w:oddVBand="0" w:evenVBand="0" w:oddHBand="0" w:evenHBand="0" w:firstRowFirstColumn="0" w:firstRowLastColumn="0" w:lastRowFirstColumn="0" w:lastRowLastColumn="0"/>
            <w:tcW w:w="2084" w:type="dxa"/>
          </w:tcPr>
          <w:p w14:paraId="03EB535E" w14:textId="77777777" w:rsidR="00F32032" w:rsidRPr="00185E9B" w:rsidRDefault="00F32032" w:rsidP="000D05B9">
            <w:pPr>
              <w:spacing w:before="0" w:after="61"/>
              <w:jc w:val="both"/>
              <w:rPr>
                <w:color w:val="auto"/>
              </w:rPr>
            </w:pPr>
            <w:r>
              <w:rPr>
                <w:color w:val="auto"/>
              </w:rPr>
              <w:t>Time</w:t>
            </w:r>
          </w:p>
        </w:tc>
        <w:tc>
          <w:tcPr>
            <w:tcW w:w="1925" w:type="dxa"/>
          </w:tcPr>
          <w:p w14:paraId="75E9F172"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AE09A60"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058F2760" w14:textId="77777777" w:rsidR="00F32032"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63DBD419"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6DC3BF82" w14:textId="77777777" w:rsidR="00574C06" w:rsidRPr="00185E9B" w:rsidRDefault="00574C06" w:rsidP="000D05B9">
            <w:pPr>
              <w:spacing w:before="0" w:after="61"/>
              <w:jc w:val="both"/>
              <w:rPr>
                <w:color w:val="auto"/>
              </w:rPr>
            </w:pPr>
            <w:r>
              <w:rPr>
                <w:color w:val="auto"/>
              </w:rPr>
              <w:t>Duration</w:t>
            </w:r>
          </w:p>
        </w:tc>
        <w:tc>
          <w:tcPr>
            <w:tcW w:w="1925" w:type="dxa"/>
          </w:tcPr>
          <w:p w14:paraId="0996DE82"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7BE2D380"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7D8D122" w14:textId="77777777" w:rsidR="00574C06" w:rsidRPr="00185E9B" w:rsidRDefault="00574C0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74C06" w:rsidRPr="00185E9B" w14:paraId="26C83151"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100E338" w14:textId="7B063BD4" w:rsidR="00574C06" w:rsidRDefault="00574C06" w:rsidP="000D05B9">
            <w:pPr>
              <w:spacing w:before="0" w:after="61"/>
              <w:jc w:val="both"/>
              <w:rPr>
                <w:color w:val="auto"/>
              </w:rPr>
            </w:pPr>
            <w:r>
              <w:rPr>
                <w:color w:val="auto"/>
              </w:rPr>
              <w:t>Student</w:t>
            </w:r>
          </w:p>
        </w:tc>
        <w:tc>
          <w:tcPr>
            <w:tcW w:w="1925" w:type="dxa"/>
          </w:tcPr>
          <w:p w14:paraId="6A198D2B" w14:textId="18087342"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00083DF2">
              <w:rPr>
                <w:rFonts w:asciiTheme="majorHAnsi" w:hAnsiTheme="majorHAnsi"/>
                <w:color w:val="auto"/>
              </w:rPr>
              <w:t>45</w:t>
            </w:r>
            <w:r>
              <w:rPr>
                <w:rFonts w:asciiTheme="majorHAnsi" w:hAnsiTheme="majorHAnsi"/>
                <w:color w:val="auto"/>
              </w:rPr>
              <w:t>)</w:t>
            </w:r>
          </w:p>
        </w:tc>
        <w:tc>
          <w:tcPr>
            <w:tcW w:w="1926" w:type="dxa"/>
          </w:tcPr>
          <w:p w14:paraId="7149A2CE" w14:textId="387D33BD"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30F7A02A" w14:textId="7C9EBE9E" w:rsidR="00574C06" w:rsidRPr="00185E9B" w:rsidRDefault="00574C0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25715AC5" w14:textId="77777777" w:rsidR="005F1746" w:rsidRPr="005F1746" w:rsidRDefault="005F1746" w:rsidP="000D05B9">
      <w:pPr>
        <w:pStyle w:val="Nessunaspaziatura"/>
        <w:spacing w:after="61"/>
        <w:jc w:val="both"/>
        <w:rPr>
          <w:color w:val="auto"/>
          <w:lang w:val="it-IT"/>
        </w:rPr>
      </w:pPr>
    </w:p>
    <w:p w14:paraId="5A29E258" w14:textId="3D3B4275" w:rsidR="00912A07" w:rsidRPr="00185E9B" w:rsidRDefault="00912A07" w:rsidP="000D05B9">
      <w:pPr>
        <w:pStyle w:val="Nessunaspaziatura"/>
        <w:spacing w:after="61"/>
        <w:jc w:val="both"/>
        <w:rPr>
          <w:color w:val="auto"/>
          <w:sz w:val="28"/>
          <w:szCs w:val="28"/>
          <w:lang w:val="it-IT"/>
        </w:rPr>
      </w:pPr>
      <w:r w:rsidRPr="00185E9B">
        <w:rPr>
          <w:color w:val="auto"/>
          <w:sz w:val="28"/>
          <w:szCs w:val="28"/>
          <w:lang w:val="it-IT"/>
        </w:rPr>
        <w:t>Appointment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912A07" w:rsidRPr="0060709D" w14:paraId="6B834E53"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13DD31BF" w14:textId="77777777" w:rsidR="00912A07" w:rsidRPr="0060709D" w:rsidRDefault="00912A07" w:rsidP="000D05B9">
            <w:pPr>
              <w:spacing w:before="0" w:after="61"/>
              <w:jc w:val="both"/>
            </w:pPr>
            <w:r w:rsidRPr="0060709D">
              <w:t>Nome</w:t>
            </w:r>
          </w:p>
        </w:tc>
        <w:tc>
          <w:tcPr>
            <w:tcW w:w="1925" w:type="dxa"/>
            <w:shd w:val="clear" w:color="auto" w:fill="1F4E79"/>
          </w:tcPr>
          <w:p w14:paraId="27CA35D1"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37F6D11"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1A87EC5C" w14:textId="77777777" w:rsidR="00912A07" w:rsidRPr="0060709D" w:rsidRDefault="00912A07"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12A07" w:rsidRPr="00185E9B" w14:paraId="3833492D"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2760BC3E" w14:textId="71FFBE96" w:rsidR="00912A07" w:rsidRPr="00185E9B" w:rsidRDefault="00912A07" w:rsidP="000D05B9">
            <w:pPr>
              <w:spacing w:before="0" w:after="61"/>
              <w:jc w:val="both"/>
              <w:rPr>
                <w:color w:val="auto"/>
              </w:rPr>
            </w:pPr>
            <w:r w:rsidRPr="00185E9B">
              <w:rPr>
                <w:color w:val="auto"/>
              </w:rPr>
              <w:t>IdAppointment</w:t>
            </w:r>
          </w:p>
        </w:tc>
        <w:tc>
          <w:tcPr>
            <w:tcW w:w="1925" w:type="dxa"/>
          </w:tcPr>
          <w:p w14:paraId="45225430" w14:textId="55912078"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104A215" w14:textId="77777777"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39CAE801" w14:textId="77777777"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912A07" w:rsidRPr="00185E9B" w14:paraId="026562EF"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28B22E2" w14:textId="77777777" w:rsidR="00912A07" w:rsidRPr="00185E9B" w:rsidRDefault="00912A07" w:rsidP="000D05B9">
            <w:pPr>
              <w:spacing w:before="0" w:after="61"/>
              <w:jc w:val="both"/>
              <w:rPr>
                <w:color w:val="auto"/>
              </w:rPr>
            </w:pPr>
            <w:r w:rsidRPr="00185E9B">
              <w:rPr>
                <w:color w:val="auto"/>
              </w:rPr>
              <w:t>Details</w:t>
            </w:r>
          </w:p>
        </w:tc>
        <w:tc>
          <w:tcPr>
            <w:tcW w:w="1925" w:type="dxa"/>
          </w:tcPr>
          <w:p w14:paraId="4EC60248"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Varchar(240)</w:t>
            </w:r>
          </w:p>
        </w:tc>
        <w:tc>
          <w:tcPr>
            <w:tcW w:w="1926" w:type="dxa"/>
          </w:tcPr>
          <w:p w14:paraId="1D525741"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7AEA1CF2" w14:textId="77777777" w:rsidR="00912A07" w:rsidRPr="00185E9B" w:rsidRDefault="00912A07"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12A07" w:rsidRPr="00185E9B" w14:paraId="469627C5"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56F9CFD2" w14:textId="7B3F651E" w:rsidR="00912A07" w:rsidRPr="00185E9B" w:rsidRDefault="00912A07" w:rsidP="000D05B9">
            <w:pPr>
              <w:spacing w:before="0" w:after="61"/>
              <w:jc w:val="both"/>
              <w:rPr>
                <w:color w:val="auto"/>
              </w:rPr>
            </w:pPr>
            <w:r>
              <w:rPr>
                <w:color w:val="auto"/>
              </w:rPr>
              <w:t>RequestId</w:t>
            </w:r>
          </w:p>
        </w:tc>
        <w:tc>
          <w:tcPr>
            <w:tcW w:w="1925" w:type="dxa"/>
          </w:tcPr>
          <w:p w14:paraId="48A6831B" w14:textId="229AFACA"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7007827" w14:textId="0798B2DF"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280E45BD" w14:textId="6449B4DA" w:rsidR="00912A07" w:rsidRPr="00185E9B" w:rsidRDefault="00912A07"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912A07" w:rsidRPr="00185E9B" w14:paraId="72B431C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3FECA8AE" w14:textId="5099C5DD" w:rsidR="00912A07" w:rsidRDefault="005F1746" w:rsidP="000D05B9">
            <w:pPr>
              <w:spacing w:before="0" w:after="61"/>
              <w:jc w:val="both"/>
              <w:rPr>
                <w:color w:val="auto"/>
              </w:rPr>
            </w:pPr>
            <w:r>
              <w:rPr>
                <w:color w:val="auto"/>
              </w:rPr>
              <w:t>Tutor</w:t>
            </w:r>
          </w:p>
        </w:tc>
        <w:tc>
          <w:tcPr>
            <w:tcW w:w="1925" w:type="dxa"/>
          </w:tcPr>
          <w:p w14:paraId="750FEB02" w14:textId="21F0E595"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Varchar(</w:t>
            </w:r>
            <w:r w:rsidR="00083DF2">
              <w:rPr>
                <w:rFonts w:asciiTheme="majorHAnsi" w:hAnsiTheme="majorHAnsi"/>
                <w:color w:val="auto"/>
              </w:rPr>
              <w:t>45</w:t>
            </w:r>
            <w:r>
              <w:rPr>
                <w:rFonts w:asciiTheme="majorHAnsi" w:hAnsiTheme="majorHAnsi"/>
                <w:color w:val="auto"/>
              </w:rPr>
              <w:t>)</w:t>
            </w:r>
          </w:p>
        </w:tc>
        <w:tc>
          <w:tcPr>
            <w:tcW w:w="1926" w:type="dxa"/>
          </w:tcPr>
          <w:p w14:paraId="7EB796B8" w14:textId="0E2BA8F2"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641E1FBB" w14:textId="0A03575D" w:rsidR="00912A07"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15C4DDFF" w14:textId="77777777" w:rsidR="00127863" w:rsidRPr="00912A07" w:rsidRDefault="00127863" w:rsidP="000D05B9">
      <w:pPr>
        <w:pStyle w:val="Nessunaspaziatura"/>
        <w:spacing w:after="61"/>
        <w:jc w:val="both"/>
      </w:pPr>
    </w:p>
    <w:p w14:paraId="4F10388A" w14:textId="4EA66218" w:rsidR="00030C19" w:rsidRPr="00185E9B" w:rsidRDefault="005772C2" w:rsidP="000D05B9">
      <w:pPr>
        <w:pStyle w:val="Nessunaspaziatura"/>
        <w:spacing w:after="61"/>
        <w:jc w:val="both"/>
        <w:rPr>
          <w:color w:val="auto"/>
          <w:sz w:val="28"/>
          <w:szCs w:val="28"/>
          <w:lang w:val="it-IT"/>
        </w:rPr>
      </w:pPr>
      <w:r w:rsidRPr="00185E9B">
        <w:rPr>
          <w:color w:val="auto"/>
          <w:sz w:val="28"/>
          <w:szCs w:val="28"/>
          <w:lang w:val="it-IT"/>
        </w:rPr>
        <w:t>Activity</w:t>
      </w:r>
      <w:r w:rsidR="00C2492F">
        <w:rPr>
          <w:color w:val="auto"/>
          <w:sz w:val="28"/>
          <w:szCs w:val="28"/>
          <w:lang w:val="it-IT"/>
        </w:rPr>
        <w:t>_</w:t>
      </w:r>
      <w:r w:rsidR="00077C38">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0D05B9">
            <w:pPr>
              <w:spacing w:before="0" w:after="61"/>
              <w:jc w:val="both"/>
            </w:pPr>
            <w:r w:rsidRPr="0060709D">
              <w:t>Nome</w:t>
            </w:r>
          </w:p>
        </w:tc>
        <w:tc>
          <w:tcPr>
            <w:tcW w:w="1925" w:type="dxa"/>
            <w:shd w:val="clear" w:color="auto" w:fill="1F4E79"/>
          </w:tcPr>
          <w:p w14:paraId="272101B7"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59C80CC8" w:rsidR="00030C19" w:rsidRPr="00185E9B" w:rsidRDefault="003A10E8" w:rsidP="000D05B9">
            <w:pPr>
              <w:spacing w:before="0" w:after="61"/>
              <w:jc w:val="both"/>
              <w:rPr>
                <w:color w:val="auto"/>
              </w:rPr>
            </w:pPr>
            <w:r w:rsidRPr="00185E9B">
              <w:rPr>
                <w:color w:val="auto"/>
              </w:rPr>
              <w:t>Id</w:t>
            </w:r>
            <w:r w:rsidR="005772C2" w:rsidRPr="00185E9B">
              <w:rPr>
                <w:color w:val="auto"/>
              </w:rPr>
              <w:t>Activity</w:t>
            </w:r>
          </w:p>
        </w:tc>
        <w:tc>
          <w:tcPr>
            <w:tcW w:w="1925" w:type="dxa"/>
          </w:tcPr>
          <w:p w14:paraId="25234031" w14:textId="46A1EBDA"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4626F3E"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74187706" w:rsidR="005D247A"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0D05B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7CE9416D" w:rsidR="00030C19"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926" w:type="dxa"/>
          </w:tcPr>
          <w:p w14:paraId="1CA33CD4"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0D05B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0D05B9">
            <w:pPr>
              <w:spacing w:before="0" w:after="61"/>
              <w:jc w:val="both"/>
              <w:rPr>
                <w:color w:val="auto"/>
              </w:rPr>
            </w:pPr>
            <w:r w:rsidRPr="00185E9B">
              <w:rPr>
                <w:color w:val="auto"/>
              </w:rPr>
              <w:t>StartTime</w:t>
            </w:r>
          </w:p>
        </w:tc>
        <w:tc>
          <w:tcPr>
            <w:tcW w:w="1925" w:type="dxa"/>
          </w:tcPr>
          <w:p w14:paraId="7280EB93" w14:textId="08AB8D4D" w:rsidR="00030C19" w:rsidRPr="00185E9B" w:rsidRDefault="00BD5B1B"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0D05B9">
            <w:pPr>
              <w:spacing w:before="0" w:after="61"/>
              <w:jc w:val="both"/>
              <w:rPr>
                <w:color w:val="auto"/>
              </w:rPr>
            </w:pPr>
            <w:r w:rsidRPr="00185E9B">
              <w:rPr>
                <w:color w:val="auto"/>
              </w:rPr>
              <w:t>FinishTime</w:t>
            </w:r>
          </w:p>
        </w:tc>
        <w:tc>
          <w:tcPr>
            <w:tcW w:w="1925" w:type="dxa"/>
          </w:tcPr>
          <w:p w14:paraId="07CC9224" w14:textId="7A3A0DB4"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F32032" w:rsidRPr="00185E9B" w14:paraId="2DB11A0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7053DA8" w14:textId="77777777" w:rsidR="00F32032" w:rsidRPr="00185E9B" w:rsidRDefault="00F32032" w:rsidP="000D05B9">
            <w:pPr>
              <w:spacing w:before="0" w:after="61"/>
              <w:jc w:val="both"/>
              <w:rPr>
                <w:color w:val="auto"/>
              </w:rPr>
            </w:pPr>
            <w:r>
              <w:rPr>
                <w:color w:val="auto"/>
              </w:rPr>
              <w:t>Hours</w:t>
            </w:r>
          </w:p>
        </w:tc>
        <w:tc>
          <w:tcPr>
            <w:tcW w:w="1925" w:type="dxa"/>
          </w:tcPr>
          <w:p w14:paraId="0F1B20BD" w14:textId="2A7C73D5"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926" w:type="dxa"/>
          </w:tcPr>
          <w:p w14:paraId="1EC3A9CF"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356380D" w14:textId="77777777" w:rsidR="00F32032" w:rsidRPr="00185E9B" w:rsidRDefault="00F32032"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CC6746"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0D05B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05E90DA2" w:rsidR="00BD5B1B" w:rsidRPr="00185E9B" w:rsidRDefault="00F3203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926" w:type="dxa"/>
          </w:tcPr>
          <w:p w14:paraId="21D7C709" w14:textId="442951F5"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680696AD"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0D05B9">
            <w:pPr>
              <w:spacing w:before="0" w:after="61"/>
              <w:jc w:val="both"/>
              <w:rPr>
                <w:color w:val="auto"/>
              </w:rPr>
            </w:pPr>
            <w:r>
              <w:rPr>
                <w:color w:val="auto"/>
              </w:rPr>
              <w:t>Details</w:t>
            </w:r>
          </w:p>
        </w:tc>
        <w:tc>
          <w:tcPr>
            <w:tcW w:w="1925" w:type="dxa"/>
          </w:tcPr>
          <w:p w14:paraId="46C5198C" w14:textId="2D873CF5"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Varchar(320)</w:t>
            </w:r>
          </w:p>
        </w:tc>
        <w:tc>
          <w:tcPr>
            <w:tcW w:w="1926" w:type="dxa"/>
          </w:tcPr>
          <w:p w14:paraId="1271E1FC" w14:textId="4C652637"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F1746" w:rsidRPr="00185E9B" w14:paraId="6A1897E9"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61A25BC" w14:textId="4A686FA6" w:rsidR="005F1746" w:rsidRDefault="005F1746" w:rsidP="000D05B9">
            <w:pPr>
              <w:spacing w:before="0" w:after="61"/>
              <w:jc w:val="both"/>
              <w:rPr>
                <w:color w:val="auto"/>
              </w:rPr>
            </w:pPr>
            <w:r>
              <w:rPr>
                <w:color w:val="auto"/>
              </w:rPr>
              <w:t>Tutor</w:t>
            </w:r>
          </w:p>
        </w:tc>
        <w:tc>
          <w:tcPr>
            <w:tcW w:w="1925" w:type="dxa"/>
          </w:tcPr>
          <w:p w14:paraId="2426659B" w14:textId="32950AA7" w:rsidR="005F1746"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00083DF2">
              <w:rPr>
                <w:rFonts w:asciiTheme="majorHAnsi" w:hAnsiTheme="majorHAnsi"/>
                <w:color w:val="auto"/>
              </w:rPr>
              <w:t>45</w:t>
            </w:r>
            <w:r>
              <w:rPr>
                <w:rFonts w:asciiTheme="majorHAnsi" w:hAnsiTheme="majorHAnsi"/>
                <w:color w:val="auto"/>
              </w:rPr>
              <w:t>)</w:t>
            </w:r>
          </w:p>
        </w:tc>
        <w:tc>
          <w:tcPr>
            <w:tcW w:w="1926" w:type="dxa"/>
          </w:tcPr>
          <w:p w14:paraId="7014A9A5" w14:textId="41D573F4" w:rsidR="005F1746"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63BD23F0" w14:textId="18E8265B" w:rsidR="005F1746" w:rsidRPr="00185E9B" w:rsidRDefault="005F1746"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5F1746" w:rsidRPr="00185E9B" w14:paraId="43744EB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FCFA8BA" w14:textId="2617A4C2" w:rsidR="005F1746" w:rsidRDefault="005F1746" w:rsidP="000D05B9">
            <w:pPr>
              <w:spacing w:before="0" w:after="61"/>
              <w:jc w:val="both"/>
              <w:rPr>
                <w:color w:val="auto"/>
              </w:rPr>
            </w:pPr>
            <w:r>
              <w:rPr>
                <w:color w:val="auto"/>
              </w:rPr>
              <w:t>Register</w:t>
            </w:r>
            <w:r w:rsidR="00F32032">
              <w:rPr>
                <w:color w:val="auto"/>
              </w:rPr>
              <w:t>I</w:t>
            </w:r>
            <w:r>
              <w:rPr>
                <w:color w:val="auto"/>
              </w:rPr>
              <w:t>d</w:t>
            </w:r>
          </w:p>
        </w:tc>
        <w:tc>
          <w:tcPr>
            <w:tcW w:w="1925" w:type="dxa"/>
          </w:tcPr>
          <w:p w14:paraId="4C88C2E8" w14:textId="018AA33D"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5AA283B" w14:textId="4E1EDE26"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BD63321" w14:textId="38D08607" w:rsidR="005F1746"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3FC380AC" w14:textId="2F7B4DB3" w:rsidR="003A4546" w:rsidRDefault="003A4546" w:rsidP="000D05B9">
      <w:pPr>
        <w:pStyle w:val="Nessunaspaziatura"/>
        <w:spacing w:after="61"/>
        <w:jc w:val="both"/>
        <w:rPr>
          <w:color w:val="auto"/>
        </w:rPr>
      </w:pPr>
    </w:p>
    <w:p w14:paraId="658D84FE" w14:textId="32B29A61" w:rsidR="00030C19" w:rsidRPr="00185E9B" w:rsidRDefault="00030C19" w:rsidP="000D05B9">
      <w:pPr>
        <w:pStyle w:val="Nessunaspaziatura"/>
        <w:spacing w:after="61"/>
        <w:jc w:val="both"/>
        <w:rPr>
          <w:color w:val="auto"/>
          <w:sz w:val="28"/>
          <w:szCs w:val="28"/>
          <w:lang w:val="it-IT"/>
        </w:rPr>
      </w:pPr>
      <w:r w:rsidRPr="00185E9B">
        <w:rPr>
          <w:color w:val="auto"/>
          <w:sz w:val="28"/>
          <w:szCs w:val="28"/>
          <w:lang w:val="it-IT"/>
        </w:rPr>
        <w:lastRenderedPageBreak/>
        <w:t>Regist</w:t>
      </w:r>
      <w:r w:rsidR="00C63F02" w:rsidRPr="00185E9B">
        <w:rPr>
          <w:color w:val="auto"/>
          <w:sz w:val="28"/>
          <w:szCs w:val="28"/>
          <w:lang w:val="it-IT"/>
        </w:rPr>
        <w:t>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0D05B9">
            <w:pPr>
              <w:spacing w:before="0" w:after="61"/>
              <w:jc w:val="both"/>
            </w:pPr>
            <w:r w:rsidRPr="0060709D">
              <w:t>Nome</w:t>
            </w:r>
          </w:p>
        </w:tc>
        <w:tc>
          <w:tcPr>
            <w:tcW w:w="1666" w:type="dxa"/>
            <w:shd w:val="clear" w:color="auto" w:fill="1F4E79"/>
          </w:tcPr>
          <w:p w14:paraId="4F2DC681"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0D05B9">
            <w:pPr>
              <w:spacing w:before="0" w:after="61"/>
              <w:jc w:val="both"/>
              <w:rPr>
                <w:color w:val="auto"/>
              </w:rPr>
            </w:pPr>
            <w:r w:rsidRPr="00185E9B">
              <w:rPr>
                <w:color w:val="auto"/>
              </w:rPr>
              <w:t>Id</w:t>
            </w:r>
            <w:r w:rsidR="00077C38">
              <w:rPr>
                <w:color w:val="auto"/>
              </w:rPr>
              <w:t>_Register</w:t>
            </w:r>
          </w:p>
        </w:tc>
        <w:tc>
          <w:tcPr>
            <w:tcW w:w="1666" w:type="dxa"/>
          </w:tcPr>
          <w:p w14:paraId="77B525B0" w14:textId="752AC85B" w:rsidR="00030C19" w:rsidRPr="00185E9B" w:rsidRDefault="003A10E8"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7B73D615"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3A26D627" w:rsidR="00030C19" w:rsidRPr="00185E9B" w:rsidRDefault="005D247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 xml:space="preserve">Primary </w:t>
            </w:r>
            <w:r w:rsidR="00E72181">
              <w:rPr>
                <w:rFonts w:asciiTheme="majorHAnsi" w:hAnsiTheme="majorHAnsi"/>
                <w:color w:val="auto"/>
              </w:rPr>
              <w:t>key</w:t>
            </w:r>
          </w:p>
        </w:tc>
      </w:tr>
      <w:tr w:rsidR="005F1746" w:rsidRPr="00185E9B" w14:paraId="3058DB67"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06CA36D" w14:textId="77777777" w:rsidR="005F1746" w:rsidRPr="00185E9B" w:rsidRDefault="005F1746" w:rsidP="000D05B9">
            <w:pPr>
              <w:spacing w:before="0" w:after="61"/>
              <w:jc w:val="both"/>
              <w:rPr>
                <w:color w:val="auto"/>
              </w:rPr>
            </w:pPr>
            <w:r w:rsidRPr="00185E9B">
              <w:rPr>
                <w:color w:val="auto"/>
              </w:rPr>
              <w:t>State</w:t>
            </w:r>
          </w:p>
        </w:tc>
        <w:tc>
          <w:tcPr>
            <w:tcW w:w="1666" w:type="dxa"/>
          </w:tcPr>
          <w:p w14:paraId="22C66C35" w14:textId="12662942" w:rsidR="005F1746" w:rsidRPr="00185E9B" w:rsidRDefault="00E72181"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418" w:type="dxa"/>
          </w:tcPr>
          <w:p w14:paraId="3131FE67" w14:textId="77777777" w:rsidR="005F1746" w:rsidRPr="00185E9B"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5F98464" w14:textId="77777777" w:rsidR="005F1746" w:rsidRPr="00185E9B" w:rsidRDefault="005F1746"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B800959"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3766873" w14:textId="19BA0D2F" w:rsidR="00030C19" w:rsidRPr="00185E9B" w:rsidRDefault="005F1746" w:rsidP="000D05B9">
            <w:pPr>
              <w:spacing w:before="0" w:after="61"/>
              <w:jc w:val="both"/>
              <w:rPr>
                <w:color w:val="auto"/>
              </w:rPr>
            </w:pPr>
            <w:r>
              <w:rPr>
                <w:color w:val="auto"/>
              </w:rPr>
              <w:t>ValidatedHours</w:t>
            </w:r>
          </w:p>
        </w:tc>
        <w:tc>
          <w:tcPr>
            <w:tcW w:w="1666" w:type="dxa"/>
          </w:tcPr>
          <w:p w14:paraId="4091C989" w14:textId="64D69A09" w:rsidR="00030C19" w:rsidRPr="00185E9B" w:rsidRDefault="00083DF2"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33ED6AB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7FB94F4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2A6D7D2" w14:textId="2370F3E7" w:rsidR="001F151D" w:rsidRPr="00185E9B" w:rsidRDefault="005F1746" w:rsidP="000D05B9">
            <w:pPr>
              <w:spacing w:before="0" w:after="61"/>
              <w:jc w:val="both"/>
              <w:rPr>
                <w:color w:val="auto"/>
              </w:rPr>
            </w:pPr>
            <w:r>
              <w:rPr>
                <w:color w:val="auto"/>
              </w:rPr>
              <w:t>T</w:t>
            </w:r>
            <w:r w:rsidR="00C63F02" w:rsidRPr="00185E9B">
              <w:rPr>
                <w:color w:val="auto"/>
              </w:rPr>
              <w:t>otalHours</w:t>
            </w:r>
          </w:p>
        </w:tc>
        <w:tc>
          <w:tcPr>
            <w:tcW w:w="1666" w:type="dxa"/>
          </w:tcPr>
          <w:p w14:paraId="25B24D5C" w14:textId="252B9013"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36B3944F"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0DB6975A" w14:textId="07AFB21D" w:rsidR="001F151D" w:rsidRPr="00185E9B" w:rsidRDefault="005F1746" w:rsidP="000D05B9">
            <w:pPr>
              <w:spacing w:before="0" w:after="61"/>
              <w:jc w:val="both"/>
              <w:rPr>
                <w:color w:val="auto"/>
              </w:rPr>
            </w:pPr>
            <w:r>
              <w:rPr>
                <w:color w:val="auto"/>
              </w:rPr>
              <w:t>P</w:t>
            </w:r>
            <w:r w:rsidR="00C63F02" w:rsidRPr="00185E9B">
              <w:rPr>
                <w:color w:val="auto"/>
              </w:rPr>
              <w:t>ercentageComplet</w:t>
            </w:r>
            <w:r w:rsidR="00C072DD">
              <w:rPr>
                <w:color w:val="auto"/>
              </w:rPr>
              <w:t>e</w:t>
            </w:r>
          </w:p>
        </w:tc>
        <w:tc>
          <w:tcPr>
            <w:tcW w:w="1666" w:type="dxa"/>
          </w:tcPr>
          <w:p w14:paraId="30D91750" w14:textId="279E9172" w:rsidR="001F151D" w:rsidRPr="00185E9B" w:rsidRDefault="00E72181"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136013B5" w14:textId="73B50B47" w:rsidR="001F151D" w:rsidRPr="00185E9B" w:rsidRDefault="001F151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00480A03" w14:textId="77777777" w:rsidR="00185E9B" w:rsidRPr="001466CD" w:rsidRDefault="00185E9B" w:rsidP="000D05B9">
      <w:pPr>
        <w:pStyle w:val="Nessunaspaziatura"/>
        <w:spacing w:after="61"/>
        <w:jc w:val="both"/>
      </w:pPr>
    </w:p>
    <w:p w14:paraId="049FF666" w14:textId="3E820E31" w:rsidR="00BC6AEE" w:rsidRPr="00185E9B" w:rsidRDefault="00C63F02" w:rsidP="000D05B9">
      <w:pPr>
        <w:pStyle w:val="Nessunaspaziatura"/>
        <w:spacing w:after="61"/>
        <w:jc w:val="both"/>
        <w:rPr>
          <w:color w:val="auto"/>
          <w:sz w:val="28"/>
          <w:szCs w:val="28"/>
          <w:lang w:val="it-IT"/>
        </w:rPr>
      </w:pPr>
      <w:r w:rsidRPr="00185E9B">
        <w:rPr>
          <w:color w:val="auto"/>
          <w:sz w:val="28"/>
          <w:szCs w:val="28"/>
          <w:lang w:val="it-IT"/>
        </w:rPr>
        <w:t>Work</w:t>
      </w:r>
      <w:r w:rsidR="007203FA">
        <w:rPr>
          <w:color w:val="auto"/>
          <w:sz w:val="28"/>
          <w:szCs w:val="28"/>
          <w:lang w:val="it-IT"/>
        </w:rPr>
        <w:t>_</w:t>
      </w:r>
      <w:r w:rsidRPr="00185E9B">
        <w:rPr>
          <w:color w:val="auto"/>
          <w:sz w:val="28"/>
          <w:szCs w:val="28"/>
          <w:lang w:val="it-IT"/>
        </w:rPr>
        <w:t>Day</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2126"/>
        <w:gridCol w:w="1559"/>
        <w:gridCol w:w="2154"/>
      </w:tblGrid>
      <w:tr w:rsidR="00BC6AEE" w:rsidRPr="0060709D" w14:paraId="6A87923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6D53FEEF" w14:textId="77777777" w:rsidR="00BC6AEE" w:rsidRPr="0060709D" w:rsidRDefault="00BC6AEE" w:rsidP="000D05B9">
            <w:pPr>
              <w:spacing w:before="0" w:after="61"/>
              <w:jc w:val="both"/>
            </w:pPr>
            <w:r w:rsidRPr="0060709D">
              <w:t>Nome</w:t>
            </w:r>
          </w:p>
        </w:tc>
        <w:tc>
          <w:tcPr>
            <w:tcW w:w="2126" w:type="dxa"/>
            <w:shd w:val="clear" w:color="auto" w:fill="1F4E79"/>
          </w:tcPr>
          <w:p w14:paraId="4A680BC9" w14:textId="77777777" w:rsidR="00BC6AEE" w:rsidRPr="0060709D" w:rsidRDefault="00BC6AEE"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59" w:type="dxa"/>
            <w:shd w:val="clear" w:color="auto" w:fill="1F4E79"/>
          </w:tcPr>
          <w:p w14:paraId="14990CB1" w14:textId="77777777" w:rsidR="00BC6AEE" w:rsidRPr="0060709D" w:rsidRDefault="00BC6AEE"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54" w:type="dxa"/>
            <w:shd w:val="clear" w:color="auto" w:fill="1F4E79"/>
          </w:tcPr>
          <w:p w14:paraId="4E88A0A4" w14:textId="77777777" w:rsidR="00BC6AEE" w:rsidRPr="0060709D" w:rsidRDefault="00BC6AEE"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A4598F7"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6E010B43" w14:textId="135BB759" w:rsidR="00BC6AEE" w:rsidRPr="00185E9B" w:rsidRDefault="00C903E3" w:rsidP="000D05B9">
            <w:pPr>
              <w:spacing w:before="0" w:after="61"/>
              <w:jc w:val="both"/>
              <w:rPr>
                <w:color w:val="auto"/>
              </w:rPr>
            </w:pPr>
            <w:r>
              <w:rPr>
                <w:color w:val="auto"/>
              </w:rPr>
              <w:t>Id_WorkDay</w:t>
            </w:r>
          </w:p>
        </w:tc>
        <w:tc>
          <w:tcPr>
            <w:tcW w:w="2126" w:type="dxa"/>
          </w:tcPr>
          <w:p w14:paraId="391A0DE4" w14:textId="443763ED" w:rsidR="00BC6AEE" w:rsidRPr="00185E9B" w:rsidRDefault="00C903E3"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559" w:type="dxa"/>
          </w:tcPr>
          <w:p w14:paraId="3793A3BE"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35FD878A" w14:textId="693592DB"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C903E3" w:rsidRPr="00185E9B" w14:paraId="29EC2CC0"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73ED9C7" w14:textId="330ED17E" w:rsidR="00C903E3" w:rsidRPr="00185E9B" w:rsidRDefault="00C903E3" w:rsidP="00C903E3">
            <w:pPr>
              <w:tabs>
                <w:tab w:val="left" w:pos="1644"/>
              </w:tabs>
              <w:spacing w:after="61"/>
              <w:rPr>
                <w:color w:val="auto"/>
              </w:rPr>
            </w:pPr>
            <w:r>
              <w:rPr>
                <w:color w:val="auto"/>
              </w:rPr>
              <w:t>Name</w:t>
            </w:r>
          </w:p>
        </w:tc>
        <w:tc>
          <w:tcPr>
            <w:tcW w:w="2126" w:type="dxa"/>
          </w:tcPr>
          <w:p w14:paraId="11356DBB" w14:textId="76309099" w:rsidR="00C903E3"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559" w:type="dxa"/>
          </w:tcPr>
          <w:p w14:paraId="49BF4885" w14:textId="37A62CA6" w:rsidR="00C903E3" w:rsidRPr="00185E9B"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54" w:type="dxa"/>
          </w:tcPr>
          <w:p w14:paraId="4A4DE8E3" w14:textId="77777777" w:rsidR="00C903E3" w:rsidRPr="00185E9B" w:rsidRDefault="00C903E3" w:rsidP="000D05B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45E6CA0A"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3B0A21C9" w14:textId="05EFCA9F" w:rsidR="00BC6AEE" w:rsidRPr="00185E9B" w:rsidRDefault="00C63F02" w:rsidP="000D05B9">
            <w:pPr>
              <w:spacing w:before="0" w:after="61"/>
              <w:jc w:val="both"/>
              <w:rPr>
                <w:color w:val="auto"/>
              </w:rPr>
            </w:pPr>
            <w:r w:rsidRPr="00185E9B">
              <w:rPr>
                <w:color w:val="auto"/>
              </w:rPr>
              <w:t>StartTime</w:t>
            </w:r>
          </w:p>
        </w:tc>
        <w:tc>
          <w:tcPr>
            <w:tcW w:w="2126" w:type="dxa"/>
          </w:tcPr>
          <w:p w14:paraId="0EBEDEA2"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B6FB2AF"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1726C881"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7092BE74"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1E1BEEB" w14:textId="72F452BE" w:rsidR="00BC6AEE" w:rsidRPr="00185E9B" w:rsidRDefault="00C63F02" w:rsidP="000D05B9">
            <w:pPr>
              <w:spacing w:before="0" w:after="61"/>
              <w:jc w:val="both"/>
              <w:rPr>
                <w:color w:val="auto"/>
              </w:rPr>
            </w:pPr>
            <w:r w:rsidRPr="00185E9B">
              <w:rPr>
                <w:color w:val="auto"/>
              </w:rPr>
              <w:t>FinishTime</w:t>
            </w:r>
          </w:p>
        </w:tc>
        <w:tc>
          <w:tcPr>
            <w:tcW w:w="2126" w:type="dxa"/>
          </w:tcPr>
          <w:p w14:paraId="0C661CAF" w14:textId="77777777" w:rsidR="00BC6AEE" w:rsidRPr="00185E9B" w:rsidRDefault="00BC6AE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4671AD9" w14:textId="77777777" w:rsidR="00BC6AEE" w:rsidRPr="00185E9B" w:rsidRDefault="00BC6AE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427DD64A" w14:textId="77777777" w:rsidR="00BC6AEE" w:rsidRPr="00185E9B" w:rsidRDefault="00BC6AE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6C1E345E"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48A165B8" w14:textId="240F469F" w:rsidR="00BC6AEE" w:rsidRPr="00185E9B" w:rsidRDefault="00C63F02" w:rsidP="000D05B9">
            <w:pPr>
              <w:spacing w:before="0" w:after="61"/>
              <w:jc w:val="both"/>
              <w:rPr>
                <w:color w:val="auto"/>
              </w:rPr>
            </w:pPr>
            <w:r w:rsidRPr="00185E9B">
              <w:rPr>
                <w:color w:val="auto"/>
              </w:rPr>
              <w:t>Open</w:t>
            </w:r>
          </w:p>
        </w:tc>
        <w:tc>
          <w:tcPr>
            <w:tcW w:w="2126" w:type="dxa"/>
          </w:tcPr>
          <w:p w14:paraId="72C82E2A" w14:textId="1742FBDB" w:rsidR="00BC6AEE" w:rsidRPr="00185E9B" w:rsidRDefault="00814771"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boolean</w:t>
            </w:r>
          </w:p>
        </w:tc>
        <w:tc>
          <w:tcPr>
            <w:tcW w:w="1559" w:type="dxa"/>
          </w:tcPr>
          <w:p w14:paraId="049FF7CC"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07F20E60" w14:textId="77777777" w:rsidR="00BC6AEE" w:rsidRPr="00185E9B" w:rsidRDefault="00BC6AEE"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6CD" w:rsidRPr="00185E9B" w14:paraId="40DDEE1E"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86E8694" w14:textId="43F28105" w:rsidR="001466CD" w:rsidRPr="00185E9B" w:rsidRDefault="001466CD" w:rsidP="000D05B9">
            <w:pPr>
              <w:spacing w:before="0" w:after="61"/>
              <w:jc w:val="both"/>
              <w:rPr>
                <w:color w:val="auto"/>
              </w:rPr>
            </w:pPr>
            <w:r>
              <w:rPr>
                <w:color w:val="auto"/>
              </w:rPr>
              <w:t>Commission</w:t>
            </w:r>
            <w:r w:rsidR="00C2492F">
              <w:rPr>
                <w:color w:val="auto"/>
              </w:rPr>
              <w:t>Member</w:t>
            </w:r>
          </w:p>
        </w:tc>
        <w:tc>
          <w:tcPr>
            <w:tcW w:w="2126" w:type="dxa"/>
          </w:tcPr>
          <w:p w14:paraId="632D977B" w14:textId="62CEEF84"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Varchar(</w:t>
            </w:r>
            <w:r w:rsidR="00083DF2">
              <w:rPr>
                <w:rFonts w:asciiTheme="majorHAnsi" w:hAnsiTheme="majorHAnsi"/>
                <w:color w:val="auto"/>
              </w:rPr>
              <w:t>45</w:t>
            </w:r>
            <w:r>
              <w:rPr>
                <w:rFonts w:asciiTheme="majorHAnsi" w:hAnsiTheme="majorHAnsi"/>
                <w:color w:val="auto"/>
              </w:rPr>
              <w:t>)</w:t>
            </w:r>
          </w:p>
        </w:tc>
        <w:tc>
          <w:tcPr>
            <w:tcW w:w="1559" w:type="dxa"/>
          </w:tcPr>
          <w:p w14:paraId="671940F8" w14:textId="15F121B1"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54" w:type="dxa"/>
          </w:tcPr>
          <w:p w14:paraId="4EDE4A87" w14:textId="068AEFA8"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784B836B" w14:textId="77777777" w:rsidR="001466CD" w:rsidRPr="001466CD" w:rsidRDefault="001466CD" w:rsidP="000D05B9">
      <w:pPr>
        <w:pStyle w:val="Nessunaspaziatura"/>
        <w:spacing w:after="61"/>
        <w:jc w:val="both"/>
        <w:rPr>
          <w:color w:val="auto"/>
          <w:lang w:val="it-IT"/>
        </w:rPr>
      </w:pPr>
    </w:p>
    <w:p w14:paraId="2CC80F46" w14:textId="23C283EB" w:rsidR="001466CD" w:rsidRPr="00185E9B" w:rsidRDefault="001466CD" w:rsidP="000D05B9">
      <w:pPr>
        <w:pStyle w:val="Nessunaspaziatura"/>
        <w:spacing w:after="61"/>
        <w:jc w:val="both"/>
        <w:rPr>
          <w:color w:val="auto"/>
          <w:sz w:val="28"/>
          <w:szCs w:val="28"/>
          <w:lang w:val="it-IT"/>
        </w:rPr>
      </w:pPr>
      <w:r>
        <w:rPr>
          <w:color w:val="auto"/>
          <w:sz w:val="28"/>
          <w:szCs w:val="28"/>
          <w:lang w:val="it-IT"/>
        </w:rPr>
        <w:t>Manages</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1466CD" w:rsidRPr="0060709D" w14:paraId="0D724348"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11FEAFBF" w14:textId="77777777" w:rsidR="001466CD" w:rsidRPr="0060709D" w:rsidRDefault="001466CD" w:rsidP="000D05B9">
            <w:pPr>
              <w:spacing w:before="0" w:after="61"/>
              <w:jc w:val="both"/>
            </w:pPr>
            <w:r w:rsidRPr="0060709D">
              <w:t>Nome</w:t>
            </w:r>
          </w:p>
        </w:tc>
        <w:tc>
          <w:tcPr>
            <w:tcW w:w="1925" w:type="dxa"/>
            <w:shd w:val="clear" w:color="auto" w:fill="1F4E79"/>
          </w:tcPr>
          <w:p w14:paraId="72A8F884"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752E0C1"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21852F3F"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67B1039" w14:textId="77777777" w:rsidTr="00B07C02">
        <w:tc>
          <w:tcPr>
            <w:cnfStyle w:val="001000000000" w:firstRow="0" w:lastRow="0" w:firstColumn="1" w:lastColumn="0" w:oddVBand="0" w:evenVBand="0" w:oddHBand="0" w:evenHBand="0" w:firstRowFirstColumn="0" w:firstRowLastColumn="0" w:lastRowFirstColumn="0" w:lastRowLastColumn="0"/>
            <w:tcW w:w="1925" w:type="dxa"/>
          </w:tcPr>
          <w:p w14:paraId="738BC7E4" w14:textId="43FB48F1" w:rsidR="001466CD" w:rsidRPr="00185E9B" w:rsidRDefault="001466CD" w:rsidP="000D05B9">
            <w:pPr>
              <w:spacing w:before="0" w:after="61"/>
              <w:jc w:val="both"/>
              <w:rPr>
                <w:color w:val="auto"/>
              </w:rPr>
            </w:pPr>
            <w:r>
              <w:rPr>
                <w:color w:val="auto"/>
              </w:rPr>
              <w:t>Tutor</w:t>
            </w:r>
          </w:p>
        </w:tc>
        <w:tc>
          <w:tcPr>
            <w:tcW w:w="1925" w:type="dxa"/>
          </w:tcPr>
          <w:p w14:paraId="54807282" w14:textId="76AEC46D"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Pr="00185E9B">
              <w:rPr>
                <w:rFonts w:asciiTheme="majorHAnsi" w:hAnsiTheme="majorHAnsi"/>
                <w:color w:val="auto"/>
              </w:rPr>
              <w:t>(</w:t>
            </w:r>
            <w:r w:rsidR="00083DF2">
              <w:rPr>
                <w:rFonts w:asciiTheme="majorHAnsi" w:hAnsiTheme="majorHAnsi"/>
                <w:color w:val="auto"/>
              </w:rPr>
              <w:t>45</w:t>
            </w:r>
            <w:r w:rsidRPr="00185E9B">
              <w:rPr>
                <w:rFonts w:asciiTheme="majorHAnsi" w:hAnsiTheme="majorHAnsi"/>
                <w:color w:val="auto"/>
              </w:rPr>
              <w:t>)</w:t>
            </w:r>
          </w:p>
        </w:tc>
        <w:tc>
          <w:tcPr>
            <w:tcW w:w="1926" w:type="dxa"/>
          </w:tcPr>
          <w:p w14:paraId="5EB5C8A8"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DFB04A" w14:textId="77777777" w:rsidR="001466CD" w:rsidRPr="00185E9B" w:rsidRDefault="001466CD"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4C66655"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A2A58F7" w14:textId="69180120" w:rsidR="001466CD" w:rsidRPr="00185E9B" w:rsidRDefault="001466CD" w:rsidP="000D05B9">
            <w:pPr>
              <w:spacing w:before="0" w:after="61"/>
              <w:jc w:val="both"/>
              <w:rPr>
                <w:color w:val="auto"/>
              </w:rPr>
            </w:pPr>
            <w:r>
              <w:rPr>
                <w:color w:val="auto"/>
              </w:rPr>
              <w:t>Request_Id</w:t>
            </w:r>
          </w:p>
        </w:tc>
        <w:tc>
          <w:tcPr>
            <w:tcW w:w="1925" w:type="dxa"/>
          </w:tcPr>
          <w:p w14:paraId="65A3B1AD" w14:textId="4F0310FE"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3E431A8"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451E4E0" w14:textId="3834AFAA"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2C7E6FA8" w14:textId="77777777" w:rsidR="00127863" w:rsidRDefault="00127863" w:rsidP="000D05B9">
      <w:pPr>
        <w:pStyle w:val="Nessunaspaziatura"/>
        <w:spacing w:after="61"/>
        <w:jc w:val="both"/>
        <w:rPr>
          <w:color w:val="auto"/>
          <w:sz w:val="24"/>
          <w:szCs w:val="24"/>
        </w:rPr>
      </w:pPr>
    </w:p>
    <w:p w14:paraId="2438C0F8" w14:textId="008EC61E" w:rsidR="001466CD" w:rsidRPr="00185E9B" w:rsidRDefault="0081311E" w:rsidP="000D05B9">
      <w:pPr>
        <w:pStyle w:val="Nessunaspaziatura"/>
        <w:spacing w:after="61"/>
        <w:jc w:val="both"/>
        <w:rPr>
          <w:color w:val="auto"/>
          <w:sz w:val="28"/>
          <w:szCs w:val="28"/>
          <w:lang w:val="it-IT"/>
        </w:rPr>
      </w:pPr>
      <w:r>
        <w:rPr>
          <w:color w:val="auto"/>
          <w:sz w:val="28"/>
          <w:szCs w:val="28"/>
          <w:lang w:val="it-IT"/>
        </w:rPr>
        <w:t>Contain</w:t>
      </w:r>
      <w:r w:rsidR="007203FA">
        <w:rPr>
          <w:color w:val="auto"/>
          <w:sz w:val="28"/>
          <w:szCs w:val="28"/>
          <w:lang w:val="it-IT"/>
        </w:rPr>
        <w:t>ed_In</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925"/>
        <w:gridCol w:w="1926"/>
        <w:gridCol w:w="2406"/>
      </w:tblGrid>
      <w:tr w:rsidR="001466CD" w:rsidRPr="0060709D" w14:paraId="313DFFAD"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1F4E79"/>
          </w:tcPr>
          <w:p w14:paraId="304FB480" w14:textId="77777777" w:rsidR="001466CD" w:rsidRPr="0060709D" w:rsidRDefault="001466CD" w:rsidP="000D05B9">
            <w:pPr>
              <w:spacing w:before="0" w:after="61"/>
              <w:jc w:val="both"/>
            </w:pPr>
            <w:r w:rsidRPr="0060709D">
              <w:t>Nome</w:t>
            </w:r>
          </w:p>
        </w:tc>
        <w:tc>
          <w:tcPr>
            <w:tcW w:w="1925" w:type="dxa"/>
            <w:shd w:val="clear" w:color="auto" w:fill="1F4E79"/>
          </w:tcPr>
          <w:p w14:paraId="7CCC5422"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45C4A10D"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06" w:type="dxa"/>
            <w:shd w:val="clear" w:color="auto" w:fill="1F4E79"/>
          </w:tcPr>
          <w:p w14:paraId="23633D93"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7203FA" w:rsidRPr="00185E9B" w14:paraId="27CE2E8E" w14:textId="77777777" w:rsidTr="00FF7C46">
        <w:tc>
          <w:tcPr>
            <w:cnfStyle w:val="001000000000" w:firstRow="0" w:lastRow="0" w:firstColumn="1" w:lastColumn="0" w:oddVBand="0" w:evenVBand="0" w:oddHBand="0" w:evenHBand="0" w:firstRowFirstColumn="0" w:firstRowLastColumn="0" w:lastRowFirstColumn="0" w:lastRowLastColumn="0"/>
            <w:tcW w:w="2102" w:type="dxa"/>
          </w:tcPr>
          <w:p w14:paraId="04CDFD95" w14:textId="2BDCC871" w:rsidR="007203FA" w:rsidRPr="00185E9B" w:rsidRDefault="007203FA" w:rsidP="000D05B9">
            <w:pPr>
              <w:spacing w:before="0" w:after="61"/>
              <w:jc w:val="both"/>
              <w:rPr>
                <w:color w:val="auto"/>
              </w:rPr>
            </w:pPr>
            <w:r>
              <w:rPr>
                <w:color w:val="auto"/>
              </w:rPr>
              <w:t>AppointmentId</w:t>
            </w:r>
          </w:p>
        </w:tc>
        <w:tc>
          <w:tcPr>
            <w:tcW w:w="1925" w:type="dxa"/>
          </w:tcPr>
          <w:p w14:paraId="6D85E1D7"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4435F575"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6516692F" w14:textId="77777777" w:rsidR="007203FA" w:rsidRPr="00185E9B" w:rsidRDefault="007203FA" w:rsidP="000D05B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r w:rsidR="0081311E" w:rsidRPr="00185E9B" w14:paraId="6D6ECB51"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43FA20" w14:textId="50025C22" w:rsidR="0081311E" w:rsidRPr="00185E9B" w:rsidRDefault="0081311E" w:rsidP="000D05B9">
            <w:pPr>
              <w:spacing w:before="0" w:after="61"/>
              <w:jc w:val="both"/>
              <w:rPr>
                <w:color w:val="auto"/>
              </w:rPr>
            </w:pPr>
            <w:r>
              <w:rPr>
                <w:color w:val="auto"/>
              </w:rPr>
              <w:t>ActivityId</w:t>
            </w:r>
          </w:p>
        </w:tc>
        <w:tc>
          <w:tcPr>
            <w:tcW w:w="1925" w:type="dxa"/>
          </w:tcPr>
          <w:p w14:paraId="44DF6C86"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Ind</w:t>
            </w:r>
          </w:p>
        </w:tc>
        <w:tc>
          <w:tcPr>
            <w:tcW w:w="1926" w:type="dxa"/>
          </w:tcPr>
          <w:p w14:paraId="4A5334C9"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751CD045" w14:textId="77777777" w:rsidR="0081311E" w:rsidRPr="00185E9B" w:rsidRDefault="0081311E"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31A86508" w14:textId="77777777" w:rsidR="001466CD" w:rsidRPr="00127863" w:rsidRDefault="001466CD" w:rsidP="000D05B9">
      <w:pPr>
        <w:pStyle w:val="Nessunaspaziatura"/>
        <w:spacing w:after="61"/>
        <w:jc w:val="both"/>
        <w:rPr>
          <w:color w:val="auto"/>
        </w:rPr>
      </w:pPr>
    </w:p>
    <w:p w14:paraId="0B4DC057" w14:textId="2F52B46B" w:rsidR="001466CD" w:rsidRPr="00185E9B" w:rsidRDefault="001466CD" w:rsidP="000D05B9">
      <w:pPr>
        <w:pStyle w:val="Nessunaspaziatura"/>
        <w:spacing w:after="61"/>
        <w:jc w:val="both"/>
        <w:rPr>
          <w:color w:val="auto"/>
          <w:sz w:val="28"/>
          <w:szCs w:val="28"/>
          <w:lang w:val="it-IT"/>
        </w:rPr>
      </w:pPr>
      <w:r>
        <w:rPr>
          <w:color w:val="auto"/>
          <w:sz w:val="28"/>
          <w:szCs w:val="28"/>
          <w:lang w:val="it-IT"/>
        </w:rPr>
        <w:t>Validates</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925"/>
        <w:gridCol w:w="1926"/>
        <w:gridCol w:w="1988"/>
      </w:tblGrid>
      <w:tr w:rsidR="001466CD" w:rsidRPr="0060709D" w14:paraId="7C1E1DA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40D88D7E" w14:textId="77777777" w:rsidR="001466CD" w:rsidRPr="0060709D" w:rsidRDefault="001466CD" w:rsidP="000D05B9">
            <w:pPr>
              <w:spacing w:before="0" w:after="61"/>
              <w:jc w:val="both"/>
            </w:pPr>
            <w:r w:rsidRPr="0060709D">
              <w:t>Nome</w:t>
            </w:r>
          </w:p>
        </w:tc>
        <w:tc>
          <w:tcPr>
            <w:tcW w:w="1925" w:type="dxa"/>
            <w:shd w:val="clear" w:color="auto" w:fill="1F4E79"/>
          </w:tcPr>
          <w:p w14:paraId="4EB8E3FA"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60ED96B"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88" w:type="dxa"/>
            <w:shd w:val="clear" w:color="auto" w:fill="1F4E79"/>
          </w:tcPr>
          <w:p w14:paraId="22B7B16B" w14:textId="77777777" w:rsidR="001466CD" w:rsidRPr="0060709D" w:rsidRDefault="001466CD" w:rsidP="000D05B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F131C3F" w14:textId="77777777" w:rsidTr="00BC4E4C">
        <w:tc>
          <w:tcPr>
            <w:tcW w:w="2520" w:type="dxa"/>
          </w:tcPr>
          <w:p w14:paraId="2A6469F5" w14:textId="040E00EF" w:rsidR="001466CD" w:rsidRPr="00185E9B" w:rsidRDefault="001466CD" w:rsidP="000D05B9">
            <w:pPr>
              <w:spacing w:before="0" w:after="61"/>
              <w:jc w:val="both"/>
              <w:cnfStyle w:val="001000000000" w:firstRow="0" w:lastRow="0" w:firstColumn="1" w:lastColumn="0" w:oddVBand="0" w:evenVBand="0" w:oddHBand="0" w:evenHBand="0" w:firstRowFirstColumn="0" w:firstRowLastColumn="0" w:lastRowFirstColumn="0" w:lastRowLastColumn="0"/>
              <w:rPr>
                <w:color w:val="auto"/>
              </w:rPr>
            </w:pPr>
            <w:r>
              <w:rPr>
                <w:color w:val="auto"/>
              </w:rPr>
              <w:t>Commission</w:t>
            </w:r>
            <w:r w:rsidR="00C2492F">
              <w:rPr>
                <w:color w:val="auto"/>
              </w:rPr>
              <w:t>_Member</w:t>
            </w:r>
          </w:p>
        </w:tc>
        <w:tc>
          <w:tcPr>
            <w:tcW w:w="1925" w:type="dxa"/>
          </w:tcPr>
          <w:p w14:paraId="6941B132" w14:textId="16B12652" w:rsidR="001466CD" w:rsidRPr="00185E9B" w:rsidRDefault="001466CD" w:rsidP="000D05B9">
            <w:pPr>
              <w:spacing w:before="0" w:after="61"/>
              <w:jc w:val="both"/>
              <w:rPr>
                <w:rFonts w:asciiTheme="majorHAnsi" w:hAnsiTheme="majorHAnsi"/>
                <w:color w:val="auto"/>
              </w:rPr>
            </w:pPr>
            <w:r>
              <w:rPr>
                <w:rFonts w:asciiTheme="majorHAnsi" w:hAnsiTheme="majorHAnsi"/>
                <w:color w:val="auto"/>
              </w:rPr>
              <w:t>Varchar</w:t>
            </w:r>
            <w:r w:rsidRPr="00185E9B">
              <w:rPr>
                <w:rFonts w:asciiTheme="majorHAnsi" w:hAnsiTheme="majorHAnsi"/>
                <w:color w:val="auto"/>
              </w:rPr>
              <w:t>(</w:t>
            </w:r>
            <w:r w:rsidR="00083DF2">
              <w:rPr>
                <w:rFonts w:asciiTheme="majorHAnsi" w:hAnsiTheme="majorHAnsi"/>
                <w:color w:val="auto"/>
              </w:rPr>
              <w:t>45</w:t>
            </w:r>
            <w:bookmarkStart w:id="29" w:name="_GoBack"/>
            <w:bookmarkEnd w:id="29"/>
            <w:r w:rsidRPr="00185E9B">
              <w:rPr>
                <w:rFonts w:asciiTheme="majorHAnsi" w:hAnsiTheme="majorHAnsi"/>
                <w:color w:val="auto"/>
              </w:rPr>
              <w:t>)</w:t>
            </w:r>
          </w:p>
        </w:tc>
        <w:tc>
          <w:tcPr>
            <w:tcW w:w="1926" w:type="dxa"/>
          </w:tcPr>
          <w:p w14:paraId="1837B929" w14:textId="77777777" w:rsidR="001466CD" w:rsidRPr="00185E9B" w:rsidRDefault="001466CD" w:rsidP="000D05B9">
            <w:pPr>
              <w:spacing w:before="0" w:after="61"/>
              <w:jc w:val="both"/>
              <w:rPr>
                <w:rFonts w:asciiTheme="majorHAnsi" w:hAnsiTheme="majorHAnsi"/>
                <w:color w:val="auto"/>
              </w:rPr>
            </w:pPr>
            <w:r w:rsidRPr="00185E9B">
              <w:rPr>
                <w:rFonts w:asciiTheme="majorHAnsi" w:hAnsiTheme="majorHAnsi"/>
                <w:color w:val="auto"/>
              </w:rPr>
              <w:t>Not null</w:t>
            </w:r>
          </w:p>
        </w:tc>
        <w:tc>
          <w:tcPr>
            <w:tcW w:w="1988" w:type="dxa"/>
          </w:tcPr>
          <w:p w14:paraId="2CC7263F" w14:textId="77777777" w:rsidR="001466CD" w:rsidRPr="00185E9B" w:rsidRDefault="001466CD" w:rsidP="000D05B9">
            <w:pPr>
              <w:spacing w:before="0" w:after="61"/>
              <w:jc w:val="both"/>
              <w:rPr>
                <w:rFonts w:asciiTheme="majorHAnsi" w:hAnsiTheme="majorHAnsi"/>
                <w:color w:val="auto"/>
              </w:rPr>
            </w:pPr>
            <w:r w:rsidRPr="00185E9B">
              <w:rPr>
                <w:rFonts w:asciiTheme="majorHAnsi" w:hAnsiTheme="majorHAnsi"/>
                <w:color w:val="auto"/>
              </w:rPr>
              <w:t>Primary key/Foreign key</w:t>
            </w:r>
          </w:p>
        </w:tc>
      </w:tr>
      <w:tr w:rsidR="001466CD" w:rsidRPr="00185E9B" w14:paraId="0EB10A02"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2F832A" w14:textId="4963AC9C" w:rsidR="001466CD" w:rsidRPr="00185E9B" w:rsidRDefault="001466CD" w:rsidP="000D05B9">
            <w:pPr>
              <w:spacing w:before="0" w:after="61"/>
              <w:jc w:val="both"/>
              <w:rPr>
                <w:color w:val="auto"/>
              </w:rPr>
            </w:pPr>
            <w:r>
              <w:rPr>
                <w:color w:val="auto"/>
              </w:rPr>
              <w:t>Activity_Id</w:t>
            </w:r>
          </w:p>
        </w:tc>
        <w:tc>
          <w:tcPr>
            <w:tcW w:w="1925" w:type="dxa"/>
          </w:tcPr>
          <w:p w14:paraId="78C7B9D9"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131A0A3"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07EC48C9" w14:textId="77777777" w:rsidR="001466CD" w:rsidRPr="00185E9B" w:rsidRDefault="001466CD" w:rsidP="000D05B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05EE53D4" w14:textId="70B67A40" w:rsidR="00D1540E" w:rsidRPr="00185E9B" w:rsidRDefault="00D1540E" w:rsidP="000D05B9">
      <w:pPr>
        <w:pStyle w:val="Titolo2"/>
        <w:spacing w:before="0" w:after="61"/>
        <w:jc w:val="both"/>
        <w:rPr>
          <w:color w:val="auto"/>
          <w:lang w:val="it-IT"/>
        </w:rPr>
      </w:pPr>
      <w:bookmarkStart w:id="30" w:name="_Toc26433072"/>
      <w:bookmarkStart w:id="31" w:name="_Toc27581389"/>
      <w:r w:rsidRPr="00185E9B">
        <w:rPr>
          <w:color w:val="auto"/>
          <w:lang w:val="it-IT"/>
        </w:rPr>
        <w:lastRenderedPageBreak/>
        <w:t>3.5 Controllo degli accessi e sicurezza</w:t>
      </w:r>
      <w:bookmarkEnd w:id="30"/>
      <w:bookmarkEnd w:id="31"/>
    </w:p>
    <w:p w14:paraId="45D91A65" w14:textId="4B75AE49" w:rsidR="0028529C" w:rsidRPr="00185E9B" w:rsidRDefault="0028529C" w:rsidP="000D05B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0A51361A" w:rsidR="0028529C" w:rsidRDefault="0028529C" w:rsidP="000D05B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68952CA7" w14:textId="6BB5A272" w:rsidR="00127863" w:rsidRPr="00127863" w:rsidRDefault="00127863" w:rsidP="000D05B9">
      <w:pPr>
        <w:pStyle w:val="Nessunaspaziatura"/>
        <w:spacing w:after="61"/>
        <w:jc w:val="both"/>
        <w:rPr>
          <w:color w:val="auto"/>
          <w:sz w:val="22"/>
          <w:szCs w:val="22"/>
          <w:lang w:val="it-IT"/>
        </w:rPr>
      </w:pPr>
      <w:r w:rsidRPr="00127863">
        <w:rPr>
          <w:color w:val="auto"/>
          <w:sz w:val="24"/>
          <w:szCs w:val="24"/>
          <w:lang w:val="it-IT"/>
        </w:rPr>
        <w:t xml:space="preserve">In </w:t>
      </w:r>
      <w:r>
        <w:rPr>
          <w:color w:val="auto"/>
          <w:sz w:val="24"/>
          <w:szCs w:val="24"/>
          <w:lang w:val="it-IT"/>
        </w:rPr>
        <w:t>TutoratoSmart</w:t>
      </w:r>
      <w:r w:rsidRPr="00127863">
        <w:rPr>
          <w:color w:val="auto"/>
          <w:sz w:val="24"/>
          <w:szCs w:val="24"/>
          <w:lang w:val="it-IT"/>
        </w:rPr>
        <w:t xml:space="preserve"> ci sono diversi attori che hanno il permesso di eseguire diverse operazioni. Per schematizzare al meglio il controllo degli accessi si è utilizzata una matrice degli accessi, dove le righe rappresentano gli attori e le colonne le classi. Ogni entry (attore, classe) contiene le operazioni consentite da quell’attore sulle istanze di quella classe.</w:t>
      </w:r>
    </w:p>
    <w:p w14:paraId="1DF9A072" w14:textId="5F64CB33" w:rsidR="00590158" w:rsidRPr="00185E9B" w:rsidRDefault="00710B97" w:rsidP="000D05B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762"/>
        <w:gridCol w:w="1821"/>
        <w:gridCol w:w="1836"/>
        <w:gridCol w:w="1821"/>
        <w:gridCol w:w="1821"/>
      </w:tblGrid>
      <w:tr w:rsidR="00590158" w14:paraId="4ADEDDD6" w14:textId="77777777" w:rsidTr="00127863">
        <w:trPr>
          <w:cantSplit/>
        </w:trPr>
        <w:tc>
          <w:tcPr>
            <w:tcW w:w="1486" w:type="dxa"/>
            <w:vMerge w:val="restart"/>
            <w:shd w:val="clear" w:color="auto" w:fill="1F4E79"/>
          </w:tcPr>
          <w:p w14:paraId="547CB4F0"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Sottosistema</w:t>
            </w:r>
          </w:p>
          <w:p w14:paraId="4F364D4D"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p>
          <w:p w14:paraId="7140754F" w14:textId="77777777" w:rsidR="00590158" w:rsidRPr="00127863" w:rsidRDefault="00590158" w:rsidP="000D05B9">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r w:rsidRPr="00127863">
              <w:rPr>
                <w:b/>
                <w:bCs/>
                <w:color w:val="FFFFFF" w:themeColor="background1"/>
                <w:sz w:val="22"/>
                <w:szCs w:val="22"/>
              </w:rPr>
              <w:br/>
            </w:r>
          </w:p>
          <w:p w14:paraId="50E15EF2" w14:textId="77777777" w:rsidR="00590158" w:rsidRPr="00127863" w:rsidRDefault="00590158" w:rsidP="000D05B9">
            <w:pPr>
              <w:pStyle w:val="Nessunaspaziatura"/>
              <w:spacing w:after="61"/>
              <w:jc w:val="both"/>
              <w:rPr>
                <w:color w:val="FFFFFF" w:themeColor="background1"/>
                <w:sz w:val="24"/>
                <w:szCs w:val="24"/>
              </w:rPr>
            </w:pPr>
            <w:r w:rsidRPr="00127863">
              <w:rPr>
                <w:b/>
                <w:bCs/>
                <w:color w:val="FFFFFF" w:themeColor="background1"/>
                <w:sz w:val="22"/>
                <w:szCs w:val="22"/>
              </w:rPr>
              <w:t xml:space="preserve">      Attori</w:t>
            </w:r>
            <w:r w:rsidRPr="00127863">
              <w:rPr>
                <w:b/>
                <w:bCs/>
                <w:color w:val="FFFFFF" w:themeColor="background1"/>
                <w:sz w:val="22"/>
                <w:szCs w:val="22"/>
              </w:rPr>
              <w:br/>
            </w:r>
          </w:p>
        </w:tc>
        <w:tc>
          <w:tcPr>
            <w:tcW w:w="7575" w:type="dxa"/>
            <w:gridSpan w:val="4"/>
            <w:shd w:val="clear" w:color="auto" w:fill="1F4E79"/>
          </w:tcPr>
          <w:p w14:paraId="71043E81" w14:textId="77777777"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Gestione</w:t>
            </w:r>
          </w:p>
        </w:tc>
      </w:tr>
      <w:tr w:rsidR="00590158" w14:paraId="3369029F" w14:textId="77777777" w:rsidTr="00127863">
        <w:trPr>
          <w:cantSplit/>
        </w:trPr>
        <w:tc>
          <w:tcPr>
            <w:tcW w:w="1486" w:type="dxa"/>
            <w:vMerge/>
            <w:shd w:val="clear" w:color="auto" w:fill="1F4E79"/>
          </w:tcPr>
          <w:p w14:paraId="62F14810" w14:textId="77777777" w:rsidR="00590158" w:rsidRPr="00127863" w:rsidRDefault="00590158" w:rsidP="000D05B9">
            <w:pPr>
              <w:pStyle w:val="Nessunaspaziatura"/>
              <w:spacing w:after="61"/>
              <w:jc w:val="both"/>
              <w:rPr>
                <w:sz w:val="24"/>
                <w:szCs w:val="24"/>
              </w:rPr>
            </w:pPr>
          </w:p>
        </w:tc>
        <w:tc>
          <w:tcPr>
            <w:tcW w:w="1888" w:type="dxa"/>
            <w:shd w:val="clear" w:color="auto" w:fill="1F4E79"/>
          </w:tcPr>
          <w:p w14:paraId="5D66682D" w14:textId="3BD20D03"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Richiest</w:t>
            </w:r>
            <w:r w:rsidR="00127863" w:rsidRPr="00127863">
              <w:rPr>
                <w:rFonts w:asciiTheme="majorHAnsi" w:hAnsiTheme="majorHAnsi" w:cstheme="majorHAnsi"/>
                <w:color w:val="FFFFFF" w:themeColor="background1"/>
                <w:sz w:val="24"/>
                <w:szCs w:val="24"/>
              </w:rPr>
              <w:t>a T</w:t>
            </w:r>
            <w:r w:rsidRPr="00127863">
              <w:rPr>
                <w:rFonts w:asciiTheme="majorHAnsi" w:hAnsiTheme="majorHAnsi" w:cstheme="majorHAnsi"/>
                <w:color w:val="FFFFFF" w:themeColor="background1"/>
                <w:sz w:val="24"/>
                <w:szCs w:val="24"/>
              </w:rPr>
              <w:t>utorato</w:t>
            </w:r>
          </w:p>
        </w:tc>
        <w:tc>
          <w:tcPr>
            <w:tcW w:w="1911" w:type="dxa"/>
            <w:shd w:val="clear" w:color="auto" w:fill="1F4E79"/>
          </w:tcPr>
          <w:p w14:paraId="3CB7626F" w14:textId="07BF9623"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 xml:space="preserve">Gestione </w:t>
            </w:r>
            <w:r w:rsidR="00127863" w:rsidRPr="00127863">
              <w:rPr>
                <w:rFonts w:asciiTheme="majorHAnsi" w:hAnsiTheme="majorHAnsi" w:cstheme="majorHAnsi"/>
                <w:color w:val="FFFFFF" w:themeColor="background1"/>
                <w:sz w:val="24"/>
                <w:szCs w:val="24"/>
              </w:rPr>
              <w:t>R</w:t>
            </w:r>
            <w:r w:rsidRPr="00127863">
              <w:rPr>
                <w:rFonts w:asciiTheme="majorHAnsi" w:hAnsiTheme="majorHAnsi" w:cstheme="majorHAnsi"/>
                <w:color w:val="FFFFFF" w:themeColor="background1"/>
                <w:sz w:val="24"/>
                <w:szCs w:val="24"/>
              </w:rPr>
              <w:t>ichiest</w:t>
            </w:r>
            <w:r w:rsidR="00127863" w:rsidRPr="00127863">
              <w:rPr>
                <w:rFonts w:asciiTheme="majorHAnsi" w:hAnsiTheme="majorHAnsi" w:cstheme="majorHAnsi"/>
                <w:color w:val="FFFFFF" w:themeColor="background1"/>
                <w:sz w:val="24"/>
                <w:szCs w:val="24"/>
              </w:rPr>
              <w:t>a</w:t>
            </w:r>
          </w:p>
        </w:tc>
        <w:tc>
          <w:tcPr>
            <w:tcW w:w="1888" w:type="dxa"/>
            <w:shd w:val="clear" w:color="auto" w:fill="1F4E79"/>
          </w:tcPr>
          <w:p w14:paraId="62481F3A" w14:textId="13928663"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 xml:space="preserve">Gestione </w:t>
            </w:r>
            <w:r w:rsidR="00127863" w:rsidRPr="00127863">
              <w:rPr>
                <w:rFonts w:asciiTheme="majorHAnsi" w:hAnsiTheme="majorHAnsi" w:cstheme="majorHAnsi"/>
                <w:color w:val="FFFFFF" w:themeColor="background1"/>
                <w:sz w:val="24"/>
                <w:szCs w:val="24"/>
              </w:rPr>
              <w:t>A</w:t>
            </w:r>
            <w:r w:rsidRPr="00127863">
              <w:rPr>
                <w:rFonts w:asciiTheme="majorHAnsi" w:hAnsiTheme="majorHAnsi" w:cstheme="majorHAnsi"/>
                <w:color w:val="FFFFFF" w:themeColor="background1"/>
                <w:sz w:val="24"/>
                <w:szCs w:val="24"/>
              </w:rPr>
              <w:t xml:space="preserve">ttività </w:t>
            </w:r>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
        </w:tc>
        <w:tc>
          <w:tcPr>
            <w:tcW w:w="1888" w:type="dxa"/>
            <w:shd w:val="clear" w:color="auto" w:fill="1F4E79"/>
          </w:tcPr>
          <w:p w14:paraId="03E2EB49" w14:textId="0E512887" w:rsidR="00590158" w:rsidRPr="00127863" w:rsidRDefault="00590158" w:rsidP="000D05B9">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 xml:space="preserve">Supervisione </w:t>
            </w:r>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
        </w:tc>
      </w:tr>
      <w:tr w:rsidR="00590158" w14:paraId="3DBC9B91" w14:textId="77777777" w:rsidTr="00127863">
        <w:trPr>
          <w:cantSplit/>
        </w:trPr>
        <w:tc>
          <w:tcPr>
            <w:tcW w:w="1486" w:type="dxa"/>
            <w:shd w:val="clear" w:color="auto" w:fill="1F4E79"/>
          </w:tcPr>
          <w:p w14:paraId="5E9662F4" w14:textId="77777777" w:rsidR="00590158" w:rsidRPr="00C06E6E" w:rsidRDefault="00590158" w:rsidP="000D05B9">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Studente</w:t>
            </w:r>
          </w:p>
        </w:tc>
        <w:tc>
          <w:tcPr>
            <w:tcW w:w="1888" w:type="dxa"/>
          </w:tcPr>
          <w:p w14:paraId="4A5F18A3" w14:textId="77777777" w:rsidR="00590158" w:rsidRPr="00185E9B" w:rsidRDefault="00590158" w:rsidP="000D05B9">
            <w:pPr>
              <w:pStyle w:val="Nessunaspaziatura"/>
              <w:numPr>
                <w:ilvl w:val="0"/>
                <w:numId w:val="25"/>
              </w:numPr>
              <w:spacing w:after="61"/>
              <w:rPr>
                <w:color w:val="auto"/>
                <w:sz w:val="22"/>
                <w:szCs w:val="22"/>
              </w:rPr>
            </w:pPr>
            <w:r w:rsidRPr="00185E9B">
              <w:rPr>
                <w:color w:val="auto"/>
                <w:sz w:val="22"/>
                <w:szCs w:val="22"/>
              </w:rPr>
              <w:t>Compilazione richiesta</w:t>
            </w:r>
          </w:p>
          <w:p w14:paraId="3D40F191" w14:textId="77777777" w:rsidR="00590158" w:rsidRPr="00185E9B" w:rsidRDefault="00590158" w:rsidP="000D05B9">
            <w:pPr>
              <w:pStyle w:val="Nessunaspaziatura"/>
              <w:numPr>
                <w:ilvl w:val="0"/>
                <w:numId w:val="25"/>
              </w:numPr>
              <w:spacing w:after="61"/>
              <w:rPr>
                <w:color w:val="auto"/>
                <w:sz w:val="22"/>
                <w:szCs w:val="22"/>
              </w:rPr>
            </w:pPr>
            <w:r w:rsidRPr="00185E9B">
              <w:rPr>
                <w:color w:val="auto"/>
                <w:sz w:val="22"/>
                <w:szCs w:val="22"/>
              </w:rPr>
              <w:t>Visualizzazione stato richiesta</w:t>
            </w:r>
          </w:p>
          <w:p w14:paraId="7F802508" w14:textId="77777777" w:rsidR="00590158" w:rsidRPr="005D1B79" w:rsidRDefault="00590158" w:rsidP="000D05B9">
            <w:pPr>
              <w:pStyle w:val="Nessunaspaziatura"/>
              <w:numPr>
                <w:ilvl w:val="0"/>
                <w:numId w:val="25"/>
              </w:numPr>
              <w:spacing w:after="61"/>
              <w:rPr>
                <w:sz w:val="22"/>
                <w:szCs w:val="22"/>
              </w:rPr>
            </w:pPr>
            <w:r w:rsidRPr="00185E9B">
              <w:rPr>
                <w:color w:val="auto"/>
                <w:sz w:val="22"/>
                <w:szCs w:val="22"/>
              </w:rPr>
              <w:t>Modifica prenotazione</w:t>
            </w:r>
          </w:p>
        </w:tc>
        <w:tc>
          <w:tcPr>
            <w:tcW w:w="1911" w:type="dxa"/>
          </w:tcPr>
          <w:p w14:paraId="7219B08B"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5E96C273"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58AE9CA7"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r>
      <w:tr w:rsidR="00590158" w14:paraId="2EC7E155" w14:textId="77777777" w:rsidTr="00127863">
        <w:trPr>
          <w:cantSplit/>
        </w:trPr>
        <w:tc>
          <w:tcPr>
            <w:tcW w:w="1486" w:type="dxa"/>
            <w:shd w:val="clear" w:color="auto" w:fill="1F4E79"/>
          </w:tcPr>
          <w:p w14:paraId="07A8EEE8" w14:textId="77777777" w:rsidR="00590158" w:rsidRPr="00C06E6E" w:rsidRDefault="00590158" w:rsidP="000D05B9">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911" w:type="dxa"/>
          </w:tcPr>
          <w:p w14:paraId="56B282E5" w14:textId="5EF4E906" w:rsidR="00590158" w:rsidRPr="00185E9B" w:rsidRDefault="00590158" w:rsidP="000D05B9">
            <w:pPr>
              <w:pStyle w:val="Nessunaspaziatura"/>
              <w:numPr>
                <w:ilvl w:val="0"/>
                <w:numId w:val="26"/>
              </w:numPr>
              <w:spacing w:after="61"/>
              <w:rPr>
                <w:color w:val="auto"/>
                <w:sz w:val="22"/>
                <w:szCs w:val="22"/>
              </w:rPr>
            </w:pPr>
            <w:r w:rsidRPr="00185E9B">
              <w:rPr>
                <w:color w:val="auto"/>
                <w:sz w:val="22"/>
                <w:szCs w:val="22"/>
              </w:rPr>
              <w:t>V</w:t>
            </w:r>
            <w:r w:rsidR="00185E9B" w:rsidRPr="00185E9B">
              <w:rPr>
                <w:color w:val="auto"/>
                <w:sz w:val="22"/>
                <w:szCs w:val="22"/>
              </w:rPr>
              <w:t>i</w:t>
            </w:r>
            <w:r w:rsidRPr="00185E9B">
              <w:rPr>
                <w:color w:val="auto"/>
                <w:sz w:val="22"/>
                <w:szCs w:val="22"/>
              </w:rPr>
              <w:t>sualizzazione</w:t>
            </w:r>
            <w:r w:rsidR="00127863">
              <w:rPr>
                <w:color w:val="auto"/>
                <w:sz w:val="22"/>
                <w:szCs w:val="22"/>
              </w:rPr>
              <w:t xml:space="preserve"> d</w:t>
            </w:r>
            <w:r w:rsidRPr="00185E9B">
              <w:rPr>
                <w:color w:val="auto"/>
                <w:sz w:val="22"/>
                <w:szCs w:val="22"/>
              </w:rPr>
              <w:t>ettagli richiesta</w:t>
            </w:r>
          </w:p>
          <w:p w14:paraId="19546C14" w14:textId="77777777" w:rsidR="00590158" w:rsidRPr="00185E9B" w:rsidRDefault="00590158" w:rsidP="000D05B9">
            <w:pPr>
              <w:pStyle w:val="Nessunaspaziatura"/>
              <w:numPr>
                <w:ilvl w:val="0"/>
                <w:numId w:val="26"/>
              </w:numPr>
              <w:spacing w:after="61"/>
              <w:rPr>
                <w:color w:val="auto"/>
                <w:sz w:val="22"/>
                <w:szCs w:val="22"/>
              </w:rPr>
            </w:pPr>
            <w:r w:rsidRPr="00185E9B">
              <w:rPr>
                <w:color w:val="auto"/>
                <w:sz w:val="22"/>
                <w:szCs w:val="22"/>
              </w:rPr>
              <w:t>Gestione richiesta</w:t>
            </w:r>
          </w:p>
          <w:p w14:paraId="56C2E96C" w14:textId="77777777" w:rsidR="00590158" w:rsidRPr="00185E9B" w:rsidRDefault="00590158" w:rsidP="000D05B9">
            <w:pPr>
              <w:pStyle w:val="Nessunaspaziatura"/>
              <w:numPr>
                <w:ilvl w:val="0"/>
                <w:numId w:val="26"/>
              </w:numPr>
              <w:spacing w:after="61"/>
              <w:rPr>
                <w:color w:val="auto"/>
                <w:sz w:val="22"/>
                <w:szCs w:val="22"/>
              </w:rPr>
            </w:pPr>
            <w:r w:rsidRPr="00185E9B">
              <w:rPr>
                <w:color w:val="auto"/>
                <w:sz w:val="22"/>
                <w:szCs w:val="22"/>
              </w:rPr>
              <w:t>Conferma appuntamento</w:t>
            </w:r>
          </w:p>
        </w:tc>
        <w:tc>
          <w:tcPr>
            <w:tcW w:w="1888" w:type="dxa"/>
          </w:tcPr>
          <w:p w14:paraId="0E81A9E1"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Visualizzazione calendario appuntamenti</w:t>
            </w:r>
          </w:p>
          <w:p w14:paraId="1F5EE7D2"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Generazione registro</w:t>
            </w:r>
          </w:p>
          <w:p w14:paraId="16F016EB"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Visualizzazione registro</w:t>
            </w:r>
          </w:p>
          <w:p w14:paraId="13ABEE9F"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Visualizzazione attività lavorativa</w:t>
            </w:r>
          </w:p>
          <w:p w14:paraId="45EDF48C"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Aggiunta attività lavorativa</w:t>
            </w:r>
          </w:p>
          <w:p w14:paraId="54CB6DD5"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Modifica attività lavorativa</w:t>
            </w:r>
          </w:p>
          <w:p w14:paraId="1B416F74"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Visualizzazione dettagli appuntamento</w:t>
            </w:r>
          </w:p>
          <w:p w14:paraId="385D7E45" w14:textId="77777777" w:rsidR="00590158" w:rsidRPr="00185E9B" w:rsidRDefault="00590158" w:rsidP="000D05B9">
            <w:pPr>
              <w:pStyle w:val="Nessunaspaziatura"/>
              <w:numPr>
                <w:ilvl w:val="0"/>
                <w:numId w:val="27"/>
              </w:numPr>
              <w:spacing w:after="61"/>
              <w:rPr>
                <w:color w:val="auto"/>
                <w:sz w:val="22"/>
                <w:szCs w:val="22"/>
              </w:rPr>
            </w:pPr>
            <w:r w:rsidRPr="00185E9B">
              <w:rPr>
                <w:color w:val="auto"/>
                <w:sz w:val="22"/>
                <w:szCs w:val="22"/>
              </w:rPr>
              <w:t>Modifica appuntamento</w:t>
            </w:r>
          </w:p>
        </w:tc>
        <w:tc>
          <w:tcPr>
            <w:tcW w:w="1888" w:type="dxa"/>
          </w:tcPr>
          <w:p w14:paraId="75C201B1"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r>
      <w:tr w:rsidR="00590158" w14:paraId="6C119184" w14:textId="77777777" w:rsidTr="00127863">
        <w:trPr>
          <w:cantSplit/>
        </w:trPr>
        <w:tc>
          <w:tcPr>
            <w:tcW w:w="1486" w:type="dxa"/>
            <w:shd w:val="clear" w:color="auto" w:fill="1F4E79"/>
          </w:tcPr>
          <w:p w14:paraId="451C416F" w14:textId="77777777" w:rsidR="00590158" w:rsidRPr="00C06E6E" w:rsidRDefault="00590158" w:rsidP="000D05B9">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Commissione tutorato</w:t>
            </w:r>
          </w:p>
        </w:tc>
        <w:tc>
          <w:tcPr>
            <w:tcW w:w="1888" w:type="dxa"/>
          </w:tcPr>
          <w:p w14:paraId="68072B12"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911" w:type="dxa"/>
          </w:tcPr>
          <w:p w14:paraId="760C3305"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4D0E2CB8" w14:textId="77777777" w:rsidR="00590158" w:rsidRPr="00185E9B" w:rsidRDefault="00590158" w:rsidP="000D05B9">
            <w:pPr>
              <w:pStyle w:val="Nessunaspaziatura"/>
              <w:spacing w:after="61"/>
              <w:rPr>
                <w:color w:val="auto"/>
                <w:sz w:val="22"/>
                <w:szCs w:val="22"/>
              </w:rPr>
            </w:pPr>
            <w:r w:rsidRPr="00185E9B">
              <w:rPr>
                <w:color w:val="auto"/>
                <w:sz w:val="22"/>
                <w:szCs w:val="22"/>
              </w:rPr>
              <w:t>/</w:t>
            </w:r>
          </w:p>
        </w:tc>
        <w:tc>
          <w:tcPr>
            <w:tcW w:w="1888" w:type="dxa"/>
          </w:tcPr>
          <w:p w14:paraId="33D669E2" w14:textId="697A325A"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t>Visualizzazione student</w:t>
            </w:r>
            <w:r w:rsidR="000A2E94">
              <w:rPr>
                <w:color w:val="auto"/>
                <w:sz w:val="22"/>
                <w:szCs w:val="22"/>
              </w:rPr>
              <w:t>i</w:t>
            </w:r>
          </w:p>
          <w:p w14:paraId="43A8D12D" w14:textId="77777777"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t>Convalida attività tutor</w:t>
            </w:r>
          </w:p>
          <w:p w14:paraId="3E6D8F87" w14:textId="77777777"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t>Registrazione tutor</w:t>
            </w:r>
          </w:p>
          <w:p w14:paraId="0C280244" w14:textId="77777777"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lastRenderedPageBreak/>
              <w:t>Visualizzazione tutor</w:t>
            </w:r>
          </w:p>
          <w:p w14:paraId="2709BF37" w14:textId="77777777" w:rsidR="00590158" w:rsidRPr="00185E9B" w:rsidRDefault="00590158" w:rsidP="000D05B9">
            <w:pPr>
              <w:pStyle w:val="Nessunaspaziatura"/>
              <w:numPr>
                <w:ilvl w:val="0"/>
                <w:numId w:val="28"/>
              </w:numPr>
              <w:spacing w:after="61"/>
              <w:rPr>
                <w:color w:val="auto"/>
                <w:sz w:val="22"/>
                <w:szCs w:val="22"/>
              </w:rPr>
            </w:pPr>
            <w:r w:rsidRPr="00185E9B">
              <w:rPr>
                <w:color w:val="auto"/>
                <w:sz w:val="22"/>
                <w:szCs w:val="22"/>
              </w:rPr>
              <w:t>Specifica giorni/orari sportello</w:t>
            </w:r>
          </w:p>
          <w:p w14:paraId="09A89FD8" w14:textId="77777777" w:rsidR="000C03F1" w:rsidRPr="00185E9B" w:rsidRDefault="000C03F1" w:rsidP="000D05B9">
            <w:pPr>
              <w:pStyle w:val="Nessunaspaziatura"/>
              <w:numPr>
                <w:ilvl w:val="0"/>
                <w:numId w:val="28"/>
              </w:numPr>
              <w:spacing w:after="61"/>
              <w:rPr>
                <w:color w:val="auto"/>
                <w:sz w:val="22"/>
                <w:szCs w:val="22"/>
              </w:rPr>
            </w:pPr>
            <w:r w:rsidRPr="00185E9B">
              <w:rPr>
                <w:color w:val="auto"/>
                <w:sz w:val="22"/>
                <w:szCs w:val="22"/>
              </w:rPr>
              <w:t>Visualizzazione dettagli attività</w:t>
            </w:r>
          </w:p>
          <w:p w14:paraId="75EBA478" w14:textId="5107F7CC" w:rsidR="000C03F1" w:rsidRPr="00185E9B" w:rsidRDefault="000C03F1" w:rsidP="000D05B9">
            <w:pPr>
              <w:pStyle w:val="Nessunaspaziatura"/>
              <w:numPr>
                <w:ilvl w:val="0"/>
                <w:numId w:val="28"/>
              </w:numPr>
              <w:spacing w:after="61"/>
              <w:rPr>
                <w:color w:val="auto"/>
                <w:sz w:val="22"/>
                <w:szCs w:val="22"/>
              </w:rPr>
            </w:pPr>
            <w:r w:rsidRPr="00185E9B">
              <w:rPr>
                <w:color w:val="auto"/>
                <w:sz w:val="22"/>
                <w:szCs w:val="22"/>
              </w:rPr>
              <w:t>Visualizzazione dettagli registro</w:t>
            </w:r>
          </w:p>
        </w:tc>
      </w:tr>
    </w:tbl>
    <w:p w14:paraId="37ADE7D4" w14:textId="77777777" w:rsidR="000A2E94" w:rsidRPr="000A2E94" w:rsidRDefault="000A2E94" w:rsidP="000D05B9">
      <w:pPr>
        <w:spacing w:after="61" w:line="240" w:lineRule="auto"/>
        <w:rPr>
          <w:color w:val="auto"/>
          <w:sz w:val="20"/>
          <w:szCs w:val="16"/>
          <w:lang w:val="it-IT"/>
        </w:rPr>
      </w:pPr>
      <w:bookmarkStart w:id="32" w:name="_Toc26433073"/>
    </w:p>
    <w:p w14:paraId="1D2FAE6E" w14:textId="362EACF4" w:rsidR="00D1540E" w:rsidRPr="00185E9B" w:rsidRDefault="00D1540E" w:rsidP="000D05B9">
      <w:pPr>
        <w:pStyle w:val="Titolo2"/>
        <w:spacing w:before="0" w:after="61"/>
        <w:jc w:val="both"/>
        <w:rPr>
          <w:color w:val="auto"/>
          <w:lang w:val="it-IT"/>
        </w:rPr>
      </w:pPr>
      <w:bookmarkStart w:id="33" w:name="_Toc27581390"/>
      <w:r w:rsidRPr="00185E9B">
        <w:rPr>
          <w:color w:val="auto"/>
          <w:lang w:val="it-IT"/>
        </w:rPr>
        <w:t xml:space="preserve">3.6 Controllo </w:t>
      </w:r>
      <w:r w:rsidR="007A397A" w:rsidRPr="00185E9B">
        <w:rPr>
          <w:color w:val="auto"/>
          <w:lang w:val="it-IT"/>
        </w:rPr>
        <w:t>flusso globale</w:t>
      </w:r>
      <w:r w:rsidRPr="00185E9B">
        <w:rPr>
          <w:color w:val="auto"/>
          <w:lang w:val="it-IT"/>
        </w:rPr>
        <w:t xml:space="preserve"> del </w:t>
      </w:r>
      <w:r w:rsidR="007A397A" w:rsidRPr="00185E9B">
        <w:rPr>
          <w:color w:val="auto"/>
          <w:lang w:val="it-IT"/>
        </w:rPr>
        <w:t>sistema</w:t>
      </w:r>
      <w:bookmarkEnd w:id="32"/>
      <w:bookmarkEnd w:id="33"/>
      <w:r w:rsidRPr="00185E9B">
        <w:rPr>
          <w:color w:val="auto"/>
          <w:lang w:val="it-IT"/>
        </w:rPr>
        <w:t xml:space="preserve"> </w:t>
      </w:r>
    </w:p>
    <w:p w14:paraId="5026CC20" w14:textId="506EFD09" w:rsidR="00647C37" w:rsidRPr="00185E9B" w:rsidRDefault="00647C37" w:rsidP="000D05B9">
      <w:pPr>
        <w:spacing w:after="61" w:line="240" w:lineRule="auto"/>
        <w:jc w:val="both"/>
        <w:rPr>
          <w:color w:val="auto"/>
          <w:lang w:val="it-IT"/>
        </w:rPr>
      </w:pPr>
      <w:r w:rsidRPr="00185E9B">
        <w:rPr>
          <w:color w:val="auto"/>
          <w:lang w:val="it-IT"/>
        </w:rPr>
        <w:t xml:space="preserve">Il sistema Tutorato Smart fornisce funzionalità che richiedono una continua interazione da parte dell’utente, per tal ragione abbiamo adottato un controllo del flusso globale del sistema di tipo </w:t>
      </w:r>
      <w:r w:rsidRPr="000A2E94">
        <w:rPr>
          <w:color w:val="auto"/>
          <w:lang w:val="it-IT"/>
        </w:rPr>
        <w:t xml:space="preserve">event-driven, che è un tipo di controllo flessibile e </w:t>
      </w:r>
      <w:r w:rsidR="000A2E94" w:rsidRPr="000A2E94">
        <w:rPr>
          <w:color w:val="auto"/>
          <w:lang w:val="it-IT"/>
        </w:rPr>
        <w:t>guidato dagli eventi.</w:t>
      </w:r>
    </w:p>
    <w:p w14:paraId="3DAEC9E0" w14:textId="77777777" w:rsidR="00647C37" w:rsidRPr="000A2E94" w:rsidRDefault="00647C37" w:rsidP="000D05B9">
      <w:pPr>
        <w:spacing w:after="61" w:line="240" w:lineRule="auto"/>
        <w:jc w:val="both"/>
        <w:rPr>
          <w:color w:val="auto"/>
          <w:sz w:val="20"/>
          <w:szCs w:val="16"/>
          <w:lang w:val="it-IT"/>
        </w:rPr>
      </w:pPr>
    </w:p>
    <w:p w14:paraId="147B060D" w14:textId="2987A949" w:rsidR="00D1540E" w:rsidRPr="00185E9B" w:rsidRDefault="00D1540E" w:rsidP="000D05B9">
      <w:pPr>
        <w:pStyle w:val="Titolo2"/>
        <w:spacing w:before="0" w:after="61"/>
        <w:jc w:val="both"/>
        <w:rPr>
          <w:color w:val="auto"/>
          <w:lang w:val="it-IT"/>
        </w:rPr>
      </w:pPr>
      <w:bookmarkStart w:id="34" w:name="_Toc26433074"/>
      <w:bookmarkStart w:id="35" w:name="_Toc27581391"/>
      <w:r w:rsidRPr="00185E9B">
        <w:rPr>
          <w:color w:val="auto"/>
          <w:lang w:val="it-IT"/>
        </w:rPr>
        <w:t>3.7 Condizione limite</w:t>
      </w:r>
      <w:bookmarkEnd w:id="34"/>
      <w:bookmarkEnd w:id="35"/>
    </w:p>
    <w:p w14:paraId="1FE13758" w14:textId="77777777" w:rsidR="00647C37" w:rsidRPr="00185E9B" w:rsidRDefault="00647C37" w:rsidP="000D05B9">
      <w:pPr>
        <w:pStyle w:val="Titolo3"/>
        <w:spacing w:before="0" w:after="61" w:line="240" w:lineRule="auto"/>
        <w:jc w:val="both"/>
        <w:rPr>
          <w:color w:val="auto"/>
          <w:lang w:val="it-IT"/>
        </w:rPr>
      </w:pPr>
      <w:bookmarkStart w:id="36" w:name="_Toc27581392"/>
      <w:r w:rsidRPr="00185E9B">
        <w:rPr>
          <w:color w:val="auto"/>
          <w:lang w:val="it-IT"/>
        </w:rPr>
        <w:t>3.7.1 Start-up</w:t>
      </w:r>
      <w:bookmarkEnd w:id="36"/>
      <w:r w:rsidRPr="00185E9B">
        <w:rPr>
          <w:color w:val="auto"/>
          <w:lang w:val="it-IT"/>
        </w:rPr>
        <w:t xml:space="preserve"> </w:t>
      </w:r>
    </w:p>
    <w:p w14:paraId="762F03A3" w14:textId="1B2E9F08" w:rsidR="00647C37" w:rsidRPr="000A2E94" w:rsidRDefault="00647C37" w:rsidP="000D05B9">
      <w:pPr>
        <w:spacing w:after="61" w:line="240" w:lineRule="auto"/>
        <w:jc w:val="both"/>
        <w:rPr>
          <w:color w:val="auto"/>
          <w:szCs w:val="24"/>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w:t>
      </w:r>
      <w:r w:rsidR="000A2E94">
        <w:rPr>
          <w:color w:val="auto"/>
          <w:lang w:val="it-IT"/>
        </w:rPr>
        <w:t>e-mail</w:t>
      </w:r>
      <w:r w:rsidRPr="00185E9B">
        <w:rPr>
          <w:color w:val="auto"/>
          <w:lang w:val="it-IT"/>
        </w:rPr>
        <w:t xml:space="preserve"> e password</w:t>
      </w:r>
      <w:r w:rsidR="000A2E94">
        <w:rPr>
          <w:color w:val="auto"/>
          <w:lang w:val="it-IT"/>
        </w:rPr>
        <w:t>)</w:t>
      </w:r>
      <w:r w:rsidRPr="00185E9B">
        <w:rPr>
          <w:color w:val="auto"/>
          <w:lang w:val="it-IT"/>
        </w:rPr>
        <w:t>.</w:t>
      </w:r>
      <w:r w:rsidR="000A2E94">
        <w:rPr>
          <w:color w:val="auto"/>
          <w:lang w:val="it-IT"/>
        </w:rPr>
        <w:t xml:space="preserve"> </w:t>
      </w:r>
      <w:r w:rsidRPr="00185E9B">
        <w:rPr>
          <w:color w:val="auto"/>
          <w:lang w:val="it-IT"/>
        </w:rPr>
        <w:t xml:space="preserve">Una volta effettuato l'accesso, “Tutorato Smart” presenterà all'utente la </w:t>
      </w:r>
      <w:r w:rsidR="000A2E94">
        <w:rPr>
          <w:color w:val="auto"/>
          <w:lang w:val="it-IT"/>
        </w:rPr>
        <w:t>propria H</w:t>
      </w:r>
      <w:r w:rsidRPr="00185E9B">
        <w:rPr>
          <w:color w:val="auto"/>
          <w:lang w:val="it-IT"/>
        </w:rPr>
        <w:t>ome</w:t>
      </w:r>
      <w:r w:rsidR="000A2E94">
        <w:rPr>
          <w:color w:val="auto"/>
          <w:lang w:val="it-IT"/>
        </w:rPr>
        <w:t>Page</w:t>
      </w:r>
      <w:r w:rsidRPr="00185E9B">
        <w:rPr>
          <w:color w:val="auto"/>
          <w:lang w:val="it-IT"/>
        </w:rPr>
        <w:t xml:space="preserve">, </w:t>
      </w:r>
      <w:r w:rsidR="000A2E94" w:rsidRPr="000A2E94">
        <w:rPr>
          <w:color w:val="auto"/>
          <w:szCs w:val="24"/>
          <w:lang w:val="it-IT"/>
        </w:rPr>
        <w:t>dalla quale sarà possibile usufruire di tutte le operazioni che la piattaforma offre.</w:t>
      </w:r>
    </w:p>
    <w:p w14:paraId="22BC42D8" w14:textId="49F06E04" w:rsidR="00647C37" w:rsidRPr="000A2E94" w:rsidRDefault="00647C37" w:rsidP="000D05B9">
      <w:pPr>
        <w:spacing w:after="61" w:line="240" w:lineRule="auto"/>
        <w:jc w:val="both"/>
        <w:rPr>
          <w:color w:val="auto"/>
          <w:sz w:val="20"/>
          <w:szCs w:val="16"/>
          <w:lang w:val="it-IT"/>
        </w:rPr>
      </w:pPr>
    </w:p>
    <w:p w14:paraId="2D69E88E" w14:textId="7E9A6B28" w:rsidR="00647C37" w:rsidRPr="00185E9B" w:rsidRDefault="00647C37" w:rsidP="000D05B9">
      <w:pPr>
        <w:pStyle w:val="Titolo3"/>
        <w:spacing w:before="0" w:after="61" w:line="240" w:lineRule="auto"/>
        <w:jc w:val="both"/>
        <w:rPr>
          <w:color w:val="auto"/>
          <w:lang w:val="it-IT"/>
        </w:rPr>
      </w:pPr>
      <w:bookmarkStart w:id="37" w:name="_Toc27581393"/>
      <w:r w:rsidRPr="00185E9B">
        <w:rPr>
          <w:color w:val="auto"/>
          <w:lang w:val="it-IT"/>
        </w:rPr>
        <w:t>3.7.</w:t>
      </w:r>
      <w:r w:rsidR="007F1385">
        <w:rPr>
          <w:color w:val="auto"/>
          <w:lang w:val="it-IT"/>
        </w:rPr>
        <w:t>2</w:t>
      </w:r>
      <w:r w:rsidRPr="00185E9B">
        <w:rPr>
          <w:color w:val="auto"/>
          <w:lang w:val="it-IT"/>
        </w:rPr>
        <w:t xml:space="preserve"> Terminazione</w:t>
      </w:r>
      <w:bookmarkEnd w:id="37"/>
      <w:r w:rsidRPr="00185E9B">
        <w:rPr>
          <w:color w:val="auto"/>
          <w:lang w:val="it-IT"/>
        </w:rPr>
        <w:t xml:space="preserve"> </w:t>
      </w:r>
    </w:p>
    <w:p w14:paraId="0EAC68B3" w14:textId="3FF23517" w:rsidR="000A2E94" w:rsidRPr="000A2E94" w:rsidRDefault="00647C37" w:rsidP="000D05B9">
      <w:pPr>
        <w:spacing w:after="61" w:line="240" w:lineRule="auto"/>
        <w:jc w:val="both"/>
        <w:rPr>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 xml:space="preserve">out dal sistema. </w:t>
      </w:r>
      <w:r w:rsidR="000A2E94" w:rsidRPr="000A2E94">
        <w:rPr>
          <w:color w:val="auto"/>
          <w:szCs w:val="24"/>
          <w:lang w:val="it-IT"/>
        </w:rPr>
        <w:t>Per consentire la corretta terminazione del server, l’amministratore del sistema dovrà effettuare la procedura di terminazione, dopo la quale nessun client potrà connettersi al sistema</w:t>
      </w:r>
      <w:r w:rsidR="000A2E94">
        <w:rPr>
          <w:color w:val="auto"/>
          <w:szCs w:val="24"/>
          <w:lang w:val="it-IT"/>
        </w:rPr>
        <w:t>.</w:t>
      </w:r>
    </w:p>
    <w:p w14:paraId="1854FEF7" w14:textId="77777777" w:rsidR="000A2E94" w:rsidRPr="000A2E94" w:rsidRDefault="000A2E94" w:rsidP="000D05B9">
      <w:pPr>
        <w:pStyle w:val="Nessunaspaziatura"/>
        <w:spacing w:after="61"/>
        <w:rPr>
          <w:lang w:val="it-IT"/>
        </w:rPr>
      </w:pPr>
    </w:p>
    <w:p w14:paraId="78099AA6" w14:textId="7ECCB4CE" w:rsidR="001178F4" w:rsidRPr="00185E9B" w:rsidRDefault="001178F4" w:rsidP="000D05B9">
      <w:pPr>
        <w:pStyle w:val="Titolo3"/>
        <w:spacing w:before="0" w:after="61" w:line="240" w:lineRule="auto"/>
        <w:jc w:val="both"/>
        <w:rPr>
          <w:color w:val="auto"/>
          <w:lang w:val="it-IT"/>
        </w:rPr>
      </w:pPr>
      <w:bookmarkStart w:id="38" w:name="_Toc27581394"/>
      <w:r w:rsidRPr="00185E9B">
        <w:rPr>
          <w:color w:val="auto"/>
          <w:lang w:val="it-IT"/>
        </w:rPr>
        <w:t>3.7.</w:t>
      </w:r>
      <w:r w:rsidR="007F1385">
        <w:rPr>
          <w:color w:val="auto"/>
          <w:lang w:val="it-IT"/>
        </w:rPr>
        <w:t>3</w:t>
      </w:r>
      <w:r w:rsidRPr="00185E9B">
        <w:rPr>
          <w:color w:val="auto"/>
          <w:lang w:val="it-IT"/>
        </w:rPr>
        <w:t xml:space="preserve"> Fallimento</w:t>
      </w:r>
      <w:bookmarkEnd w:id="38"/>
    </w:p>
    <w:p w14:paraId="237EB9B5" w14:textId="77777777" w:rsidR="001178F4" w:rsidRPr="00185E9B" w:rsidRDefault="001178F4" w:rsidP="000D05B9">
      <w:pPr>
        <w:spacing w:after="61" w:line="240" w:lineRule="auto"/>
        <w:jc w:val="both"/>
        <w:rPr>
          <w:color w:val="auto"/>
          <w:lang w:val="it-IT"/>
        </w:rPr>
      </w:pPr>
      <w:r w:rsidRPr="00185E9B">
        <w:rPr>
          <w:color w:val="auto"/>
          <w:lang w:val="it-IT"/>
        </w:rPr>
        <w:t>Possono verificarsi diversi casi di fallimento del sistema:</w:t>
      </w:r>
    </w:p>
    <w:p w14:paraId="59C4E522" w14:textId="18A5A5F8" w:rsidR="001178F4" w:rsidRPr="000A2E94" w:rsidRDefault="001178F4" w:rsidP="000D05B9">
      <w:pPr>
        <w:pStyle w:val="Paragrafoelenco"/>
        <w:numPr>
          <w:ilvl w:val="0"/>
          <w:numId w:val="8"/>
        </w:numPr>
        <w:spacing w:after="61" w:line="240" w:lineRule="auto"/>
        <w:jc w:val="both"/>
        <w:rPr>
          <w:color w:val="auto"/>
          <w:lang w:val="it-IT"/>
        </w:rPr>
      </w:pPr>
      <w:r w:rsidRPr="000A2E94">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53BF4B20" w:rsidR="001178F4"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t>Nel caso in cui si verifichi un'interruzione inaspettata dell'alimentazione, non sono previsti metodi che ripristinino lo stato del sistema a prima dello spegnimento inaspettato.</w:t>
      </w:r>
    </w:p>
    <w:p w14:paraId="01EAE52D" w14:textId="129F4B3A" w:rsidR="00185E9B"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2561E40A" w:rsidR="001178F4" w:rsidRPr="000A2E94" w:rsidRDefault="001178F4" w:rsidP="000D05B9">
      <w:pPr>
        <w:pStyle w:val="Paragrafoelenco"/>
        <w:numPr>
          <w:ilvl w:val="0"/>
          <w:numId w:val="8"/>
        </w:numPr>
        <w:spacing w:after="61" w:line="240" w:lineRule="auto"/>
        <w:jc w:val="both"/>
        <w:rPr>
          <w:color w:val="auto"/>
          <w:lang w:val="it-IT"/>
        </w:rPr>
      </w:pPr>
      <w:r w:rsidRPr="000A2E94">
        <w:rPr>
          <w:color w:val="auto"/>
          <w:lang w:val="it-IT"/>
        </w:rPr>
        <w:t>Un altro caso di fallimento potrebbe essere dovuto ad un errore critico nell'hardware, non è prevista alcuna misura correttiva.</w:t>
      </w:r>
    </w:p>
    <w:p w14:paraId="5D4B391A" w14:textId="4C01ABFA" w:rsidR="005D5AB0" w:rsidRPr="000A2E94" w:rsidRDefault="005D5AB0" w:rsidP="000D05B9">
      <w:pPr>
        <w:pStyle w:val="Paragrafoelenco"/>
        <w:numPr>
          <w:ilvl w:val="0"/>
          <w:numId w:val="8"/>
        </w:numPr>
        <w:spacing w:after="61" w:line="240" w:lineRule="auto"/>
        <w:jc w:val="both"/>
        <w:rPr>
          <w:rFonts w:cs="Times New Roman"/>
          <w:b/>
          <w:i/>
          <w:color w:val="auto"/>
          <w:lang w:val="it-IT"/>
        </w:rPr>
      </w:pPr>
      <w:r w:rsidRPr="000A2E94">
        <w:rPr>
          <w:color w:val="auto"/>
          <w:lang w:val="it-IT"/>
        </w:rPr>
        <w:t>Un altro caso di fallimento potrebbe essere dovuto ad un mancato salvataggio di dati causato da un malfunzionamento del sistema</w:t>
      </w:r>
      <w:r w:rsidR="00185E9B" w:rsidRPr="000A2E94">
        <w:rPr>
          <w:color w:val="auto"/>
          <w:lang w:val="it-IT"/>
        </w:rPr>
        <w:t>.</w:t>
      </w:r>
    </w:p>
    <w:p w14:paraId="707566C7" w14:textId="62F4DD46" w:rsidR="005D5AB0" w:rsidRDefault="005D5AB0" w:rsidP="000D05B9">
      <w:pPr>
        <w:pStyle w:val="Paragrafoelenco"/>
        <w:spacing w:after="61" w:line="240" w:lineRule="auto"/>
        <w:ind w:left="1440"/>
        <w:jc w:val="both"/>
        <w:rPr>
          <w:lang w:val="it-IT"/>
        </w:rPr>
      </w:pPr>
    </w:p>
    <w:p w14:paraId="66D99F5E" w14:textId="0AEE8285" w:rsidR="005D5AB0" w:rsidRDefault="005D5AB0" w:rsidP="000D05B9">
      <w:pPr>
        <w:pStyle w:val="Paragrafoelenco"/>
        <w:spacing w:after="61" w:line="240" w:lineRule="auto"/>
        <w:ind w:left="1440"/>
        <w:jc w:val="both"/>
        <w:rPr>
          <w:lang w:val="it-IT"/>
        </w:rPr>
      </w:pPr>
    </w:p>
    <w:p w14:paraId="3D8F60EC" w14:textId="24076692" w:rsidR="00D1540E" w:rsidRPr="00CC6A24" w:rsidRDefault="0026167D" w:rsidP="000D05B9">
      <w:pPr>
        <w:pStyle w:val="Titolo1"/>
        <w:spacing w:after="61" w:line="240" w:lineRule="auto"/>
        <w:jc w:val="both"/>
        <w:rPr>
          <w:color w:val="1F4E79"/>
          <w:u w:val="single"/>
          <w:lang w:val="it-IT"/>
        </w:rPr>
      </w:pPr>
      <w:bookmarkStart w:id="39" w:name="_Toc26433075"/>
      <w:bookmarkStart w:id="40" w:name="_Toc27581395"/>
      <w:r w:rsidRPr="00CC6A24">
        <w:rPr>
          <w:color w:val="1F4E79"/>
          <w:lang w:val="it-IT"/>
        </w:rPr>
        <w:lastRenderedPageBreak/>
        <w:t xml:space="preserve">4. </w:t>
      </w:r>
      <w:r w:rsidR="003A1A39" w:rsidRPr="00CC6A24">
        <w:rPr>
          <w:color w:val="1F4E79"/>
          <w:u w:val="single"/>
          <w:lang w:val="it-IT"/>
        </w:rPr>
        <w:t>Servizi dei Sottosistemi</w:t>
      </w:r>
      <w:bookmarkEnd w:id="39"/>
      <w:bookmarkEnd w:id="40"/>
    </w:p>
    <w:p w14:paraId="424A72E8" w14:textId="37F12C3D" w:rsidR="007758EF" w:rsidRDefault="00FC1B49" w:rsidP="000D05B9">
      <w:pPr>
        <w:spacing w:after="61" w:line="240" w:lineRule="auto"/>
        <w:jc w:val="both"/>
        <w:rPr>
          <w:u w:val="single"/>
        </w:rPr>
      </w:pPr>
      <w:r>
        <w:rPr>
          <w:noProof/>
        </w:rPr>
        <w:drawing>
          <wp:inline distT="0" distB="0" distL="0" distR="0" wp14:anchorId="697D6AF7" wp14:editId="46723FA6">
            <wp:extent cx="5760085" cy="5367020"/>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367020"/>
                    </a:xfrm>
                    <a:prstGeom prst="rect">
                      <a:avLst/>
                    </a:prstGeom>
                    <a:noFill/>
                    <a:ln>
                      <a:noFill/>
                    </a:ln>
                  </pic:spPr>
                </pic:pic>
              </a:graphicData>
            </a:graphic>
          </wp:inline>
        </w:drawing>
      </w:r>
    </w:p>
    <w:p w14:paraId="05158BA1" w14:textId="77777777" w:rsidR="003A10E8" w:rsidRPr="00185E9B" w:rsidRDefault="003A10E8" w:rsidP="000D05B9">
      <w:pPr>
        <w:pStyle w:val="Nessunaspaziatura"/>
        <w:spacing w:after="61"/>
        <w:jc w:val="both"/>
        <w:rPr>
          <w:color w:val="auto"/>
        </w:rPr>
      </w:pPr>
    </w:p>
    <w:p w14:paraId="5A3EB4FD" w14:textId="38510A4E" w:rsidR="007758EF" w:rsidRDefault="009E27DA" w:rsidP="000D05B9">
      <w:pPr>
        <w:spacing w:after="61" w:line="240" w:lineRule="auto"/>
        <w:jc w:val="both"/>
        <w:rPr>
          <w:color w:val="auto"/>
          <w:lang w:val="it-IT"/>
        </w:rPr>
      </w:pPr>
      <w:r>
        <w:rPr>
          <w:b/>
          <w:color w:val="auto"/>
          <w:lang w:val="it-IT"/>
        </w:rPr>
        <w:t>View</w:t>
      </w:r>
      <w:r w:rsidR="007758EF" w:rsidRPr="00185E9B">
        <w:rPr>
          <w:color w:val="auto"/>
          <w:lang w:val="it-IT"/>
        </w:rPr>
        <w:t>: Interfacce che gestiscono l’interfaccia grafica e gli eventi generati dall’interazione dell’utente con il sistema.</w:t>
      </w:r>
      <w:r w:rsidR="00A419CA">
        <w:rPr>
          <w:color w:val="auto"/>
          <w:lang w:val="it-IT"/>
        </w:rPr>
        <w:t xml:space="preserve"> Suddivis</w:t>
      </w:r>
      <w:r w:rsidR="00181C16">
        <w:rPr>
          <w:color w:val="auto"/>
          <w:lang w:val="it-IT"/>
        </w:rPr>
        <w:t>a</w:t>
      </w:r>
      <w:r w:rsidR="00A419CA">
        <w:rPr>
          <w:color w:val="auto"/>
          <w:lang w:val="it-IT"/>
        </w:rPr>
        <w:t xml:space="preserve"> in:</w:t>
      </w:r>
    </w:p>
    <w:p w14:paraId="62B16DE4" w14:textId="49F752E7"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GUI Student</w:t>
      </w:r>
      <w:r>
        <w:rPr>
          <w:color w:val="auto"/>
          <w:sz w:val="24"/>
          <w:szCs w:val="24"/>
          <w:lang w:val="it-IT"/>
        </w:rPr>
        <w:t>.</w:t>
      </w:r>
    </w:p>
    <w:p w14:paraId="3FB2E8A9" w14:textId="279C9D0F"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GUI Tutor</w:t>
      </w:r>
      <w:r>
        <w:rPr>
          <w:color w:val="auto"/>
          <w:sz w:val="24"/>
          <w:szCs w:val="24"/>
          <w:lang w:val="it-IT"/>
        </w:rPr>
        <w:t>.</w:t>
      </w:r>
    </w:p>
    <w:p w14:paraId="5F92669E" w14:textId="22EA00F3" w:rsidR="00A419CA" w:rsidRPr="00A419CA" w:rsidRDefault="00A419CA" w:rsidP="000D05B9">
      <w:pPr>
        <w:pStyle w:val="Nessunaspaziatura"/>
        <w:numPr>
          <w:ilvl w:val="0"/>
          <w:numId w:val="32"/>
        </w:numPr>
        <w:spacing w:after="61"/>
        <w:rPr>
          <w:color w:val="auto"/>
          <w:sz w:val="24"/>
          <w:szCs w:val="24"/>
          <w:lang w:val="it-IT"/>
        </w:rPr>
      </w:pPr>
      <w:r>
        <w:rPr>
          <w:b/>
          <w:bCs/>
          <w:color w:val="auto"/>
          <w:sz w:val="24"/>
          <w:szCs w:val="24"/>
          <w:lang w:val="it-IT"/>
        </w:rPr>
        <w:t>GUI Commission</w:t>
      </w:r>
      <w:r>
        <w:rPr>
          <w:color w:val="auto"/>
          <w:sz w:val="24"/>
          <w:szCs w:val="24"/>
          <w:lang w:val="it-IT"/>
        </w:rPr>
        <w:t>.</w:t>
      </w:r>
    </w:p>
    <w:p w14:paraId="35304536" w14:textId="6DB8BD30" w:rsidR="00D82915" w:rsidRDefault="007758EF" w:rsidP="000D05B9">
      <w:pPr>
        <w:spacing w:after="61" w:line="240" w:lineRule="auto"/>
        <w:jc w:val="both"/>
        <w:rPr>
          <w:color w:val="auto"/>
          <w:lang w:val="it-IT"/>
        </w:rPr>
      </w:pPr>
      <w:r w:rsidRPr="00185E9B">
        <w:rPr>
          <w:b/>
          <w:color w:val="auto"/>
          <w:lang w:val="it-IT"/>
        </w:rPr>
        <w:t>Richiesta Tutorato</w:t>
      </w:r>
      <w:r w:rsidRPr="00185E9B">
        <w:rPr>
          <w:color w:val="auto"/>
          <w:lang w:val="it-IT"/>
        </w:rPr>
        <w:t xml:space="preserve">: Offre </w:t>
      </w:r>
      <w:r w:rsidR="000D05B9">
        <w:rPr>
          <w:color w:val="auto"/>
          <w:lang w:val="it-IT"/>
        </w:rPr>
        <w:t>3</w:t>
      </w:r>
      <w:r w:rsidRPr="00185E9B">
        <w:rPr>
          <w:color w:val="auto"/>
          <w:lang w:val="it-IT"/>
        </w:rPr>
        <w:t xml:space="preserve"> servizi all’i</w:t>
      </w:r>
      <w:r w:rsidR="00D82915" w:rsidRPr="00185E9B">
        <w:rPr>
          <w:color w:val="auto"/>
          <w:lang w:val="it-IT"/>
        </w:rPr>
        <w:t xml:space="preserve">nterfaccia </w:t>
      </w:r>
      <w:r w:rsidR="009E27DA">
        <w:rPr>
          <w:color w:val="auto"/>
          <w:lang w:val="it-IT"/>
        </w:rPr>
        <w:t>GUI Student</w:t>
      </w:r>
      <w:r w:rsidR="00D82915" w:rsidRPr="00185E9B">
        <w:rPr>
          <w:color w:val="auto"/>
          <w:lang w:val="it-IT"/>
        </w:rPr>
        <w:t>:</w:t>
      </w:r>
    </w:p>
    <w:p w14:paraId="2987BB66" w14:textId="60B00D5A" w:rsidR="009E27DA" w:rsidRPr="000D05B9" w:rsidRDefault="00D82915" w:rsidP="000D05B9">
      <w:pPr>
        <w:numPr>
          <w:ilvl w:val="0"/>
          <w:numId w:val="9"/>
        </w:numPr>
        <w:spacing w:after="61" w:line="240" w:lineRule="auto"/>
        <w:contextualSpacing/>
        <w:jc w:val="both"/>
        <w:rPr>
          <w:color w:val="auto"/>
        </w:rPr>
      </w:pPr>
      <w:r w:rsidRPr="000D05B9">
        <w:rPr>
          <w:color w:val="auto"/>
        </w:rPr>
        <w:t xml:space="preserve">Compilazione </w:t>
      </w:r>
      <w:r w:rsidR="00981605" w:rsidRPr="000D05B9">
        <w:rPr>
          <w:color w:val="auto"/>
        </w:rPr>
        <w:t>richiesta</w:t>
      </w:r>
      <w:r w:rsidR="00975B5E" w:rsidRPr="000D05B9">
        <w:rPr>
          <w:color w:val="auto"/>
        </w:rPr>
        <w:t>.</w:t>
      </w:r>
    </w:p>
    <w:p w14:paraId="560420E5" w14:textId="5DD8C951" w:rsidR="00D82915" w:rsidRPr="00185E9B" w:rsidRDefault="00981605" w:rsidP="000D05B9">
      <w:pPr>
        <w:numPr>
          <w:ilvl w:val="0"/>
          <w:numId w:val="9"/>
        </w:numPr>
        <w:spacing w:after="61" w:line="240" w:lineRule="auto"/>
        <w:contextualSpacing/>
        <w:jc w:val="both"/>
        <w:rPr>
          <w:color w:val="auto"/>
        </w:rPr>
      </w:pPr>
      <w:r w:rsidRPr="00185E9B">
        <w:rPr>
          <w:color w:val="auto"/>
        </w:rPr>
        <w:t>Visualizzazione stato richiesta</w:t>
      </w:r>
      <w:r w:rsidR="00975B5E">
        <w:rPr>
          <w:color w:val="auto"/>
        </w:rPr>
        <w:t>.</w:t>
      </w:r>
    </w:p>
    <w:p w14:paraId="7D52C557" w14:textId="503D61AB" w:rsidR="00185E9B" w:rsidRPr="00185E9B" w:rsidRDefault="00981605" w:rsidP="000D05B9">
      <w:pPr>
        <w:numPr>
          <w:ilvl w:val="0"/>
          <w:numId w:val="9"/>
        </w:numPr>
        <w:spacing w:after="61" w:line="240" w:lineRule="auto"/>
        <w:contextualSpacing/>
        <w:jc w:val="both"/>
        <w:rPr>
          <w:color w:val="auto"/>
        </w:rPr>
      </w:pPr>
      <w:r w:rsidRPr="00185E9B">
        <w:rPr>
          <w:color w:val="auto"/>
        </w:rPr>
        <w:t>Modifica prenotazione</w:t>
      </w:r>
      <w:r w:rsidR="00975B5E">
        <w:rPr>
          <w:color w:val="auto"/>
        </w:rPr>
        <w:t>.</w:t>
      </w:r>
    </w:p>
    <w:p w14:paraId="20ACED65" w14:textId="2436216F" w:rsidR="00D82915" w:rsidRPr="00185E9B" w:rsidRDefault="00981605" w:rsidP="000D05B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w:t>
      </w:r>
      <w:r w:rsidR="009E27DA">
        <w:rPr>
          <w:color w:val="auto"/>
          <w:lang w:val="it-IT"/>
        </w:rPr>
        <w:t>GUI Tutor</w:t>
      </w:r>
      <w:r w:rsidR="00D82915" w:rsidRPr="00185E9B">
        <w:rPr>
          <w:color w:val="auto"/>
          <w:lang w:val="it-IT"/>
        </w:rPr>
        <w:t>:</w:t>
      </w:r>
    </w:p>
    <w:p w14:paraId="3326EF18" w14:textId="0A072C5B" w:rsidR="00D82915" w:rsidRPr="00185E9B" w:rsidRDefault="00981605" w:rsidP="000D05B9">
      <w:pPr>
        <w:numPr>
          <w:ilvl w:val="0"/>
          <w:numId w:val="9"/>
        </w:numPr>
        <w:spacing w:after="61" w:line="240" w:lineRule="auto"/>
        <w:contextualSpacing/>
        <w:jc w:val="both"/>
        <w:rPr>
          <w:color w:val="auto"/>
        </w:rPr>
      </w:pPr>
      <w:r w:rsidRPr="00185E9B">
        <w:rPr>
          <w:color w:val="auto"/>
        </w:rPr>
        <w:t>Visualizzazione dettagli richiesta</w:t>
      </w:r>
      <w:r w:rsidR="00975B5E">
        <w:rPr>
          <w:color w:val="auto"/>
        </w:rPr>
        <w:t>.</w:t>
      </w:r>
    </w:p>
    <w:p w14:paraId="77AF3F09" w14:textId="04E2C0B2" w:rsidR="00D82915" w:rsidRPr="00185E9B" w:rsidRDefault="00981605" w:rsidP="000D05B9">
      <w:pPr>
        <w:numPr>
          <w:ilvl w:val="0"/>
          <w:numId w:val="9"/>
        </w:numPr>
        <w:spacing w:after="61" w:line="240" w:lineRule="auto"/>
        <w:contextualSpacing/>
        <w:jc w:val="both"/>
        <w:rPr>
          <w:color w:val="auto"/>
        </w:rPr>
      </w:pPr>
      <w:r w:rsidRPr="00185E9B">
        <w:rPr>
          <w:color w:val="auto"/>
        </w:rPr>
        <w:t>Gestione richiesta</w:t>
      </w:r>
      <w:r w:rsidR="00975B5E">
        <w:rPr>
          <w:color w:val="auto"/>
        </w:rPr>
        <w:t>.</w:t>
      </w:r>
    </w:p>
    <w:p w14:paraId="564972AA" w14:textId="622A1E8C" w:rsidR="00D82915" w:rsidRPr="00185E9B" w:rsidRDefault="00D82915" w:rsidP="000D05B9">
      <w:pPr>
        <w:numPr>
          <w:ilvl w:val="0"/>
          <w:numId w:val="9"/>
        </w:numPr>
        <w:spacing w:after="61" w:line="240" w:lineRule="auto"/>
        <w:contextualSpacing/>
        <w:jc w:val="both"/>
        <w:rPr>
          <w:color w:val="auto"/>
        </w:rPr>
      </w:pPr>
      <w:r w:rsidRPr="00185E9B">
        <w:rPr>
          <w:color w:val="auto"/>
        </w:rPr>
        <w:t>Conferma appuntamento</w:t>
      </w:r>
      <w:r w:rsidR="00975B5E">
        <w:rPr>
          <w:color w:val="auto"/>
        </w:rPr>
        <w:t>.</w:t>
      </w:r>
    </w:p>
    <w:p w14:paraId="22CDB95E" w14:textId="5CBC47C1" w:rsidR="00B65F7E" w:rsidRPr="00185E9B" w:rsidRDefault="00B65F7E" w:rsidP="000D05B9">
      <w:pPr>
        <w:spacing w:after="61" w:line="240" w:lineRule="auto"/>
        <w:jc w:val="both"/>
        <w:rPr>
          <w:color w:val="auto"/>
          <w:lang w:val="it-IT"/>
        </w:rPr>
      </w:pPr>
      <w:r w:rsidRPr="00185E9B">
        <w:rPr>
          <w:b/>
          <w:color w:val="auto"/>
          <w:lang w:val="it-IT"/>
        </w:rPr>
        <w:lastRenderedPageBreak/>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w:t>
      </w:r>
      <w:r w:rsidR="009E27DA">
        <w:rPr>
          <w:color w:val="auto"/>
          <w:lang w:val="it-IT"/>
        </w:rPr>
        <w:t>GUI Tutor</w:t>
      </w:r>
      <w:r w:rsidRPr="00185E9B">
        <w:rPr>
          <w:color w:val="auto"/>
          <w:lang w:val="it-IT"/>
        </w:rPr>
        <w:t>:</w:t>
      </w:r>
    </w:p>
    <w:p w14:paraId="494CFF13" w14:textId="644F599A" w:rsidR="00B65F7E" w:rsidRPr="00185E9B" w:rsidRDefault="00B65F7E" w:rsidP="000D05B9">
      <w:pPr>
        <w:numPr>
          <w:ilvl w:val="0"/>
          <w:numId w:val="9"/>
        </w:numPr>
        <w:spacing w:after="61" w:line="240" w:lineRule="auto"/>
        <w:contextualSpacing/>
        <w:jc w:val="both"/>
        <w:rPr>
          <w:color w:val="auto"/>
        </w:rPr>
      </w:pPr>
      <w:r w:rsidRPr="00185E9B">
        <w:rPr>
          <w:color w:val="auto"/>
        </w:rPr>
        <w:t xml:space="preserve">Visualizzazione </w:t>
      </w:r>
      <w:r w:rsidR="00C41FC6" w:rsidRPr="00185E9B">
        <w:rPr>
          <w:color w:val="auto"/>
        </w:rPr>
        <w:t>calendario appuntamenti</w:t>
      </w:r>
      <w:r w:rsidR="009E27DA">
        <w:rPr>
          <w:color w:val="auto"/>
        </w:rPr>
        <w:t>.</w:t>
      </w:r>
    </w:p>
    <w:p w14:paraId="29E25106" w14:textId="7CD72264" w:rsidR="00B65F7E" w:rsidRPr="00185E9B" w:rsidRDefault="00B65F7E" w:rsidP="000D05B9">
      <w:pPr>
        <w:numPr>
          <w:ilvl w:val="0"/>
          <w:numId w:val="9"/>
        </w:numPr>
        <w:spacing w:after="61" w:line="240" w:lineRule="auto"/>
        <w:contextualSpacing/>
        <w:jc w:val="both"/>
        <w:rPr>
          <w:color w:val="auto"/>
        </w:rPr>
      </w:pPr>
      <w:r w:rsidRPr="00185E9B">
        <w:rPr>
          <w:color w:val="auto"/>
        </w:rPr>
        <w:t>Ge</w:t>
      </w:r>
      <w:r w:rsidR="00C41FC6" w:rsidRPr="00185E9B">
        <w:rPr>
          <w:color w:val="auto"/>
        </w:rPr>
        <w:t>nerazione registro</w:t>
      </w:r>
      <w:r w:rsidR="009E27DA">
        <w:rPr>
          <w:color w:val="auto"/>
        </w:rPr>
        <w:t>.</w:t>
      </w:r>
    </w:p>
    <w:p w14:paraId="0FA1D487" w14:textId="209B31ED" w:rsidR="00C41FC6" w:rsidRPr="00185E9B" w:rsidRDefault="00C41FC6" w:rsidP="000D05B9">
      <w:pPr>
        <w:numPr>
          <w:ilvl w:val="0"/>
          <w:numId w:val="9"/>
        </w:numPr>
        <w:spacing w:after="61" w:line="240" w:lineRule="auto"/>
        <w:contextualSpacing/>
        <w:jc w:val="both"/>
        <w:rPr>
          <w:color w:val="auto"/>
        </w:rPr>
      </w:pPr>
      <w:r w:rsidRPr="00185E9B">
        <w:rPr>
          <w:color w:val="auto"/>
        </w:rPr>
        <w:t>Visualizzazione registro</w:t>
      </w:r>
      <w:r w:rsidR="009E27DA">
        <w:rPr>
          <w:color w:val="auto"/>
        </w:rPr>
        <w:t>.</w:t>
      </w:r>
    </w:p>
    <w:p w14:paraId="439AA824" w14:textId="10C99664" w:rsidR="00C41FC6" w:rsidRPr="00185E9B" w:rsidRDefault="00C41FC6" w:rsidP="000D05B9">
      <w:pPr>
        <w:numPr>
          <w:ilvl w:val="0"/>
          <w:numId w:val="9"/>
        </w:numPr>
        <w:spacing w:after="61" w:line="240" w:lineRule="auto"/>
        <w:contextualSpacing/>
        <w:jc w:val="both"/>
        <w:rPr>
          <w:color w:val="auto"/>
        </w:rPr>
      </w:pPr>
      <w:r w:rsidRPr="00185E9B">
        <w:rPr>
          <w:color w:val="auto"/>
        </w:rPr>
        <w:t>Aggiunta attività lavorativa</w:t>
      </w:r>
      <w:r w:rsidR="009E27DA">
        <w:rPr>
          <w:color w:val="auto"/>
        </w:rPr>
        <w:t>.</w:t>
      </w:r>
    </w:p>
    <w:p w14:paraId="1F315767" w14:textId="3E4FA715" w:rsidR="00C41FC6" w:rsidRPr="00185E9B" w:rsidRDefault="00C41FC6" w:rsidP="000D05B9">
      <w:pPr>
        <w:numPr>
          <w:ilvl w:val="0"/>
          <w:numId w:val="9"/>
        </w:numPr>
        <w:spacing w:after="61" w:line="240" w:lineRule="auto"/>
        <w:contextualSpacing/>
        <w:jc w:val="both"/>
        <w:rPr>
          <w:color w:val="auto"/>
        </w:rPr>
      </w:pPr>
      <w:r w:rsidRPr="00185E9B">
        <w:rPr>
          <w:color w:val="auto"/>
        </w:rPr>
        <w:t>Visualizzazione attività lavorativa</w:t>
      </w:r>
      <w:r w:rsidR="009E27DA">
        <w:rPr>
          <w:color w:val="auto"/>
        </w:rPr>
        <w:t>.</w:t>
      </w:r>
    </w:p>
    <w:p w14:paraId="33089EE9" w14:textId="6D645CF9" w:rsidR="00C41FC6" w:rsidRPr="00185E9B" w:rsidRDefault="00C41FC6" w:rsidP="000D05B9">
      <w:pPr>
        <w:numPr>
          <w:ilvl w:val="0"/>
          <w:numId w:val="9"/>
        </w:numPr>
        <w:spacing w:after="61" w:line="240" w:lineRule="auto"/>
        <w:contextualSpacing/>
        <w:jc w:val="both"/>
        <w:rPr>
          <w:color w:val="auto"/>
        </w:rPr>
      </w:pPr>
      <w:r w:rsidRPr="00185E9B">
        <w:rPr>
          <w:color w:val="auto"/>
        </w:rPr>
        <w:t>Modifica attività lavorativa</w:t>
      </w:r>
      <w:r w:rsidR="009E27DA">
        <w:rPr>
          <w:color w:val="auto"/>
        </w:rPr>
        <w:t>.</w:t>
      </w:r>
    </w:p>
    <w:p w14:paraId="2BFCEF2C" w14:textId="5E654065" w:rsidR="00C41FC6" w:rsidRPr="00185E9B" w:rsidRDefault="00C41FC6" w:rsidP="000D05B9">
      <w:pPr>
        <w:numPr>
          <w:ilvl w:val="0"/>
          <w:numId w:val="9"/>
        </w:numPr>
        <w:spacing w:after="61" w:line="240" w:lineRule="auto"/>
        <w:contextualSpacing/>
        <w:jc w:val="both"/>
        <w:rPr>
          <w:color w:val="auto"/>
        </w:rPr>
      </w:pPr>
      <w:r w:rsidRPr="00185E9B">
        <w:rPr>
          <w:color w:val="auto"/>
        </w:rPr>
        <w:t>Visualizzazione dettagli appuntamento</w:t>
      </w:r>
      <w:r w:rsidR="009E27DA">
        <w:rPr>
          <w:color w:val="auto"/>
        </w:rPr>
        <w:t>.</w:t>
      </w:r>
    </w:p>
    <w:p w14:paraId="1F29D499" w14:textId="63BCD5DC" w:rsidR="00B65F7E" w:rsidRPr="00185E9B" w:rsidRDefault="00C41FC6" w:rsidP="000D05B9">
      <w:pPr>
        <w:numPr>
          <w:ilvl w:val="0"/>
          <w:numId w:val="9"/>
        </w:numPr>
        <w:spacing w:after="61" w:line="240" w:lineRule="auto"/>
        <w:contextualSpacing/>
        <w:jc w:val="both"/>
        <w:rPr>
          <w:color w:val="auto"/>
        </w:rPr>
      </w:pPr>
      <w:r w:rsidRPr="00185E9B">
        <w:rPr>
          <w:color w:val="auto"/>
        </w:rPr>
        <w:t>Modifica appuntamento</w:t>
      </w:r>
      <w:r w:rsidR="009E27DA">
        <w:rPr>
          <w:color w:val="auto"/>
        </w:rPr>
        <w:t>.</w:t>
      </w:r>
    </w:p>
    <w:p w14:paraId="6F393479" w14:textId="74D509EF" w:rsidR="00C41FC6" w:rsidRPr="00185E9B" w:rsidRDefault="00C41FC6" w:rsidP="000D05B9">
      <w:pPr>
        <w:spacing w:after="61" w:line="240" w:lineRule="auto"/>
        <w:jc w:val="both"/>
        <w:rPr>
          <w:color w:val="auto"/>
          <w:lang w:val="it-IT"/>
        </w:rPr>
      </w:pPr>
      <w:r w:rsidRPr="00185E9B">
        <w:rPr>
          <w:b/>
          <w:color w:val="auto"/>
          <w:lang w:val="it-IT"/>
        </w:rPr>
        <w:t>Supporto tutor</w:t>
      </w:r>
      <w:r w:rsidRPr="00185E9B">
        <w:rPr>
          <w:color w:val="auto"/>
          <w:lang w:val="it-IT"/>
        </w:rPr>
        <w:t xml:space="preserve">: Offre </w:t>
      </w:r>
      <w:r w:rsidR="006177B0" w:rsidRPr="00185E9B">
        <w:rPr>
          <w:color w:val="auto"/>
          <w:lang w:val="it-IT"/>
        </w:rPr>
        <w:t>1</w:t>
      </w:r>
      <w:r w:rsidRPr="00185E9B">
        <w:rPr>
          <w:color w:val="auto"/>
          <w:lang w:val="it-IT"/>
        </w:rPr>
        <w:t xml:space="preserve"> servizi</w:t>
      </w:r>
      <w:r w:rsidR="006177B0" w:rsidRPr="00185E9B">
        <w:rPr>
          <w:color w:val="auto"/>
          <w:lang w:val="it-IT"/>
        </w:rPr>
        <w:t>o</w:t>
      </w:r>
      <w:r w:rsidRPr="00185E9B">
        <w:rPr>
          <w:color w:val="auto"/>
          <w:lang w:val="it-IT"/>
        </w:rPr>
        <w:t xml:space="preserve"> a</w:t>
      </w:r>
      <w:r w:rsidR="009E27DA">
        <w:rPr>
          <w:color w:val="auto"/>
          <w:lang w:val="it-IT"/>
        </w:rPr>
        <w:t>i sottosistemi Gestione Richiesta e Gestione Attività Tutorato</w:t>
      </w:r>
      <w:r w:rsidRPr="00185E9B">
        <w:rPr>
          <w:color w:val="auto"/>
          <w:lang w:val="it-IT"/>
        </w:rPr>
        <w:t>:</w:t>
      </w:r>
    </w:p>
    <w:p w14:paraId="33845519" w14:textId="150E6171" w:rsidR="00D82915" w:rsidRPr="00185E9B" w:rsidRDefault="00B00E03" w:rsidP="000D05B9">
      <w:pPr>
        <w:numPr>
          <w:ilvl w:val="0"/>
          <w:numId w:val="9"/>
        </w:numPr>
        <w:spacing w:after="61" w:line="240" w:lineRule="auto"/>
        <w:contextualSpacing/>
        <w:jc w:val="both"/>
        <w:rPr>
          <w:color w:val="auto"/>
          <w:lang w:val="it-IT"/>
        </w:rPr>
      </w:pPr>
      <w:r w:rsidRPr="00185E9B">
        <w:rPr>
          <w:color w:val="auto"/>
          <w:lang w:val="it-IT"/>
        </w:rPr>
        <w:t>Gestione dettagli appuntamento</w:t>
      </w:r>
      <w:r w:rsidR="009E27DA">
        <w:rPr>
          <w:color w:val="auto"/>
          <w:lang w:val="it-IT"/>
        </w:rPr>
        <w:t>.</w:t>
      </w:r>
    </w:p>
    <w:p w14:paraId="4D0B6271" w14:textId="4ECED50A" w:rsidR="00D82915" w:rsidRPr="00185E9B" w:rsidRDefault="00D82915" w:rsidP="000D05B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0C03F1" w:rsidRPr="00185E9B">
        <w:rPr>
          <w:color w:val="auto"/>
          <w:lang w:val="it-IT"/>
        </w:rPr>
        <w:t>7</w:t>
      </w:r>
      <w:r w:rsidRPr="00185E9B">
        <w:rPr>
          <w:color w:val="auto"/>
          <w:lang w:val="it-IT"/>
        </w:rPr>
        <w:t xml:space="preserve"> servizi all’interfaccia </w:t>
      </w:r>
      <w:r w:rsidR="009E27DA">
        <w:rPr>
          <w:color w:val="auto"/>
          <w:lang w:val="it-IT"/>
        </w:rPr>
        <w:t>GUI Commission</w:t>
      </w:r>
      <w:r w:rsidRPr="00185E9B">
        <w:rPr>
          <w:color w:val="auto"/>
          <w:lang w:val="it-IT"/>
        </w:rPr>
        <w:t>:</w:t>
      </w:r>
    </w:p>
    <w:p w14:paraId="48CC5A59" w14:textId="1EB807C2" w:rsidR="00D82915" w:rsidRPr="00185E9B" w:rsidRDefault="00D82915" w:rsidP="000D05B9">
      <w:pPr>
        <w:numPr>
          <w:ilvl w:val="0"/>
          <w:numId w:val="9"/>
        </w:numPr>
        <w:spacing w:after="61" w:line="240" w:lineRule="auto"/>
        <w:contextualSpacing/>
        <w:jc w:val="both"/>
        <w:rPr>
          <w:color w:val="auto"/>
        </w:rPr>
      </w:pPr>
      <w:r w:rsidRPr="00185E9B">
        <w:rPr>
          <w:color w:val="auto"/>
        </w:rPr>
        <w:t xml:space="preserve">Visualizzazione </w:t>
      </w:r>
      <w:r w:rsidR="009E27DA">
        <w:rPr>
          <w:color w:val="auto"/>
        </w:rPr>
        <w:t>student.</w:t>
      </w:r>
    </w:p>
    <w:p w14:paraId="62B2E53E" w14:textId="6D027E49" w:rsidR="00D82915" w:rsidRPr="00185E9B" w:rsidRDefault="00D82915" w:rsidP="000D05B9">
      <w:pPr>
        <w:numPr>
          <w:ilvl w:val="0"/>
          <w:numId w:val="9"/>
        </w:numPr>
        <w:spacing w:after="61" w:line="240" w:lineRule="auto"/>
        <w:contextualSpacing/>
        <w:jc w:val="both"/>
        <w:rPr>
          <w:color w:val="auto"/>
        </w:rPr>
      </w:pPr>
      <w:r w:rsidRPr="00185E9B">
        <w:rPr>
          <w:color w:val="auto"/>
        </w:rPr>
        <w:t>Convalida attività</w:t>
      </w:r>
      <w:r w:rsidR="00C41FC6" w:rsidRPr="00185E9B">
        <w:rPr>
          <w:color w:val="auto"/>
        </w:rPr>
        <w:t xml:space="preserve"> tutor</w:t>
      </w:r>
      <w:r w:rsidR="009E27DA">
        <w:rPr>
          <w:color w:val="auto"/>
        </w:rPr>
        <w:t>.</w:t>
      </w:r>
    </w:p>
    <w:p w14:paraId="04115E5C" w14:textId="4619F616" w:rsidR="00D82915" w:rsidRPr="00185E9B" w:rsidRDefault="00D82915" w:rsidP="000D05B9">
      <w:pPr>
        <w:numPr>
          <w:ilvl w:val="0"/>
          <w:numId w:val="9"/>
        </w:numPr>
        <w:spacing w:after="61" w:line="240" w:lineRule="auto"/>
        <w:contextualSpacing/>
        <w:jc w:val="both"/>
        <w:rPr>
          <w:color w:val="auto"/>
        </w:rPr>
      </w:pPr>
      <w:r w:rsidRPr="00185E9B">
        <w:rPr>
          <w:color w:val="auto"/>
        </w:rPr>
        <w:t>Registrazione tutor</w:t>
      </w:r>
      <w:r w:rsidR="009E27DA">
        <w:rPr>
          <w:color w:val="auto"/>
        </w:rPr>
        <w:t>.</w:t>
      </w:r>
    </w:p>
    <w:p w14:paraId="295D92F1" w14:textId="70DF6B08" w:rsidR="00D82915" w:rsidRPr="00185E9B" w:rsidRDefault="00D82915" w:rsidP="000D05B9">
      <w:pPr>
        <w:numPr>
          <w:ilvl w:val="0"/>
          <w:numId w:val="9"/>
        </w:numPr>
        <w:spacing w:after="61" w:line="240" w:lineRule="auto"/>
        <w:contextualSpacing/>
        <w:jc w:val="both"/>
        <w:rPr>
          <w:color w:val="auto"/>
        </w:rPr>
      </w:pPr>
      <w:r w:rsidRPr="00185E9B">
        <w:rPr>
          <w:color w:val="auto"/>
        </w:rPr>
        <w:t>Visualizzazione tutor</w:t>
      </w:r>
      <w:r w:rsidR="009E27DA">
        <w:rPr>
          <w:color w:val="auto"/>
        </w:rPr>
        <w:t>.</w:t>
      </w:r>
    </w:p>
    <w:p w14:paraId="05DADEC7" w14:textId="5664B778" w:rsidR="00D82915" w:rsidRPr="00185E9B" w:rsidRDefault="00D82915" w:rsidP="000D05B9">
      <w:pPr>
        <w:numPr>
          <w:ilvl w:val="0"/>
          <w:numId w:val="9"/>
        </w:numPr>
        <w:spacing w:after="61" w:line="240" w:lineRule="auto"/>
        <w:contextualSpacing/>
        <w:jc w:val="both"/>
        <w:rPr>
          <w:color w:val="auto"/>
        </w:rPr>
      </w:pPr>
      <w:r w:rsidRPr="00185E9B">
        <w:rPr>
          <w:color w:val="auto"/>
        </w:rPr>
        <w:t xml:space="preserve">Specifica giorni/orari </w:t>
      </w:r>
      <w:r w:rsidR="00C41FC6" w:rsidRPr="00185E9B">
        <w:rPr>
          <w:color w:val="auto"/>
        </w:rPr>
        <w:t>sportello</w:t>
      </w:r>
      <w:r w:rsidR="009E27DA">
        <w:rPr>
          <w:color w:val="auto"/>
        </w:rPr>
        <w:t>.</w:t>
      </w:r>
    </w:p>
    <w:p w14:paraId="65AA7CF3" w14:textId="5EF0C93B" w:rsidR="000C03F1" w:rsidRPr="00185E9B" w:rsidRDefault="000C03F1" w:rsidP="000D05B9">
      <w:pPr>
        <w:numPr>
          <w:ilvl w:val="0"/>
          <w:numId w:val="9"/>
        </w:numPr>
        <w:spacing w:after="61" w:line="240" w:lineRule="auto"/>
        <w:contextualSpacing/>
        <w:jc w:val="both"/>
        <w:rPr>
          <w:color w:val="auto"/>
        </w:rPr>
      </w:pPr>
      <w:r w:rsidRPr="00185E9B">
        <w:rPr>
          <w:color w:val="auto"/>
        </w:rPr>
        <w:t>Visualizzazione dettagli attività</w:t>
      </w:r>
      <w:r w:rsidR="009E27DA">
        <w:rPr>
          <w:color w:val="auto"/>
        </w:rPr>
        <w:t>.</w:t>
      </w:r>
    </w:p>
    <w:p w14:paraId="25F11922" w14:textId="76D83186" w:rsidR="00D82915" w:rsidRPr="00185E9B" w:rsidRDefault="000C03F1" w:rsidP="000D05B9">
      <w:pPr>
        <w:numPr>
          <w:ilvl w:val="0"/>
          <w:numId w:val="9"/>
        </w:numPr>
        <w:spacing w:after="61" w:line="240" w:lineRule="auto"/>
        <w:contextualSpacing/>
        <w:jc w:val="both"/>
        <w:rPr>
          <w:color w:val="auto"/>
        </w:rPr>
      </w:pPr>
      <w:r w:rsidRPr="00185E9B">
        <w:rPr>
          <w:color w:val="auto"/>
        </w:rPr>
        <w:t>Visualizzazione dettagli registro</w:t>
      </w:r>
      <w:r w:rsidR="009E27DA">
        <w:rPr>
          <w:color w:val="auto"/>
        </w:rPr>
        <w:t>.</w:t>
      </w:r>
    </w:p>
    <w:p w14:paraId="2873E27E" w14:textId="54252A40"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2 </w:t>
      </w:r>
      <w:r w:rsidRPr="00185E9B">
        <w:rPr>
          <w:color w:val="auto"/>
          <w:lang w:val="it-IT"/>
        </w:rPr>
        <w:t>servizi a Richiesta Tutorato:</w:t>
      </w:r>
    </w:p>
    <w:p w14:paraId="30D2CDFD" w14:textId="4DF2CE11" w:rsidR="009E27DA" w:rsidRPr="009E27DA" w:rsidRDefault="009E27DA" w:rsidP="000D05B9">
      <w:pPr>
        <w:pStyle w:val="Nessunaspaziatura"/>
        <w:numPr>
          <w:ilvl w:val="0"/>
          <w:numId w:val="30"/>
        </w:numPr>
        <w:spacing w:after="61"/>
        <w:rPr>
          <w:color w:val="auto"/>
          <w:sz w:val="24"/>
          <w:szCs w:val="24"/>
          <w:lang w:val="it-IT"/>
        </w:rPr>
      </w:pPr>
      <w:r>
        <w:rPr>
          <w:color w:val="auto"/>
          <w:sz w:val="24"/>
          <w:szCs w:val="24"/>
          <w:lang w:val="it-IT"/>
        </w:rPr>
        <w:t>Dati studente.</w:t>
      </w:r>
    </w:p>
    <w:p w14:paraId="1666E633" w14:textId="6CCEA091" w:rsidR="00D82915" w:rsidRPr="00185E9B" w:rsidRDefault="00D82915" w:rsidP="000D05B9">
      <w:pPr>
        <w:numPr>
          <w:ilvl w:val="0"/>
          <w:numId w:val="11"/>
        </w:numPr>
        <w:spacing w:after="61" w:line="240" w:lineRule="auto"/>
        <w:contextualSpacing/>
        <w:jc w:val="both"/>
        <w:rPr>
          <w:color w:val="auto"/>
        </w:rPr>
      </w:pPr>
      <w:r w:rsidRPr="00185E9B">
        <w:rPr>
          <w:color w:val="auto"/>
        </w:rPr>
        <w:t xml:space="preserve">Dati </w:t>
      </w:r>
      <w:r w:rsidR="009E27DA">
        <w:rPr>
          <w:color w:val="auto"/>
        </w:rPr>
        <w:t>richiesta.</w:t>
      </w:r>
    </w:p>
    <w:p w14:paraId="0499E3C3" w14:textId="4A912FEB"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6</w:t>
      </w:r>
      <w:r w:rsidRPr="00185E9B">
        <w:rPr>
          <w:color w:val="auto"/>
          <w:lang w:val="it-IT"/>
        </w:rPr>
        <w:t xml:space="preserve"> servizi a </w:t>
      </w:r>
      <w:r w:rsidR="0053709E" w:rsidRPr="00185E9B">
        <w:rPr>
          <w:color w:val="auto"/>
          <w:lang w:val="it-IT"/>
        </w:rPr>
        <w:t>Supporto Tutor</w:t>
      </w:r>
      <w:r w:rsidRPr="00185E9B">
        <w:rPr>
          <w:color w:val="auto"/>
          <w:lang w:val="it-IT"/>
        </w:rPr>
        <w:t>:</w:t>
      </w:r>
    </w:p>
    <w:p w14:paraId="3EE81A9F" w14:textId="4E354616"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studente.</w:t>
      </w:r>
    </w:p>
    <w:p w14:paraId="4D0C558C" w14:textId="3E368FBE"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richiesta.</w:t>
      </w:r>
    </w:p>
    <w:p w14:paraId="64E2FD82" w14:textId="5053E9A0"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tutor.</w:t>
      </w:r>
    </w:p>
    <w:p w14:paraId="58A4B221" w14:textId="1D4EEC49" w:rsid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appuntamento.</w:t>
      </w:r>
    </w:p>
    <w:p w14:paraId="1154FDC4" w14:textId="77CB60F7" w:rsidR="009E27DA" w:rsidRPr="009E27DA" w:rsidRDefault="009E27DA" w:rsidP="000D05B9">
      <w:pPr>
        <w:pStyle w:val="Nessunaspaziatura"/>
        <w:numPr>
          <w:ilvl w:val="0"/>
          <w:numId w:val="11"/>
        </w:numPr>
        <w:spacing w:after="61"/>
        <w:rPr>
          <w:color w:val="auto"/>
          <w:sz w:val="24"/>
          <w:szCs w:val="24"/>
          <w:lang w:val="it-IT"/>
        </w:rPr>
      </w:pPr>
      <w:r>
        <w:rPr>
          <w:color w:val="auto"/>
          <w:sz w:val="24"/>
          <w:szCs w:val="24"/>
          <w:lang w:val="it-IT"/>
        </w:rPr>
        <w:t>Dati attività.</w:t>
      </w:r>
    </w:p>
    <w:p w14:paraId="46B0B416" w14:textId="4D750508" w:rsidR="00D82915" w:rsidRPr="00185E9B" w:rsidRDefault="00D82915" w:rsidP="000D05B9">
      <w:pPr>
        <w:numPr>
          <w:ilvl w:val="0"/>
          <w:numId w:val="11"/>
        </w:numPr>
        <w:spacing w:after="61" w:line="240" w:lineRule="auto"/>
        <w:contextualSpacing/>
        <w:jc w:val="both"/>
        <w:rPr>
          <w:color w:val="auto"/>
        </w:rPr>
      </w:pPr>
      <w:r w:rsidRPr="00185E9B">
        <w:rPr>
          <w:color w:val="auto"/>
        </w:rPr>
        <w:t>Dati</w:t>
      </w:r>
      <w:r w:rsidR="009E27DA">
        <w:rPr>
          <w:color w:val="auto"/>
        </w:rPr>
        <w:t xml:space="preserve"> registro.</w:t>
      </w:r>
    </w:p>
    <w:p w14:paraId="03F999C2" w14:textId="41ED2334" w:rsidR="00D82915" w:rsidRDefault="00D82915" w:rsidP="000D05B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5 </w:t>
      </w:r>
      <w:r w:rsidRPr="00185E9B">
        <w:rPr>
          <w:color w:val="auto"/>
          <w:lang w:val="it-IT"/>
        </w:rPr>
        <w:t>servizi a Supervisione Tutorato:</w:t>
      </w:r>
    </w:p>
    <w:p w14:paraId="416C4BC5" w14:textId="22AFCDC0" w:rsidR="009E27DA" w:rsidRDefault="009E27DA" w:rsidP="000D05B9">
      <w:pPr>
        <w:pStyle w:val="Nessunaspaziatura"/>
        <w:numPr>
          <w:ilvl w:val="0"/>
          <w:numId w:val="31"/>
        </w:numPr>
        <w:spacing w:after="61"/>
        <w:rPr>
          <w:color w:val="auto"/>
          <w:sz w:val="24"/>
          <w:szCs w:val="24"/>
          <w:lang w:val="it-IT"/>
        </w:rPr>
      </w:pPr>
      <w:r w:rsidRPr="009E27DA">
        <w:rPr>
          <w:color w:val="auto"/>
          <w:sz w:val="24"/>
          <w:szCs w:val="24"/>
          <w:lang w:val="it-IT"/>
        </w:rPr>
        <w:t>D</w:t>
      </w:r>
      <w:r>
        <w:rPr>
          <w:color w:val="auto"/>
          <w:sz w:val="24"/>
          <w:szCs w:val="24"/>
          <w:lang w:val="it-IT"/>
        </w:rPr>
        <w:t>ati tutor.</w:t>
      </w:r>
    </w:p>
    <w:p w14:paraId="431FF943" w14:textId="05658519" w:rsid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appuntamento.</w:t>
      </w:r>
    </w:p>
    <w:p w14:paraId="4C1B29A9" w14:textId="6DCDA5FB" w:rsid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attività.</w:t>
      </w:r>
    </w:p>
    <w:p w14:paraId="6A65FAA6" w14:textId="7ECF3267" w:rsidR="009E27DA" w:rsidRPr="009E27DA" w:rsidRDefault="009E27DA" w:rsidP="000D05B9">
      <w:pPr>
        <w:pStyle w:val="Nessunaspaziatura"/>
        <w:numPr>
          <w:ilvl w:val="0"/>
          <w:numId w:val="31"/>
        </w:numPr>
        <w:spacing w:after="61"/>
        <w:rPr>
          <w:color w:val="auto"/>
          <w:sz w:val="24"/>
          <w:szCs w:val="24"/>
          <w:lang w:val="it-IT"/>
        </w:rPr>
      </w:pPr>
      <w:r>
        <w:rPr>
          <w:color w:val="auto"/>
          <w:sz w:val="24"/>
          <w:szCs w:val="24"/>
          <w:lang w:val="it-IT"/>
        </w:rPr>
        <w:t>Dati registro.</w:t>
      </w:r>
    </w:p>
    <w:p w14:paraId="2AF8EB5C" w14:textId="4E5DC804" w:rsidR="00D1540E" w:rsidRPr="00185E9B" w:rsidRDefault="00D82915" w:rsidP="000D05B9">
      <w:pPr>
        <w:numPr>
          <w:ilvl w:val="0"/>
          <w:numId w:val="11"/>
        </w:numPr>
        <w:spacing w:after="61" w:line="240" w:lineRule="auto"/>
        <w:contextualSpacing/>
        <w:jc w:val="both"/>
        <w:rPr>
          <w:color w:val="auto"/>
        </w:rPr>
      </w:pPr>
      <w:r w:rsidRPr="00185E9B">
        <w:rPr>
          <w:color w:val="auto"/>
        </w:rPr>
        <w:t xml:space="preserve">Dati </w:t>
      </w:r>
      <w:r w:rsidR="009E27DA">
        <w:rPr>
          <w:color w:val="auto"/>
        </w:rPr>
        <w:t>c</w:t>
      </w:r>
      <w:r w:rsidRPr="00185E9B">
        <w:rPr>
          <w:color w:val="auto"/>
        </w:rPr>
        <w:t xml:space="preserve">ommissione </w:t>
      </w:r>
      <w:r w:rsidR="009E27DA">
        <w:rPr>
          <w:color w:val="auto"/>
        </w:rPr>
        <w:t>t</w:t>
      </w:r>
      <w:r w:rsidRPr="00185E9B">
        <w:rPr>
          <w:color w:val="auto"/>
        </w:rPr>
        <w:t>utorato</w:t>
      </w:r>
      <w:r w:rsidR="009E27DA">
        <w:rPr>
          <w:color w:val="auto"/>
        </w:rPr>
        <w:t>.</w:t>
      </w:r>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9756B" w14:textId="77777777" w:rsidR="008A2C51" w:rsidRDefault="008A2C51">
      <w:pPr>
        <w:spacing w:line="240" w:lineRule="auto"/>
      </w:pPr>
      <w:r>
        <w:separator/>
      </w:r>
    </w:p>
  </w:endnote>
  <w:endnote w:type="continuationSeparator" w:id="0">
    <w:p w14:paraId="4410C128" w14:textId="77777777" w:rsidR="008A2C51" w:rsidRDefault="008A2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FC1B49" w:rsidRPr="000A12A8" w:rsidRDefault="00FC1B49"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47667" w14:textId="77777777" w:rsidR="008A2C51" w:rsidRDefault="008A2C51">
      <w:pPr>
        <w:spacing w:line="240" w:lineRule="auto"/>
      </w:pPr>
      <w:r>
        <w:separator/>
      </w:r>
    </w:p>
  </w:footnote>
  <w:footnote w:type="continuationSeparator" w:id="0">
    <w:p w14:paraId="22DF473F" w14:textId="77777777" w:rsidR="008A2C51" w:rsidRDefault="008A2C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FC1B49" w:rsidRPr="006669AE" w:rsidRDefault="00FC1B49"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FC1B49" w:rsidRPr="006669AE" w:rsidRDefault="00FC1B49"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FC1B49" w:rsidRPr="006669AE" w:rsidRDefault="00FC1B49"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FC1B49" w:rsidRPr="006669AE" w:rsidRDefault="00FC1B49" w:rsidP="00814771">
    <w:pPr>
      <w:pStyle w:val="Intestazione"/>
      <w:rPr>
        <w:lang w:val="it-IT"/>
      </w:rPr>
    </w:pPr>
  </w:p>
  <w:p w14:paraId="2B18E4C2" w14:textId="77777777" w:rsidR="00FC1B49" w:rsidRPr="000A12A8" w:rsidRDefault="00FC1B49">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FC1B49" w:rsidRPr="006669AE" w:rsidRDefault="00FC1B49"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FC1B49" w:rsidRPr="006669AE" w:rsidRDefault="00FC1B49" w:rsidP="00814771">
    <w:pPr>
      <w:pStyle w:val="Intestazione"/>
      <w:jc w:val="center"/>
      <w:rPr>
        <w:szCs w:val="24"/>
        <w:lang w:val="it-IT"/>
      </w:rPr>
    </w:pPr>
  </w:p>
  <w:p w14:paraId="654F3984" w14:textId="77777777" w:rsidR="00FC1B49" w:rsidRPr="009D3FEB" w:rsidRDefault="00FC1B49"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FC1B49" w:rsidRPr="009D3FEB" w:rsidRDefault="00FC1B49"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Prof.ssa F.Ferrucci</w:t>
    </w:r>
  </w:p>
  <w:p w14:paraId="7C78B206" w14:textId="77777777" w:rsidR="00FC1B49" w:rsidRPr="000A12A8" w:rsidRDefault="00FC1B49">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A7581A"/>
    <w:multiLevelType w:val="hybridMultilevel"/>
    <w:tmpl w:val="2FD08BE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C93B28"/>
    <w:multiLevelType w:val="hybridMultilevel"/>
    <w:tmpl w:val="5890E2D0"/>
    <w:lvl w:ilvl="0" w:tplc="ABD2410E">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D95393"/>
    <w:multiLevelType w:val="hybridMultilevel"/>
    <w:tmpl w:val="EFD8D0D0"/>
    <w:lvl w:ilvl="0" w:tplc="08AC288C">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C3274E"/>
    <w:multiLevelType w:val="hybridMultilevel"/>
    <w:tmpl w:val="46EC17DE"/>
    <w:lvl w:ilvl="0" w:tplc="DB82AD7C">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46F61"/>
    <w:multiLevelType w:val="hybridMultilevel"/>
    <w:tmpl w:val="6C5A4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35EE7"/>
    <w:multiLevelType w:val="hybridMultilevel"/>
    <w:tmpl w:val="2AD6C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8825EA"/>
    <w:multiLevelType w:val="hybridMultilevel"/>
    <w:tmpl w:val="8BBE73E6"/>
    <w:lvl w:ilvl="0" w:tplc="443AEB6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961472"/>
    <w:multiLevelType w:val="hybridMultilevel"/>
    <w:tmpl w:val="D2A21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0C10B7C"/>
    <w:multiLevelType w:val="hybridMultilevel"/>
    <w:tmpl w:val="9A10E4D6"/>
    <w:lvl w:ilvl="0" w:tplc="953EF4B4">
      <w:start w:val="1"/>
      <w:numFmt w:val="decimal"/>
      <w:lvlText w:val="%1."/>
      <w:lvlJc w:val="left"/>
      <w:pPr>
        <w:ind w:left="720" w:hanging="360"/>
      </w:pPr>
      <w:rPr>
        <w:rFonts w:asciiTheme="minorHAnsi" w:eastAsiaTheme="minorEastAsia" w:hAnsiTheme="minorHAnsi" w:cs="Times New Roman"/>
        <w:b w:val="0"/>
        <w:bCs/>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4FE33E4"/>
    <w:multiLevelType w:val="hybridMultilevel"/>
    <w:tmpl w:val="EFE47D48"/>
    <w:lvl w:ilvl="0" w:tplc="B8D8E81A">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603573C"/>
    <w:multiLevelType w:val="hybridMultilevel"/>
    <w:tmpl w:val="DB443B4C"/>
    <w:lvl w:ilvl="0" w:tplc="68F6FBC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9010A76"/>
    <w:multiLevelType w:val="hybridMultilevel"/>
    <w:tmpl w:val="07AEFEA2"/>
    <w:lvl w:ilvl="0" w:tplc="DDACC542">
      <w:numFmt w:val="bullet"/>
      <w:lvlText w:val="•"/>
      <w:lvlJc w:val="left"/>
      <w:pPr>
        <w:ind w:left="3240" w:hanging="360"/>
      </w:pPr>
      <w:rPr>
        <w:rFonts w:ascii="Garamond" w:eastAsiaTheme="minorEastAsia" w:hAnsi="Garamond" w:cstheme="minorBidi"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6" w15:restartNumberingAfterBreak="0">
    <w:nsid w:val="6B527593"/>
    <w:multiLevelType w:val="hybridMultilevel"/>
    <w:tmpl w:val="A372C840"/>
    <w:lvl w:ilvl="0" w:tplc="B62C2CBE">
      <w:start w:val="1"/>
      <w:numFmt w:val="bullet"/>
      <w:suff w:val="nothing"/>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47346E"/>
    <w:multiLevelType w:val="hybridMultilevel"/>
    <w:tmpl w:val="F3466304"/>
    <w:lvl w:ilvl="0" w:tplc="DDACC542">
      <w:numFmt w:val="bullet"/>
      <w:lvlText w:val="•"/>
      <w:lvlJc w:val="left"/>
      <w:pPr>
        <w:ind w:left="1800" w:hanging="360"/>
      </w:pPr>
      <w:rPr>
        <w:rFonts w:ascii="Garamond" w:eastAsiaTheme="minorEastAsia" w:hAnsi="Garamond" w:cstheme="minorBid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24804B4"/>
    <w:multiLevelType w:val="hybridMultilevel"/>
    <w:tmpl w:val="2CD66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A20A90"/>
    <w:multiLevelType w:val="hybridMultilevel"/>
    <w:tmpl w:val="CB2C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B8F7A7A"/>
    <w:multiLevelType w:val="hybridMultilevel"/>
    <w:tmpl w:val="EE942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2"/>
  </w:num>
  <w:num w:numId="4">
    <w:abstractNumId w:val="18"/>
  </w:num>
  <w:num w:numId="5">
    <w:abstractNumId w:val="17"/>
  </w:num>
  <w:num w:numId="6">
    <w:abstractNumId w:val="8"/>
  </w:num>
  <w:num w:numId="7">
    <w:abstractNumId w:val="7"/>
  </w:num>
  <w:num w:numId="8">
    <w:abstractNumId w:val="22"/>
  </w:num>
  <w:num w:numId="9">
    <w:abstractNumId w:val="19"/>
  </w:num>
  <w:num w:numId="10">
    <w:abstractNumId w:val="20"/>
  </w:num>
  <w:num w:numId="11">
    <w:abstractNumId w:val="21"/>
  </w:num>
  <w:num w:numId="12">
    <w:abstractNumId w:val="14"/>
  </w:num>
  <w:num w:numId="13">
    <w:abstractNumId w:val="0"/>
  </w:num>
  <w:num w:numId="14">
    <w:abstractNumId w:val="11"/>
  </w:num>
  <w:num w:numId="15">
    <w:abstractNumId w:val="1"/>
  </w:num>
  <w:num w:numId="16">
    <w:abstractNumId w:val="3"/>
  </w:num>
  <w:num w:numId="17">
    <w:abstractNumId w:val="28"/>
  </w:num>
  <w:num w:numId="18">
    <w:abstractNumId w:val="31"/>
  </w:num>
  <w:num w:numId="19">
    <w:abstractNumId w:val="2"/>
  </w:num>
  <w:num w:numId="20">
    <w:abstractNumId w:val="27"/>
  </w:num>
  <w:num w:numId="21">
    <w:abstractNumId w:val="25"/>
  </w:num>
  <w:num w:numId="22">
    <w:abstractNumId w:val="26"/>
  </w:num>
  <w:num w:numId="23">
    <w:abstractNumId w:val="23"/>
  </w:num>
  <w:num w:numId="24">
    <w:abstractNumId w:val="6"/>
  </w:num>
  <w:num w:numId="25">
    <w:abstractNumId w:val="5"/>
  </w:num>
  <w:num w:numId="26">
    <w:abstractNumId w:val="24"/>
  </w:num>
  <w:num w:numId="27">
    <w:abstractNumId w:val="15"/>
  </w:num>
  <w:num w:numId="28">
    <w:abstractNumId w:val="4"/>
  </w:num>
  <w:num w:numId="29">
    <w:abstractNumId w:val="29"/>
  </w:num>
  <w:num w:numId="30">
    <w:abstractNumId w:val="10"/>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44985"/>
    <w:rsid w:val="000452B4"/>
    <w:rsid w:val="00072E55"/>
    <w:rsid w:val="00074C8B"/>
    <w:rsid w:val="00077C38"/>
    <w:rsid w:val="00083DF2"/>
    <w:rsid w:val="000A12A8"/>
    <w:rsid w:val="000A2E94"/>
    <w:rsid w:val="000A573B"/>
    <w:rsid w:val="000A7B62"/>
    <w:rsid w:val="000B08A3"/>
    <w:rsid w:val="000C03F1"/>
    <w:rsid w:val="000C1120"/>
    <w:rsid w:val="000C1127"/>
    <w:rsid w:val="000D05B9"/>
    <w:rsid w:val="000D6C2D"/>
    <w:rsid w:val="000E408B"/>
    <w:rsid w:val="000E776C"/>
    <w:rsid w:val="0011272D"/>
    <w:rsid w:val="001131D0"/>
    <w:rsid w:val="0011401A"/>
    <w:rsid w:val="001178F4"/>
    <w:rsid w:val="001209E6"/>
    <w:rsid w:val="001252D4"/>
    <w:rsid w:val="00127863"/>
    <w:rsid w:val="00136C8D"/>
    <w:rsid w:val="00143B49"/>
    <w:rsid w:val="0014604F"/>
    <w:rsid w:val="001466CD"/>
    <w:rsid w:val="00153A27"/>
    <w:rsid w:val="00155218"/>
    <w:rsid w:val="00156672"/>
    <w:rsid w:val="00163BE7"/>
    <w:rsid w:val="001649D5"/>
    <w:rsid w:val="00164FD6"/>
    <w:rsid w:val="00167270"/>
    <w:rsid w:val="00171E5A"/>
    <w:rsid w:val="001753F5"/>
    <w:rsid w:val="00181C16"/>
    <w:rsid w:val="00185E9B"/>
    <w:rsid w:val="00186EF2"/>
    <w:rsid w:val="00190021"/>
    <w:rsid w:val="001A1EC4"/>
    <w:rsid w:val="001B325F"/>
    <w:rsid w:val="001B3BB4"/>
    <w:rsid w:val="001E373A"/>
    <w:rsid w:val="001E37C2"/>
    <w:rsid w:val="001E5670"/>
    <w:rsid w:val="001F151D"/>
    <w:rsid w:val="001F36A5"/>
    <w:rsid w:val="001F52BC"/>
    <w:rsid w:val="001F7D1B"/>
    <w:rsid w:val="00200DDB"/>
    <w:rsid w:val="002124F1"/>
    <w:rsid w:val="00217ED4"/>
    <w:rsid w:val="00240C03"/>
    <w:rsid w:val="00241145"/>
    <w:rsid w:val="00253CFB"/>
    <w:rsid w:val="00260696"/>
    <w:rsid w:val="0026167D"/>
    <w:rsid w:val="002620CB"/>
    <w:rsid w:val="0028529C"/>
    <w:rsid w:val="00294C55"/>
    <w:rsid w:val="002B110A"/>
    <w:rsid w:val="002B49F3"/>
    <w:rsid w:val="002C5716"/>
    <w:rsid w:val="002E3487"/>
    <w:rsid w:val="002F69D2"/>
    <w:rsid w:val="002F7F31"/>
    <w:rsid w:val="003026E3"/>
    <w:rsid w:val="00305A1F"/>
    <w:rsid w:val="00332F2B"/>
    <w:rsid w:val="00336EA4"/>
    <w:rsid w:val="00343AB4"/>
    <w:rsid w:val="003440C3"/>
    <w:rsid w:val="0034609B"/>
    <w:rsid w:val="00351A9E"/>
    <w:rsid w:val="00352F01"/>
    <w:rsid w:val="00357EA4"/>
    <w:rsid w:val="00361321"/>
    <w:rsid w:val="0036154E"/>
    <w:rsid w:val="0036227D"/>
    <w:rsid w:val="00365A06"/>
    <w:rsid w:val="00370FCC"/>
    <w:rsid w:val="00371A5E"/>
    <w:rsid w:val="0038047F"/>
    <w:rsid w:val="003A10E8"/>
    <w:rsid w:val="003A11BC"/>
    <w:rsid w:val="003A1A39"/>
    <w:rsid w:val="003A414E"/>
    <w:rsid w:val="003A4546"/>
    <w:rsid w:val="003A7068"/>
    <w:rsid w:val="003B1F9A"/>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37A"/>
    <w:rsid w:val="00526F95"/>
    <w:rsid w:val="0053435D"/>
    <w:rsid w:val="0053709E"/>
    <w:rsid w:val="00542E70"/>
    <w:rsid w:val="00543756"/>
    <w:rsid w:val="00545EE8"/>
    <w:rsid w:val="00556693"/>
    <w:rsid w:val="00562211"/>
    <w:rsid w:val="00565C86"/>
    <w:rsid w:val="00574168"/>
    <w:rsid w:val="00574C06"/>
    <w:rsid w:val="005772C2"/>
    <w:rsid w:val="00584F42"/>
    <w:rsid w:val="00590158"/>
    <w:rsid w:val="005B4A06"/>
    <w:rsid w:val="005D247A"/>
    <w:rsid w:val="005D5AB0"/>
    <w:rsid w:val="005D67B3"/>
    <w:rsid w:val="005E3763"/>
    <w:rsid w:val="005F1746"/>
    <w:rsid w:val="005F1BFD"/>
    <w:rsid w:val="005F21B0"/>
    <w:rsid w:val="00603AC3"/>
    <w:rsid w:val="00606F44"/>
    <w:rsid w:val="00611DF9"/>
    <w:rsid w:val="0061268D"/>
    <w:rsid w:val="006177B0"/>
    <w:rsid w:val="00624A63"/>
    <w:rsid w:val="00631E45"/>
    <w:rsid w:val="00640FE8"/>
    <w:rsid w:val="00647C37"/>
    <w:rsid w:val="0065488D"/>
    <w:rsid w:val="00654D87"/>
    <w:rsid w:val="00662658"/>
    <w:rsid w:val="00662BAB"/>
    <w:rsid w:val="00665E3C"/>
    <w:rsid w:val="00673429"/>
    <w:rsid w:val="00681252"/>
    <w:rsid w:val="00682D30"/>
    <w:rsid w:val="00683433"/>
    <w:rsid w:val="006871A8"/>
    <w:rsid w:val="00693024"/>
    <w:rsid w:val="0069499F"/>
    <w:rsid w:val="006B4A8D"/>
    <w:rsid w:val="006C1D7A"/>
    <w:rsid w:val="006C29FC"/>
    <w:rsid w:val="006C64B1"/>
    <w:rsid w:val="006E5695"/>
    <w:rsid w:val="006F2D4D"/>
    <w:rsid w:val="006F4C36"/>
    <w:rsid w:val="0071034D"/>
    <w:rsid w:val="00710B97"/>
    <w:rsid w:val="00712D04"/>
    <w:rsid w:val="00712D2D"/>
    <w:rsid w:val="007203FA"/>
    <w:rsid w:val="00724AD5"/>
    <w:rsid w:val="00732343"/>
    <w:rsid w:val="00734922"/>
    <w:rsid w:val="007502F4"/>
    <w:rsid w:val="00752606"/>
    <w:rsid w:val="00764DCE"/>
    <w:rsid w:val="007725D0"/>
    <w:rsid w:val="007758EF"/>
    <w:rsid w:val="0079424D"/>
    <w:rsid w:val="007A397A"/>
    <w:rsid w:val="007A52BA"/>
    <w:rsid w:val="007D3893"/>
    <w:rsid w:val="007D5C6E"/>
    <w:rsid w:val="007F1385"/>
    <w:rsid w:val="007F54B3"/>
    <w:rsid w:val="008032C3"/>
    <w:rsid w:val="00807F55"/>
    <w:rsid w:val="0081311E"/>
    <w:rsid w:val="008139B0"/>
    <w:rsid w:val="00814771"/>
    <w:rsid w:val="00817C84"/>
    <w:rsid w:val="00826A42"/>
    <w:rsid w:val="008354DD"/>
    <w:rsid w:val="0084243A"/>
    <w:rsid w:val="00855935"/>
    <w:rsid w:val="0087310B"/>
    <w:rsid w:val="008823E5"/>
    <w:rsid w:val="00891AC5"/>
    <w:rsid w:val="008959ED"/>
    <w:rsid w:val="008A2C51"/>
    <w:rsid w:val="008B5A1C"/>
    <w:rsid w:val="008E5244"/>
    <w:rsid w:val="008E7AA6"/>
    <w:rsid w:val="00907AA6"/>
    <w:rsid w:val="00910CB4"/>
    <w:rsid w:val="00912799"/>
    <w:rsid w:val="00912A07"/>
    <w:rsid w:val="00914709"/>
    <w:rsid w:val="009148B8"/>
    <w:rsid w:val="00921C5C"/>
    <w:rsid w:val="00930099"/>
    <w:rsid w:val="009320EE"/>
    <w:rsid w:val="00950D8F"/>
    <w:rsid w:val="00954F56"/>
    <w:rsid w:val="009552D7"/>
    <w:rsid w:val="00961427"/>
    <w:rsid w:val="00970098"/>
    <w:rsid w:val="00970244"/>
    <w:rsid w:val="00975B5E"/>
    <w:rsid w:val="00976F36"/>
    <w:rsid w:val="00981605"/>
    <w:rsid w:val="00985FA7"/>
    <w:rsid w:val="009955F1"/>
    <w:rsid w:val="009A4A62"/>
    <w:rsid w:val="009A4DE7"/>
    <w:rsid w:val="009B0B10"/>
    <w:rsid w:val="009E27DA"/>
    <w:rsid w:val="009E4155"/>
    <w:rsid w:val="009F283D"/>
    <w:rsid w:val="009F3310"/>
    <w:rsid w:val="00A218E2"/>
    <w:rsid w:val="00A22731"/>
    <w:rsid w:val="00A330AA"/>
    <w:rsid w:val="00A419CA"/>
    <w:rsid w:val="00A53DC1"/>
    <w:rsid w:val="00A5531A"/>
    <w:rsid w:val="00A61966"/>
    <w:rsid w:val="00A667CA"/>
    <w:rsid w:val="00A8423D"/>
    <w:rsid w:val="00A909DB"/>
    <w:rsid w:val="00AA69D6"/>
    <w:rsid w:val="00AB39EC"/>
    <w:rsid w:val="00AB3FB7"/>
    <w:rsid w:val="00AE1AEE"/>
    <w:rsid w:val="00AE5233"/>
    <w:rsid w:val="00B00E03"/>
    <w:rsid w:val="00B0274A"/>
    <w:rsid w:val="00B07C02"/>
    <w:rsid w:val="00B16349"/>
    <w:rsid w:val="00B24F06"/>
    <w:rsid w:val="00B2594D"/>
    <w:rsid w:val="00B306E0"/>
    <w:rsid w:val="00B55099"/>
    <w:rsid w:val="00B65F7E"/>
    <w:rsid w:val="00BB26B7"/>
    <w:rsid w:val="00BC4E4C"/>
    <w:rsid w:val="00BC6AEE"/>
    <w:rsid w:val="00BD5B1B"/>
    <w:rsid w:val="00BE699F"/>
    <w:rsid w:val="00BF24A5"/>
    <w:rsid w:val="00BF6260"/>
    <w:rsid w:val="00C03B8F"/>
    <w:rsid w:val="00C072DD"/>
    <w:rsid w:val="00C1139E"/>
    <w:rsid w:val="00C136C3"/>
    <w:rsid w:val="00C17791"/>
    <w:rsid w:val="00C2492F"/>
    <w:rsid w:val="00C30F71"/>
    <w:rsid w:val="00C323F8"/>
    <w:rsid w:val="00C41FC6"/>
    <w:rsid w:val="00C63F02"/>
    <w:rsid w:val="00C71201"/>
    <w:rsid w:val="00C77A15"/>
    <w:rsid w:val="00C879A6"/>
    <w:rsid w:val="00C903E3"/>
    <w:rsid w:val="00CB64D7"/>
    <w:rsid w:val="00CC6A24"/>
    <w:rsid w:val="00CF4187"/>
    <w:rsid w:val="00CF5069"/>
    <w:rsid w:val="00D07CAE"/>
    <w:rsid w:val="00D07F2F"/>
    <w:rsid w:val="00D1540E"/>
    <w:rsid w:val="00D15D3A"/>
    <w:rsid w:val="00D17BC7"/>
    <w:rsid w:val="00D20221"/>
    <w:rsid w:val="00D232D8"/>
    <w:rsid w:val="00D40619"/>
    <w:rsid w:val="00D45F0C"/>
    <w:rsid w:val="00D56FCD"/>
    <w:rsid w:val="00D60802"/>
    <w:rsid w:val="00D7110C"/>
    <w:rsid w:val="00D76012"/>
    <w:rsid w:val="00D761EA"/>
    <w:rsid w:val="00D82915"/>
    <w:rsid w:val="00D83C87"/>
    <w:rsid w:val="00D91760"/>
    <w:rsid w:val="00D92E89"/>
    <w:rsid w:val="00D94CC9"/>
    <w:rsid w:val="00DA2409"/>
    <w:rsid w:val="00DA2945"/>
    <w:rsid w:val="00DA56EC"/>
    <w:rsid w:val="00DB7513"/>
    <w:rsid w:val="00DF0514"/>
    <w:rsid w:val="00DF3166"/>
    <w:rsid w:val="00DF3593"/>
    <w:rsid w:val="00DF69A6"/>
    <w:rsid w:val="00E15149"/>
    <w:rsid w:val="00E17770"/>
    <w:rsid w:val="00E22D38"/>
    <w:rsid w:val="00E24B90"/>
    <w:rsid w:val="00E274D5"/>
    <w:rsid w:val="00E4397A"/>
    <w:rsid w:val="00E5253F"/>
    <w:rsid w:val="00E609EE"/>
    <w:rsid w:val="00E72181"/>
    <w:rsid w:val="00E7420F"/>
    <w:rsid w:val="00E743CA"/>
    <w:rsid w:val="00E74454"/>
    <w:rsid w:val="00E75283"/>
    <w:rsid w:val="00E759ED"/>
    <w:rsid w:val="00E80EC9"/>
    <w:rsid w:val="00E815B6"/>
    <w:rsid w:val="00E96AAD"/>
    <w:rsid w:val="00EA18BD"/>
    <w:rsid w:val="00EA7701"/>
    <w:rsid w:val="00EB0278"/>
    <w:rsid w:val="00EB5F8F"/>
    <w:rsid w:val="00EC1AEC"/>
    <w:rsid w:val="00F01CCE"/>
    <w:rsid w:val="00F252B3"/>
    <w:rsid w:val="00F27E6E"/>
    <w:rsid w:val="00F32032"/>
    <w:rsid w:val="00F33BE2"/>
    <w:rsid w:val="00F977BB"/>
    <w:rsid w:val="00FA1757"/>
    <w:rsid w:val="00FA63C1"/>
    <w:rsid w:val="00FB6579"/>
    <w:rsid w:val="00FC1B49"/>
    <w:rsid w:val="00FC6AFF"/>
    <w:rsid w:val="00FD73AF"/>
    <w:rsid w:val="00FD7821"/>
    <w:rsid w:val="00FE5B8D"/>
    <w:rsid w:val="00FE7F8B"/>
    <w:rsid w:val="00FF14B3"/>
    <w:rsid w:val="00FF691B"/>
    <w:rsid w:val="00FF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Default">
    <w:name w:val="Default"/>
    <w:rsid w:val="00336EA4"/>
    <w:pPr>
      <w:autoSpaceDE w:val="0"/>
      <w:autoSpaceDN w:val="0"/>
      <w:adjustRightInd w:val="0"/>
      <w:spacing w:after="0" w:line="240" w:lineRule="auto"/>
    </w:pPr>
    <w:rPr>
      <w:rFonts w:ascii="Garamond" w:hAnsi="Garamond" w:cs="Garamond"/>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18DA6D5-D1C5-4899-9FFD-0FAB14E7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978</TotalTime>
  <Pages>17</Pages>
  <Words>3653</Words>
  <Characters>20826</Characters>
  <Application>Microsoft Office Word</Application>
  <DocSecurity>0</DocSecurity>
  <Lines>173</Lines>
  <Paragraphs>48</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Manuel Pisciotta</dc:creator>
  <cp:keywords/>
  <dc:description/>
  <cp:lastModifiedBy>Manuel Pisciotta</cp:lastModifiedBy>
  <cp:revision>141</cp:revision>
  <cp:lastPrinted>2019-12-16T15:32:00Z</cp:lastPrinted>
  <dcterms:created xsi:type="dcterms:W3CDTF">2019-12-04T12:44:00Z</dcterms:created>
  <dcterms:modified xsi:type="dcterms:W3CDTF">2019-12-23T09:57:00Z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