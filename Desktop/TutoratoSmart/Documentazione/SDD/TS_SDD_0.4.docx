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9D3FEB" w:rsidRDefault="004466E9" w:rsidP="004466E9">
            <w:pPr>
              <w:spacing w:after="61" w:line="240" w:lineRule="auto"/>
              <w:rPr>
                <w:rFonts w:ascii="Century Gothic" w:hAnsi="Century Gothic" w:cs="Arial"/>
                <w:color w:val="auto"/>
              </w:rPr>
            </w:pPr>
            <w:bookmarkStart w:id="0" w:name="_Hlk24096117"/>
            <w:r w:rsidRPr="009D3FEB">
              <w:rPr>
                <w:rFonts w:ascii="Century Gothic" w:hAnsi="Century Gothic" w:cs="Arial"/>
                <w:color w:val="auto"/>
              </w:rPr>
              <w:t>Riferimento</w:t>
            </w:r>
          </w:p>
        </w:tc>
        <w:tc>
          <w:tcPr>
            <w:tcW w:w="5429" w:type="dxa"/>
          </w:tcPr>
          <w:p w14:paraId="60505C27" w14:textId="77777777" w:rsidR="004466E9" w:rsidRPr="009D3FEB" w:rsidRDefault="004466E9" w:rsidP="004466E9">
            <w:pPr>
              <w:spacing w:after="61" w:line="240" w:lineRule="auto"/>
              <w:rPr>
                <w:rFonts w:ascii="Century Gothic" w:hAnsi="Century Gothic" w:cs="Arial"/>
                <w:color w:val="auto"/>
              </w:rPr>
            </w:pPr>
          </w:p>
        </w:tc>
      </w:tr>
      <w:tr w:rsidR="004466E9" w:rsidRPr="009D3FEB" w14:paraId="661EB2BE" w14:textId="77777777" w:rsidTr="004466E9">
        <w:trPr>
          <w:trHeight w:val="254"/>
        </w:trPr>
        <w:tc>
          <w:tcPr>
            <w:tcW w:w="1693" w:type="dxa"/>
          </w:tcPr>
          <w:p w14:paraId="52C5D0AB"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Versione</w:t>
            </w:r>
          </w:p>
        </w:tc>
        <w:tc>
          <w:tcPr>
            <w:tcW w:w="5429" w:type="dxa"/>
          </w:tcPr>
          <w:p w14:paraId="09E30AB7" w14:textId="010B79BD"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t>.</w:t>
            </w:r>
            <w:r>
              <w:rPr>
                <w:rFonts w:ascii="Century Gothic" w:hAnsi="Century Gothic"/>
                <w:color w:val="auto"/>
              </w:rPr>
              <w:t>4</w:t>
            </w:r>
          </w:p>
        </w:tc>
      </w:tr>
      <w:tr w:rsidR="004466E9" w:rsidRPr="009D3FEB" w14:paraId="17B9D43A" w14:textId="77777777" w:rsidTr="004466E9">
        <w:trPr>
          <w:trHeight w:val="254"/>
        </w:trPr>
        <w:tc>
          <w:tcPr>
            <w:tcW w:w="1693" w:type="dxa"/>
          </w:tcPr>
          <w:p w14:paraId="42BC1FEE"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621BF6F" w14:textId="51F1A9C6" w:rsidR="004466E9" w:rsidRPr="009D3FEB" w:rsidRDefault="004466E9" w:rsidP="004466E9">
            <w:pPr>
              <w:spacing w:after="61" w:line="240" w:lineRule="auto"/>
              <w:rPr>
                <w:rFonts w:ascii="Century Gothic" w:hAnsi="Century Gothic" w:cs="Arial"/>
                <w:color w:val="auto"/>
              </w:rPr>
            </w:pPr>
            <w:r>
              <w:rPr>
                <w:rFonts w:ascii="Century Gothic" w:hAnsi="Century Gothic"/>
                <w:color w:val="auto"/>
              </w:rPr>
              <w:t>0</w:t>
            </w: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Pr>
                <w:rFonts w:ascii="Century Gothic" w:hAnsi="Century Gothic"/>
                <w:color w:val="auto"/>
              </w:rPr>
              <w:t>6</w:t>
            </w:r>
            <w:r w:rsidRPr="009D3FEB">
              <w:rPr>
                <w:rFonts w:ascii="Century Gothic" w:hAnsi="Century Gothic" w:cs="Arial"/>
                <w:color w:val="auto"/>
              </w:rPr>
              <w:t>/1</w:t>
            </w:r>
            <w:r>
              <w:rPr>
                <w:rFonts w:ascii="Century Gothic" w:hAnsi="Century Gothic" w:cs="Arial"/>
                <w:color w:val="auto"/>
              </w:rPr>
              <w:t>2</w:t>
            </w:r>
            <w:r w:rsidRPr="009D3FEB">
              <w:rPr>
                <w:rFonts w:ascii="Century Gothic" w:hAnsi="Century Gothic" w:cs="Arial"/>
                <w:color w:val="auto"/>
              </w:rPr>
              <w:t>/201</w:t>
            </w:r>
            <w:r w:rsidRPr="009D3FEB">
              <w:rPr>
                <w:rFonts w:ascii="Century Gothic" w:hAnsi="Century Gothic"/>
                <w:color w:val="auto"/>
              </w:rPr>
              <w:fldChar w:fldCharType="end"/>
            </w:r>
            <w:r w:rsidRPr="009D3FEB">
              <w:rPr>
                <w:rFonts w:ascii="Century Gothic" w:hAnsi="Century Gothic"/>
                <w:color w:val="auto"/>
              </w:rPr>
              <w:t>9</w:t>
            </w:r>
          </w:p>
        </w:tc>
      </w:tr>
      <w:tr w:rsidR="004466E9" w:rsidRPr="009D3FEB" w14:paraId="093FA9D2" w14:textId="77777777" w:rsidTr="004466E9">
        <w:trPr>
          <w:trHeight w:val="611"/>
        </w:trPr>
        <w:tc>
          <w:tcPr>
            <w:tcW w:w="1693" w:type="dxa"/>
          </w:tcPr>
          <w:p w14:paraId="4F0F72D0"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Destinatario</w:t>
            </w:r>
          </w:p>
        </w:tc>
        <w:tc>
          <w:tcPr>
            <w:tcW w:w="5429" w:type="dxa"/>
          </w:tcPr>
          <w:p w14:paraId="1EB462D1"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Prof.ssa F. Ferrucci</w:t>
            </w:r>
          </w:p>
        </w:tc>
      </w:tr>
      <w:tr w:rsidR="004466E9" w:rsidRPr="00EE79E3" w14:paraId="281CD314" w14:textId="77777777" w:rsidTr="004466E9">
        <w:trPr>
          <w:trHeight w:val="611"/>
        </w:trPr>
        <w:tc>
          <w:tcPr>
            <w:tcW w:w="1693" w:type="dxa"/>
          </w:tcPr>
          <w:p w14:paraId="6A62921C"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Presentato da</w:t>
            </w:r>
          </w:p>
        </w:tc>
        <w:tc>
          <w:tcPr>
            <w:tcW w:w="5429" w:type="dxa"/>
          </w:tcPr>
          <w:p w14:paraId="628C3E8C" w14:textId="77777777" w:rsidR="004466E9"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Marco Delle Cave, Francesco Pagano,</w:t>
            </w:r>
          </w:p>
          <w:p w14:paraId="39485CCC" w14:textId="77777777" w:rsidR="004466E9" w:rsidRPr="009D3FEB" w:rsidRDefault="004466E9" w:rsidP="004466E9">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9D3FEB" w:rsidRDefault="004466E9" w:rsidP="004466E9">
            <w:pPr>
              <w:spacing w:after="61" w:line="240" w:lineRule="auto"/>
              <w:rPr>
                <w:rFonts w:ascii="Century Gothic" w:hAnsi="Century Gothic" w:cs="Arial"/>
                <w:color w:val="auto"/>
              </w:rPr>
            </w:pPr>
            <w:r w:rsidRPr="009D3FEB">
              <w:rPr>
                <w:rFonts w:ascii="Century Gothic" w:hAnsi="Century Gothic" w:cs="Arial"/>
                <w:color w:val="auto"/>
              </w:rPr>
              <w:t>Approvato da</w:t>
            </w:r>
          </w:p>
        </w:tc>
        <w:tc>
          <w:tcPr>
            <w:tcW w:w="5429" w:type="dxa"/>
          </w:tcPr>
          <w:p w14:paraId="7D549EC5" w14:textId="77777777" w:rsidR="004466E9" w:rsidRPr="009D3FEB" w:rsidRDefault="004466E9" w:rsidP="004466E9">
            <w:pPr>
              <w:spacing w:after="61" w:line="240" w:lineRule="auto"/>
              <w:rPr>
                <w:rFonts w:ascii="Century Gothic" w:hAnsi="Century Gothic" w:cs="Arial"/>
                <w:bCs/>
                <w:color w:val="auto"/>
              </w:rPr>
            </w:pPr>
          </w:p>
        </w:tc>
      </w:tr>
    </w:tbl>
    <w:bookmarkEnd w:id="0" w:displacedByCustomXml="next"/>
    <w:sdt>
      <w:sdtPr>
        <w:rPr>
          <w:lang w:val="it-IT"/>
        </w:rPr>
        <w:id w:val="-388415555"/>
        <w:docPartObj>
          <w:docPartGallery w:val="Cover Pages"/>
          <w:docPartUnique/>
        </w:docPartObj>
      </w:sdt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A63C1" w:rsidRPr="00357EA4" w:rsidRDefault="00FA63C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A63C1" w:rsidRPr="00190021" w:rsidRDefault="00FA63C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A63C1" w:rsidRDefault="00FA63C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A63C1" w:rsidRPr="00357EA4" w:rsidRDefault="00FA63C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A63C1" w:rsidRPr="00190021" w:rsidRDefault="00FA63C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A63C1" w:rsidRDefault="00FA63C1"/>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FA63C1" w14:paraId="45F95BAE" w14:textId="77777777" w:rsidTr="005F1BFD">
            <w:trPr>
              <w:trHeight w:val="570"/>
            </w:trPr>
            <w:tc>
              <w:tcPr>
                <w:tcW w:w="2122" w:type="dxa"/>
                <w:shd w:val="clear" w:color="auto" w:fill="BDD6EE"/>
                <w:vAlign w:val="center"/>
              </w:tcPr>
              <w:p w14:paraId="14C5C2AE" w14:textId="6DE7D3DA" w:rsidR="005F1BFD" w:rsidRPr="009D3FEB" w:rsidRDefault="005F1BFD" w:rsidP="004466E9">
                <w:pPr>
                  <w:pStyle w:val="Gpstesto"/>
                  <w:spacing w:after="61" w:line="240" w:lineRule="auto"/>
                  <w:jc w:val="center"/>
                  <w:rPr>
                    <w:sz w:val="22"/>
                  </w:rPr>
                </w:pPr>
                <w:r>
                  <w:t>27/11/2019</w:t>
                </w:r>
              </w:p>
            </w:tc>
            <w:tc>
              <w:tcPr>
                <w:tcW w:w="2126" w:type="dxa"/>
                <w:shd w:val="clear" w:color="auto" w:fill="BDD6EE"/>
                <w:vAlign w:val="center"/>
              </w:tcPr>
              <w:p w14:paraId="01CA36F3" w14:textId="25F27978" w:rsidR="005F1BFD" w:rsidRPr="009D3FEB" w:rsidRDefault="005F1BFD" w:rsidP="004466E9">
                <w:pPr>
                  <w:pStyle w:val="Gpstesto"/>
                  <w:spacing w:after="61" w:line="240" w:lineRule="auto"/>
                  <w:jc w:val="center"/>
                  <w:rPr>
                    <w:sz w:val="22"/>
                  </w:rPr>
                </w:pPr>
                <w:r w:rsidRPr="009D3FEB">
                  <w:rPr>
                    <w:sz w:val="22"/>
                  </w:rPr>
                  <w:t>0.1</w:t>
                </w:r>
              </w:p>
            </w:tc>
            <w:tc>
              <w:tcPr>
                <w:tcW w:w="2410" w:type="dxa"/>
                <w:shd w:val="clear" w:color="auto" w:fill="BDD6EE"/>
                <w:vAlign w:val="center"/>
              </w:tcPr>
              <w:p w14:paraId="76DD8C2B" w14:textId="77777777" w:rsidR="005F1BFD" w:rsidRDefault="005F1BFD" w:rsidP="004466E9">
                <w:pPr>
                  <w:pStyle w:val="Logo"/>
                  <w:spacing w:before="0" w:after="61"/>
                  <w:jc w:val="center"/>
                </w:pPr>
                <w:r>
                  <w:t>Aggiunta introduzione (Obiettivi del sistema, design goals, definizioni, acronimi, abbreviazioni,</w:t>
                </w:r>
              </w:p>
              <w:p w14:paraId="45AAC26C" w14:textId="2C573639" w:rsidR="005F1BFD" w:rsidRPr="009D3FEB" w:rsidRDefault="005F1BFD" w:rsidP="004466E9">
                <w:pPr>
                  <w:pStyle w:val="Gpstesto"/>
                  <w:spacing w:after="61" w:line="240" w:lineRule="auto"/>
                  <w:jc w:val="center"/>
                  <w:rPr>
                    <w:sz w:val="22"/>
                  </w:rPr>
                </w:pPr>
                <w:r>
                  <w:t>riferimenti)</w:t>
                </w:r>
              </w:p>
            </w:tc>
            <w:tc>
              <w:tcPr>
                <w:tcW w:w="2268" w:type="dxa"/>
                <w:shd w:val="clear" w:color="auto" w:fill="BDD6EE"/>
                <w:vAlign w:val="center"/>
              </w:tcPr>
              <w:p w14:paraId="69EBA1D0" w14:textId="1CDACF81" w:rsidR="005F1BFD" w:rsidRDefault="005F1BFD" w:rsidP="004466E9">
                <w:pPr>
                  <w:pStyle w:val="Logo"/>
                  <w:spacing w:before="0" w:after="61"/>
                  <w:jc w:val="center"/>
                </w:pPr>
                <w:r>
                  <w:t>Delle Cave Marco,</w:t>
                </w:r>
              </w:p>
              <w:p w14:paraId="42F18147" w14:textId="1157404A" w:rsidR="005F1BFD" w:rsidRPr="009D3FEB" w:rsidRDefault="005F1BFD" w:rsidP="004466E9">
                <w:pPr>
                  <w:pStyle w:val="Gpstesto"/>
                  <w:spacing w:after="61" w:line="240" w:lineRule="auto"/>
                  <w:jc w:val="center"/>
                  <w:rPr>
                    <w:sz w:val="22"/>
                  </w:rPr>
                </w:pPr>
                <w:r>
                  <w:t>Pagano Francesco</w:t>
                </w:r>
              </w:p>
            </w:tc>
          </w:tr>
          <w:tr w:rsidR="005F1BFD" w:rsidRPr="00FA63C1"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9D3FEB" w:rsidRDefault="005F1BFD" w:rsidP="004466E9">
                <w:pPr>
                  <w:pStyle w:val="Gpstesto"/>
                  <w:spacing w:after="61" w:line="240" w:lineRule="auto"/>
                  <w:jc w:val="center"/>
                  <w:rPr>
                    <w:sz w:val="22"/>
                  </w:rPr>
                </w:pPr>
                <w:r>
                  <w:t>28/11/2019</w:t>
                </w:r>
              </w:p>
            </w:tc>
            <w:tc>
              <w:tcPr>
                <w:tcW w:w="2126" w:type="dxa"/>
                <w:shd w:val="clear" w:color="auto" w:fill="DEEAF6"/>
              </w:tcPr>
              <w:p w14:paraId="2F3E1A8A" w14:textId="1C99AD89" w:rsidR="005F1BFD" w:rsidRPr="009D3FEB" w:rsidRDefault="005F1BFD" w:rsidP="004466E9">
                <w:pPr>
                  <w:pStyle w:val="Gpstesto"/>
                  <w:spacing w:after="61" w:line="240" w:lineRule="auto"/>
                  <w:jc w:val="center"/>
                  <w:rPr>
                    <w:sz w:val="22"/>
                  </w:rPr>
                </w:pPr>
                <w:r>
                  <w:t>0.2</w:t>
                </w:r>
              </w:p>
            </w:tc>
            <w:tc>
              <w:tcPr>
                <w:tcW w:w="2410" w:type="dxa"/>
                <w:shd w:val="clear" w:color="auto" w:fill="DEEAF6"/>
              </w:tcPr>
              <w:p w14:paraId="7C8CF399" w14:textId="316D83D8" w:rsidR="005F1BFD" w:rsidRPr="009D3FEB" w:rsidRDefault="005F1BFD" w:rsidP="004466E9">
                <w:pPr>
                  <w:pStyle w:val="Gpstesto"/>
                  <w:spacing w:after="61" w:line="240" w:lineRule="auto"/>
                  <w:jc w:val="center"/>
                  <w:rPr>
                    <w:sz w:val="22"/>
                  </w:rPr>
                </w:pPr>
                <w:r>
                  <w:t>Aggiunta architettura del sistema corrente, sistema proposto, decomposizione in sottosistemi, mapping hardware-software</w:t>
                </w:r>
              </w:p>
            </w:tc>
            <w:tc>
              <w:tcPr>
                <w:tcW w:w="2268" w:type="dxa"/>
                <w:shd w:val="clear" w:color="auto" w:fill="DEEAF6"/>
              </w:tcPr>
              <w:p w14:paraId="1604A153" w14:textId="77777777" w:rsidR="005F1BFD" w:rsidRDefault="005F1BFD" w:rsidP="004466E9">
                <w:pPr>
                  <w:pStyle w:val="Logo"/>
                  <w:spacing w:before="0" w:after="61"/>
                  <w:jc w:val="center"/>
                </w:pPr>
                <w:r>
                  <w:t>Delle Cave Marco,</w:t>
                </w:r>
              </w:p>
              <w:p w14:paraId="75777DBE" w14:textId="4AAD9DEE" w:rsidR="005F1BFD" w:rsidRPr="009D3FEB" w:rsidRDefault="005F1BFD" w:rsidP="004466E9">
                <w:pPr>
                  <w:pStyle w:val="Gpstesto"/>
                  <w:spacing w:after="61" w:line="240" w:lineRule="auto"/>
                  <w:jc w:val="center"/>
                  <w:rPr>
                    <w:sz w:val="22"/>
                  </w:rPr>
                </w:pPr>
                <w:r>
                  <w:t>Pagano Francesco</w:t>
                </w:r>
              </w:p>
            </w:tc>
          </w:tr>
          <w:tr w:rsidR="005F1BFD" w:rsidRPr="00FA63C1" w14:paraId="42E5853E" w14:textId="77777777" w:rsidTr="005F1BFD">
            <w:trPr>
              <w:trHeight w:val="570"/>
            </w:trPr>
            <w:tc>
              <w:tcPr>
                <w:tcW w:w="2122" w:type="dxa"/>
                <w:shd w:val="clear" w:color="auto" w:fill="BDD6EE"/>
              </w:tcPr>
              <w:p w14:paraId="567E7982" w14:textId="40B7419B" w:rsidR="005F1BFD" w:rsidRPr="009D3FEB" w:rsidRDefault="005F1BFD" w:rsidP="004466E9">
                <w:pPr>
                  <w:pStyle w:val="Gpstesto"/>
                  <w:spacing w:after="61" w:line="240" w:lineRule="auto"/>
                  <w:jc w:val="center"/>
                  <w:rPr>
                    <w:sz w:val="22"/>
                  </w:rPr>
                </w:pPr>
                <w:r>
                  <w:t>3/12/2019</w:t>
                </w:r>
              </w:p>
            </w:tc>
            <w:tc>
              <w:tcPr>
                <w:tcW w:w="2126" w:type="dxa"/>
                <w:shd w:val="clear" w:color="auto" w:fill="BDD6EE"/>
              </w:tcPr>
              <w:p w14:paraId="4D0855AE" w14:textId="6465E2DD" w:rsidR="005F1BFD" w:rsidRPr="009D3FEB" w:rsidRDefault="005F1BFD" w:rsidP="004466E9">
                <w:pPr>
                  <w:pStyle w:val="Gpstesto"/>
                  <w:spacing w:after="61" w:line="240" w:lineRule="auto"/>
                  <w:jc w:val="center"/>
                  <w:rPr>
                    <w:sz w:val="22"/>
                  </w:rPr>
                </w:pPr>
                <w:r>
                  <w:t>0.3</w:t>
                </w:r>
              </w:p>
            </w:tc>
            <w:tc>
              <w:tcPr>
                <w:tcW w:w="2410" w:type="dxa"/>
                <w:shd w:val="clear" w:color="auto" w:fill="BDD6EE"/>
              </w:tcPr>
              <w:p w14:paraId="53CBCBCD" w14:textId="3A0B02BA" w:rsidR="005F1BFD" w:rsidRPr="009D3FEB" w:rsidRDefault="005F1BFD" w:rsidP="004466E9">
                <w:pPr>
                  <w:pStyle w:val="Gpstesto"/>
                  <w:spacing w:after="61" w:line="240" w:lineRule="auto"/>
                  <w:jc w:val="center"/>
                  <w:rPr>
                    <w:sz w:val="22"/>
                  </w:rPr>
                </w:pPr>
                <w: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Default="005F1BFD" w:rsidP="004466E9">
                <w:pPr>
                  <w:pStyle w:val="Logo"/>
                  <w:spacing w:before="0" w:after="61"/>
                  <w:jc w:val="center"/>
                </w:pPr>
                <w:r>
                  <w:t>Delle Cave Marco,</w:t>
                </w:r>
              </w:p>
              <w:p w14:paraId="3FE803C5" w14:textId="2309A27E" w:rsidR="005F1BFD" w:rsidRPr="009D3FEB" w:rsidRDefault="005F1BFD" w:rsidP="004466E9">
                <w:pPr>
                  <w:pStyle w:val="Gpstesto"/>
                  <w:spacing w:after="61" w:line="240" w:lineRule="auto"/>
                  <w:jc w:val="center"/>
                  <w:rPr>
                    <w:sz w:val="22"/>
                  </w:rPr>
                </w:pPr>
                <w:r>
                  <w:t>Pagano Francesco</w:t>
                </w:r>
              </w:p>
            </w:tc>
          </w:tr>
          <w:tr w:rsidR="005F1BFD" w:rsidRPr="00FA63C1"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Default="005F1BFD" w:rsidP="004466E9">
                <w:pPr>
                  <w:pStyle w:val="Gpstesto"/>
                  <w:spacing w:after="61" w:line="240" w:lineRule="auto"/>
                  <w:jc w:val="center"/>
                </w:pPr>
                <w:r>
                  <w:t>4/12/2019</w:t>
                </w:r>
              </w:p>
            </w:tc>
            <w:tc>
              <w:tcPr>
                <w:tcW w:w="2126" w:type="dxa"/>
                <w:shd w:val="clear" w:color="auto" w:fill="DEEAF6"/>
              </w:tcPr>
              <w:p w14:paraId="6602E4A8" w14:textId="796150CA" w:rsidR="005F1BFD" w:rsidRDefault="005F1BFD" w:rsidP="004466E9">
                <w:pPr>
                  <w:pStyle w:val="Gpstesto"/>
                  <w:spacing w:after="61" w:line="240" w:lineRule="auto"/>
                  <w:jc w:val="center"/>
                </w:pPr>
                <w:r>
                  <w:t>0.4</w:t>
                </w:r>
              </w:p>
            </w:tc>
            <w:tc>
              <w:tcPr>
                <w:tcW w:w="2410" w:type="dxa"/>
                <w:shd w:val="clear" w:color="auto" w:fill="DEEAF6"/>
              </w:tcPr>
              <w:p w14:paraId="180AF0E7" w14:textId="3213A578" w:rsidR="005F1BFD" w:rsidRDefault="005F1BFD" w:rsidP="004466E9">
                <w:pPr>
                  <w:pStyle w:val="Gpstesto"/>
                  <w:spacing w:after="61" w:line="240" w:lineRule="auto"/>
                  <w:jc w:val="center"/>
                </w:pPr>
                <w:r>
                  <w:t>Revisione schema ER, architettura sistema proposto</w:t>
                </w:r>
              </w:p>
            </w:tc>
            <w:tc>
              <w:tcPr>
                <w:tcW w:w="2268" w:type="dxa"/>
                <w:shd w:val="clear" w:color="auto" w:fill="DEEAF6"/>
              </w:tcPr>
              <w:p w14:paraId="36BFACE2" w14:textId="77777777" w:rsidR="005F1BFD" w:rsidRDefault="005F1BFD" w:rsidP="004466E9">
                <w:pPr>
                  <w:pStyle w:val="Logo"/>
                  <w:spacing w:before="0" w:after="61"/>
                  <w:jc w:val="center"/>
                </w:pPr>
                <w:r>
                  <w:t>Delle Cave Marco,</w:t>
                </w:r>
              </w:p>
              <w:p w14:paraId="76C888A9" w14:textId="72582E18" w:rsidR="005F1BFD" w:rsidRDefault="005F1BFD" w:rsidP="004466E9">
                <w:pPr>
                  <w:pStyle w:val="Logo"/>
                  <w:spacing w:before="0" w:after="61"/>
                  <w:jc w:val="center"/>
                </w:pPr>
                <w:r>
                  <w:t>Pagano Francesco</w:t>
                </w:r>
              </w:p>
            </w:tc>
          </w:tr>
          <w:tr w:rsidR="005F1BFD" w:rsidRPr="00190021" w14:paraId="566AA3FB" w14:textId="77777777" w:rsidTr="005F1BFD">
            <w:trPr>
              <w:trHeight w:val="570"/>
            </w:trPr>
            <w:tc>
              <w:tcPr>
                <w:tcW w:w="2122" w:type="dxa"/>
                <w:shd w:val="clear" w:color="auto" w:fill="BDD6EE"/>
              </w:tcPr>
              <w:p w14:paraId="53343C80" w14:textId="011AEB84" w:rsidR="005F1BFD" w:rsidRDefault="005F1BFD" w:rsidP="004466E9">
                <w:pPr>
                  <w:pStyle w:val="Gpstesto"/>
                  <w:spacing w:after="61" w:line="240" w:lineRule="auto"/>
                  <w:jc w:val="center"/>
                </w:pPr>
                <w:r>
                  <w:t>6/12/2019</w:t>
                </w:r>
              </w:p>
            </w:tc>
            <w:tc>
              <w:tcPr>
                <w:tcW w:w="2126" w:type="dxa"/>
                <w:shd w:val="clear" w:color="auto" w:fill="BDD6EE"/>
              </w:tcPr>
              <w:p w14:paraId="633291A0" w14:textId="14CC5B6B" w:rsidR="005F1BFD" w:rsidRDefault="005F1BFD" w:rsidP="004466E9">
                <w:pPr>
                  <w:pStyle w:val="Gpstesto"/>
                  <w:spacing w:after="61" w:line="240" w:lineRule="auto"/>
                  <w:jc w:val="center"/>
                </w:pPr>
                <w:r>
                  <w:t>0.4</w:t>
                </w:r>
              </w:p>
            </w:tc>
            <w:tc>
              <w:tcPr>
                <w:tcW w:w="2410" w:type="dxa"/>
                <w:shd w:val="clear" w:color="auto" w:fill="BDD6EE"/>
              </w:tcPr>
              <w:p w14:paraId="26098397" w14:textId="4EF8E3AB" w:rsidR="005F1BFD" w:rsidRDefault="005F1BFD" w:rsidP="004466E9">
                <w:pPr>
                  <w:pStyle w:val="Gpstesto"/>
                  <w:spacing w:after="61" w:line="240" w:lineRule="auto"/>
                  <w:jc w:val="center"/>
                </w:pPr>
                <w:r>
                  <w:t>Revisione SSD</w:t>
                </w:r>
              </w:p>
            </w:tc>
            <w:tc>
              <w:tcPr>
                <w:tcW w:w="2268" w:type="dxa"/>
                <w:shd w:val="clear" w:color="auto" w:fill="BDD6EE"/>
              </w:tcPr>
              <w:p w14:paraId="5609F0E0" w14:textId="6E4BF671" w:rsidR="005F1BFD" w:rsidRDefault="005F1BFD" w:rsidP="004466E9">
                <w:pPr>
                  <w:pStyle w:val="Logo"/>
                  <w:spacing w:before="0" w:after="61"/>
                  <w:jc w:val="center"/>
                </w:pPr>
                <w: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502CC8AC" w14:textId="0AEB2D5C" w:rsidR="00F01CCE" w:rsidRPr="00543756" w:rsidRDefault="00FA63C1"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F977BB">
            <w:rPr>
              <w:color w:val="1F4E79"/>
              <w:lang w:val="it-IT"/>
            </w:rPr>
            <w:t>Sommario</w:t>
          </w:r>
        </w:p>
        <w:p w14:paraId="3F35CAB5" w14:textId="1143054F" w:rsidR="00F977BB" w:rsidRPr="004466E9" w:rsidRDefault="00F977BB" w:rsidP="004466E9">
          <w:pPr>
            <w:pStyle w:val="Sommario1"/>
            <w:tabs>
              <w:tab w:val="right" w:leader="dot" w:pos="9061"/>
            </w:tabs>
            <w:spacing w:after="61"/>
            <w:jc w:val="both"/>
            <w:rPr>
              <w:b w:val="0"/>
              <w:bCs w:val="0"/>
              <w:noProof/>
              <w:color w:val="auto"/>
              <w:sz w:val="22"/>
              <w:szCs w:val="22"/>
              <w:lang w:val="it-IT" w:eastAsia="it-IT"/>
            </w:rPr>
          </w:pPr>
          <w:r w:rsidRPr="004466E9">
            <w:rPr>
              <w:color w:val="auto"/>
            </w:rPr>
            <w:fldChar w:fldCharType="begin"/>
          </w:r>
          <w:r w:rsidRPr="004466E9">
            <w:rPr>
              <w:color w:val="auto"/>
            </w:rPr>
            <w:instrText xml:space="preserve"> TOC \o "1-3" \h \z \u </w:instrText>
          </w:r>
          <w:r w:rsidRPr="004466E9">
            <w:rPr>
              <w:color w:val="auto"/>
            </w:rPr>
            <w:fldChar w:fldCharType="separate"/>
          </w:r>
          <w:hyperlink w:anchor="_Toc26439771" w:history="1">
            <w:r w:rsidRPr="004466E9">
              <w:rPr>
                <w:rStyle w:val="Collegamentoipertestuale"/>
                <w:noProof/>
                <w:color w:val="auto"/>
                <w:lang w:val="it-IT"/>
              </w:rPr>
              <w:t>1. Introduzione</w:t>
            </w:r>
            <w:r w:rsidRPr="004466E9">
              <w:rPr>
                <w:noProof/>
                <w:webHidden/>
                <w:color w:val="auto"/>
              </w:rPr>
              <w:tab/>
            </w:r>
            <w:r w:rsidRPr="004466E9">
              <w:rPr>
                <w:noProof/>
                <w:webHidden/>
                <w:color w:val="auto"/>
              </w:rPr>
              <w:fldChar w:fldCharType="begin"/>
            </w:r>
            <w:r w:rsidRPr="004466E9">
              <w:rPr>
                <w:noProof/>
                <w:webHidden/>
                <w:color w:val="auto"/>
              </w:rPr>
              <w:instrText xml:space="preserve"> PAGEREF _Toc26439771 \h </w:instrText>
            </w:r>
            <w:r w:rsidRPr="004466E9">
              <w:rPr>
                <w:noProof/>
                <w:webHidden/>
                <w:color w:val="auto"/>
              </w:rPr>
            </w:r>
            <w:r w:rsidRPr="004466E9">
              <w:rPr>
                <w:noProof/>
                <w:webHidden/>
                <w:color w:val="auto"/>
              </w:rPr>
              <w:fldChar w:fldCharType="separate"/>
            </w:r>
            <w:r w:rsidRPr="004466E9">
              <w:rPr>
                <w:noProof/>
                <w:webHidden/>
                <w:color w:val="auto"/>
              </w:rPr>
              <w:t>3</w:t>
            </w:r>
            <w:r w:rsidRPr="004466E9">
              <w:rPr>
                <w:noProof/>
                <w:webHidden/>
                <w:color w:val="auto"/>
              </w:rPr>
              <w:fldChar w:fldCharType="end"/>
            </w:r>
          </w:hyperlink>
        </w:p>
        <w:p w14:paraId="0DAE559A" w14:textId="34F8B88A" w:rsidR="00F977BB" w:rsidRPr="004466E9" w:rsidRDefault="00FA63C1" w:rsidP="004466E9">
          <w:pPr>
            <w:pStyle w:val="Sommario2"/>
            <w:spacing w:after="61"/>
            <w:jc w:val="both"/>
            <w:rPr>
              <w:noProof/>
              <w:color w:val="auto"/>
              <w:lang w:val="it-IT" w:eastAsia="it-IT"/>
            </w:rPr>
          </w:pPr>
          <w:hyperlink w:anchor="_Toc26439772" w:history="1">
            <w:r w:rsidR="00F977BB" w:rsidRPr="004466E9">
              <w:rPr>
                <w:rStyle w:val="Collegamentoipertestuale"/>
                <w:noProof/>
                <w:color w:val="auto"/>
                <w:lang w:val="it-IT"/>
              </w:rPr>
              <w:t>1.1 Obiettivi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3</w:t>
            </w:r>
            <w:r w:rsidR="00F977BB" w:rsidRPr="004466E9">
              <w:rPr>
                <w:noProof/>
                <w:webHidden/>
                <w:color w:val="auto"/>
              </w:rPr>
              <w:fldChar w:fldCharType="end"/>
            </w:r>
          </w:hyperlink>
        </w:p>
        <w:p w14:paraId="7416B23C" w14:textId="40D76959" w:rsidR="00F977BB" w:rsidRPr="004466E9" w:rsidRDefault="00FA63C1" w:rsidP="004466E9">
          <w:pPr>
            <w:pStyle w:val="Sommario2"/>
            <w:spacing w:after="61"/>
            <w:jc w:val="both"/>
            <w:rPr>
              <w:noProof/>
              <w:color w:val="auto"/>
              <w:lang w:val="it-IT" w:eastAsia="it-IT"/>
            </w:rPr>
          </w:pPr>
          <w:hyperlink w:anchor="_Toc26439773" w:history="1">
            <w:r w:rsidR="00F977BB" w:rsidRPr="004466E9">
              <w:rPr>
                <w:rStyle w:val="Collegamentoipertestuale"/>
                <w:noProof/>
                <w:color w:val="auto"/>
                <w:lang w:val="it-IT"/>
              </w:rPr>
              <w:t>1.2 Design Goals</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3</w:t>
            </w:r>
            <w:r w:rsidR="00F977BB" w:rsidRPr="004466E9">
              <w:rPr>
                <w:noProof/>
                <w:webHidden/>
                <w:color w:val="auto"/>
              </w:rPr>
              <w:fldChar w:fldCharType="end"/>
            </w:r>
          </w:hyperlink>
        </w:p>
        <w:p w14:paraId="25C097F7" w14:textId="245F9B94" w:rsidR="00F977BB" w:rsidRPr="004466E9" w:rsidRDefault="00FA63C1" w:rsidP="004466E9">
          <w:pPr>
            <w:pStyle w:val="Sommario2"/>
            <w:spacing w:after="61"/>
            <w:jc w:val="both"/>
            <w:rPr>
              <w:noProof/>
              <w:color w:val="auto"/>
              <w:lang w:val="it-IT" w:eastAsia="it-IT"/>
            </w:rPr>
          </w:pPr>
          <w:hyperlink w:anchor="_Toc26439774" w:history="1">
            <w:r w:rsidR="00F977BB" w:rsidRPr="004466E9">
              <w:rPr>
                <w:rStyle w:val="Collegamentoipertestuale"/>
                <w:noProof/>
                <w:color w:val="auto"/>
                <w:lang w:val="it-IT"/>
              </w:rPr>
              <w:t>1.3 Definizioni, acronimi e abbreviazioni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_Toc26439774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6892B56C" w14:textId="3C9FAF32" w:rsidR="00F977BB" w:rsidRPr="004466E9" w:rsidRDefault="00FA63C1" w:rsidP="004466E9">
          <w:pPr>
            <w:pStyle w:val="Sommario2"/>
            <w:spacing w:after="61"/>
            <w:jc w:val="both"/>
            <w:rPr>
              <w:noProof/>
              <w:color w:val="auto"/>
              <w:lang w:val="it-IT" w:eastAsia="it-IT"/>
            </w:rPr>
          </w:pPr>
          <w:hyperlink w:anchor="_Toc26439775" w:history="1">
            <w:r w:rsidR="00F977BB" w:rsidRPr="004466E9">
              <w:rPr>
                <w:rStyle w:val="Collegamentoipertestuale"/>
                <w:noProof/>
                <w:color w:val="auto"/>
                <w:lang w:val="it-IT"/>
              </w:rPr>
              <w:t>1.4 Riferimenti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_Toc26439775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5F46D024" w14:textId="4120963E" w:rsidR="00F977BB" w:rsidRPr="004466E9" w:rsidRDefault="00FA63C1" w:rsidP="004466E9">
          <w:pPr>
            <w:pStyle w:val="Sommario2"/>
            <w:spacing w:after="61"/>
            <w:jc w:val="both"/>
            <w:rPr>
              <w:noProof/>
              <w:color w:val="auto"/>
              <w:lang w:val="it-IT" w:eastAsia="it-IT"/>
            </w:rPr>
          </w:pPr>
          <w:hyperlink w:anchor="_Toc26439776" w:history="1">
            <w:r w:rsidR="00F977BB" w:rsidRPr="004466E9">
              <w:rPr>
                <w:rStyle w:val="Collegamentoipertestuale"/>
                <w:noProof/>
                <w:color w:val="auto"/>
                <w:lang w:val="it-IT"/>
              </w:rPr>
              <w:t>1.5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_Toc26439776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5</w:t>
            </w:r>
            <w:r w:rsidR="00F977BB" w:rsidRPr="004466E9">
              <w:rPr>
                <w:noProof/>
                <w:webHidden/>
                <w:color w:val="auto"/>
              </w:rPr>
              <w:fldChar w:fldCharType="end"/>
            </w:r>
          </w:hyperlink>
        </w:p>
        <w:p w14:paraId="3AABE219" w14:textId="25AA74FC" w:rsidR="00F977BB" w:rsidRPr="004466E9" w:rsidRDefault="00FA63C1" w:rsidP="004466E9">
          <w:pPr>
            <w:pStyle w:val="Sommario1"/>
            <w:tabs>
              <w:tab w:val="right" w:leader="dot" w:pos="9061"/>
            </w:tabs>
            <w:spacing w:after="61"/>
            <w:jc w:val="both"/>
            <w:rPr>
              <w:b w:val="0"/>
              <w:bCs w:val="0"/>
              <w:noProof/>
              <w:color w:val="auto"/>
              <w:sz w:val="22"/>
              <w:szCs w:val="22"/>
              <w:lang w:val="it-IT" w:eastAsia="it-IT"/>
            </w:rPr>
          </w:pPr>
          <w:hyperlink w:anchor="_Toc26439777" w:history="1">
            <w:r w:rsidR="00F977BB" w:rsidRPr="004466E9">
              <w:rPr>
                <w:rStyle w:val="Collegamentoipertestuale"/>
                <w:noProof/>
                <w:color w:val="auto"/>
                <w:lang w:val="it-IT"/>
              </w:rPr>
              <w:t>2. Architettura del Sistema corrente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_Toc26439777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6F0DBDEF" w14:textId="7920B04C" w:rsidR="00F977BB" w:rsidRPr="004466E9" w:rsidRDefault="00FA63C1" w:rsidP="004466E9">
          <w:pPr>
            <w:pStyle w:val="Sommario1"/>
            <w:tabs>
              <w:tab w:val="right" w:leader="dot" w:pos="9061"/>
            </w:tabs>
            <w:spacing w:after="61"/>
            <w:jc w:val="both"/>
            <w:rPr>
              <w:b w:val="0"/>
              <w:bCs w:val="0"/>
              <w:noProof/>
              <w:color w:val="auto"/>
              <w:sz w:val="22"/>
              <w:szCs w:val="22"/>
              <w:lang w:val="it-IT" w:eastAsia="it-IT"/>
            </w:rPr>
          </w:pPr>
          <w:hyperlink w:anchor="_Toc26439778" w:history="1">
            <w:r w:rsidR="00F977BB" w:rsidRPr="004466E9">
              <w:rPr>
                <w:rStyle w:val="Collegamentoipertestuale"/>
                <w:noProof/>
                <w:color w:val="auto"/>
                <w:lang w:val="it-IT"/>
              </w:rPr>
              <w:t>3. Architettura del Sistema proposto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_Toc26439778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7D3C6664" w14:textId="6113B3EF" w:rsidR="00F977BB" w:rsidRPr="004466E9" w:rsidRDefault="00FA63C1" w:rsidP="004466E9">
          <w:pPr>
            <w:pStyle w:val="Sommario2"/>
            <w:spacing w:after="61"/>
            <w:jc w:val="both"/>
            <w:rPr>
              <w:noProof/>
              <w:color w:val="auto"/>
              <w:lang w:val="it-IT" w:eastAsia="it-IT"/>
            </w:rPr>
          </w:pPr>
          <w:hyperlink w:anchor="_Toc26439779" w:history="1">
            <w:r w:rsidR="00F977BB" w:rsidRPr="004466E9">
              <w:rPr>
                <w:rStyle w:val="Collegamentoipertestuale"/>
                <w:noProof/>
                <w:color w:val="auto"/>
                <w:lang w:val="it-IT"/>
              </w:rPr>
              <w:t>3.1 Panoramica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_Toc26439779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1131122D" w14:textId="5F29B145" w:rsidR="00F977BB" w:rsidRPr="004466E9" w:rsidRDefault="00FA63C1" w:rsidP="004466E9">
          <w:pPr>
            <w:pStyle w:val="Sommario2"/>
            <w:spacing w:after="61"/>
            <w:jc w:val="both"/>
            <w:rPr>
              <w:noProof/>
              <w:color w:val="auto"/>
              <w:lang w:val="it-IT" w:eastAsia="it-IT"/>
            </w:rPr>
          </w:pPr>
          <w:hyperlink w:anchor="_Toc26439780" w:history="1">
            <w:r w:rsidR="00F977BB" w:rsidRPr="004466E9">
              <w:rPr>
                <w:rStyle w:val="Collegamentoipertestuale"/>
                <w:noProof/>
                <w:color w:val="auto"/>
                <w:lang w:val="it-IT"/>
              </w:rPr>
              <w:t>3.2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_Toc26439780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229307F7" w14:textId="738B8E89"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81" w:history="1">
            <w:r w:rsidR="00F977BB" w:rsidRPr="004466E9">
              <w:rPr>
                <w:rStyle w:val="Collegamentoipertestuale"/>
                <w:noProof/>
                <w:color w:val="auto"/>
                <w:lang w:val="it-IT"/>
              </w:rPr>
              <w:t>3.2.1 Decomposizione in Layer</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_Toc26439781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6</w:t>
            </w:r>
            <w:r w:rsidR="00F977BB" w:rsidRPr="004466E9">
              <w:rPr>
                <w:noProof/>
                <w:webHidden/>
                <w:color w:val="auto"/>
              </w:rPr>
              <w:fldChar w:fldCharType="end"/>
            </w:r>
          </w:hyperlink>
        </w:p>
        <w:p w14:paraId="7DA54A5F" w14:textId="28E1397B"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82" w:history="1">
            <w:r w:rsidR="00F977BB" w:rsidRPr="004466E9">
              <w:rPr>
                <w:rStyle w:val="Collegamentoipertestuale"/>
                <w:noProof/>
                <w:color w:val="auto"/>
                <w:lang w:val="it-IT" w:eastAsia="it-IT"/>
              </w:rPr>
              <w:t>3.2.2 Decomposizione in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7</w:t>
            </w:r>
            <w:r w:rsidR="00F977BB" w:rsidRPr="004466E9">
              <w:rPr>
                <w:noProof/>
                <w:webHidden/>
                <w:color w:val="auto"/>
              </w:rPr>
              <w:fldChar w:fldCharType="end"/>
            </w:r>
          </w:hyperlink>
        </w:p>
        <w:p w14:paraId="49230ED4" w14:textId="60BE262C"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83" w:history="1">
            <w:r w:rsidR="00F977BB" w:rsidRPr="004466E9">
              <w:rPr>
                <w:rStyle w:val="Collegamentoipertestuale"/>
                <w:noProof/>
                <w:color w:val="auto"/>
                <w:lang w:val="it-IT"/>
              </w:rPr>
              <w:t>3.2.3 Diagramma di Deployment</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8</w:t>
            </w:r>
            <w:r w:rsidR="00F977BB" w:rsidRPr="004466E9">
              <w:rPr>
                <w:noProof/>
                <w:webHidden/>
                <w:color w:val="auto"/>
              </w:rPr>
              <w:fldChar w:fldCharType="end"/>
            </w:r>
          </w:hyperlink>
        </w:p>
        <w:p w14:paraId="60FCBFA5" w14:textId="4CFC6C06" w:rsidR="00F977BB" w:rsidRPr="004466E9" w:rsidRDefault="00FA63C1" w:rsidP="004466E9">
          <w:pPr>
            <w:pStyle w:val="Sommario2"/>
            <w:spacing w:after="61"/>
            <w:jc w:val="both"/>
            <w:rPr>
              <w:noProof/>
              <w:color w:val="auto"/>
              <w:lang w:val="it-IT" w:eastAsia="it-IT"/>
            </w:rPr>
          </w:pPr>
          <w:hyperlink w:anchor="_Toc26439784" w:history="1">
            <w:r w:rsidR="00F977BB" w:rsidRPr="004466E9">
              <w:rPr>
                <w:rStyle w:val="Collegamentoipertestuale"/>
                <w:noProof/>
                <w:color w:val="auto"/>
                <w:lang w:val="it-IT"/>
              </w:rPr>
              <w:t>3.3 Mapping hardware/software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_Toc26439784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9</w:t>
            </w:r>
            <w:r w:rsidR="00F977BB" w:rsidRPr="004466E9">
              <w:rPr>
                <w:noProof/>
                <w:webHidden/>
                <w:color w:val="auto"/>
              </w:rPr>
              <w:fldChar w:fldCharType="end"/>
            </w:r>
          </w:hyperlink>
        </w:p>
        <w:p w14:paraId="5B50F49B" w14:textId="133BB909" w:rsidR="00F977BB" w:rsidRPr="004466E9" w:rsidRDefault="00FA63C1" w:rsidP="004466E9">
          <w:pPr>
            <w:pStyle w:val="Sommario2"/>
            <w:spacing w:after="61"/>
            <w:jc w:val="both"/>
            <w:rPr>
              <w:noProof/>
              <w:color w:val="auto"/>
              <w:lang w:val="it-IT" w:eastAsia="it-IT"/>
            </w:rPr>
          </w:pPr>
          <w:hyperlink w:anchor="_Toc26439785" w:history="1">
            <w:r w:rsidR="00F977BB" w:rsidRPr="004466E9">
              <w:rPr>
                <w:rStyle w:val="Collegamentoipertestuale"/>
                <w:noProof/>
                <w:color w:val="auto"/>
                <w:lang w:val="it-IT"/>
              </w:rPr>
              <w:t>3.4 Gestione dati persistenti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_Toc26439785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10</w:t>
            </w:r>
            <w:r w:rsidR="00F977BB" w:rsidRPr="004466E9">
              <w:rPr>
                <w:noProof/>
                <w:webHidden/>
                <w:color w:val="auto"/>
              </w:rPr>
              <w:fldChar w:fldCharType="end"/>
            </w:r>
          </w:hyperlink>
        </w:p>
        <w:p w14:paraId="4BC4CC14" w14:textId="6BA85BEC" w:rsidR="00F977BB" w:rsidRPr="004466E9" w:rsidRDefault="00FA63C1" w:rsidP="004466E9">
          <w:pPr>
            <w:pStyle w:val="Sommario2"/>
            <w:spacing w:after="61"/>
            <w:jc w:val="both"/>
            <w:rPr>
              <w:noProof/>
              <w:color w:val="auto"/>
              <w:lang w:val="it-IT" w:eastAsia="it-IT"/>
            </w:rPr>
          </w:pPr>
          <w:hyperlink w:anchor="_Toc26439786" w:history="1">
            <w:r w:rsidR="00F977BB" w:rsidRPr="004466E9">
              <w:rPr>
                <w:rStyle w:val="Collegamentoipertestuale"/>
                <w:noProof/>
                <w:color w:val="auto"/>
                <w:lang w:val="it-IT"/>
              </w:rPr>
              <w:t>3.5 Controllo degli accessi e sicurezza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_Toc26439786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13</w:t>
            </w:r>
            <w:r w:rsidR="00F977BB" w:rsidRPr="004466E9">
              <w:rPr>
                <w:noProof/>
                <w:webHidden/>
                <w:color w:val="auto"/>
              </w:rPr>
              <w:fldChar w:fldCharType="end"/>
            </w:r>
          </w:hyperlink>
        </w:p>
        <w:p w14:paraId="57D5F913" w14:textId="66853456" w:rsidR="00F977BB" w:rsidRPr="004466E9" w:rsidRDefault="00FA63C1" w:rsidP="004466E9">
          <w:pPr>
            <w:pStyle w:val="Sommario2"/>
            <w:spacing w:after="61"/>
            <w:jc w:val="both"/>
            <w:rPr>
              <w:noProof/>
              <w:color w:val="auto"/>
              <w:lang w:val="it-IT" w:eastAsia="it-IT"/>
            </w:rPr>
          </w:pPr>
          <w:hyperlink w:anchor="_Toc26439787" w:history="1">
            <w:r w:rsidR="00F977BB" w:rsidRPr="004466E9">
              <w:rPr>
                <w:rStyle w:val="Collegamentoipertestuale"/>
                <w:noProof/>
                <w:color w:val="auto"/>
                <w:lang w:val="it-IT"/>
              </w:rPr>
              <w:t>3.6 Controllo flusso globale del sistema</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_Toc26439787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46C137A0" w14:textId="28272FA7" w:rsidR="00F977BB" w:rsidRPr="004466E9" w:rsidRDefault="00FA63C1" w:rsidP="004466E9">
          <w:pPr>
            <w:pStyle w:val="Sommario2"/>
            <w:spacing w:after="61"/>
            <w:jc w:val="both"/>
            <w:rPr>
              <w:noProof/>
              <w:color w:val="auto"/>
              <w:lang w:val="it-IT" w:eastAsia="it-IT"/>
            </w:rPr>
          </w:pPr>
          <w:hyperlink w:anchor="_Toc26439788" w:history="1">
            <w:r w:rsidR="00F977BB" w:rsidRPr="004466E9">
              <w:rPr>
                <w:rStyle w:val="Collegamentoipertestuale"/>
                <w:noProof/>
                <w:color w:val="auto"/>
                <w:lang w:val="it-IT"/>
              </w:rPr>
              <w:t>3.7 Condizione limite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_Toc26439788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7D7FDA46" w14:textId="1F09A9B1"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89" w:history="1">
            <w:r w:rsidR="00F977BB" w:rsidRPr="004466E9">
              <w:rPr>
                <w:rStyle w:val="Collegamentoipertestuale"/>
                <w:noProof/>
                <w:color w:val="auto"/>
                <w:lang w:val="it-IT"/>
              </w:rPr>
              <w:t>3.7.1 Start-up</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_Toc26439789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2CE5B7E0" w14:textId="6CB5FCE9"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90" w:history="1">
            <w:r w:rsidR="00F977BB" w:rsidRPr="004466E9">
              <w:rPr>
                <w:rStyle w:val="Collegamentoipertestuale"/>
                <w:noProof/>
                <w:color w:val="auto"/>
                <w:lang w:val="it-IT"/>
              </w:rPr>
              <w:t>3.7.2 Start-up (a seguito di un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_Toc26439790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03CBDD60" w14:textId="45454E4D"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91" w:history="1">
            <w:r w:rsidR="00F977BB" w:rsidRPr="004466E9">
              <w:rPr>
                <w:rStyle w:val="Collegamentoipertestuale"/>
                <w:noProof/>
                <w:color w:val="auto"/>
                <w:lang w:val="it-IT"/>
              </w:rPr>
              <w:t>3.7.3 Terminazione</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_Toc26439791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3EF86CEA" w14:textId="65E5276A" w:rsidR="00F977BB" w:rsidRPr="004466E9" w:rsidRDefault="00FA63C1" w:rsidP="004466E9">
          <w:pPr>
            <w:pStyle w:val="Sommario3"/>
            <w:tabs>
              <w:tab w:val="right" w:leader="dot" w:pos="9061"/>
            </w:tabs>
            <w:spacing w:after="61" w:line="240" w:lineRule="auto"/>
            <w:jc w:val="both"/>
            <w:rPr>
              <w:noProof/>
              <w:color w:val="auto"/>
              <w:sz w:val="22"/>
              <w:szCs w:val="22"/>
              <w:lang w:val="it-IT" w:eastAsia="it-IT"/>
            </w:rPr>
          </w:pPr>
          <w:hyperlink w:anchor="_Toc26439792" w:history="1">
            <w:r w:rsidR="00F977BB" w:rsidRPr="004466E9">
              <w:rPr>
                <w:rStyle w:val="Collegamentoipertestuale"/>
                <w:noProof/>
                <w:color w:val="auto"/>
                <w:lang w:val="it-IT"/>
              </w:rPr>
              <w:t>3.7.4 Fallimento</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_Toc26439792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15</w:t>
            </w:r>
            <w:r w:rsidR="00F977BB" w:rsidRPr="004466E9">
              <w:rPr>
                <w:noProof/>
                <w:webHidden/>
                <w:color w:val="auto"/>
              </w:rPr>
              <w:fldChar w:fldCharType="end"/>
            </w:r>
          </w:hyperlink>
        </w:p>
        <w:p w14:paraId="5B7719F5" w14:textId="1A6E6259" w:rsidR="00F977BB" w:rsidRPr="004466E9" w:rsidRDefault="00FA63C1" w:rsidP="004466E9">
          <w:pPr>
            <w:pStyle w:val="Sommario1"/>
            <w:tabs>
              <w:tab w:val="right" w:leader="dot" w:pos="9061"/>
            </w:tabs>
            <w:spacing w:after="61"/>
            <w:jc w:val="both"/>
            <w:rPr>
              <w:b w:val="0"/>
              <w:bCs w:val="0"/>
              <w:noProof/>
              <w:color w:val="auto"/>
              <w:sz w:val="22"/>
              <w:szCs w:val="22"/>
              <w:lang w:val="it-IT" w:eastAsia="it-IT"/>
            </w:rPr>
          </w:pPr>
          <w:hyperlink w:anchor="_Toc26439793" w:history="1">
            <w:r w:rsidR="00F977BB" w:rsidRPr="004466E9">
              <w:rPr>
                <w:rStyle w:val="Collegamentoipertestuale"/>
                <w:noProof/>
                <w:color w:val="auto"/>
                <w:lang w:val="it-IT"/>
              </w:rPr>
              <w:t>4. Servizi dei Sottosistemi</w:t>
            </w:r>
            <w:r w:rsidR="00F977BB" w:rsidRPr="004466E9">
              <w:rPr>
                <w:noProof/>
                <w:webHidden/>
                <w:color w:val="auto"/>
              </w:rPr>
              <w:tab/>
            </w:r>
            <w:r w:rsidR="00F977BB" w:rsidRPr="004466E9">
              <w:rPr>
                <w:noProof/>
                <w:webHidden/>
                <w:color w:val="auto"/>
              </w:rPr>
              <w:fldChar w:fldCharType="begin"/>
            </w:r>
            <w:r w:rsidR="00F977BB" w:rsidRPr="004466E9">
              <w:rPr>
                <w:noProof/>
                <w:webHidden/>
                <w:color w:val="auto"/>
              </w:rPr>
              <w:instrText xml:space="preserve"> PAGEREF _Toc26439793 \h </w:instrText>
            </w:r>
            <w:r w:rsidR="00F977BB" w:rsidRPr="004466E9">
              <w:rPr>
                <w:noProof/>
                <w:webHidden/>
                <w:color w:val="auto"/>
              </w:rPr>
            </w:r>
            <w:r w:rsidR="00F977BB" w:rsidRPr="004466E9">
              <w:rPr>
                <w:noProof/>
                <w:webHidden/>
                <w:color w:val="auto"/>
              </w:rPr>
              <w:fldChar w:fldCharType="separate"/>
            </w:r>
            <w:r w:rsidR="00F977BB" w:rsidRPr="004466E9">
              <w:rPr>
                <w:noProof/>
                <w:webHidden/>
                <w:color w:val="auto"/>
              </w:rPr>
              <w:t>17</w:t>
            </w:r>
            <w:r w:rsidR="00F977BB" w:rsidRPr="004466E9">
              <w:rPr>
                <w:noProof/>
                <w:webHidden/>
                <w:color w:val="auto"/>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1" w:name="_Toc26433059"/>
      <w:bookmarkStart w:id="2" w:name="_Toc26439771"/>
      <w:r w:rsidRPr="00930099">
        <w:rPr>
          <w:color w:val="1F4E79"/>
          <w:lang w:val="it-IT"/>
        </w:rPr>
        <w:lastRenderedPageBreak/>
        <w:t>1. Int</w:t>
      </w:r>
      <w:r w:rsidR="004A29E6" w:rsidRPr="00930099">
        <w:rPr>
          <w:color w:val="1F4E79"/>
          <w:lang w:val="it-IT"/>
        </w:rPr>
        <w:t>roduzi</w:t>
      </w:r>
      <w:r w:rsidR="004A29E6" w:rsidRPr="00F977BB">
        <w:rPr>
          <w:color w:val="1F4E79"/>
          <w:lang w:val="it-IT"/>
        </w:rPr>
        <w:t>one</w:t>
      </w:r>
      <w:bookmarkEnd w:id="1"/>
      <w:bookmarkEnd w:id="2"/>
    </w:p>
    <w:p w14:paraId="1E1F9BCD" w14:textId="42C61355" w:rsidR="006B4A8D" w:rsidRPr="004466E9" w:rsidRDefault="0026167D" w:rsidP="004466E9">
      <w:pPr>
        <w:pStyle w:val="Titolo2"/>
        <w:spacing w:before="0" w:after="61"/>
        <w:jc w:val="both"/>
        <w:rPr>
          <w:color w:val="auto"/>
          <w:lang w:val="it-IT"/>
        </w:rPr>
      </w:pPr>
      <w:bookmarkStart w:id="3" w:name="_Toc26433060"/>
      <w:bookmarkStart w:id="4" w:name="_Toc26439772"/>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5" w:name="_Toc26433061"/>
      <w:bookmarkStart w:id="6" w:name="_Toc26439773"/>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4466E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11BA00B8"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I risultati visualizzati sono attendibili e rispecchiano la reale situazione all’interno del Dipartimento di Psicologia in funzione dell’aggiornamento dei dati. Qualora l’utente richieda la visualizzazione di dati in un particolare </w:t>
      </w:r>
      <w:r w:rsidRPr="004466E9">
        <w:rPr>
          <w:rFonts w:ascii="Garamond" w:eastAsia="MS Mincho" w:hAnsi="Garamond" w:cs="Times New Roman"/>
          <w:color w:val="auto"/>
          <w:lang w:val="it-IT"/>
        </w:rPr>
        <w:t xml:space="preserve">periodo </w:t>
      </w:r>
      <w:r w:rsidR="00A909DB" w:rsidRPr="004466E9">
        <w:rPr>
          <w:rFonts w:ascii="Garamond" w:eastAsia="MS Mincho" w:hAnsi="Garamond" w:cs="Times New Roman"/>
          <w:color w:val="auto"/>
          <w:lang w:val="it-IT"/>
        </w:rPr>
        <w:t>di tempo, i valori saranno calcolati in funzione dei dati relativi a tale intervallo di tempo.</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2C5D7DDD"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 esso stesso può essere esteso ad altri dipartimenti o ad altre università cambiando i dati su cui lavora.</w:t>
      </w:r>
      <w:r w:rsidR="00603AC3" w:rsidRPr="004466E9">
        <w:rPr>
          <w:rFonts w:ascii="Garamond" w:eastAsia="MS Mincho" w:hAnsi="Garamond" w:cs="Times New Roman"/>
          <w:color w:val="auto"/>
          <w:lang w:val="it-IT"/>
        </w:rPr>
        <w:br/>
        <w:t>Inoltre è possibile aggiungere altri indicatori o altre modalità di visualizzazione mediante limitata quantità di codice da integrare.</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4C1EEE11" w14:textId="599FE621" w:rsidR="004466E9" w:rsidRDefault="004466E9" w:rsidP="004466E9">
      <w:pPr>
        <w:pStyle w:val="Nessunaspaziatura"/>
        <w:rPr>
          <w:lang w:val="it-IT"/>
        </w:rPr>
      </w:pPr>
    </w:p>
    <w:p w14:paraId="664C65AA" w14:textId="77777777" w:rsidR="004466E9" w:rsidRPr="004466E9" w:rsidRDefault="004466E9"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lastRenderedPageBreak/>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4466E9" w:rsidRDefault="00E759ED" w:rsidP="004466E9">
      <w:pPr>
        <w:tabs>
          <w:tab w:val="left" w:pos="1986"/>
        </w:tabs>
        <w:spacing w:after="61" w:line="240" w:lineRule="auto"/>
        <w:jc w:val="both"/>
        <w:rPr>
          <w:color w:val="auto"/>
          <w:lang w:val="it-IT"/>
        </w:rPr>
      </w:pPr>
    </w:p>
    <w:p w14:paraId="753BAF85" w14:textId="698F70EB" w:rsidR="0026167D" w:rsidRPr="004466E9" w:rsidRDefault="003A1A39" w:rsidP="004466E9">
      <w:pPr>
        <w:pStyle w:val="Titolo2"/>
        <w:spacing w:before="0" w:after="61"/>
        <w:jc w:val="both"/>
        <w:rPr>
          <w:color w:val="auto"/>
          <w:lang w:val="it-IT"/>
        </w:rPr>
      </w:pPr>
      <w:bookmarkStart w:id="7" w:name="_Toc26433062"/>
      <w:bookmarkStart w:id="8" w:name="_Toc26439774"/>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9" w:name="_Toc26433063"/>
      <w:bookmarkStart w:id="10" w:name="_Toc26439775"/>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1" w:name="_Toc26433064"/>
      <w:bookmarkStart w:id="12" w:name="_Toc26439776"/>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3" w:name="_Toc26433065"/>
      <w:bookmarkStart w:id="14" w:name="_Toc26439777"/>
      <w:r w:rsidRPr="00E7420F">
        <w:rPr>
          <w:color w:val="1F4E79"/>
          <w:lang w:val="it-IT"/>
        </w:rPr>
        <w:t xml:space="preserve">2. </w:t>
      </w:r>
      <w:r w:rsidR="003A1A39" w:rsidRPr="00E7420F">
        <w:rPr>
          <w:color w:val="1F4E79"/>
          <w:lang w:val="it-IT"/>
        </w:rPr>
        <w:t>Architettura del Sistema corrente</w:t>
      </w:r>
      <w:bookmarkEnd w:id="13"/>
      <w:bookmarkEnd w:id="14"/>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5" w:name="_Toc26433066"/>
      <w:bookmarkStart w:id="16" w:name="_Toc26439778"/>
      <w:r w:rsidRPr="00E7420F">
        <w:rPr>
          <w:color w:val="1F4E79"/>
          <w:lang w:val="it-IT"/>
        </w:rPr>
        <w:t xml:space="preserve">3. </w:t>
      </w:r>
      <w:r w:rsidR="003A1A39" w:rsidRPr="00E7420F">
        <w:rPr>
          <w:color w:val="1F4E79"/>
          <w:lang w:val="it-IT"/>
        </w:rPr>
        <w:t xml:space="preserve">Architettura del </w:t>
      </w:r>
      <w:r w:rsidR="004A29E6" w:rsidRPr="00E7420F">
        <w:rPr>
          <w:color w:val="1F4E79"/>
          <w:lang w:val="it-IT"/>
        </w:rPr>
        <w:t>Sistema proposto</w:t>
      </w:r>
      <w:bookmarkEnd w:id="15"/>
      <w:bookmarkEnd w:id="16"/>
    </w:p>
    <w:p w14:paraId="706D58EE" w14:textId="21D68237" w:rsidR="009148B8" w:rsidRPr="004466E9" w:rsidRDefault="0026167D" w:rsidP="004466E9">
      <w:pPr>
        <w:pStyle w:val="Titolo2"/>
        <w:spacing w:before="0" w:after="61"/>
        <w:jc w:val="both"/>
        <w:rPr>
          <w:color w:val="auto"/>
          <w:lang w:val="it-IT"/>
        </w:rPr>
      </w:pPr>
      <w:bookmarkStart w:id="17" w:name="_Toc26433067"/>
      <w:bookmarkStart w:id="18" w:name="_Toc26439779"/>
      <w:r w:rsidRPr="004466E9">
        <w:rPr>
          <w:color w:val="auto"/>
          <w:lang w:val="it-IT"/>
        </w:rPr>
        <w:t xml:space="preserve">3.1 </w:t>
      </w:r>
      <w:r w:rsidR="004A29E6" w:rsidRPr="004466E9">
        <w:rPr>
          <w:color w:val="auto"/>
          <w:lang w:val="it-IT"/>
        </w:rPr>
        <w:t>Panoramica</w:t>
      </w:r>
      <w:bookmarkEnd w:id="17"/>
      <w:bookmarkEnd w:id="18"/>
    </w:p>
    <w:p w14:paraId="44821D83" w14:textId="7D556EC8" w:rsidR="00163BE7" w:rsidRPr="004466E9" w:rsidRDefault="009552D7" w:rsidP="00FA63C1">
      <w:pPr>
        <w:spacing w:after="61" w:line="240" w:lineRule="auto"/>
        <w:jc w:val="both"/>
        <w:rPr>
          <w:color w:val="auto"/>
          <w:szCs w:val="24"/>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w:t>
      </w:r>
      <w:r w:rsidR="00FA63C1">
        <w:rPr>
          <w:color w:val="auto"/>
          <w:lang w:val="it-IT"/>
        </w:rPr>
        <w:lastRenderedPageBreak/>
        <w:t>per accedere ai dati utili all’applicazione, ed implementerà quindi la struttura dati centrale; il controller gestisce il control flow, ovvero ottiene gli input dall’utente e manda messaggi al Model; i View visualizzano il Model e sono notificati ogni volta che il Model è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19" w:name="_Toc26433068"/>
      <w:bookmarkStart w:id="20" w:name="_Toc26439780"/>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4466E9" w:rsidRDefault="00186EF2" w:rsidP="004466E9">
      <w:pPr>
        <w:pStyle w:val="Titolo3"/>
        <w:spacing w:before="0" w:after="61" w:line="240" w:lineRule="auto"/>
        <w:jc w:val="both"/>
        <w:rPr>
          <w:color w:val="auto"/>
          <w:lang w:val="it-IT"/>
        </w:rPr>
      </w:pPr>
      <w:r w:rsidRPr="004466E9">
        <w:rPr>
          <w:color w:val="auto"/>
          <w:lang w:val="it-IT"/>
        </w:rPr>
        <w:t xml:space="preserve"> </w:t>
      </w:r>
      <w:bookmarkStart w:id="21" w:name="_Toc26433069"/>
      <w:bookmarkStart w:id="22" w:name="_Toc26439781"/>
      <w:r w:rsidRPr="004466E9">
        <w:rPr>
          <w:color w:val="auto"/>
          <w:lang w:val="it-IT"/>
        </w:rPr>
        <w:t>3.2.1 Decomposizione in Layer</w:t>
      </w:r>
      <w:bookmarkEnd w:id="21"/>
      <w:bookmarkEnd w:id="22"/>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Presentation: raccoglie e gestisce l’interfaccia grafica e gli eventi generati dall’utente, contiene boundary/interface;</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Business Logic: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Storage: si occupa della gestione e dello scambio dei dati tra i sottosistemi, contiene gli oggetti entity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3" w:name="_Toc26439782"/>
      <w:r w:rsidRPr="00DB7513">
        <w:rPr>
          <w:noProof/>
          <w:lang w:val="it-IT" w:eastAsia="it-IT"/>
        </w:rPr>
        <w:t>3.2.2 Decomposizione in Sottosistemi</w:t>
      </w:r>
      <w:bookmarkEnd w:id="23"/>
    </w:p>
    <w:p w14:paraId="5873CF30" w14:textId="5C949116"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 xml:space="preserve">(studente, tutor e commissione tutorato) e creato un’interfaccia intermedia storage tra i sistemi della logica di business e il database, l’assunzione dietro questa scelta </w:t>
      </w:r>
      <w:r w:rsidRPr="00185E9B">
        <w:rPr>
          <w:color w:val="auto"/>
          <w:sz w:val="24"/>
          <w:szCs w:val="24"/>
          <w:lang w:val="it-IT" w:eastAsia="it-IT"/>
        </w:rPr>
        <w:lastRenderedPageBreak/>
        <w:t>di design è che lo storage ha una interfaccia più stabile rispetto al database e quindi nel caso in cui cambi l’interfaccia del sottosistema database, solo il sottosistema storage deve cambiare</w:t>
      </w:r>
    </w:p>
    <w:p w14:paraId="7DABBAF0" w14:textId="402F7A2E" w:rsidR="009F3310" w:rsidRPr="00185E9B" w:rsidRDefault="009F3310" w:rsidP="004466E9">
      <w:pPr>
        <w:pStyle w:val="Nessunaspaziatura"/>
        <w:spacing w:after="61"/>
        <w:jc w:val="both"/>
        <w:rPr>
          <w:color w:val="auto"/>
          <w:sz w:val="24"/>
          <w:szCs w:val="24"/>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7DB6E598" w:rsidR="009F3310" w:rsidRDefault="00683433" w:rsidP="004466E9">
      <w:pPr>
        <w:pStyle w:val="Nessunaspaziatura"/>
        <w:spacing w:after="61"/>
        <w:jc w:val="both"/>
        <w:rPr>
          <w:lang w:val="it-IT"/>
        </w:rPr>
      </w:pPr>
      <w:r>
        <w:rPr>
          <w:noProof/>
          <w:lang w:val="it-IT"/>
        </w:rPr>
        <w:drawing>
          <wp:inline distT="0" distB="0" distL="0" distR="0" wp14:anchorId="440170D4" wp14:editId="29481547">
            <wp:extent cx="576072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9520"/>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9F3310" w:rsidRDefault="009F3310" w:rsidP="004466E9">
      <w:pPr>
        <w:spacing w:after="61" w:line="240" w:lineRule="auto"/>
        <w:ind w:firstLine="720"/>
        <w:jc w:val="both"/>
        <w:rPr>
          <w:lang w:val="it-IT"/>
        </w:rPr>
      </w:pPr>
      <w:r w:rsidRPr="009F3310">
        <w:rPr>
          <w:lang w:val="it-IT"/>
        </w:rPr>
        <w:t>Il livello Presentation prevede un unico sottosistema:</w:t>
      </w:r>
    </w:p>
    <w:p w14:paraId="5E4F218B" w14:textId="77777777" w:rsidR="009F3310" w:rsidRPr="009F3310" w:rsidRDefault="009F3310" w:rsidP="004466E9">
      <w:pPr>
        <w:spacing w:after="61" w:line="240" w:lineRule="auto"/>
        <w:ind w:left="1440"/>
        <w:jc w:val="both"/>
        <w:rPr>
          <w:lang w:val="it-IT"/>
        </w:rPr>
      </w:pPr>
      <w:r w:rsidRPr="009F3310">
        <w:rPr>
          <w:lang w:val="it-IT"/>
        </w:rPr>
        <w:t>• Presentation: sistema che gestisce l’interfaccia grafica e gli eventi generati dall’interazione con il sistema.</w:t>
      </w:r>
    </w:p>
    <w:p w14:paraId="1CC6B5C1" w14:textId="2CB12464" w:rsidR="009F3310" w:rsidRPr="009F3310" w:rsidRDefault="009F3310" w:rsidP="004466E9">
      <w:pPr>
        <w:spacing w:after="61" w:line="240" w:lineRule="auto"/>
        <w:ind w:left="720"/>
        <w:jc w:val="both"/>
        <w:rPr>
          <w:lang w:val="it-IT"/>
        </w:rPr>
      </w:pPr>
      <w:r w:rsidRPr="009F3310">
        <w:rPr>
          <w:lang w:val="it-IT"/>
        </w:rPr>
        <w:t xml:space="preserve">Il livello Business Logic prevede a sua volta una suddivisione in </w:t>
      </w:r>
      <w:r w:rsidR="00EA18BD">
        <w:rPr>
          <w:lang w:val="it-IT"/>
        </w:rPr>
        <w:t>5</w:t>
      </w:r>
      <w:r w:rsidRPr="009F3310">
        <w:rPr>
          <w:lang w:val="it-IT"/>
        </w:rPr>
        <w:t xml:space="preserve"> sottosistemi</w:t>
      </w:r>
      <w:r w:rsidR="00590158">
        <w:rPr>
          <w:lang w:val="it-IT"/>
        </w:rPr>
        <w:t xml:space="preserve"> e che si occupa di gestire la logica di business del sistema</w:t>
      </w:r>
      <w:r w:rsidRPr="009F3310">
        <w:rPr>
          <w:lang w:val="it-IT"/>
        </w:rPr>
        <w:t>:</w:t>
      </w:r>
    </w:p>
    <w:p w14:paraId="0E3761F1" w14:textId="7182D45D"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Richiesta Tutorato</w:t>
      </w:r>
      <w:r w:rsidRPr="009F3310">
        <w:rPr>
          <w:lang w:val="it-IT"/>
        </w:rPr>
        <w:t>;</w:t>
      </w:r>
    </w:p>
    <w:p w14:paraId="7DB51032" w14:textId="62EFAC53" w:rsidR="009F3310" w:rsidRDefault="009F3310" w:rsidP="004466E9">
      <w:pPr>
        <w:spacing w:after="61" w:line="240" w:lineRule="auto"/>
        <w:ind w:left="720" w:firstLine="720"/>
        <w:jc w:val="both"/>
        <w:rPr>
          <w:lang w:val="it-IT"/>
        </w:rPr>
      </w:pPr>
      <w:r w:rsidRPr="009F3310">
        <w:rPr>
          <w:lang w:val="it-IT"/>
        </w:rPr>
        <w:t xml:space="preserve">• </w:t>
      </w:r>
      <w:r w:rsidR="00EA18BD">
        <w:rPr>
          <w:lang w:val="it-IT"/>
        </w:rPr>
        <w:t>Gestione</w:t>
      </w:r>
      <w:r>
        <w:rPr>
          <w:lang w:val="it-IT"/>
        </w:rPr>
        <w:t xml:space="preserve"> Richieste</w:t>
      </w:r>
      <w:r w:rsidRPr="009F3310">
        <w:rPr>
          <w:lang w:val="it-IT"/>
        </w:rPr>
        <w:t>;</w:t>
      </w:r>
    </w:p>
    <w:p w14:paraId="1E9C0B98" w14:textId="39BBEE42" w:rsidR="00EA18BD" w:rsidRDefault="00EA18BD" w:rsidP="004466E9">
      <w:pPr>
        <w:spacing w:after="61" w:line="240" w:lineRule="auto"/>
        <w:ind w:left="720" w:firstLine="720"/>
        <w:jc w:val="both"/>
        <w:rPr>
          <w:lang w:val="it-IT"/>
        </w:rPr>
      </w:pPr>
      <w:r w:rsidRPr="009F3310">
        <w:rPr>
          <w:lang w:val="it-IT"/>
        </w:rPr>
        <w:t>•</w:t>
      </w:r>
      <w:r>
        <w:rPr>
          <w:lang w:val="it-IT"/>
        </w:rPr>
        <w:t xml:space="preserve"> Gestione attività tutorato</w:t>
      </w:r>
      <w:r w:rsidRPr="009F3310">
        <w:rPr>
          <w:lang w:val="it-IT"/>
        </w:rPr>
        <w:t>;</w:t>
      </w:r>
    </w:p>
    <w:p w14:paraId="1FB2D342" w14:textId="02275386" w:rsidR="00EA18BD" w:rsidRPr="00EA18BD" w:rsidRDefault="00EA18BD" w:rsidP="004466E9">
      <w:pPr>
        <w:spacing w:after="61" w:line="240" w:lineRule="auto"/>
        <w:ind w:left="720" w:firstLine="720"/>
        <w:jc w:val="both"/>
        <w:rPr>
          <w:lang w:val="it-IT"/>
        </w:rPr>
      </w:pPr>
      <w:r w:rsidRPr="009F3310">
        <w:rPr>
          <w:lang w:val="it-IT"/>
        </w:rPr>
        <w:t xml:space="preserve">• </w:t>
      </w:r>
      <w:r>
        <w:rPr>
          <w:lang w:val="it-IT"/>
        </w:rPr>
        <w:t>Supporto tutor</w:t>
      </w:r>
      <w:r w:rsidRPr="009F3310">
        <w:rPr>
          <w:lang w:val="it-IT"/>
        </w:rPr>
        <w:t>;</w:t>
      </w:r>
    </w:p>
    <w:p w14:paraId="0118EF7E" w14:textId="36BC0006" w:rsidR="009F3310" w:rsidRPr="009F3310" w:rsidRDefault="009F3310" w:rsidP="004466E9">
      <w:pPr>
        <w:spacing w:after="61" w:line="240" w:lineRule="auto"/>
        <w:ind w:left="720" w:firstLine="720"/>
        <w:jc w:val="both"/>
        <w:rPr>
          <w:lang w:val="it-IT"/>
        </w:rPr>
      </w:pPr>
      <w:r w:rsidRPr="009F3310">
        <w:rPr>
          <w:lang w:val="it-IT"/>
        </w:rPr>
        <w:t xml:space="preserve">• </w:t>
      </w:r>
      <w:r>
        <w:rPr>
          <w:lang w:val="it-IT"/>
        </w:rPr>
        <w:t>Supervisione Tutorato</w:t>
      </w:r>
      <w:r w:rsidRPr="009F3310">
        <w:rPr>
          <w:lang w:val="it-IT"/>
        </w:rPr>
        <w:t>;</w:t>
      </w:r>
    </w:p>
    <w:p w14:paraId="34A86301" w14:textId="77777777" w:rsidR="009F3310" w:rsidRPr="009F3310" w:rsidRDefault="009F3310" w:rsidP="004466E9">
      <w:pPr>
        <w:spacing w:after="61" w:line="240" w:lineRule="auto"/>
        <w:ind w:firstLine="720"/>
        <w:jc w:val="both"/>
        <w:rPr>
          <w:lang w:val="it-IT"/>
        </w:rPr>
      </w:pPr>
      <w:r w:rsidRPr="009F3310">
        <w:rPr>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9F3310">
        <w:rPr>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4" w:name="_Toc26439783"/>
      <w:r w:rsidRPr="00185E9B">
        <w:rPr>
          <w:color w:val="auto"/>
          <w:lang w:val="it-IT"/>
        </w:rPr>
        <w:t>3.2.3 Diagramma di Deployment</w:t>
      </w:r>
      <w:bookmarkEnd w:id="24"/>
    </w:p>
    <w:p w14:paraId="5187EBDC" w14:textId="26ED663F" w:rsidR="00FA63C1" w:rsidRPr="004466E9" w:rsidRDefault="0071034D" w:rsidP="00FA63C1">
      <w:pPr>
        <w:spacing w:after="61" w:line="240" w:lineRule="auto"/>
        <w:jc w:val="both"/>
        <w:rPr>
          <w:color w:val="auto"/>
          <w:lang w:val="it-IT"/>
        </w:rPr>
      </w:pPr>
      <w:r w:rsidRPr="00185E9B">
        <w:rPr>
          <w:color w:val="auto"/>
          <w:lang w:val="it-IT"/>
        </w:rPr>
        <w:t>L'utente richiede le funzionalità tramite l'interfaccia che il sistema mette a disposizione.</w:t>
      </w:r>
      <w:r w:rsidR="00361321">
        <w:rPr>
          <w:color w:val="auto"/>
          <w:lang w:val="it-IT"/>
        </w:rPr>
        <w:t xml:space="preserve"> Il sistema sarà diviso</w:t>
      </w:r>
      <w:r w:rsidR="00FA63C1" w:rsidRPr="004466E9">
        <w:rPr>
          <w:color w:val="auto"/>
          <w:lang w:val="it-IT"/>
        </w:rPr>
        <w:t xml:space="preserve"> in layer logici in base alle differenti funzionalità: presentazione, business logic e sistema di memorizzazione</w:t>
      </w:r>
      <w:r w:rsidR="00FA63C1">
        <w:rPr>
          <w:color w:val="auto"/>
          <w:lang w:val="it-IT"/>
        </w:rPr>
        <w:t xml:space="preserve"> </w:t>
      </w:r>
      <w:r w:rsidR="00FA63C1" w:rsidRPr="004466E9">
        <w:rPr>
          <w:color w:val="auto"/>
          <w:lang w:val="it-IT"/>
        </w:rPr>
        <w:t>(dati persistenti). Utilizzeremo il pattern architetturale MVC (Model-View-Controller) basato sulla separazione dei compiti fra i componenti software che interpretano tre ruoli principali:</w:t>
      </w:r>
    </w:p>
    <w:p w14:paraId="667044D7" w14:textId="319FBE50"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lastRenderedPageBreak/>
        <w:t xml:space="preserve">il model </w:t>
      </w:r>
      <w:r w:rsidR="00361321">
        <w:rPr>
          <w:color w:val="auto"/>
          <w:sz w:val="24"/>
          <w:szCs w:val="24"/>
          <w:lang w:val="it-IT"/>
        </w:rPr>
        <w:t xml:space="preserve">mantiene la conoscenza del dominio di applicazione e </w:t>
      </w:r>
      <w:r w:rsidRPr="004466E9">
        <w:rPr>
          <w:color w:val="auto"/>
          <w:sz w:val="24"/>
          <w:szCs w:val="24"/>
          <w:lang w:val="it-IT"/>
        </w:rPr>
        <w:t xml:space="preserve">fornisce </w:t>
      </w:r>
      <w:r w:rsidR="00361321">
        <w:rPr>
          <w:color w:val="auto"/>
          <w:sz w:val="24"/>
          <w:szCs w:val="24"/>
          <w:lang w:val="it-IT"/>
        </w:rPr>
        <w:t>le operazioni</w:t>
      </w:r>
      <w:r w:rsidRPr="004466E9">
        <w:rPr>
          <w:color w:val="auto"/>
          <w:sz w:val="24"/>
          <w:szCs w:val="24"/>
          <w:lang w:val="it-IT"/>
        </w:rPr>
        <w:t xml:space="preserve"> per accedere ai dati utili all’applicazione;</w:t>
      </w:r>
    </w:p>
    <w:p w14:paraId="7C0DD7D9" w14:textId="04ED9F0D"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view </w:t>
      </w:r>
      <w:r w:rsidR="00361321">
        <w:rPr>
          <w:color w:val="auto"/>
          <w:sz w:val="24"/>
          <w:szCs w:val="24"/>
          <w:lang w:val="it-IT"/>
        </w:rPr>
        <w:t xml:space="preserve">visualizza all’utente gli oggetti del dominio dell’applicazione, </w:t>
      </w:r>
      <w:r w:rsidRPr="004466E9">
        <w:rPr>
          <w:color w:val="auto"/>
          <w:sz w:val="24"/>
          <w:szCs w:val="24"/>
          <w:lang w:val="it-IT"/>
        </w:rPr>
        <w:t>visualizza i dati contenuti nel model e si occupa dell’interazione con utenti;</w:t>
      </w:r>
    </w:p>
    <w:p w14:paraId="3A1EA7AD" w14:textId="592B892A" w:rsidR="00FA63C1" w:rsidRPr="004466E9" w:rsidRDefault="00FA63C1" w:rsidP="00FA63C1">
      <w:pPr>
        <w:pStyle w:val="Nessunaspaziatura"/>
        <w:numPr>
          <w:ilvl w:val="0"/>
          <w:numId w:val="15"/>
        </w:numPr>
        <w:spacing w:after="61"/>
        <w:jc w:val="both"/>
        <w:rPr>
          <w:color w:val="auto"/>
          <w:sz w:val="24"/>
          <w:szCs w:val="24"/>
          <w:lang w:val="it-IT"/>
        </w:rPr>
      </w:pPr>
      <w:r w:rsidRPr="004466E9">
        <w:rPr>
          <w:color w:val="auto"/>
          <w:sz w:val="24"/>
          <w:szCs w:val="24"/>
          <w:lang w:val="it-IT"/>
        </w:rPr>
        <w:t xml:space="preserve">il controller </w:t>
      </w:r>
      <w:r w:rsidR="00361321">
        <w:rPr>
          <w:color w:val="auto"/>
          <w:sz w:val="24"/>
          <w:szCs w:val="24"/>
          <w:lang w:val="it-IT"/>
        </w:rPr>
        <w:t xml:space="preserve">è responsabile della sequenza di interazioni con l’utente, </w:t>
      </w:r>
      <w:r w:rsidRPr="004466E9">
        <w:rPr>
          <w:color w:val="auto"/>
          <w:sz w:val="24"/>
          <w:szCs w:val="24"/>
          <w:lang w:val="it-IT"/>
        </w:rPr>
        <w:t>riceve i comandi dell’utente (in genere attraverso il view) e li attua modificando lo stato degli altri due componenti;</w:t>
      </w:r>
    </w:p>
    <w:p w14:paraId="26E68E54" w14:textId="45137DD3" w:rsidR="0071034D" w:rsidRPr="00185E9B" w:rsidRDefault="0071034D" w:rsidP="004466E9">
      <w:pPr>
        <w:spacing w:after="61" w:line="240" w:lineRule="auto"/>
        <w:ind w:left="720"/>
        <w:jc w:val="both"/>
        <w:rPr>
          <w:color w:val="auto"/>
          <w:lang w:val="it-IT"/>
        </w:rPr>
      </w:pPr>
    </w:p>
    <w:p w14:paraId="51F57BFE" w14:textId="7F044CD0" w:rsidR="00DB7513" w:rsidRDefault="00E815B6" w:rsidP="004466E9">
      <w:pPr>
        <w:spacing w:after="61" w:line="240" w:lineRule="auto"/>
        <w:jc w:val="both"/>
        <w:rPr>
          <w:noProof/>
          <w:lang w:val="it-IT" w:eastAsia="it-IT"/>
        </w:rPr>
      </w:pPr>
      <w:bookmarkStart w:id="25" w:name="_GoBack"/>
      <w:bookmarkEnd w:id="25"/>
      <w:r>
        <w:rPr>
          <w:b/>
          <w:i/>
          <w:noProof/>
          <w:lang w:eastAsia="it-IT"/>
        </w:rPr>
        <w:drawing>
          <wp:inline distT="0" distB="0" distL="0" distR="0" wp14:anchorId="2F8520AB" wp14:editId="1F905472">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05812FC1" w14:textId="66B0637D" w:rsidR="004E1D3F" w:rsidRPr="004E1D3F" w:rsidRDefault="004E1D3F" w:rsidP="004466E9">
      <w:pPr>
        <w:spacing w:after="61" w:line="240" w:lineRule="auto"/>
        <w:jc w:val="both"/>
        <w:rPr>
          <w:lang w:val="it-IT"/>
        </w:rPr>
      </w:pPr>
    </w:p>
    <w:p w14:paraId="4811BD14" w14:textId="1F21ED4D" w:rsidR="00D1540E" w:rsidRPr="00185E9B" w:rsidRDefault="00D1540E" w:rsidP="004466E9">
      <w:pPr>
        <w:pStyle w:val="Titolo2"/>
        <w:spacing w:before="0" w:after="61"/>
        <w:jc w:val="both"/>
        <w:rPr>
          <w:color w:val="auto"/>
          <w:lang w:val="it-IT"/>
        </w:rPr>
      </w:pPr>
      <w:bookmarkStart w:id="26" w:name="_Toc26433070"/>
      <w:bookmarkStart w:id="27" w:name="_Toc26439784"/>
      <w:r w:rsidRPr="00185E9B">
        <w:rPr>
          <w:color w:val="auto"/>
          <w:lang w:val="it-IT"/>
        </w:rPr>
        <w:t>3.3 Mapping hardware/software</w:t>
      </w:r>
      <w:bookmarkEnd w:id="26"/>
      <w:bookmarkEnd w:id="27"/>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4466E9">
      <w:pPr>
        <w:pStyle w:val="Titolo2"/>
        <w:spacing w:before="0" w:after="61"/>
        <w:jc w:val="both"/>
        <w:rPr>
          <w:color w:val="auto"/>
          <w:lang w:val="it-IT"/>
        </w:rPr>
      </w:pPr>
    </w:p>
    <w:p w14:paraId="6A08B492" w14:textId="77777777" w:rsidR="00DF3593" w:rsidRPr="00185E9B" w:rsidRDefault="00DF3593" w:rsidP="004466E9">
      <w:pPr>
        <w:pStyle w:val="Titolo2"/>
        <w:spacing w:before="0" w:after="61"/>
        <w:jc w:val="both"/>
        <w:rPr>
          <w:color w:val="auto"/>
          <w:lang w:val="it-IT"/>
        </w:rPr>
      </w:pPr>
    </w:p>
    <w:p w14:paraId="1D3A74B3" w14:textId="77777777" w:rsidR="00DF3593" w:rsidRPr="00185E9B" w:rsidRDefault="00DF3593" w:rsidP="004466E9">
      <w:pPr>
        <w:pStyle w:val="Titolo2"/>
        <w:spacing w:before="0" w:after="61"/>
        <w:jc w:val="both"/>
        <w:rPr>
          <w:color w:val="auto"/>
          <w:lang w:val="it-IT"/>
        </w:rPr>
      </w:pPr>
    </w:p>
    <w:p w14:paraId="7E2ADA0C" w14:textId="77777777" w:rsidR="00DF3593" w:rsidRPr="00185E9B" w:rsidRDefault="00DF3593" w:rsidP="004466E9">
      <w:pPr>
        <w:pStyle w:val="Titolo2"/>
        <w:spacing w:before="0" w:after="61"/>
        <w:jc w:val="both"/>
        <w:rPr>
          <w:color w:val="auto"/>
          <w:lang w:val="it-IT"/>
        </w:rPr>
      </w:pPr>
    </w:p>
    <w:p w14:paraId="7A226EE7" w14:textId="77777777" w:rsidR="00DF3593" w:rsidRPr="00185E9B" w:rsidRDefault="00DF3593" w:rsidP="004466E9">
      <w:pPr>
        <w:pStyle w:val="Titolo2"/>
        <w:spacing w:before="0" w:after="61"/>
        <w:jc w:val="both"/>
        <w:rPr>
          <w:color w:val="auto"/>
          <w:lang w:val="it-IT"/>
        </w:rPr>
      </w:pPr>
    </w:p>
    <w:p w14:paraId="6C6139D7" w14:textId="77777777" w:rsidR="00DF3593" w:rsidRPr="00185E9B" w:rsidRDefault="00DF3593" w:rsidP="004466E9">
      <w:pPr>
        <w:pStyle w:val="Titolo2"/>
        <w:spacing w:before="0" w:after="61"/>
        <w:jc w:val="both"/>
        <w:rPr>
          <w:color w:val="auto"/>
          <w:lang w:val="it-IT"/>
        </w:rPr>
      </w:pPr>
    </w:p>
    <w:p w14:paraId="154F77E6" w14:textId="7852E4D4" w:rsidR="00DF3593" w:rsidRPr="00185E9B" w:rsidRDefault="00DF3593" w:rsidP="004466E9">
      <w:pPr>
        <w:pStyle w:val="Titolo2"/>
        <w:spacing w:before="0" w:after="61"/>
        <w:jc w:val="both"/>
        <w:rPr>
          <w:color w:val="auto"/>
          <w:lang w:val="it-IT"/>
        </w:rPr>
      </w:pPr>
    </w:p>
    <w:p w14:paraId="1F219B78" w14:textId="67560735" w:rsidR="00814771" w:rsidRPr="00185E9B" w:rsidRDefault="00814771" w:rsidP="004466E9">
      <w:pPr>
        <w:spacing w:after="61" w:line="240" w:lineRule="auto"/>
        <w:jc w:val="both"/>
        <w:rPr>
          <w:color w:val="auto"/>
          <w:lang w:val="it-IT"/>
        </w:rPr>
      </w:pPr>
    </w:p>
    <w:p w14:paraId="6A5F7A6E" w14:textId="6BE8C9AA" w:rsidR="00814771" w:rsidRPr="00185E9B" w:rsidRDefault="00814771" w:rsidP="004466E9">
      <w:pPr>
        <w:pStyle w:val="Nessunaspaziatura"/>
        <w:spacing w:after="61"/>
        <w:jc w:val="both"/>
        <w:rPr>
          <w:color w:val="auto"/>
          <w:lang w:val="it-IT"/>
        </w:rPr>
      </w:pPr>
    </w:p>
    <w:p w14:paraId="5C8D7AB0" w14:textId="3AA89C90" w:rsidR="00814771" w:rsidRPr="00185E9B" w:rsidRDefault="00814771" w:rsidP="004466E9">
      <w:pPr>
        <w:pStyle w:val="Nessunaspaziatura"/>
        <w:spacing w:after="61"/>
        <w:jc w:val="both"/>
        <w:rPr>
          <w:color w:val="auto"/>
          <w:lang w:val="it-IT"/>
        </w:rPr>
      </w:pPr>
    </w:p>
    <w:p w14:paraId="718B05FE" w14:textId="4D9C5ED9" w:rsidR="00814771" w:rsidRDefault="00814771" w:rsidP="004466E9">
      <w:pPr>
        <w:pStyle w:val="Nessunaspaziatura"/>
        <w:spacing w:after="61"/>
        <w:jc w:val="both"/>
        <w:rPr>
          <w:color w:val="auto"/>
          <w:lang w:val="it-IT"/>
        </w:rPr>
      </w:pPr>
    </w:p>
    <w:p w14:paraId="02EF887F" w14:textId="77777777" w:rsidR="00185E9B" w:rsidRPr="00185E9B" w:rsidRDefault="00185E9B" w:rsidP="004466E9">
      <w:pPr>
        <w:pStyle w:val="Nessunaspaziatura"/>
        <w:spacing w:after="61"/>
        <w:jc w:val="both"/>
        <w:rPr>
          <w:color w:val="auto"/>
          <w:lang w:val="it-IT"/>
        </w:rPr>
      </w:pPr>
    </w:p>
    <w:p w14:paraId="29646DC9" w14:textId="39795B98" w:rsidR="00FF14B3" w:rsidRPr="00185E9B" w:rsidRDefault="00D1540E" w:rsidP="004466E9">
      <w:pPr>
        <w:pStyle w:val="Titolo2"/>
        <w:spacing w:before="0" w:after="61"/>
        <w:jc w:val="both"/>
        <w:rPr>
          <w:color w:val="auto"/>
          <w:lang w:val="it-IT"/>
        </w:rPr>
      </w:pPr>
      <w:bookmarkStart w:id="28" w:name="_Toc26433071"/>
      <w:bookmarkStart w:id="29" w:name="_Toc26439785"/>
      <w:r w:rsidRPr="00185E9B">
        <w:rPr>
          <w:color w:val="auto"/>
          <w:lang w:val="it-IT"/>
        </w:rPr>
        <w:lastRenderedPageBreak/>
        <w:t>3.4 Gestione dati persistenti</w:t>
      </w:r>
      <w:bookmarkEnd w:id="28"/>
      <w:bookmarkEnd w:id="29"/>
    </w:p>
    <w:p w14:paraId="63D26E08" w14:textId="2C2C61B1" w:rsidR="00FF14B3" w:rsidRPr="00FF14B3" w:rsidRDefault="00930099" w:rsidP="004466E9">
      <w:pPr>
        <w:pStyle w:val="Titolo4"/>
        <w:spacing w:before="0" w:after="61" w:line="240" w:lineRule="auto"/>
        <w:jc w:val="both"/>
        <w:rPr>
          <w:color w:val="1F4E79"/>
        </w:rPr>
      </w:pPr>
      <w:r w:rsidRPr="00BB26B7">
        <w:rPr>
          <w:color w:val="1F4E79"/>
        </w:rPr>
        <w:t>Schema ER</w:t>
      </w:r>
    </w:p>
    <w:p w14:paraId="53DBBB27" w14:textId="77777777" w:rsidR="00FF14B3" w:rsidRDefault="00FF14B3" w:rsidP="004466E9">
      <w:pPr>
        <w:pStyle w:val="Nessunaspaziatura"/>
        <w:spacing w:after="61"/>
        <w:jc w:val="both"/>
        <w:rPr>
          <w:lang w:val="it-IT"/>
        </w:rPr>
      </w:pPr>
    </w:p>
    <w:p w14:paraId="35FA5C01" w14:textId="0C59F487" w:rsidR="00FF14B3" w:rsidRDefault="0014604F" w:rsidP="004466E9">
      <w:pPr>
        <w:pStyle w:val="Nessunaspaziatura"/>
        <w:spacing w:after="61"/>
        <w:jc w:val="both"/>
        <w:rPr>
          <w:lang w:val="it-IT"/>
        </w:rPr>
      </w:pPr>
      <w:r>
        <w:rPr>
          <w:noProof/>
          <w:lang w:val="it-IT"/>
        </w:rPr>
        <w:drawing>
          <wp:inline distT="0" distB="0" distL="0" distR="0" wp14:anchorId="3F6CAAD6" wp14:editId="2171230A">
            <wp:extent cx="5745480" cy="27355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735580"/>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78CCC99C" w14:textId="635F4FFE" w:rsidR="00FF14B3" w:rsidRDefault="00FF14B3" w:rsidP="004466E9">
      <w:pPr>
        <w:pStyle w:val="Nessunaspaziatura"/>
        <w:spacing w:after="61"/>
        <w:jc w:val="both"/>
        <w:rPr>
          <w:lang w:val="it-IT"/>
        </w:rPr>
      </w:pPr>
    </w:p>
    <w:p w14:paraId="5A8CB9E2" w14:textId="63C4018B" w:rsidR="00FF14B3" w:rsidRDefault="00FF14B3" w:rsidP="004466E9">
      <w:pPr>
        <w:pStyle w:val="Nessunaspaziatura"/>
        <w:spacing w:after="61"/>
        <w:jc w:val="both"/>
        <w:rPr>
          <w:lang w:val="it-IT"/>
        </w:rPr>
      </w:pPr>
    </w:p>
    <w:p w14:paraId="71ADEB70" w14:textId="77777777" w:rsidR="003B359F" w:rsidRDefault="003B359F" w:rsidP="004466E9">
      <w:pPr>
        <w:pStyle w:val="Titolo4"/>
        <w:spacing w:before="0" w:after="61" w:line="240" w:lineRule="auto"/>
        <w:jc w:val="both"/>
        <w:rPr>
          <w:color w:val="1F4E79"/>
        </w:rPr>
      </w:pPr>
    </w:p>
    <w:p w14:paraId="7C173CEA" w14:textId="77777777" w:rsidR="003B359F" w:rsidRDefault="003B359F" w:rsidP="004466E9">
      <w:pPr>
        <w:pStyle w:val="Titolo4"/>
        <w:spacing w:before="0" w:after="61" w:line="240" w:lineRule="auto"/>
        <w:jc w:val="both"/>
        <w:rPr>
          <w:color w:val="1F4E79"/>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r>
        <w:rPr>
          <w:color w:val="1F4E79"/>
        </w:rPr>
        <w:t>ristrutturato</w:t>
      </w:r>
    </w:p>
    <w:p w14:paraId="1E672B8B" w14:textId="76FE25FF" w:rsidR="00FF14B3" w:rsidRDefault="00FF14B3" w:rsidP="004466E9">
      <w:pPr>
        <w:pStyle w:val="Nessunaspaziatura"/>
        <w:spacing w:after="61"/>
        <w:jc w:val="both"/>
        <w:rPr>
          <w:lang w:val="it-IT"/>
        </w:rPr>
      </w:pPr>
    </w:p>
    <w:p w14:paraId="0F0491D0" w14:textId="706CCCDB" w:rsidR="00FF14B3" w:rsidRDefault="009955F1" w:rsidP="004466E9">
      <w:pPr>
        <w:pStyle w:val="Nessunaspaziatura"/>
        <w:spacing w:after="61"/>
        <w:jc w:val="both"/>
        <w:rPr>
          <w:lang w:val="it-IT"/>
        </w:rPr>
      </w:pPr>
      <w:r>
        <w:rPr>
          <w:noProof/>
          <w:lang w:val="it-IT"/>
        </w:rPr>
        <w:drawing>
          <wp:inline distT="0" distB="0" distL="0" distR="0" wp14:anchorId="4B3D309D" wp14:editId="34E5D6C3">
            <wp:extent cx="5747385" cy="2813685"/>
            <wp:effectExtent l="0" t="0" r="571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2813685"/>
                    </a:xfrm>
                    <a:prstGeom prst="rect">
                      <a:avLst/>
                    </a:prstGeom>
                    <a:noFill/>
                    <a:ln>
                      <a:noFill/>
                    </a:ln>
                  </pic:spPr>
                </pic:pic>
              </a:graphicData>
            </a:graphic>
          </wp:inline>
        </w:drawing>
      </w:r>
    </w:p>
    <w:p w14:paraId="0B3ADD72" w14:textId="6C4E1A94" w:rsidR="0014604F" w:rsidRDefault="0014604F" w:rsidP="004466E9">
      <w:pPr>
        <w:pStyle w:val="Nessunaspaziatura"/>
        <w:spacing w:after="61"/>
        <w:jc w:val="both"/>
        <w:rPr>
          <w:lang w:val="it-IT"/>
        </w:rPr>
      </w:pPr>
    </w:p>
    <w:p w14:paraId="0B5E9A80" w14:textId="4759E85B" w:rsidR="0014604F" w:rsidRDefault="0014604F" w:rsidP="004466E9">
      <w:pPr>
        <w:pStyle w:val="Nessunaspaziatura"/>
        <w:spacing w:after="61"/>
        <w:jc w:val="both"/>
        <w:rPr>
          <w:lang w:val="it-IT"/>
        </w:rPr>
      </w:pPr>
    </w:p>
    <w:p w14:paraId="5F33CC50" w14:textId="6132106C" w:rsidR="0014604F" w:rsidRDefault="0014604F" w:rsidP="004466E9">
      <w:pPr>
        <w:pStyle w:val="Nessunaspaziatura"/>
        <w:spacing w:after="61"/>
        <w:jc w:val="both"/>
        <w:rPr>
          <w:lang w:val="it-IT"/>
        </w:rPr>
      </w:pPr>
    </w:p>
    <w:p w14:paraId="58ACE6A2" w14:textId="7C18C82A" w:rsidR="0014604F" w:rsidRDefault="0014604F"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ER-relazionale</w:t>
      </w:r>
    </w:p>
    <w:p w14:paraId="2EE35AC7" w14:textId="763977AF" w:rsidR="00961427" w:rsidRPr="00185E9B" w:rsidRDefault="006871A8" w:rsidP="004466E9">
      <w:pPr>
        <w:pStyle w:val="Nessunaspaziatura"/>
        <w:spacing w:after="61"/>
        <w:jc w:val="both"/>
        <w:rPr>
          <w:color w:val="auto"/>
          <w:sz w:val="28"/>
          <w:szCs w:val="28"/>
        </w:rPr>
      </w:pPr>
      <w:r w:rsidRPr="00185E9B">
        <w:rPr>
          <w:color w:val="auto"/>
          <w:sz w:val="28"/>
          <w:szCs w:val="28"/>
        </w:rPr>
        <w:t>U</w:t>
      </w:r>
      <w:r w:rsidR="002E3487" w:rsidRPr="00185E9B">
        <w:rPr>
          <w:color w:val="auto"/>
          <w:sz w:val="28"/>
          <w:szCs w:val="28"/>
        </w:rPr>
        <w:t>ser</w:t>
      </w:r>
      <w:r w:rsidRPr="00185E9B">
        <w:rPr>
          <w:color w:val="auto"/>
          <w:sz w:val="28"/>
          <w:szCs w:val="28"/>
        </w:rPr>
        <w:t>(</w:t>
      </w:r>
      <w:r w:rsidR="00486C03" w:rsidRPr="00185E9B">
        <w:rPr>
          <w:b/>
          <w:bCs/>
          <w:color w:val="auto"/>
          <w:sz w:val="28"/>
          <w:szCs w:val="28"/>
          <w:u w:val="single"/>
        </w:rPr>
        <w:t>e</w:t>
      </w:r>
      <w:r w:rsidRPr="00185E9B">
        <w:rPr>
          <w:b/>
          <w:bCs/>
          <w:color w:val="auto"/>
          <w:sz w:val="28"/>
          <w:szCs w:val="28"/>
          <w:u w:val="single"/>
        </w:rPr>
        <w:t>mail</w:t>
      </w:r>
      <w:r w:rsidRPr="00185E9B">
        <w:rPr>
          <w:color w:val="auto"/>
          <w:sz w:val="28"/>
          <w:szCs w:val="28"/>
        </w:rPr>
        <w:t>,</w:t>
      </w:r>
      <w:r w:rsidR="00961427" w:rsidRPr="00185E9B">
        <w:rPr>
          <w:color w:val="auto"/>
          <w:sz w:val="28"/>
          <w:szCs w:val="28"/>
        </w:rPr>
        <w:t xml:space="preserve"> </w:t>
      </w:r>
      <w:r w:rsidRPr="00185E9B">
        <w:rPr>
          <w:color w:val="auto"/>
          <w:sz w:val="28"/>
          <w:szCs w:val="28"/>
        </w:rPr>
        <w:t>n</w:t>
      </w:r>
      <w:r w:rsidR="0045187D" w:rsidRPr="00185E9B">
        <w:rPr>
          <w:color w:val="auto"/>
          <w:sz w:val="28"/>
          <w:szCs w:val="28"/>
        </w:rPr>
        <w:t>a</w:t>
      </w:r>
      <w:r w:rsidRPr="00185E9B">
        <w:rPr>
          <w:color w:val="auto"/>
          <w:sz w:val="28"/>
          <w:szCs w:val="28"/>
        </w:rPr>
        <w:t>m</w:t>
      </w:r>
      <w:r w:rsidR="0045187D" w:rsidRPr="00185E9B">
        <w:rPr>
          <w:color w:val="auto"/>
          <w:sz w:val="28"/>
          <w:szCs w:val="28"/>
        </w:rPr>
        <w:t>e</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surname</w:t>
      </w:r>
      <w:r w:rsidRPr="00185E9B">
        <w:rPr>
          <w:color w:val="auto"/>
          <w:sz w:val="28"/>
          <w:szCs w:val="28"/>
        </w:rPr>
        <w:t>,</w:t>
      </w:r>
      <w:r w:rsidR="00961427" w:rsidRPr="00185E9B">
        <w:rPr>
          <w:color w:val="auto"/>
          <w:sz w:val="28"/>
          <w:szCs w:val="28"/>
        </w:rPr>
        <w:t xml:space="preserve"> </w:t>
      </w:r>
      <w:r w:rsidRPr="00185E9B">
        <w:rPr>
          <w:color w:val="auto"/>
          <w:sz w:val="28"/>
          <w:szCs w:val="28"/>
        </w:rPr>
        <w:t>tele</w:t>
      </w:r>
      <w:r w:rsidR="005772C2" w:rsidRPr="00185E9B">
        <w:rPr>
          <w:color w:val="auto"/>
          <w:sz w:val="28"/>
          <w:szCs w:val="28"/>
        </w:rPr>
        <w:t>phone</w:t>
      </w:r>
      <w:r w:rsidR="00640FE8">
        <w:rPr>
          <w:color w:val="auto"/>
          <w:sz w:val="28"/>
          <w:szCs w:val="28"/>
        </w:rPr>
        <w:t>N</w:t>
      </w:r>
      <w:r w:rsidR="005772C2" w:rsidRPr="00185E9B">
        <w:rPr>
          <w:color w:val="auto"/>
          <w:sz w:val="28"/>
          <w:szCs w:val="28"/>
        </w:rPr>
        <w:t>umber</w:t>
      </w:r>
      <w:r w:rsidRPr="00185E9B">
        <w:rPr>
          <w:color w:val="auto"/>
          <w:sz w:val="28"/>
          <w:szCs w:val="28"/>
        </w:rPr>
        <w:t>,</w:t>
      </w:r>
      <w:r w:rsidR="00961427" w:rsidRPr="00185E9B">
        <w:rPr>
          <w:color w:val="auto"/>
          <w:sz w:val="28"/>
          <w:szCs w:val="28"/>
        </w:rPr>
        <w:t xml:space="preserve"> </w:t>
      </w:r>
      <w:r w:rsidR="005772C2" w:rsidRPr="00185E9B">
        <w:rPr>
          <w:color w:val="auto"/>
          <w:sz w:val="28"/>
          <w:szCs w:val="28"/>
        </w:rPr>
        <w:t>sex</w:t>
      </w:r>
      <w:r w:rsidR="00961427" w:rsidRPr="00185E9B">
        <w:rPr>
          <w:color w:val="auto"/>
          <w:sz w:val="28"/>
          <w:szCs w:val="28"/>
        </w:rPr>
        <w:t>,</w:t>
      </w:r>
      <w:r w:rsidR="005772C2" w:rsidRPr="00185E9B">
        <w:rPr>
          <w:color w:val="auto"/>
          <w:sz w:val="28"/>
          <w:szCs w:val="28"/>
        </w:rPr>
        <w:t xml:space="preserve"> registrationNumber</w:t>
      </w:r>
      <w:r w:rsidRPr="00185E9B">
        <w:rPr>
          <w:color w:val="auto"/>
          <w:sz w:val="28"/>
          <w:szCs w:val="28"/>
        </w:rPr>
        <w:t>)</w:t>
      </w:r>
    </w:p>
    <w:p w14:paraId="1CE99426" w14:textId="52304473"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Student(</w:t>
      </w:r>
      <w:r w:rsidR="006871A8" w:rsidRPr="00185E9B">
        <w:rPr>
          <w:rFonts w:cs="Arial"/>
          <w:b/>
          <w:color w:val="auto"/>
          <w:sz w:val="28"/>
          <w:szCs w:val="28"/>
          <w:u w:val="single"/>
          <w:shd w:val="clear" w:color="auto" w:fill="FFFFFF" w:themeFill="background1"/>
        </w:rPr>
        <w:t>student.email</w:t>
      </w:r>
      <w:r w:rsidR="00640FE8">
        <w:rPr>
          <w:rFonts w:cs="Arial"/>
          <w:bCs/>
          <w:color w:val="auto"/>
          <w:sz w:val="28"/>
          <w:szCs w:val="28"/>
          <w:u w:val="single"/>
          <w:shd w:val="clear" w:color="auto" w:fill="FFFFFF" w:themeFill="background1"/>
        </w:rPr>
        <w:t>, academicYear</w:t>
      </w:r>
      <w:r w:rsidRPr="00185E9B">
        <w:rPr>
          <w:rFonts w:cs="Arial"/>
          <w:bCs/>
          <w:color w:val="auto"/>
          <w:sz w:val="28"/>
          <w:szCs w:val="28"/>
          <w:shd w:val="clear" w:color="auto" w:fill="FFFFFF" w:themeFill="background1"/>
        </w:rPr>
        <w:t>)</w:t>
      </w:r>
    </w:p>
    <w:p w14:paraId="47E54A66" w14:textId="6444E39E" w:rsidR="00BD5B1B" w:rsidRPr="00FA63C1" w:rsidRDefault="00BD5B1B" w:rsidP="004466E9">
      <w:pPr>
        <w:spacing w:after="61" w:line="240" w:lineRule="auto"/>
        <w:jc w:val="both"/>
        <w:rPr>
          <w:rFonts w:cs="Arial"/>
          <w:bCs/>
          <w:color w:val="auto"/>
          <w:sz w:val="28"/>
          <w:szCs w:val="28"/>
          <w:shd w:val="clear" w:color="auto" w:fill="FFFFFF" w:themeFill="background1"/>
        </w:rPr>
      </w:pPr>
      <w:r w:rsidRPr="00FA63C1">
        <w:rPr>
          <w:rFonts w:cs="Arial"/>
          <w:bCs/>
          <w:color w:val="auto"/>
          <w:sz w:val="28"/>
          <w:szCs w:val="28"/>
          <w:shd w:val="clear" w:color="auto" w:fill="FFFFFF" w:themeFill="background1"/>
        </w:rPr>
        <w:t>Tutor</w:t>
      </w:r>
      <w:r w:rsidR="006871A8" w:rsidRPr="00FA63C1">
        <w:rPr>
          <w:rFonts w:cs="Arial"/>
          <w:bCs/>
          <w:color w:val="auto"/>
          <w:sz w:val="28"/>
          <w:szCs w:val="28"/>
          <w:shd w:val="clear" w:color="auto" w:fill="FFFFFF" w:themeFill="background1"/>
        </w:rPr>
        <w:t>(</w:t>
      </w:r>
      <w:r w:rsidR="006871A8" w:rsidRPr="00FA63C1">
        <w:rPr>
          <w:rFonts w:cs="Arial"/>
          <w:b/>
          <w:color w:val="auto"/>
          <w:sz w:val="28"/>
          <w:szCs w:val="28"/>
          <w:u w:val="single"/>
          <w:shd w:val="clear" w:color="auto" w:fill="FFFFFF" w:themeFill="background1"/>
        </w:rPr>
        <w:t>tutor.Email</w:t>
      </w:r>
      <w:r w:rsidR="006871A8" w:rsidRPr="00FA63C1">
        <w:rPr>
          <w:rFonts w:cs="Arial"/>
          <w:bCs/>
          <w:color w:val="auto"/>
          <w:sz w:val="28"/>
          <w:szCs w:val="28"/>
          <w:shd w:val="clear" w:color="auto" w:fill="FFFFFF" w:themeFill="background1"/>
        </w:rPr>
        <w:t>,</w:t>
      </w:r>
      <w:r w:rsidR="0045187D" w:rsidRPr="00FA63C1">
        <w:rPr>
          <w:rFonts w:cs="Arial"/>
          <w:bCs/>
          <w:color w:val="auto"/>
          <w:sz w:val="28"/>
          <w:szCs w:val="28"/>
          <w:shd w:val="clear" w:color="auto" w:fill="FFFFFF" w:themeFill="background1"/>
        </w:rPr>
        <w:t xml:space="preserve"> </w:t>
      </w:r>
      <w:r w:rsidR="002E3487" w:rsidRPr="00FA63C1">
        <w:rPr>
          <w:rFonts w:cs="Arial"/>
          <w:b/>
          <w:color w:val="auto"/>
          <w:sz w:val="28"/>
          <w:szCs w:val="28"/>
          <w:u w:val="single"/>
          <w:shd w:val="clear" w:color="auto" w:fill="FFFFFF" w:themeFill="background1"/>
        </w:rPr>
        <w:t>TutoringCommission</w:t>
      </w:r>
      <w:r w:rsidRPr="00FA63C1">
        <w:rPr>
          <w:rFonts w:cs="Arial"/>
          <w:b/>
          <w:color w:val="auto"/>
          <w:sz w:val="28"/>
          <w:szCs w:val="28"/>
          <w:u w:val="single"/>
          <w:shd w:val="clear" w:color="auto" w:fill="FFFFFF" w:themeFill="background1"/>
        </w:rPr>
        <w:t>.Email</w:t>
      </w:r>
      <w:r w:rsidRPr="00FA63C1">
        <w:rPr>
          <w:rFonts w:cs="Arial"/>
          <w:b/>
          <w:noProof/>
          <w:color w:val="auto"/>
          <w:sz w:val="28"/>
          <w:szCs w:val="28"/>
          <w:u w:val="single"/>
          <w:shd w:val="clear" w:color="auto" w:fill="FFFFFF" w:themeFill="background1"/>
        </w:rPr>
        <w:t>↑</w:t>
      </w:r>
      <w:r w:rsidRPr="00FA63C1">
        <w:rPr>
          <w:rFonts w:cs="Arial"/>
          <w:bCs/>
          <w:noProof/>
          <w:color w:val="auto"/>
          <w:sz w:val="28"/>
          <w:szCs w:val="28"/>
          <w:shd w:val="clear" w:color="auto" w:fill="FFFFFF" w:themeFill="background1"/>
        </w:rPr>
        <w:t>,</w:t>
      </w:r>
      <w:r w:rsidR="002E3487" w:rsidRPr="00FA63C1">
        <w:rPr>
          <w:rFonts w:cs="Arial"/>
          <w:bCs/>
          <w:color w:val="auto"/>
          <w:sz w:val="28"/>
          <w:szCs w:val="28"/>
          <w:shd w:val="clear" w:color="auto" w:fill="FFFFFF" w:themeFill="background1"/>
        </w:rPr>
        <w:t xml:space="preserve"> </w:t>
      </w:r>
      <w:r w:rsidR="00640FE8" w:rsidRPr="00FA63C1">
        <w:rPr>
          <w:rFonts w:cs="Arial"/>
          <w:bCs/>
          <w:color w:val="auto"/>
          <w:sz w:val="28"/>
          <w:szCs w:val="28"/>
          <w:shd w:val="clear" w:color="auto" w:fill="FFFFFF" w:themeFill="background1"/>
        </w:rPr>
        <w:t>s</w:t>
      </w:r>
      <w:r w:rsidR="002E3487" w:rsidRPr="00FA63C1">
        <w:rPr>
          <w:rFonts w:cs="Arial"/>
          <w:bCs/>
          <w:color w:val="auto"/>
          <w:sz w:val="28"/>
          <w:szCs w:val="28"/>
          <w:shd w:val="clear" w:color="auto" w:fill="FFFFFF" w:themeFill="background1"/>
        </w:rPr>
        <w:t>tart</w:t>
      </w:r>
      <w:r w:rsidR="00640FE8" w:rsidRPr="00FA63C1">
        <w:rPr>
          <w:rFonts w:cs="Arial"/>
          <w:bCs/>
          <w:color w:val="auto"/>
          <w:sz w:val="28"/>
          <w:szCs w:val="28"/>
          <w:shd w:val="clear" w:color="auto" w:fill="FFFFFF" w:themeFill="background1"/>
        </w:rPr>
        <w:t>Time</w:t>
      </w:r>
      <w:r w:rsidRPr="00FA63C1">
        <w:rPr>
          <w:rFonts w:cs="Arial"/>
          <w:bCs/>
          <w:color w:val="auto"/>
          <w:sz w:val="28"/>
          <w:szCs w:val="28"/>
          <w:shd w:val="clear" w:color="auto" w:fill="FFFFFF" w:themeFill="background1"/>
        </w:rPr>
        <w:t>)</w:t>
      </w:r>
    </w:p>
    <w:p w14:paraId="426407AB" w14:textId="3D02DD6B"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TutoringCommission</w:t>
      </w:r>
      <w:r w:rsidR="00BD5B1B"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TutoringCommission</w:t>
      </w:r>
      <w:r w:rsidR="006871A8" w:rsidRPr="00185E9B">
        <w:rPr>
          <w:rFonts w:cs="Arial"/>
          <w:b/>
          <w:color w:val="auto"/>
          <w:sz w:val="28"/>
          <w:szCs w:val="28"/>
          <w:u w:val="single"/>
          <w:shd w:val="clear" w:color="auto" w:fill="FFFFFF" w:themeFill="background1"/>
        </w:rPr>
        <w:t>.email</w:t>
      </w:r>
      <w:r w:rsidR="00BC6AEE" w:rsidRPr="00185E9B">
        <w:rPr>
          <w:rFonts w:cs="Arial"/>
          <w:b/>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WorkDay</w:t>
      </w:r>
      <w:r w:rsidR="00BC6AEE" w:rsidRPr="00185E9B">
        <w:rPr>
          <w:rFonts w:cs="Arial"/>
          <w:bCs/>
          <w:color w:val="auto"/>
          <w:sz w:val="28"/>
          <w:szCs w:val="28"/>
          <w:shd w:val="clear" w:color="auto" w:fill="FFFFFF" w:themeFill="background1"/>
        </w:rPr>
        <w:t xml:space="preserve"> </w:t>
      </w:r>
      <w:r w:rsidR="00BC6AEE" w:rsidRPr="00185E9B">
        <w:rPr>
          <w:rFonts w:cs="Arial"/>
          <w:bCs/>
          <w:noProof/>
          <w:color w:val="auto"/>
          <w:sz w:val="28"/>
          <w:szCs w:val="28"/>
          <w:shd w:val="clear" w:color="auto" w:fill="FFFFFF" w:themeFill="background1"/>
        </w:rPr>
        <w:t xml:space="preserve">↑, </w:t>
      </w:r>
      <w:r w:rsidR="00BC6AEE" w:rsidRPr="00185E9B">
        <w:rPr>
          <w:rFonts w:cs="Arial"/>
          <w:bCs/>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w:t>
      </w:r>
    </w:p>
    <w:p w14:paraId="1286F215" w14:textId="11B1938F" w:rsidR="00BD5B1B" w:rsidRPr="00185E9B" w:rsidRDefault="002E3487"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Request</w:t>
      </w:r>
      <w:r w:rsidR="00BD5B1B" w:rsidRPr="00185E9B">
        <w:rPr>
          <w:rFonts w:cs="Arial"/>
          <w:bCs/>
          <w:color w:val="auto"/>
          <w:sz w:val="28"/>
          <w:szCs w:val="28"/>
          <w:shd w:val="clear" w:color="auto" w:fill="FFFFFF" w:themeFill="background1"/>
        </w:rPr>
        <w:t>(</w:t>
      </w:r>
      <w:r w:rsidR="00BD5B1B" w:rsidRPr="00185E9B">
        <w:rPr>
          <w:rFonts w:cs="Arial"/>
          <w:b/>
          <w:color w:val="auto"/>
          <w:sz w:val="28"/>
          <w:szCs w:val="28"/>
          <w:u w:val="single"/>
          <w:shd w:val="clear" w:color="auto" w:fill="FFFFFF" w:themeFill="background1"/>
        </w:rPr>
        <w:t>Id_</w:t>
      </w:r>
      <w:r w:rsidR="00640FE8">
        <w:rPr>
          <w:rFonts w:cs="Arial"/>
          <w:b/>
          <w:color w:val="auto"/>
          <w:sz w:val="28"/>
          <w:szCs w:val="28"/>
          <w:u w:val="single"/>
          <w:shd w:val="clear" w:color="auto" w:fill="FFFFFF" w:themeFill="background1"/>
        </w:rPr>
        <w:t>Request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student.</w:t>
      </w:r>
      <w:r w:rsidR="006871A8" w:rsidRPr="00185E9B">
        <w:rPr>
          <w:rFonts w:cs="Arial"/>
          <w:b/>
          <w:color w:val="auto"/>
          <w:sz w:val="28"/>
          <w:szCs w:val="28"/>
          <w:u w:val="single"/>
          <w:shd w:val="clear" w:color="auto" w:fill="FFFFFF" w:themeFill="background1"/>
        </w:rPr>
        <w:t>email</w:t>
      </w:r>
      <w:r w:rsidR="006871A8" w:rsidRPr="00185E9B">
        <w:rPr>
          <w:rFonts w:cs="Arial"/>
          <w:bCs/>
          <w:noProof/>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w:t>
      </w:r>
      <w:r w:rsidR="00BD5B1B" w:rsidRPr="00185E9B">
        <w:rPr>
          <w:rFonts w:cs="Arial"/>
          <w:bCs/>
          <w:color w:val="auto"/>
          <w:sz w:val="28"/>
          <w:szCs w:val="28"/>
          <w:shd w:val="clear" w:color="auto" w:fill="FFFFFF" w:themeFill="background1"/>
        </w:rPr>
        <w:t xml:space="preserve">, </w:t>
      </w:r>
      <w:r w:rsidR="00BD5B1B" w:rsidRPr="00185E9B">
        <w:rPr>
          <w:rFonts w:cs="Arial"/>
          <w:b/>
          <w:color w:val="auto"/>
          <w:sz w:val="28"/>
          <w:szCs w:val="28"/>
          <w:u w:val="single"/>
          <w:shd w:val="clear" w:color="auto" w:fill="FFFFFF" w:themeFill="background1"/>
        </w:rPr>
        <w:t>tutor.</w:t>
      </w:r>
      <w:r w:rsidR="006871A8" w:rsidRPr="00185E9B">
        <w:rPr>
          <w:rFonts w:cs="Arial"/>
          <w:b/>
          <w:color w:val="auto"/>
          <w:sz w:val="28"/>
          <w:szCs w:val="28"/>
          <w:u w:val="single"/>
          <w:shd w:val="clear" w:color="auto" w:fill="FFFFFF" w:themeFill="background1"/>
        </w:rPr>
        <w:t>email</w:t>
      </w:r>
      <w:r w:rsidR="00BD5B1B" w:rsidRPr="00185E9B">
        <w:rPr>
          <w:rFonts w:cs="Arial"/>
          <w:bCs/>
          <w:color w:val="auto"/>
          <w:sz w:val="28"/>
          <w:szCs w:val="28"/>
          <w:shd w:val="clear" w:color="auto" w:fill="FFFFFF" w:themeFill="background1"/>
        </w:rPr>
        <w:t xml:space="preserve"> </w:t>
      </w:r>
      <w:r w:rsidR="00BD5B1B" w:rsidRPr="00185E9B">
        <w:rPr>
          <w:rFonts w:cs="Arial"/>
          <w:bCs/>
          <w:noProof/>
          <w:color w:val="auto"/>
          <w:sz w:val="28"/>
          <w:szCs w:val="28"/>
          <w:shd w:val="clear" w:color="auto" w:fill="FFFFFF" w:themeFill="background1"/>
        </w:rPr>
        <w:t xml:space="preserve">↑, </w:t>
      </w:r>
      <w:r w:rsidR="00BD5B1B" w:rsidRPr="00185E9B">
        <w:rPr>
          <w:rFonts w:cs="Arial"/>
          <w:bCs/>
          <w:color w:val="auto"/>
          <w:sz w:val="28"/>
          <w:szCs w:val="28"/>
          <w:shd w:val="clear" w:color="auto" w:fill="FFFFFF" w:themeFill="background1"/>
        </w:rPr>
        <w:t>comment, dat</w:t>
      </w:r>
      <w:r w:rsidR="0045187D" w:rsidRPr="00185E9B">
        <w:rPr>
          <w:rFonts w:cs="Arial"/>
          <w:bCs/>
          <w:color w:val="auto"/>
          <w:sz w:val="28"/>
          <w:szCs w:val="28"/>
          <w:shd w:val="clear" w:color="auto" w:fill="FFFFFF" w:themeFill="background1"/>
        </w:rPr>
        <w:t>e</w:t>
      </w:r>
      <w:r w:rsidR="00BD5B1B" w:rsidRPr="00185E9B">
        <w:rPr>
          <w:rFonts w:cs="Arial"/>
          <w:bCs/>
          <w:color w:val="auto"/>
          <w:sz w:val="28"/>
          <w:szCs w:val="28"/>
          <w:shd w:val="clear" w:color="auto" w:fill="FFFFFF" w:themeFill="background1"/>
        </w:rPr>
        <w:t xml:space="preserve">, </w:t>
      </w:r>
      <w:r w:rsidR="00C072DD">
        <w:rPr>
          <w:rFonts w:cs="Arial"/>
          <w:bCs/>
          <w:color w:val="auto"/>
          <w:sz w:val="28"/>
          <w:szCs w:val="28"/>
          <w:shd w:val="clear" w:color="auto" w:fill="FFFFFF" w:themeFill="background1"/>
        </w:rPr>
        <w:t>time</w:t>
      </w:r>
      <w:r w:rsidR="00BD5B1B"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40FE8">
        <w:rPr>
          <w:rFonts w:cs="Arial"/>
          <w:bCs/>
          <w:color w:val="auto"/>
          <w:sz w:val="28"/>
          <w:szCs w:val="28"/>
          <w:shd w:val="clear" w:color="auto" w:fill="FFFFFF" w:themeFill="background1"/>
        </w:rPr>
        <w:t>, duration</w:t>
      </w:r>
      <w:r w:rsidR="00BD5B1B" w:rsidRPr="00185E9B">
        <w:rPr>
          <w:rFonts w:cs="Arial"/>
          <w:bCs/>
          <w:color w:val="auto"/>
          <w:sz w:val="28"/>
          <w:szCs w:val="28"/>
          <w:shd w:val="clear" w:color="auto" w:fill="FFFFFF" w:themeFill="background1"/>
        </w:rPr>
        <w:t>)</w:t>
      </w:r>
    </w:p>
    <w:p w14:paraId="5E01C3A1" w14:textId="21358DD1"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App</w:t>
      </w:r>
      <w:r w:rsidR="002E3487" w:rsidRPr="00185E9B">
        <w:rPr>
          <w:rFonts w:cs="Arial"/>
          <w:bCs/>
          <w:color w:val="auto"/>
          <w:sz w:val="28"/>
          <w:szCs w:val="28"/>
          <w:shd w:val="clear" w:color="auto" w:fill="FFFFFF" w:themeFill="background1"/>
        </w:rPr>
        <w:t>ointment</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appointment</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86C03"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Request</w:t>
      </w:r>
      <w:r w:rsidRPr="00185E9B">
        <w:rPr>
          <w:rFonts w:cs="Arial"/>
          <w:bCs/>
          <w:noProof/>
          <w:color w:val="auto"/>
          <w:sz w:val="28"/>
          <w:szCs w:val="28"/>
          <w:shd w:val="clear" w:color="auto" w:fill="FFFFFF" w:themeFill="background1"/>
        </w:rPr>
        <w: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details</w:t>
      </w:r>
      <w:r w:rsidRPr="00185E9B">
        <w:rPr>
          <w:rFonts w:cs="Arial"/>
          <w:bCs/>
          <w:color w:val="auto"/>
          <w:sz w:val="28"/>
          <w:szCs w:val="28"/>
          <w:shd w:val="clear" w:color="auto" w:fill="FFFFFF" w:themeFill="background1"/>
        </w:rPr>
        <w:t>)</w:t>
      </w:r>
    </w:p>
    <w:p w14:paraId="04BAD394" w14:textId="27E9649A"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A</w:t>
      </w:r>
      <w:r w:rsidR="002E3487" w:rsidRPr="00185E9B">
        <w:rPr>
          <w:rFonts w:cs="Arial"/>
          <w:bCs/>
          <w:color w:val="auto"/>
          <w:sz w:val="28"/>
          <w:szCs w:val="28"/>
          <w:shd w:val="clear" w:color="auto" w:fill="FFFFFF" w:themeFill="background1"/>
        </w:rPr>
        <w:t>ctivity</w:t>
      </w:r>
      <w:r w:rsidR="00C072DD">
        <w:rPr>
          <w:rFonts w:cs="Arial"/>
          <w:bCs/>
          <w:color w:val="auto"/>
          <w:sz w:val="28"/>
          <w:szCs w:val="28"/>
          <w:shd w:val="clear" w:color="auto" w:fill="FFFFFF" w:themeFill="background1"/>
        </w:rPr>
        <w:t>Tutor</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w:t>
      </w:r>
      <w:r w:rsidR="0045187D" w:rsidRPr="00185E9B">
        <w:rPr>
          <w:rFonts w:cs="Arial"/>
          <w:b/>
          <w:color w:val="auto"/>
          <w:sz w:val="28"/>
          <w:szCs w:val="28"/>
          <w:u w:val="single"/>
          <w:shd w:val="clear" w:color="auto" w:fill="FFFFFF" w:themeFill="background1"/>
        </w:rPr>
        <w:t>activity</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0045187D" w:rsidRPr="00185E9B">
        <w:rPr>
          <w:rFonts w:cs="Arial"/>
          <w:b/>
          <w:color w:val="auto"/>
          <w:sz w:val="28"/>
          <w:szCs w:val="28"/>
          <w:u w:val="single"/>
          <w:shd w:val="clear" w:color="auto" w:fill="FFFFFF" w:themeFill="background1"/>
        </w:rPr>
        <w:t>Email</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categor</w:t>
      </w:r>
      <w:r w:rsidR="0045187D" w:rsidRPr="00185E9B">
        <w:rPr>
          <w:rFonts w:cs="Arial"/>
          <w:bCs/>
          <w:color w:val="auto"/>
          <w:sz w:val="28"/>
          <w:szCs w:val="28"/>
          <w:shd w:val="clear" w:color="auto" w:fill="FFFFFF" w:themeFill="background1"/>
        </w:rPr>
        <w:t>y</w:t>
      </w:r>
      <w:r w:rsidRPr="00185E9B">
        <w:rPr>
          <w:rFonts w:cs="Arial"/>
          <w:bCs/>
          <w:color w:val="auto"/>
          <w:sz w:val="28"/>
          <w:szCs w:val="28"/>
          <w:shd w:val="clear" w:color="auto" w:fill="FFFFFF" w:themeFill="background1"/>
        </w:rPr>
        <w:t>, dat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startTime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finishTime</w:t>
      </w:r>
      <w:r w:rsidRPr="00185E9B">
        <w:rPr>
          <w:rFonts w:cs="Arial"/>
          <w:bCs/>
          <w:color w:val="auto"/>
          <w:sz w:val="28"/>
          <w:szCs w:val="28"/>
          <w:shd w:val="clear" w:color="auto" w:fill="FFFFFF" w:themeFill="background1"/>
        </w:rPr>
        <w:t>, stat</w:t>
      </w:r>
      <w:r w:rsidR="0045187D" w:rsidRPr="00185E9B">
        <w:rPr>
          <w:rFonts w:cs="Arial"/>
          <w:bCs/>
          <w:color w:val="auto"/>
          <w:sz w:val="28"/>
          <w:szCs w:val="28"/>
          <w:shd w:val="clear" w:color="auto" w:fill="FFFFFF" w:themeFill="background1"/>
        </w:rPr>
        <w:t>e</w:t>
      </w:r>
      <w:r w:rsidR="00631E45">
        <w:rPr>
          <w:rFonts w:cs="Arial"/>
          <w:bCs/>
          <w:color w:val="auto"/>
          <w:sz w:val="28"/>
          <w:szCs w:val="28"/>
          <w:shd w:val="clear" w:color="auto" w:fill="FFFFFF" w:themeFill="background1"/>
        </w:rPr>
        <w:t>, hours, details</w:t>
      </w:r>
      <w:r w:rsidRPr="00185E9B">
        <w:rPr>
          <w:rFonts w:cs="Arial"/>
          <w:bCs/>
          <w:color w:val="auto"/>
          <w:sz w:val="28"/>
          <w:szCs w:val="28"/>
          <w:shd w:val="clear" w:color="auto" w:fill="FFFFFF" w:themeFill="background1"/>
        </w:rPr>
        <w:t>)</w:t>
      </w:r>
    </w:p>
    <w:p w14:paraId="15FBBC62" w14:textId="24F4E96E" w:rsidR="00BD5B1B" w:rsidRPr="00185E9B" w:rsidRDefault="00BD5B1B" w:rsidP="004466E9">
      <w:pPr>
        <w:spacing w:after="61" w:line="240" w:lineRule="auto"/>
        <w:jc w:val="both"/>
        <w:rPr>
          <w:rFonts w:cs="Arial"/>
          <w:bCs/>
          <w:color w:val="auto"/>
          <w:sz w:val="28"/>
          <w:szCs w:val="28"/>
          <w:shd w:val="clear" w:color="auto" w:fill="FFFFFF" w:themeFill="background1"/>
        </w:rPr>
      </w:pPr>
      <w:r w:rsidRPr="00185E9B">
        <w:rPr>
          <w:rFonts w:cs="Arial"/>
          <w:bCs/>
          <w:color w:val="auto"/>
          <w:sz w:val="28"/>
          <w:szCs w:val="28"/>
          <w:shd w:val="clear" w:color="auto" w:fill="FFFFFF" w:themeFill="background1"/>
        </w:rPr>
        <w:t>Regist</w:t>
      </w:r>
      <w:r w:rsidR="002E3487" w:rsidRPr="00185E9B">
        <w:rPr>
          <w:rFonts w:cs="Arial"/>
          <w:bCs/>
          <w:color w:val="auto"/>
          <w:sz w:val="28"/>
          <w:szCs w:val="28"/>
          <w:shd w:val="clear" w:color="auto" w:fill="FFFFFF" w:themeFill="background1"/>
        </w:rPr>
        <w:t xml:space="preserve">er </w:t>
      </w:r>
      <w:r w:rsidRPr="00185E9B">
        <w:rPr>
          <w:rFonts w:cs="Arial"/>
          <w:bCs/>
          <w:color w:val="auto"/>
          <w:sz w:val="28"/>
          <w:szCs w:val="28"/>
          <w:shd w:val="clear" w:color="auto" w:fill="FFFFFF" w:themeFill="background1"/>
        </w:rPr>
        <w:t>(</w:t>
      </w:r>
      <w:r w:rsidRPr="00185E9B">
        <w:rPr>
          <w:rFonts w:cs="Arial"/>
          <w:b/>
          <w:color w:val="auto"/>
          <w:sz w:val="28"/>
          <w:szCs w:val="28"/>
          <w:u w:val="single"/>
          <w:shd w:val="clear" w:color="auto" w:fill="FFFFFF" w:themeFill="background1"/>
        </w:rPr>
        <w:t>Id_regist</w:t>
      </w:r>
      <w:r w:rsidR="0045187D" w:rsidRPr="00185E9B">
        <w:rPr>
          <w:rFonts w:cs="Arial"/>
          <w:b/>
          <w:color w:val="auto"/>
          <w:sz w:val="28"/>
          <w:szCs w:val="28"/>
          <w:u w:val="single"/>
          <w:shd w:val="clear" w:color="auto" w:fill="FFFFFF" w:themeFill="background1"/>
        </w:rPr>
        <w:t>er</w:t>
      </w:r>
      <w:r w:rsidRPr="00185E9B">
        <w:rPr>
          <w:rFonts w:cs="Arial"/>
          <w:bCs/>
          <w:color w:val="auto"/>
          <w:sz w:val="28"/>
          <w:szCs w:val="28"/>
          <w:shd w:val="clear" w:color="auto" w:fill="FFFFFF" w:themeFill="background1"/>
        </w:rPr>
        <w:t xml:space="preserve">, </w:t>
      </w:r>
      <w:r w:rsidRPr="00185E9B">
        <w:rPr>
          <w:rFonts w:cs="Arial"/>
          <w:b/>
          <w:color w:val="auto"/>
          <w:sz w:val="28"/>
          <w:szCs w:val="28"/>
          <w:u w:val="single"/>
          <w:shd w:val="clear" w:color="auto" w:fill="FFFFFF" w:themeFill="background1"/>
        </w:rPr>
        <w:t>Tutor</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0045187D" w:rsidRPr="00185E9B">
        <w:rPr>
          <w:rFonts w:cs="Arial"/>
          <w:b/>
          <w:color w:val="auto"/>
          <w:sz w:val="28"/>
          <w:szCs w:val="28"/>
          <w:u w:val="single"/>
          <w:shd w:val="clear" w:color="auto" w:fill="FFFFFF" w:themeFill="background1"/>
        </w:rPr>
        <w:t>TutoringCommission</w:t>
      </w:r>
      <w:r w:rsidRPr="00185E9B">
        <w:rPr>
          <w:rFonts w:cs="Arial"/>
          <w:bCs/>
          <w:color w:val="auto"/>
          <w:sz w:val="28"/>
          <w:szCs w:val="28"/>
          <w:shd w:val="clear" w:color="auto" w:fill="FFFFFF" w:themeFill="background1"/>
        </w:rPr>
        <w:t xml:space="preserve"> </w:t>
      </w:r>
      <w:r w:rsidRPr="00185E9B">
        <w:rPr>
          <w:rFonts w:cs="Arial"/>
          <w:bCs/>
          <w:noProof/>
          <w:color w:val="auto"/>
          <w:sz w:val="28"/>
          <w:szCs w:val="28"/>
          <w:shd w:val="clear" w:color="auto" w:fill="FFFFFF" w:themeFill="background1"/>
        </w:rPr>
        <w:t xml:space="preserve">↑, </w:t>
      </w:r>
      <w:r w:rsidRPr="00185E9B">
        <w:rPr>
          <w:rFonts w:cs="Arial"/>
          <w:bCs/>
          <w:color w:val="auto"/>
          <w:sz w:val="28"/>
          <w:szCs w:val="28"/>
          <w:shd w:val="clear" w:color="auto" w:fill="FFFFFF" w:themeFill="background1"/>
        </w:rPr>
        <w:t xml:space="preserve"> stat</w:t>
      </w:r>
      <w:r w:rsidR="0045187D" w:rsidRPr="00185E9B">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hoursCarriedOut</w:t>
      </w:r>
      <w:r w:rsidRPr="00185E9B">
        <w:rPr>
          <w:rFonts w:cs="Arial"/>
          <w:bCs/>
          <w:color w:val="auto"/>
          <w:sz w:val="28"/>
          <w:szCs w:val="28"/>
          <w:shd w:val="clear" w:color="auto" w:fill="FFFFFF" w:themeFill="background1"/>
        </w:rPr>
        <w:t xml:space="preserve">, </w:t>
      </w:r>
      <w:r w:rsidR="0045187D" w:rsidRPr="00185E9B">
        <w:rPr>
          <w:rFonts w:cs="Arial"/>
          <w:bCs/>
          <w:color w:val="auto"/>
          <w:sz w:val="28"/>
          <w:szCs w:val="28"/>
          <w:shd w:val="clear" w:color="auto" w:fill="FFFFFF" w:themeFill="background1"/>
        </w:rPr>
        <w:t>totalHours</w:t>
      </w:r>
      <w:r w:rsidRPr="00185E9B">
        <w:rPr>
          <w:rFonts w:cs="Arial"/>
          <w:bCs/>
          <w:color w:val="auto"/>
          <w:sz w:val="28"/>
          <w:szCs w:val="28"/>
          <w:shd w:val="clear" w:color="auto" w:fill="FFFFFF" w:themeFill="background1"/>
        </w:rPr>
        <w:t>,</w:t>
      </w:r>
      <w:r w:rsidR="0045187D" w:rsidRPr="00185E9B">
        <w:rPr>
          <w:rFonts w:cs="Arial"/>
          <w:bCs/>
          <w:color w:val="auto"/>
          <w:sz w:val="28"/>
          <w:szCs w:val="28"/>
          <w:shd w:val="clear" w:color="auto" w:fill="FFFFFF" w:themeFill="background1"/>
        </w:rPr>
        <w:t>percentageComplet</w:t>
      </w:r>
      <w:r w:rsidR="00640FE8">
        <w:rPr>
          <w:rFonts w:cs="Arial"/>
          <w:bCs/>
          <w:color w:val="auto"/>
          <w:sz w:val="28"/>
          <w:szCs w:val="28"/>
          <w:shd w:val="clear" w:color="auto" w:fill="FFFFFF" w:themeFill="background1"/>
        </w:rPr>
        <w:t>e</w:t>
      </w:r>
      <w:r w:rsidRPr="00185E9B">
        <w:rPr>
          <w:rFonts w:cs="Arial"/>
          <w:bCs/>
          <w:color w:val="auto"/>
          <w:sz w:val="28"/>
          <w:szCs w:val="28"/>
          <w:shd w:val="clear" w:color="auto" w:fill="FFFFFF" w:themeFill="background1"/>
        </w:rPr>
        <w:t>)</w:t>
      </w:r>
    </w:p>
    <w:p w14:paraId="77BA65D8" w14:textId="2ADFA1D2" w:rsidR="00BC6AEE" w:rsidRPr="00190021" w:rsidRDefault="002E3487" w:rsidP="004466E9">
      <w:pPr>
        <w:pStyle w:val="Nessunaspaziatura"/>
        <w:spacing w:after="61"/>
        <w:jc w:val="both"/>
        <w:rPr>
          <w:sz w:val="28"/>
          <w:szCs w:val="28"/>
        </w:rPr>
      </w:pPr>
      <w:r w:rsidRPr="00185E9B">
        <w:rPr>
          <w:color w:val="auto"/>
          <w:sz w:val="28"/>
          <w:szCs w:val="28"/>
        </w:rPr>
        <w:t>WorkDay</w:t>
      </w:r>
      <w:r w:rsidR="00BC6AEE" w:rsidRPr="00185E9B">
        <w:rPr>
          <w:color w:val="auto"/>
          <w:sz w:val="28"/>
          <w:szCs w:val="28"/>
        </w:rPr>
        <w:t>(</w:t>
      </w:r>
      <w:r w:rsidR="00BC6AEE" w:rsidRPr="00185E9B">
        <w:rPr>
          <w:b/>
          <w:bCs/>
          <w:color w:val="auto"/>
          <w:sz w:val="28"/>
          <w:szCs w:val="28"/>
          <w:u w:val="single"/>
        </w:rPr>
        <w:t>N</w:t>
      </w:r>
      <w:r w:rsidR="0045187D" w:rsidRPr="00185E9B">
        <w:rPr>
          <w:b/>
          <w:bCs/>
          <w:color w:val="auto"/>
          <w:sz w:val="28"/>
          <w:szCs w:val="28"/>
          <w:u w:val="single"/>
        </w:rPr>
        <w:t>a</w:t>
      </w:r>
      <w:r w:rsidR="00BC6AEE" w:rsidRPr="00185E9B">
        <w:rPr>
          <w:b/>
          <w:bCs/>
          <w:color w:val="auto"/>
          <w:sz w:val="28"/>
          <w:szCs w:val="28"/>
          <w:u w:val="single"/>
        </w:rPr>
        <w:t>me</w:t>
      </w:r>
      <w:r w:rsidR="00BC6AEE" w:rsidRPr="00185E9B">
        <w:rPr>
          <w:color w:val="auto"/>
          <w:sz w:val="28"/>
          <w:szCs w:val="28"/>
        </w:rPr>
        <w:t xml:space="preserve">, </w:t>
      </w:r>
      <w:r w:rsidR="0045187D" w:rsidRPr="00185E9B">
        <w:rPr>
          <w:color w:val="auto"/>
          <w:sz w:val="28"/>
          <w:szCs w:val="28"/>
        </w:rPr>
        <w:t>startTime</w:t>
      </w:r>
      <w:r w:rsidR="00BC6AEE" w:rsidRPr="00185E9B">
        <w:rPr>
          <w:color w:val="auto"/>
          <w:sz w:val="28"/>
          <w:szCs w:val="28"/>
        </w:rPr>
        <w:t xml:space="preserve">, </w:t>
      </w:r>
      <w:r w:rsidR="0045187D" w:rsidRPr="00185E9B">
        <w:rPr>
          <w:color w:val="auto"/>
          <w:sz w:val="28"/>
          <w:szCs w:val="28"/>
        </w:rPr>
        <w:t>finishTime</w:t>
      </w:r>
      <w:r w:rsidR="00BC6AEE" w:rsidRPr="00185E9B">
        <w:rPr>
          <w:color w:val="auto"/>
          <w:sz w:val="28"/>
          <w:szCs w:val="28"/>
        </w:rPr>
        <w:t>,</w:t>
      </w:r>
      <w:r w:rsidR="0045187D" w:rsidRPr="00185E9B">
        <w:rPr>
          <w:color w:val="auto"/>
          <w:sz w:val="28"/>
          <w:szCs w:val="28"/>
        </w:rPr>
        <w:t>open</w:t>
      </w:r>
      <w:r w:rsidR="00BC6AEE" w:rsidRPr="00185E9B">
        <w:rPr>
          <w:color w:val="auto"/>
          <w:sz w:val="28"/>
          <w:szCs w:val="28"/>
        </w:rPr>
        <w:t>)</w:t>
      </w:r>
    </w:p>
    <w:p w14:paraId="089E35FC" w14:textId="77777777" w:rsidR="00BC6AEE" w:rsidRPr="00185E9B" w:rsidRDefault="00BC6AEE" w:rsidP="004466E9">
      <w:pPr>
        <w:pStyle w:val="Nessunaspaziatura"/>
        <w:spacing w:after="61"/>
        <w:jc w:val="both"/>
      </w:pPr>
    </w:p>
    <w:p w14:paraId="1D11C396" w14:textId="55B9CF12" w:rsidR="00BD5B1B" w:rsidRDefault="00486C03" w:rsidP="004466E9">
      <w:pPr>
        <w:pStyle w:val="Nessunaspaziatura"/>
        <w:spacing w:after="61"/>
        <w:jc w:val="both"/>
        <w:rPr>
          <w:lang w:val="it-IT"/>
        </w:rPr>
      </w:pPr>
      <w:r w:rsidRPr="00185E9B">
        <w:rPr>
          <w:color w:val="auto"/>
          <w:sz w:val="28"/>
          <w:szCs w:val="28"/>
          <w:lang w:val="it-IT"/>
        </w:rPr>
        <w:t>U</w:t>
      </w:r>
      <w:r w:rsidR="005772C2" w:rsidRPr="00185E9B">
        <w:rPr>
          <w:color w:val="auto"/>
          <w:sz w:val="28"/>
          <w:szCs w:val="28"/>
          <w:lang w:val="it-IT"/>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185E9B" w:rsidRDefault="00486C03" w:rsidP="004466E9">
            <w:pPr>
              <w:spacing w:before="0" w:after="61"/>
              <w:jc w:val="both"/>
              <w:rPr>
                <w:color w:val="auto"/>
              </w:rPr>
            </w:pPr>
            <w:r w:rsidRPr="00185E9B">
              <w:rPr>
                <w:color w:val="auto"/>
              </w:rPr>
              <w:t>Email</w:t>
            </w:r>
          </w:p>
        </w:tc>
        <w:tc>
          <w:tcPr>
            <w:tcW w:w="2336" w:type="dxa"/>
          </w:tcPr>
          <w:p w14:paraId="1C017E6E"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561" w:type="dxa"/>
          </w:tcPr>
          <w:p w14:paraId="005C0673"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65701E00" w14:textId="0C02300D"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185E9B" w:rsidRDefault="00486C03" w:rsidP="004466E9">
            <w:pPr>
              <w:spacing w:before="0" w:after="61"/>
              <w:jc w:val="both"/>
              <w:rPr>
                <w:color w:val="auto"/>
              </w:rPr>
            </w:pPr>
            <w:r w:rsidRPr="00185E9B">
              <w:rPr>
                <w:color w:val="auto"/>
              </w:rPr>
              <w:t>N</w:t>
            </w:r>
            <w:r w:rsidR="005772C2" w:rsidRPr="00185E9B">
              <w:rPr>
                <w:color w:val="auto"/>
              </w:rPr>
              <w:t>ame</w:t>
            </w:r>
          </w:p>
        </w:tc>
        <w:tc>
          <w:tcPr>
            <w:tcW w:w="2336" w:type="dxa"/>
          </w:tcPr>
          <w:p w14:paraId="07D12B5D" w14:textId="1D8E71B2"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7E79525E" w14:textId="47F76B3B"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0F59DA36"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185E9B" w:rsidRDefault="005772C2" w:rsidP="004466E9">
            <w:pPr>
              <w:spacing w:before="0" w:after="61"/>
              <w:jc w:val="both"/>
              <w:rPr>
                <w:color w:val="auto"/>
              </w:rPr>
            </w:pPr>
            <w:r w:rsidRPr="00185E9B">
              <w:rPr>
                <w:color w:val="auto"/>
              </w:rPr>
              <w:t>Surname</w:t>
            </w:r>
          </w:p>
        </w:tc>
        <w:tc>
          <w:tcPr>
            <w:tcW w:w="2336" w:type="dxa"/>
          </w:tcPr>
          <w:p w14:paraId="5F9AB73F" w14:textId="01EEA13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561" w:type="dxa"/>
          </w:tcPr>
          <w:p w14:paraId="4D74DE87" w14:textId="79D9998F"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1789B770"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185E9B" w:rsidRDefault="00486C03" w:rsidP="004466E9">
            <w:pPr>
              <w:pStyle w:val="Nessunaspaziatura"/>
              <w:spacing w:before="0" w:after="61"/>
              <w:jc w:val="both"/>
              <w:rPr>
                <w:color w:val="auto"/>
                <w:sz w:val="24"/>
                <w:szCs w:val="24"/>
              </w:rPr>
            </w:pPr>
            <w:r w:rsidRPr="00185E9B">
              <w:rPr>
                <w:color w:val="auto"/>
                <w:sz w:val="24"/>
                <w:szCs w:val="24"/>
              </w:rPr>
              <w:t>T</w:t>
            </w:r>
            <w:r w:rsidR="005772C2" w:rsidRPr="00185E9B">
              <w:rPr>
                <w:color w:val="auto"/>
                <w:sz w:val="24"/>
                <w:szCs w:val="24"/>
              </w:rPr>
              <w:t>elephone</w:t>
            </w:r>
            <w:r w:rsidR="00640FE8">
              <w:rPr>
                <w:color w:val="auto"/>
                <w:sz w:val="24"/>
                <w:szCs w:val="24"/>
              </w:rPr>
              <w:t>N</w:t>
            </w:r>
            <w:r w:rsidR="005772C2" w:rsidRPr="00185E9B">
              <w:rPr>
                <w:color w:val="auto"/>
                <w:sz w:val="24"/>
                <w:szCs w:val="24"/>
              </w:rPr>
              <w:t>umber</w:t>
            </w:r>
          </w:p>
        </w:tc>
        <w:tc>
          <w:tcPr>
            <w:tcW w:w="2336" w:type="dxa"/>
          </w:tcPr>
          <w:p w14:paraId="02095F1C" w14:textId="1F269FD4"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3C926FEB" w14:textId="2BE50F11"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58DC4D6F"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185E9B" w:rsidRDefault="005772C2" w:rsidP="004466E9">
            <w:pPr>
              <w:pStyle w:val="Nessunaspaziatura"/>
              <w:spacing w:before="0" w:after="61"/>
              <w:jc w:val="both"/>
              <w:rPr>
                <w:color w:val="auto"/>
                <w:sz w:val="24"/>
                <w:szCs w:val="24"/>
              </w:rPr>
            </w:pPr>
            <w:r w:rsidRPr="00185E9B">
              <w:rPr>
                <w:color w:val="auto"/>
                <w:sz w:val="24"/>
                <w:szCs w:val="24"/>
              </w:rPr>
              <w:t>Sex</w:t>
            </w:r>
          </w:p>
        </w:tc>
        <w:tc>
          <w:tcPr>
            <w:tcW w:w="2336" w:type="dxa"/>
          </w:tcPr>
          <w:p w14:paraId="0C721675" w14:textId="30ECF5E2"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w:t>
            </w:r>
          </w:p>
        </w:tc>
        <w:tc>
          <w:tcPr>
            <w:tcW w:w="1561" w:type="dxa"/>
          </w:tcPr>
          <w:p w14:paraId="0FD42B12" w14:textId="09F190A9"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Nullable</w:t>
            </w:r>
          </w:p>
        </w:tc>
        <w:tc>
          <w:tcPr>
            <w:tcW w:w="1909" w:type="dxa"/>
          </w:tcPr>
          <w:p w14:paraId="59851D97" w14:textId="77777777" w:rsidR="00486C03"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185E9B" w:rsidRDefault="005772C2" w:rsidP="004466E9">
            <w:pPr>
              <w:pStyle w:val="Nessunaspaziatura"/>
              <w:spacing w:before="0" w:after="61"/>
              <w:jc w:val="both"/>
              <w:rPr>
                <w:color w:val="auto"/>
                <w:sz w:val="24"/>
                <w:szCs w:val="24"/>
              </w:rPr>
            </w:pPr>
            <w:r w:rsidRPr="00185E9B">
              <w:rPr>
                <w:color w:val="auto"/>
                <w:sz w:val="24"/>
                <w:szCs w:val="24"/>
              </w:rPr>
              <w:t>RegistrationNumber</w:t>
            </w:r>
          </w:p>
        </w:tc>
        <w:tc>
          <w:tcPr>
            <w:tcW w:w="2336" w:type="dxa"/>
          </w:tcPr>
          <w:p w14:paraId="71E5F25F" w14:textId="556F67EE"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561" w:type="dxa"/>
          </w:tcPr>
          <w:p w14:paraId="1D9008F8" w14:textId="13475B85"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09" w:type="dxa"/>
          </w:tcPr>
          <w:p w14:paraId="39B4DFA5" w14:textId="77777777" w:rsidR="00486C03"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185E9B" w:rsidRDefault="00486C03" w:rsidP="004466E9">
            <w:pPr>
              <w:spacing w:before="0" w:after="61"/>
              <w:jc w:val="both"/>
              <w:rPr>
                <w:color w:val="auto"/>
              </w:rPr>
            </w:pPr>
            <w:r w:rsidRPr="00185E9B">
              <w:rPr>
                <w:color w:val="auto"/>
              </w:rPr>
              <w:t>Email</w:t>
            </w:r>
          </w:p>
        </w:tc>
        <w:tc>
          <w:tcPr>
            <w:tcW w:w="1925" w:type="dxa"/>
          </w:tcPr>
          <w:p w14:paraId="1CBCC373" w14:textId="573C0800" w:rsidR="00030C19"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w:t>
            </w:r>
            <w:r w:rsidR="00E80EC9" w:rsidRPr="00185E9B">
              <w:rPr>
                <w:rFonts w:asciiTheme="majorHAnsi" w:hAnsiTheme="majorHAnsi"/>
                <w:color w:val="auto"/>
              </w:rPr>
              <w:t>0)</w:t>
            </w:r>
          </w:p>
        </w:tc>
        <w:tc>
          <w:tcPr>
            <w:tcW w:w="1926" w:type="dxa"/>
          </w:tcPr>
          <w:p w14:paraId="10A2CC67"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08832AE" w14:textId="02F1249E"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640FE8" w:rsidRPr="00185E9B"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185E9B" w:rsidRDefault="00640FE8" w:rsidP="004466E9">
            <w:pPr>
              <w:spacing w:after="61"/>
              <w:jc w:val="both"/>
              <w:rPr>
                <w:color w:val="auto"/>
              </w:rPr>
            </w:pPr>
            <w:r>
              <w:rPr>
                <w:color w:val="auto"/>
              </w:rPr>
              <w:t>AcademicYear</w:t>
            </w:r>
          </w:p>
        </w:tc>
        <w:tc>
          <w:tcPr>
            <w:tcW w:w="1925" w:type="dxa"/>
          </w:tcPr>
          <w:p w14:paraId="5E649324" w14:textId="10DD8A1C"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Date</w:t>
            </w:r>
          </w:p>
        </w:tc>
        <w:tc>
          <w:tcPr>
            <w:tcW w:w="1926" w:type="dxa"/>
          </w:tcPr>
          <w:p w14:paraId="536DA94A" w14:textId="57349559" w:rsidR="00640FE8" w:rsidRPr="00185E9B"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1045439"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2223AF7"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178426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063D0394" w14:textId="35EC644D" w:rsidR="003A10E8" w:rsidRPr="00185E9B" w:rsidRDefault="00486C03" w:rsidP="004466E9">
            <w:pPr>
              <w:spacing w:before="0" w:after="61"/>
              <w:jc w:val="both"/>
              <w:rPr>
                <w:color w:val="auto"/>
              </w:rPr>
            </w:pPr>
            <w:r w:rsidRPr="00185E9B">
              <w:rPr>
                <w:color w:val="auto"/>
              </w:rPr>
              <w:t>Email</w:t>
            </w:r>
          </w:p>
        </w:tc>
        <w:tc>
          <w:tcPr>
            <w:tcW w:w="1925" w:type="dxa"/>
          </w:tcPr>
          <w:p w14:paraId="6DBF032E" w14:textId="04DD312E" w:rsidR="003A10E8" w:rsidRPr="00185E9B"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53E9E150"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4E759F97" w14:textId="6B0B71BF"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492521C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D98BF30" w14:textId="61C6A1FB" w:rsidR="003A10E8" w:rsidRPr="00185E9B" w:rsidRDefault="005772C2" w:rsidP="004466E9">
            <w:pPr>
              <w:spacing w:before="0" w:after="61"/>
              <w:jc w:val="both"/>
              <w:rPr>
                <w:color w:val="auto"/>
              </w:rPr>
            </w:pPr>
            <w:r w:rsidRPr="00185E9B">
              <w:rPr>
                <w:color w:val="auto"/>
              </w:rPr>
              <w:t>StartTime</w:t>
            </w:r>
          </w:p>
        </w:tc>
        <w:tc>
          <w:tcPr>
            <w:tcW w:w="1925" w:type="dxa"/>
          </w:tcPr>
          <w:p w14:paraId="77EB76BE" w14:textId="4B5F7C8B" w:rsidR="003A10E8" w:rsidRPr="00185E9B"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1F373CDA"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25264B57" w14:textId="77777777" w:rsidR="003A10E8"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8BC9318" w14:textId="77777777" w:rsidR="00185E9B" w:rsidRDefault="00185E9B" w:rsidP="004466E9">
      <w:pPr>
        <w:pStyle w:val="Nessunaspaziatura"/>
        <w:spacing w:after="61"/>
        <w:jc w:val="both"/>
        <w:rPr>
          <w:color w:val="auto"/>
          <w:sz w:val="28"/>
          <w:szCs w:val="28"/>
          <w:lang w:val="it-IT"/>
        </w:rPr>
      </w:pPr>
    </w:p>
    <w:p w14:paraId="2D70F03E" w14:textId="77777777" w:rsidR="00185E9B" w:rsidRDefault="00185E9B" w:rsidP="004466E9">
      <w:pPr>
        <w:pStyle w:val="Nessunaspaziatura"/>
        <w:spacing w:after="61"/>
        <w:jc w:val="both"/>
        <w:rPr>
          <w:color w:val="auto"/>
          <w:sz w:val="28"/>
          <w:szCs w:val="28"/>
          <w:lang w:val="it-IT"/>
        </w:rPr>
      </w:pPr>
    </w:p>
    <w:p w14:paraId="5788C5EB" w14:textId="77777777" w:rsidR="00185E9B" w:rsidRDefault="00185E9B" w:rsidP="004466E9">
      <w:pPr>
        <w:pStyle w:val="Nessunaspaziatura"/>
        <w:spacing w:after="61"/>
        <w:jc w:val="both"/>
        <w:rPr>
          <w:color w:val="auto"/>
          <w:sz w:val="28"/>
          <w:szCs w:val="28"/>
          <w:lang w:val="it-IT"/>
        </w:rPr>
      </w:pPr>
    </w:p>
    <w:p w14:paraId="4C9CE686" w14:textId="77777777" w:rsidR="00185E9B" w:rsidRDefault="00185E9B" w:rsidP="004466E9">
      <w:pPr>
        <w:pStyle w:val="Nessunaspaziatura"/>
        <w:spacing w:after="61"/>
        <w:jc w:val="both"/>
        <w:rPr>
          <w:color w:val="auto"/>
          <w:sz w:val="28"/>
          <w:szCs w:val="28"/>
          <w:lang w:val="it-IT"/>
        </w:rPr>
      </w:pPr>
    </w:p>
    <w:p w14:paraId="189E520C" w14:textId="351DA057"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TutoringCommission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185E9B" w:rsidRDefault="00BD5B1B" w:rsidP="004466E9">
            <w:pPr>
              <w:spacing w:before="0" w:after="61"/>
              <w:jc w:val="both"/>
              <w:rPr>
                <w:color w:val="auto"/>
              </w:rPr>
            </w:pPr>
            <w:r w:rsidRPr="00185E9B">
              <w:rPr>
                <w:color w:val="auto"/>
              </w:rPr>
              <w:t>Email</w:t>
            </w:r>
          </w:p>
        </w:tc>
        <w:tc>
          <w:tcPr>
            <w:tcW w:w="1925" w:type="dxa"/>
          </w:tcPr>
          <w:p w14:paraId="18A3AD12" w14:textId="36E037D5" w:rsidR="003A10E8"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3A10E8" w:rsidRPr="00185E9B">
              <w:rPr>
                <w:rFonts w:asciiTheme="majorHAnsi" w:hAnsiTheme="majorHAnsi"/>
                <w:color w:val="auto"/>
              </w:rPr>
              <w:t>(</w:t>
            </w:r>
            <w:r w:rsidRPr="00185E9B">
              <w:rPr>
                <w:rFonts w:asciiTheme="majorHAnsi" w:hAnsiTheme="majorHAnsi"/>
                <w:color w:val="auto"/>
              </w:rPr>
              <w:t>3</w:t>
            </w:r>
            <w:r w:rsidR="003A10E8" w:rsidRPr="00185E9B">
              <w:rPr>
                <w:rFonts w:asciiTheme="majorHAnsi" w:hAnsiTheme="majorHAnsi"/>
                <w:color w:val="auto"/>
              </w:rPr>
              <w:t>0)</w:t>
            </w:r>
          </w:p>
        </w:tc>
        <w:tc>
          <w:tcPr>
            <w:tcW w:w="1926" w:type="dxa"/>
          </w:tcPr>
          <w:p w14:paraId="5A3354D1" w14:textId="77777777" w:rsidR="003A10E8"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49C87D" w14:textId="6F87E52D" w:rsidR="003A10E8"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717FBF87" w14:textId="4CE38272" w:rsidR="00030C19" w:rsidRDefault="00030C19" w:rsidP="004466E9">
      <w:pPr>
        <w:pStyle w:val="Nessunaspaziatura"/>
        <w:spacing w:after="61"/>
        <w:jc w:val="both"/>
        <w:rPr>
          <w:lang w:val="it-IT"/>
        </w:rPr>
      </w:pPr>
    </w:p>
    <w:p w14:paraId="4F10388A" w14:textId="758F0762"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Activity</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779362AF" w:rsidR="00030C19" w:rsidRPr="00185E9B" w:rsidRDefault="003A10E8" w:rsidP="004466E9">
            <w:pPr>
              <w:spacing w:before="0" w:after="61"/>
              <w:jc w:val="both"/>
              <w:rPr>
                <w:color w:val="auto"/>
              </w:rPr>
            </w:pPr>
            <w:r w:rsidRPr="00185E9B">
              <w:rPr>
                <w:color w:val="auto"/>
              </w:rPr>
              <w:t>Id</w:t>
            </w:r>
            <w:r w:rsidR="00BD5B1B" w:rsidRPr="00185E9B">
              <w:rPr>
                <w:color w:val="auto"/>
              </w:rPr>
              <w:t>_</w:t>
            </w:r>
            <w:r w:rsidR="005772C2" w:rsidRPr="00185E9B">
              <w:rPr>
                <w:color w:val="auto"/>
              </w:rPr>
              <w:t>Activity</w:t>
            </w:r>
          </w:p>
        </w:tc>
        <w:tc>
          <w:tcPr>
            <w:tcW w:w="1925" w:type="dxa"/>
          </w:tcPr>
          <w:p w14:paraId="25234031" w14:textId="351AA45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4B6FDC71"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r w:rsidR="008354DD" w:rsidRPr="00185E9B">
              <w:rPr>
                <w:rFonts w:asciiTheme="majorHAnsi" w:hAnsiTheme="majorHAnsi"/>
                <w:color w:val="auto"/>
              </w:rPr>
              <w:t>/Foreign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6C067A1B"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Varchar(30)</w:t>
            </w:r>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5ECC6746"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4E797E7F"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Varchar(20)</w:t>
            </w:r>
          </w:p>
        </w:tc>
        <w:tc>
          <w:tcPr>
            <w:tcW w:w="1926" w:type="dxa"/>
          </w:tcPr>
          <w:p w14:paraId="21D7C709" w14:textId="442951F5"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04F" w:rsidRPr="00185E9B" w14:paraId="680696AD"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72FF3B8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980302" w14:textId="44E5528E" w:rsidR="0014604F" w:rsidRPr="00185E9B" w:rsidRDefault="0014604F" w:rsidP="004466E9">
            <w:pPr>
              <w:spacing w:after="61"/>
              <w:jc w:val="both"/>
              <w:rPr>
                <w:color w:val="auto"/>
              </w:rPr>
            </w:pPr>
            <w:r>
              <w:rPr>
                <w:color w:val="auto"/>
              </w:rPr>
              <w:t>Hours</w:t>
            </w:r>
          </w:p>
        </w:tc>
        <w:tc>
          <w:tcPr>
            <w:tcW w:w="1925" w:type="dxa"/>
          </w:tcPr>
          <w:p w14:paraId="43B850D2" w14:textId="2F8C98F1"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1101741D" w14:textId="5921C226"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7FD03E9E"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5EAC30A" w14:textId="2A493319" w:rsidR="00030C19" w:rsidRDefault="00030C19" w:rsidP="004466E9">
      <w:pPr>
        <w:pStyle w:val="Nessunaspaziatura"/>
        <w:spacing w:after="61"/>
        <w:jc w:val="both"/>
        <w:rPr>
          <w:lang w:val="it-IT"/>
        </w:rPr>
      </w:pPr>
    </w:p>
    <w:p w14:paraId="5539FF1A" w14:textId="42212C2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App</w:t>
      </w:r>
      <w:r w:rsidR="005772C2" w:rsidRPr="00185E9B">
        <w:rPr>
          <w:color w:val="auto"/>
          <w:sz w:val="28"/>
          <w:szCs w:val="28"/>
          <w:lang w:val="it-IT"/>
        </w:rPr>
        <w:t>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030C19" w:rsidRPr="0060709D" w14:paraId="06EC60EE"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4CD72447" w14:textId="77777777" w:rsidR="00030C19" w:rsidRPr="0060709D" w:rsidRDefault="00030C19" w:rsidP="004466E9">
            <w:pPr>
              <w:spacing w:before="0" w:after="61"/>
              <w:jc w:val="both"/>
            </w:pPr>
            <w:r w:rsidRPr="0060709D">
              <w:t>Nome</w:t>
            </w:r>
          </w:p>
        </w:tc>
        <w:tc>
          <w:tcPr>
            <w:tcW w:w="1925" w:type="dxa"/>
            <w:shd w:val="clear" w:color="auto" w:fill="1F4E79"/>
          </w:tcPr>
          <w:p w14:paraId="7497A25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83BC8AE"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288EBCC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FF73B48" w14:textId="77777777" w:rsidTr="00185E9B">
        <w:tc>
          <w:tcPr>
            <w:cnfStyle w:val="001000000000" w:firstRow="0" w:lastRow="0" w:firstColumn="1" w:lastColumn="0" w:oddVBand="0" w:evenVBand="0" w:oddHBand="0" w:evenHBand="0" w:firstRowFirstColumn="0" w:firstRowLastColumn="0" w:lastRowFirstColumn="0" w:lastRowLastColumn="0"/>
            <w:tcW w:w="2364" w:type="dxa"/>
          </w:tcPr>
          <w:p w14:paraId="354F4701" w14:textId="218187CB"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Appointment</w:t>
            </w:r>
          </w:p>
        </w:tc>
        <w:tc>
          <w:tcPr>
            <w:tcW w:w="1925" w:type="dxa"/>
          </w:tcPr>
          <w:p w14:paraId="3D63C236" w14:textId="4F78D759"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r w:rsidR="00030C19" w:rsidRPr="00185E9B">
              <w:rPr>
                <w:rFonts w:asciiTheme="majorHAnsi" w:hAnsiTheme="majorHAnsi"/>
                <w:color w:val="auto"/>
              </w:rPr>
              <w:t>(10)</w:t>
            </w:r>
          </w:p>
        </w:tc>
        <w:tc>
          <w:tcPr>
            <w:tcW w:w="1926" w:type="dxa"/>
          </w:tcPr>
          <w:p w14:paraId="371E6B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24FED9D3"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2C9B86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AAA2BE0" w14:textId="2FB68053" w:rsidR="00030C19" w:rsidRPr="00185E9B" w:rsidRDefault="005772C2" w:rsidP="004466E9">
            <w:pPr>
              <w:spacing w:before="0" w:after="61"/>
              <w:jc w:val="both"/>
              <w:rPr>
                <w:color w:val="auto"/>
              </w:rPr>
            </w:pPr>
            <w:r w:rsidRPr="00185E9B">
              <w:rPr>
                <w:color w:val="auto"/>
              </w:rPr>
              <w:t>Details</w:t>
            </w:r>
          </w:p>
        </w:tc>
        <w:tc>
          <w:tcPr>
            <w:tcW w:w="1925" w:type="dxa"/>
          </w:tcPr>
          <w:p w14:paraId="5D61E75F" w14:textId="66AA339A"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w:t>
            </w:r>
            <w:r w:rsidR="00C63F02" w:rsidRPr="00185E9B">
              <w:rPr>
                <w:rFonts w:asciiTheme="majorHAnsi" w:hAnsiTheme="majorHAnsi"/>
                <w:color w:val="auto"/>
              </w:rPr>
              <w:t>240</w:t>
            </w:r>
            <w:r w:rsidRPr="00185E9B">
              <w:rPr>
                <w:rFonts w:asciiTheme="majorHAnsi" w:hAnsiTheme="majorHAnsi"/>
                <w:color w:val="auto"/>
              </w:rPr>
              <w:t>)</w:t>
            </w:r>
          </w:p>
        </w:tc>
        <w:tc>
          <w:tcPr>
            <w:tcW w:w="1926" w:type="dxa"/>
          </w:tcPr>
          <w:p w14:paraId="0FF60DC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6D7BD5E6"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1BC5A479" w14:textId="77777777" w:rsidR="00BD5B1B" w:rsidRDefault="00BD5B1B" w:rsidP="004466E9">
      <w:pPr>
        <w:pStyle w:val="Nessunaspaziatura"/>
        <w:spacing w:after="61"/>
        <w:jc w:val="both"/>
        <w:rPr>
          <w:lang w:val="it-IT"/>
        </w:rPr>
      </w:pPr>
    </w:p>
    <w:p w14:paraId="507E123C" w14:textId="64637464" w:rsidR="00030C19" w:rsidRPr="00185E9B" w:rsidRDefault="005772C2" w:rsidP="004466E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030C19" w:rsidRPr="0060709D" w14:paraId="16F6F485"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488AB636" w14:textId="77777777" w:rsidR="00030C19" w:rsidRPr="0060709D" w:rsidRDefault="00030C19" w:rsidP="004466E9">
            <w:pPr>
              <w:spacing w:before="0" w:after="61"/>
              <w:jc w:val="both"/>
            </w:pPr>
            <w:r w:rsidRPr="0060709D">
              <w:t>Nome</w:t>
            </w:r>
          </w:p>
        </w:tc>
        <w:tc>
          <w:tcPr>
            <w:tcW w:w="1925" w:type="dxa"/>
            <w:shd w:val="clear" w:color="auto" w:fill="1F4E79"/>
          </w:tcPr>
          <w:p w14:paraId="0C7D193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63C87D4"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B33A2B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13F43FF6"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B0F4D36" w14:textId="3F0246C7" w:rsidR="00030C19" w:rsidRPr="00185E9B" w:rsidRDefault="003A10E8" w:rsidP="004466E9">
            <w:pPr>
              <w:spacing w:before="0" w:after="61"/>
              <w:jc w:val="both"/>
              <w:rPr>
                <w:color w:val="auto"/>
              </w:rPr>
            </w:pPr>
            <w:r w:rsidRPr="00185E9B">
              <w:rPr>
                <w:color w:val="auto"/>
              </w:rPr>
              <w:t>Id</w:t>
            </w:r>
            <w:r w:rsidR="001F151D" w:rsidRPr="00185E9B">
              <w:rPr>
                <w:color w:val="auto"/>
              </w:rPr>
              <w:t>_</w:t>
            </w:r>
            <w:r w:rsidR="005772C2" w:rsidRPr="00185E9B">
              <w:rPr>
                <w:color w:val="auto"/>
              </w:rPr>
              <w:t>Request</w:t>
            </w:r>
          </w:p>
        </w:tc>
        <w:tc>
          <w:tcPr>
            <w:tcW w:w="1925" w:type="dxa"/>
          </w:tcPr>
          <w:p w14:paraId="3511E19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Char(10)</w:t>
            </w:r>
          </w:p>
        </w:tc>
        <w:tc>
          <w:tcPr>
            <w:tcW w:w="1926" w:type="dxa"/>
          </w:tcPr>
          <w:p w14:paraId="0A092B71"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CD434A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077C38" w:rsidRPr="00185E9B" w14:paraId="12E52C94" w14:textId="77777777" w:rsidTr="00640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164AB1C" w14:textId="77777777" w:rsidR="00077C38" w:rsidRPr="00185E9B" w:rsidRDefault="00077C38" w:rsidP="00640FE8">
            <w:pPr>
              <w:spacing w:before="0" w:after="61"/>
              <w:jc w:val="both"/>
              <w:rPr>
                <w:color w:val="auto"/>
              </w:rPr>
            </w:pPr>
            <w:r w:rsidRPr="00185E9B">
              <w:rPr>
                <w:color w:val="auto"/>
              </w:rPr>
              <w:t>Comment</w:t>
            </w:r>
          </w:p>
        </w:tc>
        <w:tc>
          <w:tcPr>
            <w:tcW w:w="1925" w:type="dxa"/>
          </w:tcPr>
          <w:p w14:paraId="7E0531AD"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284FB841"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55C5994" w14:textId="77777777" w:rsidR="00077C38" w:rsidRPr="00185E9B" w:rsidRDefault="00077C38" w:rsidP="00640FE8">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FD03DC"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1C4685AE" w14:textId="61F5C68C" w:rsidR="00030C19" w:rsidRPr="00185E9B" w:rsidRDefault="003A10E8" w:rsidP="004466E9">
            <w:pPr>
              <w:spacing w:before="0" w:after="61"/>
              <w:jc w:val="both"/>
              <w:rPr>
                <w:color w:val="auto"/>
              </w:rPr>
            </w:pPr>
            <w:r w:rsidRPr="00185E9B">
              <w:rPr>
                <w:color w:val="auto"/>
              </w:rPr>
              <w:t>Stat</w:t>
            </w:r>
            <w:r w:rsidR="005772C2" w:rsidRPr="00185E9B">
              <w:rPr>
                <w:color w:val="auto"/>
              </w:rPr>
              <w:t>e</w:t>
            </w:r>
          </w:p>
        </w:tc>
        <w:tc>
          <w:tcPr>
            <w:tcW w:w="1925" w:type="dxa"/>
          </w:tcPr>
          <w:p w14:paraId="5883185C" w14:textId="71657495"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926" w:type="dxa"/>
          </w:tcPr>
          <w:p w14:paraId="384A6B72"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A08CF14"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1BED3E4B"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B8A07B5" w14:textId="17546D8F"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69567D19" w14:textId="006CE0E3"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60A19D3"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3C8D8327"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066F7805" w14:textId="77777777" w:rsidTr="00185E9B">
        <w:tc>
          <w:tcPr>
            <w:cnfStyle w:val="001000000000" w:firstRow="0" w:lastRow="0" w:firstColumn="1" w:lastColumn="0" w:oddVBand="0" w:evenVBand="0" w:oddHBand="0" w:evenHBand="0" w:firstRowFirstColumn="0" w:firstRowLastColumn="0" w:lastRowFirstColumn="0" w:lastRowLastColumn="0"/>
            <w:tcW w:w="2084" w:type="dxa"/>
          </w:tcPr>
          <w:p w14:paraId="777B95E4" w14:textId="5B977B1A" w:rsidR="00030C19" w:rsidRPr="00185E9B" w:rsidRDefault="00C072DD" w:rsidP="004466E9">
            <w:pPr>
              <w:spacing w:before="0" w:after="61"/>
              <w:jc w:val="both"/>
              <w:rPr>
                <w:color w:val="auto"/>
              </w:rPr>
            </w:pPr>
            <w:r>
              <w:rPr>
                <w:color w:val="auto"/>
              </w:rPr>
              <w:t>Time</w:t>
            </w:r>
          </w:p>
        </w:tc>
        <w:tc>
          <w:tcPr>
            <w:tcW w:w="1925" w:type="dxa"/>
          </w:tcPr>
          <w:p w14:paraId="5B323314" w14:textId="001CE3E8"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FDE6BCB" w14:textId="3838367B"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w:t>
            </w:r>
            <w:r w:rsidR="003A10E8" w:rsidRPr="00185E9B">
              <w:rPr>
                <w:rFonts w:asciiTheme="majorHAnsi" w:hAnsiTheme="majorHAnsi"/>
                <w:color w:val="auto"/>
              </w:rPr>
              <w:t>ot null</w:t>
            </w:r>
          </w:p>
        </w:tc>
        <w:tc>
          <w:tcPr>
            <w:tcW w:w="2424" w:type="dxa"/>
          </w:tcPr>
          <w:p w14:paraId="02DA294F"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640FE8" w:rsidRPr="00185E9B" w14:paraId="09C2CDE0"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29049C5" w14:textId="3888C2B8" w:rsidR="00640FE8" w:rsidRPr="00185E9B" w:rsidRDefault="00640FE8" w:rsidP="004466E9">
            <w:pPr>
              <w:spacing w:after="61"/>
              <w:jc w:val="both"/>
              <w:rPr>
                <w:color w:val="auto"/>
              </w:rPr>
            </w:pPr>
            <w:r>
              <w:rPr>
                <w:color w:val="auto"/>
              </w:rPr>
              <w:t>Duration</w:t>
            </w:r>
          </w:p>
        </w:tc>
        <w:tc>
          <w:tcPr>
            <w:tcW w:w="1925" w:type="dxa"/>
          </w:tcPr>
          <w:p w14:paraId="146ABF8B" w14:textId="46BD2AF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E42FB14" w14:textId="4EC1D2DE"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AA72853" w14:textId="77777777" w:rsidR="00640FE8" w:rsidRPr="00185E9B"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0BC74991" w14:textId="77777777" w:rsidR="00961427" w:rsidRPr="00185E9B" w:rsidRDefault="00961427" w:rsidP="004466E9">
      <w:pPr>
        <w:pStyle w:val="Nessunaspaziatura"/>
        <w:spacing w:after="61"/>
        <w:jc w:val="both"/>
        <w:rPr>
          <w:lang w:val="it-IT"/>
        </w:rPr>
      </w:pPr>
    </w:p>
    <w:p w14:paraId="658D84FE" w14:textId="3ACCAFFD" w:rsidR="00030C19" w:rsidRPr="00185E9B" w:rsidRDefault="00030C19" w:rsidP="004466E9">
      <w:pPr>
        <w:pStyle w:val="Nessunaspaziatura"/>
        <w:spacing w:after="61"/>
        <w:jc w:val="both"/>
        <w:rPr>
          <w:color w:val="auto"/>
          <w:sz w:val="28"/>
          <w:szCs w:val="28"/>
          <w:lang w:val="it-IT"/>
        </w:rPr>
      </w:pPr>
      <w:r w:rsidRPr="00185E9B">
        <w:rPr>
          <w:color w:val="auto"/>
          <w:sz w:val="28"/>
          <w:szCs w:val="28"/>
          <w:lang w:val="it-IT"/>
        </w:rPr>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r w:rsidRPr="00185E9B">
              <w:rPr>
                <w:color w:val="auto"/>
              </w:rPr>
              <w:t>Id</w:t>
            </w:r>
            <w:r w:rsidR="00077C38">
              <w:rPr>
                <w:color w:val="auto"/>
              </w:rPr>
              <w:t>_Register</w:t>
            </w:r>
          </w:p>
        </w:tc>
        <w:tc>
          <w:tcPr>
            <w:tcW w:w="1666" w:type="dxa"/>
          </w:tcPr>
          <w:p w14:paraId="77B525B0" w14:textId="45AA9AE2"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Int(10)</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57A24176"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85E9B" w:rsidRPr="00185E9B" w14:paraId="2B800959"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766873" w14:textId="4A09A7DA" w:rsidR="00030C19" w:rsidRPr="00185E9B" w:rsidRDefault="00C63F02" w:rsidP="004466E9">
            <w:pPr>
              <w:spacing w:before="0" w:after="61"/>
              <w:jc w:val="both"/>
              <w:rPr>
                <w:color w:val="auto"/>
              </w:rPr>
            </w:pPr>
            <w:r w:rsidRPr="00185E9B">
              <w:rPr>
                <w:color w:val="auto"/>
              </w:rPr>
              <w:t>hoursCarriedOut</w:t>
            </w:r>
          </w:p>
        </w:tc>
        <w:tc>
          <w:tcPr>
            <w:tcW w:w="1666" w:type="dxa"/>
          </w:tcPr>
          <w:p w14:paraId="4091C989" w14:textId="7B3A24C1"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FB94F45"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2A6D7D2" w14:textId="3978440E" w:rsidR="001F151D" w:rsidRPr="00185E9B" w:rsidRDefault="00C63F02" w:rsidP="004466E9">
            <w:pPr>
              <w:spacing w:before="0" w:after="61"/>
              <w:jc w:val="both"/>
              <w:rPr>
                <w:color w:val="auto"/>
              </w:rPr>
            </w:pPr>
            <w:r w:rsidRPr="00185E9B">
              <w:rPr>
                <w:color w:val="auto"/>
              </w:rPr>
              <w:lastRenderedPageBreak/>
              <w:t>totalHours</w:t>
            </w:r>
          </w:p>
        </w:tc>
        <w:tc>
          <w:tcPr>
            <w:tcW w:w="1666" w:type="dxa"/>
          </w:tcPr>
          <w:p w14:paraId="25B24D5C" w14:textId="252B9013"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36B3944F"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DB6975A" w14:textId="7939D70A" w:rsidR="001F151D" w:rsidRPr="00185E9B" w:rsidRDefault="00C63F02" w:rsidP="004466E9">
            <w:pPr>
              <w:spacing w:before="0" w:after="61"/>
              <w:jc w:val="both"/>
              <w:rPr>
                <w:color w:val="auto"/>
              </w:rPr>
            </w:pPr>
            <w:r w:rsidRPr="00185E9B">
              <w:rPr>
                <w:color w:val="auto"/>
              </w:rPr>
              <w:t>percentageComplet</w:t>
            </w:r>
            <w:r w:rsidR="00C072DD">
              <w:rPr>
                <w:color w:val="auto"/>
              </w:rPr>
              <w:t>e</w:t>
            </w:r>
          </w:p>
        </w:tc>
        <w:tc>
          <w:tcPr>
            <w:tcW w:w="1666" w:type="dxa"/>
          </w:tcPr>
          <w:p w14:paraId="30D91750" w14:textId="1BB97479"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136013B5" w14:textId="73B50B4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6760F70"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31F48658" w14:textId="23AFA811" w:rsidR="001F151D" w:rsidRPr="00185E9B" w:rsidRDefault="001F151D" w:rsidP="004466E9">
            <w:pPr>
              <w:spacing w:before="0" w:after="61"/>
              <w:jc w:val="both"/>
              <w:rPr>
                <w:color w:val="auto"/>
              </w:rPr>
            </w:pPr>
            <w:r w:rsidRPr="00185E9B">
              <w:rPr>
                <w:color w:val="auto"/>
              </w:rPr>
              <w:t>Stat</w:t>
            </w:r>
            <w:r w:rsidR="00C63F02" w:rsidRPr="00185E9B">
              <w:rPr>
                <w:color w:val="auto"/>
              </w:rPr>
              <w:t>e</w:t>
            </w:r>
          </w:p>
        </w:tc>
        <w:tc>
          <w:tcPr>
            <w:tcW w:w="1666" w:type="dxa"/>
          </w:tcPr>
          <w:p w14:paraId="0CD2A1EF" w14:textId="17DD7D0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418" w:type="dxa"/>
          </w:tcPr>
          <w:p w14:paraId="079AF7A3" w14:textId="17891229"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5F1AE953"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109DE074" w14:textId="034C454A" w:rsidR="00030C19" w:rsidRDefault="00030C19" w:rsidP="004466E9">
      <w:pPr>
        <w:pStyle w:val="Nessunaspaziatura"/>
        <w:spacing w:after="61"/>
        <w:jc w:val="both"/>
        <w:rPr>
          <w:lang w:val="it-IT"/>
        </w:rPr>
      </w:pPr>
    </w:p>
    <w:p w14:paraId="200AC8EE" w14:textId="58CB09E9" w:rsidR="00185E9B" w:rsidRDefault="00185E9B" w:rsidP="004466E9">
      <w:pPr>
        <w:pStyle w:val="Nessunaspaziatura"/>
        <w:spacing w:after="61"/>
        <w:jc w:val="both"/>
        <w:rPr>
          <w:lang w:val="it-IT"/>
        </w:rPr>
      </w:pPr>
    </w:p>
    <w:p w14:paraId="00480A03" w14:textId="77777777" w:rsidR="00185E9B" w:rsidRDefault="00185E9B" w:rsidP="004466E9">
      <w:pPr>
        <w:pStyle w:val="Nessunaspaziatura"/>
        <w:spacing w:after="61"/>
        <w:jc w:val="both"/>
        <w:rPr>
          <w:lang w:val="it-IT"/>
        </w:rPr>
      </w:pPr>
    </w:p>
    <w:p w14:paraId="049FF666" w14:textId="1051E2D8" w:rsidR="00BC6AEE" w:rsidRPr="00185E9B" w:rsidRDefault="00C63F02" w:rsidP="004466E9">
      <w:pPr>
        <w:pStyle w:val="Nessunaspaziatura"/>
        <w:spacing w:after="61"/>
        <w:jc w:val="both"/>
        <w:rPr>
          <w:color w:val="auto"/>
          <w:sz w:val="28"/>
          <w:szCs w:val="28"/>
          <w:lang w:val="it-IT"/>
        </w:rPr>
      </w:pPr>
      <w:r w:rsidRPr="00185E9B">
        <w:rPr>
          <w:color w:val="auto"/>
          <w:sz w:val="28"/>
          <w:szCs w:val="28"/>
          <w:lang w:val="it-IT"/>
        </w:rPr>
        <w:t>WorkDay</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1559"/>
        <w:gridCol w:w="2694"/>
      </w:tblGrid>
      <w:tr w:rsidR="00BC6AEE" w:rsidRPr="0060709D" w14:paraId="6A87923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69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1F8690B4"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varchar(10)</w:t>
            </w:r>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A21C9" w14:textId="05EFCA9F" w:rsidR="00BC6AEE" w:rsidRPr="00185E9B" w:rsidRDefault="00C63F02" w:rsidP="004466E9">
            <w:pPr>
              <w:spacing w:before="0" w:after="61"/>
              <w:jc w:val="both"/>
              <w:rPr>
                <w:color w:val="auto"/>
              </w:rPr>
            </w:pPr>
            <w:r w:rsidRPr="00185E9B">
              <w:rPr>
                <w:color w:val="auto"/>
              </w:rPr>
              <w:t>StartTime</w:t>
            </w:r>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185E9B">
        <w:tc>
          <w:tcPr>
            <w:cnfStyle w:val="001000000000" w:firstRow="0" w:lastRow="0" w:firstColumn="1" w:lastColumn="0" w:oddVBand="0" w:evenVBand="0" w:oddHBand="0" w:evenHBand="0" w:firstRowFirstColumn="0" w:firstRowLastColumn="0" w:lastRowFirstColumn="0" w:lastRowLastColumn="0"/>
            <w:tcW w:w="1980" w:type="dxa"/>
          </w:tcPr>
          <w:p w14:paraId="41E1BEEB" w14:textId="72F452BE" w:rsidR="00BC6AEE" w:rsidRPr="00185E9B" w:rsidRDefault="00C63F02" w:rsidP="004466E9">
            <w:pPr>
              <w:spacing w:before="0" w:after="61"/>
              <w:jc w:val="both"/>
              <w:rPr>
                <w:color w:val="auto"/>
              </w:rPr>
            </w:pPr>
            <w:r w:rsidRPr="00185E9B">
              <w:rPr>
                <w:color w:val="auto"/>
              </w:rPr>
              <w:t>FinishTime</w:t>
            </w:r>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boolean</w:t>
            </w:r>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69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bl>
    <w:p w14:paraId="57E4508B" w14:textId="77777777" w:rsidR="00590158" w:rsidRDefault="00590158" w:rsidP="004466E9">
      <w:pPr>
        <w:pStyle w:val="Titolo2"/>
        <w:spacing w:before="0" w:after="61"/>
        <w:jc w:val="both"/>
        <w:rPr>
          <w:lang w:val="it-IT"/>
        </w:rPr>
      </w:pPr>
    </w:p>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6439786"/>
      <w:r w:rsidRPr="00185E9B">
        <w:rPr>
          <w:color w:val="auto"/>
          <w:lang w:val="it-IT"/>
        </w:rPr>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r w:rsidRPr="00590158">
              <w:rPr>
                <w:color w:val="FFFFFF" w:themeColor="background1"/>
                <w:sz w:val="22"/>
                <w:szCs w:val="22"/>
              </w:rPr>
              <w:t>Sottosistema</w:t>
            </w:r>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Attori</w:t>
            </w:r>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w:t>
            </w:r>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Richieste tutorato</w:t>
            </w:r>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richieste</w:t>
            </w:r>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Gestione attività tutorato</w:t>
            </w:r>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Supervisione tutorato</w:t>
            </w:r>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Compilazione richiesta</w:t>
            </w:r>
          </w:p>
          <w:p w14:paraId="3D40F191" w14:textId="77777777" w:rsidR="00590158" w:rsidRPr="00185E9B" w:rsidRDefault="00590158" w:rsidP="00185E9B">
            <w:pPr>
              <w:pStyle w:val="Nessunaspaziatura"/>
              <w:numPr>
                <w:ilvl w:val="0"/>
                <w:numId w:val="12"/>
              </w:numPr>
              <w:spacing w:after="61"/>
              <w:jc w:val="both"/>
              <w:rPr>
                <w:color w:val="auto"/>
                <w:sz w:val="22"/>
                <w:szCs w:val="22"/>
              </w:rPr>
            </w:pPr>
            <w:r w:rsidRPr="00185E9B">
              <w:rPr>
                <w:color w:val="auto"/>
                <w:sz w:val="22"/>
                <w:szCs w:val="22"/>
              </w:rPr>
              <w:t>Visualizzazione stato richiesta</w:t>
            </w:r>
          </w:p>
          <w:p w14:paraId="7F802508" w14:textId="77777777" w:rsidR="00590158" w:rsidRPr="005D1B79" w:rsidRDefault="00590158" w:rsidP="00185E9B">
            <w:pPr>
              <w:pStyle w:val="Nessunaspaziatura"/>
              <w:numPr>
                <w:ilvl w:val="0"/>
                <w:numId w:val="12"/>
              </w:numPr>
              <w:spacing w:after="61"/>
              <w:jc w:val="both"/>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 dettagli richiesta</w:t>
            </w:r>
          </w:p>
          <w:p w14:paraId="19546C1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Gestione richiesta</w:t>
            </w:r>
          </w:p>
          <w:p w14:paraId="56C2E96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calendario appuntamenti</w:t>
            </w:r>
          </w:p>
          <w:p w14:paraId="1F5EE7D2"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Generazione registro</w:t>
            </w:r>
          </w:p>
          <w:p w14:paraId="16F016EB"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registro</w:t>
            </w:r>
          </w:p>
          <w:p w14:paraId="13ABEE9F"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lastRenderedPageBreak/>
              <w:t>Visualizzazione attività lavorativa</w:t>
            </w:r>
          </w:p>
          <w:p w14:paraId="45EDF48C"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Aggiunta attività lavorativa</w:t>
            </w:r>
          </w:p>
          <w:p w14:paraId="54CB6DD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attività lavorativa</w:t>
            </w:r>
          </w:p>
          <w:p w14:paraId="1B416F74"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Visualizzazione dettagli appuntamento</w:t>
            </w:r>
          </w:p>
          <w:p w14:paraId="385D7E45" w14:textId="77777777" w:rsidR="00590158" w:rsidRPr="00185E9B" w:rsidRDefault="00590158" w:rsidP="00185E9B">
            <w:pPr>
              <w:pStyle w:val="Nessunaspaziatura"/>
              <w:numPr>
                <w:ilvl w:val="0"/>
                <w:numId w:val="13"/>
              </w:numPr>
              <w:spacing w:after="61"/>
              <w:jc w:val="both"/>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Convalida attività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Registrazione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Visualizzazione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r w:rsidRPr="00185E9B">
              <w:rPr>
                <w:color w:val="auto"/>
                <w:sz w:val="22"/>
                <w:szCs w:val="22"/>
              </w:rPr>
              <w:t>Specifica giorni/orari sportello</w:t>
            </w:r>
          </w:p>
          <w:p w14:paraId="09A89FD8" w14:textId="77777777"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attività</w:t>
            </w:r>
          </w:p>
          <w:p w14:paraId="75EBA478" w14:textId="5107F7CC" w:rsidR="000C03F1" w:rsidRPr="00185E9B" w:rsidRDefault="000C03F1" w:rsidP="00185E9B">
            <w:pPr>
              <w:pStyle w:val="Nessunaspaziatura"/>
              <w:numPr>
                <w:ilvl w:val="0"/>
                <w:numId w:val="14"/>
              </w:numPr>
              <w:spacing w:after="61"/>
              <w:jc w:val="both"/>
              <w:rPr>
                <w:color w:val="auto"/>
                <w:sz w:val="22"/>
                <w:szCs w:val="22"/>
              </w:rPr>
            </w:pPr>
            <w:r w:rsidRPr="00185E9B">
              <w:rPr>
                <w:color w:val="auto"/>
                <w:sz w:val="22"/>
                <w:szCs w:val="22"/>
              </w:rPr>
              <w:t>Visualizzazione dettagli registro</w:t>
            </w:r>
          </w:p>
        </w:tc>
      </w:tr>
    </w:tbl>
    <w:p w14:paraId="1D2FAE6E" w14:textId="4E6A43FE" w:rsidR="00D1540E" w:rsidRPr="00185E9B" w:rsidRDefault="00185E9B" w:rsidP="004466E9">
      <w:pPr>
        <w:pStyle w:val="Titolo2"/>
        <w:spacing w:before="0" w:after="61"/>
        <w:jc w:val="both"/>
        <w:rPr>
          <w:color w:val="auto"/>
          <w:lang w:val="it-IT"/>
        </w:rPr>
      </w:pPr>
      <w:bookmarkStart w:id="32" w:name="_Toc26433073"/>
      <w:bookmarkStart w:id="33" w:name="_Toc26439787"/>
      <w:r>
        <w:rPr>
          <w:lang w:val="it-IT"/>
        </w:rPr>
        <w:br w:type="textWrapping" w:clear="all"/>
      </w:r>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event-driven,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6439788"/>
      <w:r w:rsidRPr="00185E9B">
        <w:rPr>
          <w:color w:val="auto"/>
          <w:lang w:val="it-IT"/>
        </w:rPr>
        <w:lastRenderedPageBreak/>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6439789"/>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6439790"/>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6439791"/>
      <w:r w:rsidRPr="00185E9B">
        <w:rPr>
          <w:color w:val="auto"/>
          <w:lang w:val="it-IT"/>
        </w:rPr>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6439792"/>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77777777" w:rsidR="00D1540E" w:rsidRPr="00647C37" w:rsidRDefault="0026167D" w:rsidP="004466E9">
      <w:pPr>
        <w:pStyle w:val="Titolo1"/>
        <w:spacing w:after="61" w:line="240" w:lineRule="auto"/>
        <w:jc w:val="both"/>
        <w:rPr>
          <w:color w:val="1F4E79"/>
          <w:lang w:val="it-IT"/>
        </w:rPr>
      </w:pPr>
      <w:bookmarkStart w:id="40" w:name="_Toc26433075"/>
      <w:bookmarkStart w:id="41" w:name="_Toc26439793"/>
      <w:r w:rsidRPr="00647C37">
        <w:rPr>
          <w:color w:val="1F4E79"/>
          <w:lang w:val="it-IT"/>
        </w:rPr>
        <w:lastRenderedPageBreak/>
        <w:t xml:space="preserve">4. </w:t>
      </w:r>
      <w:r w:rsidR="003A1A39" w:rsidRPr="00647C37">
        <w:rPr>
          <w:color w:val="1F4E79"/>
          <w:lang w:val="it-IT"/>
        </w:rPr>
        <w:t>Servizi dei Sottosistemi</w:t>
      </w:r>
      <w:bookmarkEnd w:id="40"/>
      <w:bookmarkEnd w:id="41"/>
      <w:r w:rsidR="002F69D2" w:rsidRPr="00647C37">
        <w:rPr>
          <w:color w:val="1F4E79"/>
          <w:lang w:val="it-IT"/>
        </w:rPr>
        <w:tab/>
      </w:r>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Compilazione </w:t>
      </w:r>
      <w:r w:rsidR="00981605" w:rsidRPr="00185E9B">
        <w:rPr>
          <w:color w:val="auto"/>
        </w:rPr>
        <w:t>richiesta</w:t>
      </w:r>
    </w:p>
    <w:p w14:paraId="560420E5" w14:textId="1CB50CA9"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stato richiesta</w:t>
      </w:r>
    </w:p>
    <w:p w14:paraId="7D52C557" w14:textId="6EFD665A" w:rsidR="00185E9B" w:rsidRPr="00185E9B" w:rsidRDefault="00981605" w:rsidP="00185E9B">
      <w:pPr>
        <w:numPr>
          <w:ilvl w:val="0"/>
          <w:numId w:val="9"/>
        </w:numPr>
        <w:spacing w:after="61" w:line="240" w:lineRule="auto"/>
        <w:contextualSpacing/>
        <w:jc w:val="both"/>
        <w:rPr>
          <w:color w:val="auto"/>
        </w:rPr>
      </w:pPr>
      <w:r w:rsidRPr="00185E9B">
        <w:rPr>
          <w:color w:val="auto"/>
        </w:rPr>
        <w:t>Modifica prenotazione</w:t>
      </w:r>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r w:rsidRPr="00185E9B">
        <w:rPr>
          <w:color w:val="auto"/>
        </w:rPr>
        <w:t>Visualizzazione dettagli richiesta</w:t>
      </w:r>
    </w:p>
    <w:p w14:paraId="77AF3F09" w14:textId="6723ED51" w:rsidR="00D82915" w:rsidRPr="00185E9B" w:rsidRDefault="00981605" w:rsidP="004466E9">
      <w:pPr>
        <w:numPr>
          <w:ilvl w:val="0"/>
          <w:numId w:val="9"/>
        </w:numPr>
        <w:spacing w:after="61" w:line="240" w:lineRule="auto"/>
        <w:contextualSpacing/>
        <w:jc w:val="both"/>
        <w:rPr>
          <w:color w:val="auto"/>
        </w:rPr>
      </w:pPr>
      <w:r w:rsidRPr="00185E9B">
        <w:rPr>
          <w:color w:val="auto"/>
        </w:rPr>
        <w:t>Gestione richiesta</w:t>
      </w:r>
    </w:p>
    <w:p w14:paraId="564972AA" w14:textId="41DBF154" w:rsidR="00D82915" w:rsidRPr="00185E9B" w:rsidRDefault="00D82915" w:rsidP="004466E9">
      <w:pPr>
        <w:numPr>
          <w:ilvl w:val="0"/>
          <w:numId w:val="9"/>
        </w:numPr>
        <w:spacing w:after="61" w:line="240" w:lineRule="auto"/>
        <w:contextualSpacing/>
        <w:jc w:val="both"/>
        <w:rPr>
          <w:color w:val="auto"/>
        </w:rPr>
      </w:pPr>
      <w:r w:rsidRPr="00185E9B">
        <w:rPr>
          <w:color w:val="auto"/>
        </w:rPr>
        <w:t>Conferma appuntamento</w:t>
      </w:r>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p>
    <w:p w14:paraId="29E25106" w14:textId="40CFD895" w:rsidR="00B65F7E" w:rsidRPr="00185E9B" w:rsidRDefault="00B65F7E" w:rsidP="004466E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p>
    <w:p w14:paraId="0FA1D487" w14:textId="37DBDE82"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registro</w:t>
      </w:r>
    </w:p>
    <w:p w14:paraId="439AA824" w14:textId="60FAD7B2" w:rsidR="00C41FC6" w:rsidRPr="00185E9B" w:rsidRDefault="00C41FC6" w:rsidP="004466E9">
      <w:pPr>
        <w:numPr>
          <w:ilvl w:val="0"/>
          <w:numId w:val="9"/>
        </w:numPr>
        <w:spacing w:after="61" w:line="240" w:lineRule="auto"/>
        <w:contextualSpacing/>
        <w:jc w:val="both"/>
        <w:rPr>
          <w:color w:val="auto"/>
        </w:rPr>
      </w:pPr>
      <w:r w:rsidRPr="00185E9B">
        <w:rPr>
          <w:color w:val="auto"/>
        </w:rPr>
        <w:t>Aggiunta attività lavorativa</w:t>
      </w:r>
    </w:p>
    <w:p w14:paraId="1F315767" w14:textId="14DDF028"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attività lavorativa</w:t>
      </w:r>
    </w:p>
    <w:p w14:paraId="33089EE9" w14:textId="19A6384C" w:rsidR="00C41FC6" w:rsidRPr="00185E9B" w:rsidRDefault="00C41FC6" w:rsidP="004466E9">
      <w:pPr>
        <w:numPr>
          <w:ilvl w:val="0"/>
          <w:numId w:val="9"/>
        </w:numPr>
        <w:spacing w:after="61" w:line="240" w:lineRule="auto"/>
        <w:contextualSpacing/>
        <w:jc w:val="both"/>
        <w:rPr>
          <w:color w:val="auto"/>
        </w:rPr>
      </w:pPr>
      <w:r w:rsidRPr="00185E9B">
        <w:rPr>
          <w:color w:val="auto"/>
        </w:rPr>
        <w:t>Modifica attività lavorativa</w:t>
      </w:r>
    </w:p>
    <w:p w14:paraId="2BFCEF2C" w14:textId="5ED28091" w:rsidR="00C41FC6" w:rsidRPr="00185E9B" w:rsidRDefault="00C41FC6" w:rsidP="004466E9">
      <w:pPr>
        <w:numPr>
          <w:ilvl w:val="0"/>
          <w:numId w:val="9"/>
        </w:numPr>
        <w:spacing w:after="61" w:line="240" w:lineRule="auto"/>
        <w:contextualSpacing/>
        <w:jc w:val="both"/>
        <w:rPr>
          <w:color w:val="auto"/>
        </w:rPr>
      </w:pPr>
      <w:r w:rsidRPr="00185E9B">
        <w:rPr>
          <w:color w:val="auto"/>
        </w:rPr>
        <w:t>Visualizzazione dettagli appuntamento</w:t>
      </w:r>
    </w:p>
    <w:p w14:paraId="1F29D499" w14:textId="71AC6381" w:rsidR="00B65F7E" w:rsidRPr="00185E9B" w:rsidRDefault="00C41FC6" w:rsidP="00640FE8">
      <w:pPr>
        <w:numPr>
          <w:ilvl w:val="0"/>
          <w:numId w:val="9"/>
        </w:numPr>
        <w:spacing w:after="61" w:line="240" w:lineRule="auto"/>
        <w:contextualSpacing/>
        <w:jc w:val="both"/>
        <w:rPr>
          <w:color w:val="auto"/>
        </w:rPr>
      </w:pPr>
      <w:r w:rsidRPr="00185E9B">
        <w:rPr>
          <w:color w:val="auto"/>
        </w:rPr>
        <w:t>Modifica appuntamento</w:t>
      </w:r>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studenti</w:t>
      </w:r>
    </w:p>
    <w:p w14:paraId="62B2E53E" w14:textId="6173EF9C" w:rsidR="00D82915" w:rsidRPr="00185E9B" w:rsidRDefault="00D82915" w:rsidP="004466E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r w:rsidRPr="00185E9B">
        <w:rPr>
          <w:color w:val="auto"/>
        </w:rPr>
        <w:t>Registrazione tutor</w:t>
      </w:r>
    </w:p>
    <w:p w14:paraId="295D92F1" w14:textId="7C2FC233" w:rsidR="00D82915" w:rsidRPr="00185E9B" w:rsidRDefault="00D82915" w:rsidP="004466E9">
      <w:pPr>
        <w:numPr>
          <w:ilvl w:val="0"/>
          <w:numId w:val="9"/>
        </w:numPr>
        <w:spacing w:after="61" w:line="240" w:lineRule="auto"/>
        <w:contextualSpacing/>
        <w:jc w:val="both"/>
        <w:rPr>
          <w:color w:val="auto"/>
        </w:rPr>
      </w:pPr>
      <w:r w:rsidRPr="00185E9B">
        <w:rPr>
          <w:color w:val="auto"/>
        </w:rPr>
        <w:t>Visualizzazione tutor</w:t>
      </w:r>
    </w:p>
    <w:p w14:paraId="05DADEC7" w14:textId="2FEA983C" w:rsidR="00D82915" w:rsidRPr="00185E9B" w:rsidRDefault="00D82915" w:rsidP="004466E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p>
    <w:p w14:paraId="65AA7CF3" w14:textId="32C9FC24" w:rsidR="000C03F1" w:rsidRPr="00185E9B" w:rsidRDefault="000C03F1" w:rsidP="004466E9">
      <w:pPr>
        <w:numPr>
          <w:ilvl w:val="0"/>
          <w:numId w:val="9"/>
        </w:numPr>
        <w:spacing w:after="61" w:line="240" w:lineRule="auto"/>
        <w:contextualSpacing/>
        <w:jc w:val="both"/>
        <w:rPr>
          <w:color w:val="auto"/>
        </w:rPr>
      </w:pPr>
      <w:r w:rsidRPr="00185E9B">
        <w:rPr>
          <w:color w:val="auto"/>
        </w:rPr>
        <w:t>Visualizzazione dettagli attività</w:t>
      </w:r>
    </w:p>
    <w:p w14:paraId="25F11922" w14:textId="660449B6" w:rsidR="00D82915" w:rsidRPr="00185E9B" w:rsidRDefault="000C03F1" w:rsidP="00640FE8">
      <w:pPr>
        <w:numPr>
          <w:ilvl w:val="0"/>
          <w:numId w:val="9"/>
        </w:numPr>
        <w:spacing w:after="61" w:line="240" w:lineRule="auto"/>
        <w:contextualSpacing/>
        <w:jc w:val="both"/>
        <w:rPr>
          <w:color w:val="auto"/>
        </w:rPr>
      </w:pPr>
      <w:r w:rsidRPr="00185E9B">
        <w:rPr>
          <w:color w:val="auto"/>
        </w:rPr>
        <w:t>Visualizzazione dettagli registro</w:t>
      </w:r>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r w:rsidRPr="00185E9B">
        <w:rPr>
          <w:color w:val="auto"/>
        </w:rPr>
        <w:t>Dati Studente</w:t>
      </w:r>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r w:rsidRPr="00185E9B">
        <w:rPr>
          <w:color w:val="auto"/>
        </w:rPr>
        <w:t>Dati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r w:rsidRPr="00185E9B">
        <w:rPr>
          <w:color w:val="auto"/>
        </w:rPr>
        <w:t>Dati Commissione Tutorato</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7AED6" w14:textId="77777777" w:rsidR="00AB3FB7" w:rsidRDefault="00AB3FB7">
      <w:pPr>
        <w:spacing w:line="240" w:lineRule="auto"/>
      </w:pPr>
      <w:r>
        <w:separator/>
      </w:r>
    </w:p>
  </w:endnote>
  <w:endnote w:type="continuationSeparator" w:id="0">
    <w:p w14:paraId="7E995781" w14:textId="77777777" w:rsidR="00AB3FB7" w:rsidRDefault="00A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A63C1" w:rsidRPr="000A12A8" w:rsidRDefault="00FA63C1"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6E2C" w14:textId="77777777" w:rsidR="00AB3FB7" w:rsidRDefault="00AB3FB7">
      <w:pPr>
        <w:spacing w:line="240" w:lineRule="auto"/>
      </w:pPr>
      <w:r>
        <w:separator/>
      </w:r>
    </w:p>
  </w:footnote>
  <w:footnote w:type="continuationSeparator" w:id="0">
    <w:p w14:paraId="13258A58" w14:textId="77777777" w:rsidR="00AB3FB7" w:rsidRDefault="00AB3F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A63C1" w:rsidRPr="006669AE" w:rsidRDefault="00FA63C1"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A63C1" w:rsidRPr="006669AE" w:rsidRDefault="00FA63C1"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A63C1" w:rsidRPr="006669AE" w:rsidRDefault="00FA63C1" w:rsidP="00814771">
    <w:pPr>
      <w:pStyle w:val="Intestazione"/>
      <w:rPr>
        <w:lang w:val="it-IT"/>
      </w:rPr>
    </w:pPr>
  </w:p>
  <w:p w14:paraId="2B18E4C2" w14:textId="77777777" w:rsidR="00FA63C1" w:rsidRPr="000A12A8" w:rsidRDefault="00FA63C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A63C1" w:rsidRPr="006669AE" w:rsidRDefault="00FA63C1"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A63C1" w:rsidRPr="006669AE" w:rsidRDefault="00FA63C1" w:rsidP="00814771">
    <w:pPr>
      <w:pStyle w:val="Intestazione"/>
      <w:jc w:val="center"/>
      <w:rPr>
        <w:szCs w:val="24"/>
        <w:lang w:val="it-IT"/>
      </w:rPr>
    </w:pPr>
  </w:p>
  <w:p w14:paraId="654F3984"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A63C1" w:rsidRPr="009D3FEB" w:rsidRDefault="00FA63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A63C1" w:rsidRPr="000A12A8" w:rsidRDefault="00FA63C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D6C2D"/>
    <w:rsid w:val="000E408B"/>
    <w:rsid w:val="000E776C"/>
    <w:rsid w:val="0011272D"/>
    <w:rsid w:val="001131D0"/>
    <w:rsid w:val="001178F4"/>
    <w:rsid w:val="00136C8D"/>
    <w:rsid w:val="00143B49"/>
    <w:rsid w:val="0014604F"/>
    <w:rsid w:val="00153A27"/>
    <w:rsid w:val="00156672"/>
    <w:rsid w:val="00163BE7"/>
    <w:rsid w:val="00164FD6"/>
    <w:rsid w:val="00185E9B"/>
    <w:rsid w:val="00186EF2"/>
    <w:rsid w:val="00190021"/>
    <w:rsid w:val="001A1EC4"/>
    <w:rsid w:val="001B325F"/>
    <w:rsid w:val="001B3BB4"/>
    <w:rsid w:val="001E373A"/>
    <w:rsid w:val="001E37C2"/>
    <w:rsid w:val="001F151D"/>
    <w:rsid w:val="001F36A5"/>
    <w:rsid w:val="00200DDB"/>
    <w:rsid w:val="002124F1"/>
    <w:rsid w:val="00240C03"/>
    <w:rsid w:val="00241145"/>
    <w:rsid w:val="00253CFB"/>
    <w:rsid w:val="0026167D"/>
    <w:rsid w:val="0028529C"/>
    <w:rsid w:val="00294C55"/>
    <w:rsid w:val="002B49F3"/>
    <w:rsid w:val="002C5716"/>
    <w:rsid w:val="002E3487"/>
    <w:rsid w:val="002F69D2"/>
    <w:rsid w:val="002F7F31"/>
    <w:rsid w:val="003026E3"/>
    <w:rsid w:val="00343AB4"/>
    <w:rsid w:val="003440C3"/>
    <w:rsid w:val="0034609B"/>
    <w:rsid w:val="00351A9E"/>
    <w:rsid w:val="00352F01"/>
    <w:rsid w:val="00357EA4"/>
    <w:rsid w:val="00361321"/>
    <w:rsid w:val="0036154E"/>
    <w:rsid w:val="00365A06"/>
    <w:rsid w:val="00371A5E"/>
    <w:rsid w:val="0038047F"/>
    <w:rsid w:val="003A10E8"/>
    <w:rsid w:val="003A1A39"/>
    <w:rsid w:val="003A414E"/>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5C86"/>
    <w:rsid w:val="005772C2"/>
    <w:rsid w:val="00584F42"/>
    <w:rsid w:val="00590158"/>
    <w:rsid w:val="005B4A06"/>
    <w:rsid w:val="005D247A"/>
    <w:rsid w:val="005D5AB0"/>
    <w:rsid w:val="005D67B3"/>
    <w:rsid w:val="005F1BFD"/>
    <w:rsid w:val="00603AC3"/>
    <w:rsid w:val="00606F44"/>
    <w:rsid w:val="0061268D"/>
    <w:rsid w:val="006177B0"/>
    <w:rsid w:val="00631E45"/>
    <w:rsid w:val="00640FE8"/>
    <w:rsid w:val="00647C37"/>
    <w:rsid w:val="0065488D"/>
    <w:rsid w:val="00662BAB"/>
    <w:rsid w:val="00673429"/>
    <w:rsid w:val="00681252"/>
    <w:rsid w:val="00682D30"/>
    <w:rsid w:val="00683433"/>
    <w:rsid w:val="006871A8"/>
    <w:rsid w:val="0069499F"/>
    <w:rsid w:val="006B4A8D"/>
    <w:rsid w:val="006C64B1"/>
    <w:rsid w:val="006E5695"/>
    <w:rsid w:val="006F2D4D"/>
    <w:rsid w:val="006F4C36"/>
    <w:rsid w:val="0071034D"/>
    <w:rsid w:val="00710B97"/>
    <w:rsid w:val="00712D04"/>
    <w:rsid w:val="00724AD5"/>
    <w:rsid w:val="00734922"/>
    <w:rsid w:val="00752606"/>
    <w:rsid w:val="00764DCE"/>
    <w:rsid w:val="007758EF"/>
    <w:rsid w:val="007A397A"/>
    <w:rsid w:val="007A52BA"/>
    <w:rsid w:val="007D3893"/>
    <w:rsid w:val="007D5C6E"/>
    <w:rsid w:val="007F54B3"/>
    <w:rsid w:val="008032C3"/>
    <w:rsid w:val="00807F55"/>
    <w:rsid w:val="00814771"/>
    <w:rsid w:val="00817C84"/>
    <w:rsid w:val="008354DD"/>
    <w:rsid w:val="0084243A"/>
    <w:rsid w:val="00855935"/>
    <w:rsid w:val="0087310B"/>
    <w:rsid w:val="008823E5"/>
    <w:rsid w:val="008959ED"/>
    <w:rsid w:val="008B5A1C"/>
    <w:rsid w:val="008E5244"/>
    <w:rsid w:val="00907AA6"/>
    <w:rsid w:val="00910CB4"/>
    <w:rsid w:val="00912799"/>
    <w:rsid w:val="00914709"/>
    <w:rsid w:val="009148B8"/>
    <w:rsid w:val="00921C5C"/>
    <w:rsid w:val="00930099"/>
    <w:rsid w:val="009320EE"/>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531A"/>
    <w:rsid w:val="00A8423D"/>
    <w:rsid w:val="00A909DB"/>
    <w:rsid w:val="00AB3FB7"/>
    <w:rsid w:val="00AE5233"/>
    <w:rsid w:val="00B00E03"/>
    <w:rsid w:val="00B0274A"/>
    <w:rsid w:val="00B16349"/>
    <w:rsid w:val="00B24F06"/>
    <w:rsid w:val="00B2594D"/>
    <w:rsid w:val="00B306E0"/>
    <w:rsid w:val="00B65F7E"/>
    <w:rsid w:val="00BB26B7"/>
    <w:rsid w:val="00BC6AEE"/>
    <w:rsid w:val="00BD5B1B"/>
    <w:rsid w:val="00BE699F"/>
    <w:rsid w:val="00BF24A5"/>
    <w:rsid w:val="00BF6260"/>
    <w:rsid w:val="00C072DD"/>
    <w:rsid w:val="00C1139E"/>
    <w:rsid w:val="00C136C3"/>
    <w:rsid w:val="00C17791"/>
    <w:rsid w:val="00C30F71"/>
    <w:rsid w:val="00C41FC6"/>
    <w:rsid w:val="00C63F02"/>
    <w:rsid w:val="00C71201"/>
    <w:rsid w:val="00C879A6"/>
    <w:rsid w:val="00CF5069"/>
    <w:rsid w:val="00D07F2F"/>
    <w:rsid w:val="00D1540E"/>
    <w:rsid w:val="00D15D3A"/>
    <w:rsid w:val="00D17BC7"/>
    <w:rsid w:val="00D45F0C"/>
    <w:rsid w:val="00D56FCD"/>
    <w:rsid w:val="00D60802"/>
    <w:rsid w:val="00D76012"/>
    <w:rsid w:val="00D761EA"/>
    <w:rsid w:val="00D82915"/>
    <w:rsid w:val="00D83C87"/>
    <w:rsid w:val="00D92E89"/>
    <w:rsid w:val="00D94CC9"/>
    <w:rsid w:val="00DB7513"/>
    <w:rsid w:val="00DF3166"/>
    <w:rsid w:val="00DF3593"/>
    <w:rsid w:val="00DF69A6"/>
    <w:rsid w:val="00E22D38"/>
    <w:rsid w:val="00E4397A"/>
    <w:rsid w:val="00E5253F"/>
    <w:rsid w:val="00E7420F"/>
    <w:rsid w:val="00E743CA"/>
    <w:rsid w:val="00E74454"/>
    <w:rsid w:val="00E75283"/>
    <w:rsid w:val="00E759ED"/>
    <w:rsid w:val="00E80EC9"/>
    <w:rsid w:val="00E815B6"/>
    <w:rsid w:val="00E96AAD"/>
    <w:rsid w:val="00EA18BD"/>
    <w:rsid w:val="00EA7701"/>
    <w:rsid w:val="00EB5F8F"/>
    <w:rsid w:val="00EC1AEC"/>
    <w:rsid w:val="00F01CCE"/>
    <w:rsid w:val="00F252B3"/>
    <w:rsid w:val="00F977BB"/>
    <w:rsid w:val="00FA1757"/>
    <w:rsid w:val="00FA63C1"/>
    <w:rsid w:val="00FB6579"/>
    <w:rsid w:val="00FC6AFF"/>
    <w:rsid w:val="00FD73AF"/>
    <w:rsid w:val="00FE5B8D"/>
    <w:rsid w:val="00FF14B3"/>
    <w:rsid w:val="00FF6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C296EED-805C-464F-A252-4B24A98C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302</TotalTime>
  <Pages>17</Pages>
  <Words>3232</Words>
  <Characters>18424</Characters>
  <Application>Microsoft Office Word</Application>
  <DocSecurity>0</DocSecurity>
  <Lines>153</Lines>
  <Paragraphs>43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margar</dc:creator>
  <cp:keywords/>
  <dc:description/>
  <cp:lastModifiedBy>Pagano</cp:lastModifiedBy>
  <cp:revision>20</cp:revision>
  <dcterms:created xsi:type="dcterms:W3CDTF">2019-12-04T12:44:00Z</dcterms:created>
  <dcterms:modified xsi:type="dcterms:W3CDTF">2019-12-11T10:05:00Z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