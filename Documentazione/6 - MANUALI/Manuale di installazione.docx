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4796" w:tblpY="961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4466E9" w:rsidRPr="009D3FEB" w14:paraId="05EC3BFB" w14:textId="77777777" w:rsidTr="004466E9">
        <w:trPr>
          <w:trHeight w:val="254"/>
        </w:trPr>
        <w:tc>
          <w:tcPr>
            <w:tcW w:w="1693" w:type="dxa"/>
          </w:tcPr>
          <w:p w14:paraId="73CED1B7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bookmarkStart w:id="0" w:name="_Hlk24096117"/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Riferimento</w:t>
            </w:r>
            <w:proofErr w:type="spellEnd"/>
          </w:p>
        </w:tc>
        <w:tc>
          <w:tcPr>
            <w:tcW w:w="5429" w:type="dxa"/>
          </w:tcPr>
          <w:p w14:paraId="60505C27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</w:p>
        </w:tc>
      </w:tr>
      <w:tr w:rsidR="004466E9" w:rsidRPr="009D3FEB" w14:paraId="661EB2BE" w14:textId="77777777" w:rsidTr="004466E9">
        <w:trPr>
          <w:trHeight w:val="254"/>
        </w:trPr>
        <w:tc>
          <w:tcPr>
            <w:tcW w:w="1693" w:type="dxa"/>
          </w:tcPr>
          <w:p w14:paraId="52C5D0AB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Versione</w:t>
            </w:r>
            <w:proofErr w:type="spellEnd"/>
          </w:p>
        </w:tc>
        <w:tc>
          <w:tcPr>
            <w:tcW w:w="5429" w:type="dxa"/>
          </w:tcPr>
          <w:p w14:paraId="09E30AB7" w14:textId="3925EAFF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/>
                <w:color w:val="auto"/>
                <w:sz w:val="20"/>
                <w:szCs w:val="16"/>
              </w:rPr>
              <w:t>0.</w:t>
            </w:r>
            <w:r w:rsidR="004C047A">
              <w:rPr>
                <w:rFonts w:ascii="Century Gothic" w:hAnsi="Century Gothic"/>
                <w:color w:val="auto"/>
                <w:sz w:val="20"/>
                <w:szCs w:val="16"/>
              </w:rPr>
              <w:t>1</w:t>
            </w:r>
          </w:p>
        </w:tc>
      </w:tr>
      <w:tr w:rsidR="004466E9" w:rsidRPr="009D3FEB" w14:paraId="17B9D43A" w14:textId="77777777" w:rsidTr="004466E9">
        <w:trPr>
          <w:trHeight w:val="254"/>
        </w:trPr>
        <w:tc>
          <w:tcPr>
            <w:tcW w:w="1693" w:type="dxa"/>
          </w:tcPr>
          <w:p w14:paraId="42BC1FEE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Data</w:t>
            </w:r>
          </w:p>
        </w:tc>
        <w:tc>
          <w:tcPr>
            <w:tcW w:w="5429" w:type="dxa"/>
          </w:tcPr>
          <w:p w14:paraId="4621BF6F" w14:textId="55C0B8CB" w:rsidR="004466E9" w:rsidRPr="003A7068" w:rsidRDefault="004C047A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1</w:t>
            </w:r>
            <w:r w:rsidR="007929C9">
              <w:rPr>
                <w:rFonts w:ascii="Century Gothic" w:hAnsi="Century Gothic" w:cs="Arial"/>
                <w:color w:val="auto"/>
                <w:sz w:val="20"/>
                <w:szCs w:val="16"/>
              </w:rPr>
              <w:t>5</w:t>
            </w: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/01/2020</w:t>
            </w:r>
          </w:p>
        </w:tc>
      </w:tr>
      <w:tr w:rsidR="004466E9" w:rsidRPr="009D3FEB" w14:paraId="093FA9D2" w14:textId="77777777" w:rsidTr="004466E9">
        <w:trPr>
          <w:trHeight w:val="611"/>
        </w:trPr>
        <w:tc>
          <w:tcPr>
            <w:tcW w:w="1693" w:type="dxa"/>
          </w:tcPr>
          <w:p w14:paraId="4F0F72D0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Destinatario</w:t>
            </w:r>
            <w:proofErr w:type="spellEnd"/>
          </w:p>
        </w:tc>
        <w:tc>
          <w:tcPr>
            <w:tcW w:w="5429" w:type="dxa"/>
          </w:tcPr>
          <w:p w14:paraId="1EB462D1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Prof.ssa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F. </w:t>
            </w: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Ferrucci</w:t>
            </w:r>
            <w:proofErr w:type="spellEnd"/>
          </w:p>
        </w:tc>
      </w:tr>
      <w:tr w:rsidR="004466E9" w:rsidRPr="00EE79E3" w14:paraId="281CD314" w14:textId="77777777" w:rsidTr="004466E9">
        <w:trPr>
          <w:trHeight w:val="611"/>
        </w:trPr>
        <w:tc>
          <w:tcPr>
            <w:tcW w:w="1693" w:type="dxa"/>
          </w:tcPr>
          <w:p w14:paraId="6A62921C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Presentato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628C3E8C" w14:textId="77777777" w:rsidR="004466E9" w:rsidRPr="003A7068" w:rsidRDefault="004466E9" w:rsidP="000D05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Marco Delle Cave, Francesco Pagano,</w:t>
            </w:r>
          </w:p>
          <w:p w14:paraId="39485CCC" w14:textId="77777777" w:rsidR="004466E9" w:rsidRPr="003A7068" w:rsidRDefault="004466E9" w:rsidP="000D05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Manuel Pisciotta, Alessia Olivieri</w:t>
            </w:r>
          </w:p>
        </w:tc>
      </w:tr>
      <w:tr w:rsidR="004466E9" w:rsidRPr="009D3FEB" w14:paraId="325BEE2B" w14:textId="77777777" w:rsidTr="004466E9">
        <w:trPr>
          <w:trHeight w:val="611"/>
        </w:trPr>
        <w:tc>
          <w:tcPr>
            <w:tcW w:w="1693" w:type="dxa"/>
          </w:tcPr>
          <w:p w14:paraId="74DA7F5A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Approvato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7D549EC5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bCs/>
                <w:color w:val="auto"/>
                <w:sz w:val="20"/>
                <w:szCs w:val="16"/>
              </w:rPr>
            </w:pPr>
          </w:p>
        </w:tc>
      </w:tr>
    </w:tbl>
    <w:bookmarkEnd w:id="0" w:displacedByCustomXml="next"/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bookmarkStart w:id="1" w:name="_GoBack" w:displacedByCustomXml="prev"/>
        <w:bookmarkEnd w:id="1" w:displacedByCustomXml="prev"/>
        <w:p w14:paraId="0E71445B" w14:textId="68B61A5A" w:rsidR="004466E9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860F287" wp14:editId="5A18AA73">
                    <wp:simplePos x="0" y="0"/>
                    <wp:positionH relativeFrom="margin">
                      <wp:posOffset>1247775</wp:posOffset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0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640A4A" w14:textId="05EBFC49" w:rsidR="0035591B" w:rsidRPr="00357EA4" w:rsidRDefault="0007586B" w:rsidP="00190021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929C9">
                                      <w:rPr>
                                        <w:color w:val="1F4E79"/>
                                      </w:rPr>
                                      <w:t>Manuale</w:t>
                                    </w:r>
                                    <w:proofErr w:type="spellEnd"/>
                                    <w:r w:rsidR="007929C9">
                                      <w:rPr>
                                        <w:color w:val="1F4E79"/>
                                      </w:rPr>
                                      <w:t xml:space="preserve"> di </w:t>
                                    </w:r>
                                    <w:proofErr w:type="spellStart"/>
                                    <w:r w:rsidR="007929C9">
                                      <w:rPr>
                                        <w:color w:val="1F4E79"/>
                                      </w:rPr>
                                      <w:t>Installazione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4EB8F21" w14:textId="7BC0CEE8" w:rsidR="0035591B" w:rsidRPr="00190021" w:rsidRDefault="0007586B" w:rsidP="00190021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5591B" w:rsidRPr="00190021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D1BE17C" w14:textId="77777777" w:rsidR="0035591B" w:rsidRDefault="0035591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0F28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98.25pt;margin-top:0;width:6in;height:115.2pt;z-index:251656192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" filled="f" stroked="f" strokeweight=".5pt">
                    <v:textbox style="mso-fit-shape-to-text:t" inset="0,0,0,0">
                      <w:txbxContent>
                        <w:p w14:paraId="2C640A4A" w14:textId="05EBFC49" w:rsidR="0035591B" w:rsidRPr="00357EA4" w:rsidRDefault="0092564A" w:rsidP="00190021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929C9">
                                <w:rPr>
                                  <w:color w:val="1F4E79"/>
                                </w:rPr>
                                <w:t>Manuale</w:t>
                              </w:r>
                              <w:proofErr w:type="spellEnd"/>
                              <w:r w:rsidR="007929C9">
                                <w:rPr>
                                  <w:color w:val="1F4E79"/>
                                </w:rPr>
                                <w:t xml:space="preserve"> di </w:t>
                              </w:r>
                              <w:proofErr w:type="spellStart"/>
                              <w:r w:rsidR="007929C9">
                                <w:rPr>
                                  <w:color w:val="1F4E79"/>
                                </w:rPr>
                                <w:t>Installazione</w:t>
                              </w:r>
                              <w:proofErr w:type="spellEnd"/>
                            </w:sdtContent>
                          </w:sdt>
                        </w:p>
                        <w:p w14:paraId="14EB8F21" w14:textId="7BC0CEE8" w:rsidR="0035591B" w:rsidRPr="00190021" w:rsidRDefault="0092564A" w:rsidP="00190021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5591B" w:rsidRPr="00190021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  <w:p w14:paraId="0D1BE17C" w14:textId="77777777" w:rsidR="0035591B" w:rsidRDefault="0035591B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7420F">
            <w:rPr>
              <w:noProof/>
              <w:lang w:val="it-IT" w:eastAsia="it-IT"/>
            </w:rPr>
            <w:drawing>
              <wp:anchor distT="0" distB="0" distL="114300" distR="114300" simplePos="0" relativeHeight="251661312" behindDoc="0" locked="0" layoutInCell="1" allowOverlap="1" wp14:anchorId="6C476784" wp14:editId="44BE872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00095" cy="2802890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46" y="21434"/>
                    <wp:lineTo x="21446" y="0"/>
                    <wp:lineTo x="0" y="0"/>
                  </wp:wrapPolygon>
                </wp:wrapThrough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mage1_1040png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0095" cy="280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4F42">
            <w:rPr>
              <w:lang w:val="it-IT"/>
            </w:rPr>
            <w:br w:type="page"/>
          </w:r>
        </w:p>
        <w:p w14:paraId="3DE7445C" w14:textId="541ADD4F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1EC1BCD" w14:textId="33474E21" w:rsidR="00357EA4" w:rsidRDefault="0081477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proofErr w:type="spellStart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>Revision</w:t>
          </w:r>
          <w:proofErr w:type="spellEnd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 xml:space="preserve"> History</w:t>
          </w:r>
        </w:p>
        <w:tbl>
          <w:tblPr>
            <w:tblStyle w:val="Tabellagriglia5scura-colore1"/>
            <w:tblW w:w="8926" w:type="dxa"/>
            <w:tblLayout w:type="fixed"/>
            <w:tblLook w:val="0400" w:firstRow="0" w:lastRow="0" w:firstColumn="0" w:lastColumn="0" w:noHBand="0" w:noVBand="1"/>
          </w:tblPr>
          <w:tblGrid>
            <w:gridCol w:w="2122"/>
            <w:gridCol w:w="2126"/>
            <w:gridCol w:w="2410"/>
            <w:gridCol w:w="2268"/>
          </w:tblGrid>
          <w:tr w:rsidR="005F1BFD" w14:paraId="429CCF33" w14:textId="77777777" w:rsidTr="005F1BF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70"/>
            </w:trPr>
            <w:tc>
              <w:tcPr>
                <w:tcW w:w="2122" w:type="dxa"/>
                <w:shd w:val="clear" w:color="auto" w:fill="1F4E79"/>
                <w:vAlign w:val="center"/>
              </w:tcPr>
              <w:p w14:paraId="52DBCA77" w14:textId="77777777" w:rsidR="005F1BFD" w:rsidRPr="00940DAE" w:rsidRDefault="005F1BFD" w:rsidP="000D05B9">
                <w:pPr>
                  <w:pStyle w:val="Gpstesto"/>
                  <w:spacing w:after="61" w:line="240" w:lineRule="auto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126" w:type="dxa"/>
                <w:shd w:val="clear" w:color="auto" w:fill="1F4E79"/>
                <w:vAlign w:val="center"/>
              </w:tcPr>
              <w:p w14:paraId="54F32812" w14:textId="11310860" w:rsidR="005F1BFD" w:rsidRPr="000B25A1" w:rsidRDefault="005F1BFD" w:rsidP="000D05B9">
                <w:pPr>
                  <w:pStyle w:val="Gpstesto"/>
                  <w:spacing w:after="61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410" w:type="dxa"/>
                <w:shd w:val="clear" w:color="auto" w:fill="1F4E79"/>
                <w:vAlign w:val="center"/>
              </w:tcPr>
              <w:p w14:paraId="0F552983" w14:textId="77777777" w:rsidR="005F1BFD" w:rsidRPr="00E8327A" w:rsidRDefault="005F1BFD" w:rsidP="000D05B9">
                <w:pPr>
                  <w:pStyle w:val="Gpstesto"/>
                  <w:spacing w:after="61" w:line="240" w:lineRule="auto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268" w:type="dxa"/>
                <w:shd w:val="clear" w:color="auto" w:fill="1F4E79"/>
                <w:vAlign w:val="center"/>
              </w:tcPr>
              <w:p w14:paraId="51263A71" w14:textId="77777777" w:rsidR="005F1BFD" w:rsidRPr="00E8327A" w:rsidRDefault="005F1BFD" w:rsidP="000D05B9">
                <w:pPr>
                  <w:pStyle w:val="Gpstesto"/>
                  <w:spacing w:after="61" w:line="240" w:lineRule="auto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5F1BFD" w:rsidRPr="00FD31AF" w14:paraId="45F95BAE" w14:textId="77777777" w:rsidTr="005F1BFD">
            <w:trPr>
              <w:trHeight w:val="570"/>
            </w:trPr>
            <w:tc>
              <w:tcPr>
                <w:tcW w:w="2122" w:type="dxa"/>
                <w:shd w:val="clear" w:color="auto" w:fill="BDD6EE"/>
                <w:vAlign w:val="center"/>
              </w:tcPr>
              <w:p w14:paraId="14C5C2AE" w14:textId="4450E093" w:rsidR="005F1BFD" w:rsidRPr="00FF7C46" w:rsidRDefault="004C047A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1</w:t>
                </w:r>
                <w:r w:rsidR="007929C9">
                  <w:rPr>
                    <w:sz w:val="22"/>
                  </w:rPr>
                  <w:t>5</w:t>
                </w:r>
                <w:r w:rsidR="005F1BFD" w:rsidRPr="00FF7C46">
                  <w:rPr>
                    <w:sz w:val="22"/>
                  </w:rPr>
                  <w:t>/</w:t>
                </w:r>
                <w:r w:rsidR="007929C9">
                  <w:rPr>
                    <w:sz w:val="22"/>
                  </w:rPr>
                  <w:t>01</w:t>
                </w:r>
                <w:r w:rsidR="005F1BFD" w:rsidRPr="00FF7C46">
                  <w:rPr>
                    <w:sz w:val="22"/>
                  </w:rPr>
                  <w:t>/20</w:t>
                </w:r>
                <w:r w:rsidR="007929C9">
                  <w:rPr>
                    <w:sz w:val="22"/>
                  </w:rPr>
                  <w:t>20</w:t>
                </w:r>
              </w:p>
            </w:tc>
            <w:tc>
              <w:tcPr>
                <w:tcW w:w="2126" w:type="dxa"/>
                <w:shd w:val="clear" w:color="auto" w:fill="BDD6EE"/>
                <w:vAlign w:val="center"/>
              </w:tcPr>
              <w:p w14:paraId="01CA36F3" w14:textId="25F27978" w:rsidR="005F1BFD" w:rsidRPr="00FF7C46" w:rsidRDefault="005F1BFD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0.1</w:t>
                </w:r>
              </w:p>
            </w:tc>
            <w:tc>
              <w:tcPr>
                <w:tcW w:w="2410" w:type="dxa"/>
                <w:shd w:val="clear" w:color="auto" w:fill="BDD6EE"/>
                <w:vAlign w:val="center"/>
              </w:tcPr>
              <w:p w14:paraId="45AAC26C" w14:textId="55398565" w:rsidR="005F1BFD" w:rsidRPr="00FF7C46" w:rsidRDefault="007929C9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Prima Stesura</w:t>
                </w:r>
              </w:p>
            </w:tc>
            <w:tc>
              <w:tcPr>
                <w:tcW w:w="2268" w:type="dxa"/>
                <w:shd w:val="clear" w:color="auto" w:fill="BDD6EE"/>
                <w:vAlign w:val="center"/>
              </w:tcPr>
              <w:p w14:paraId="69EBA1D0" w14:textId="1CDACF81" w:rsidR="005F1BFD" w:rsidRPr="00FF7C46" w:rsidRDefault="005F1BFD" w:rsidP="000D05B9">
                <w:pPr>
                  <w:pStyle w:val="Logo"/>
                  <w:spacing w:before="0" w:after="61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Delle Cave Marco,</w:t>
                </w:r>
              </w:p>
              <w:p w14:paraId="42F18147" w14:textId="2D4F3D34" w:rsidR="005F1BFD" w:rsidRPr="00FF7C46" w:rsidRDefault="005F1BFD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Pagano Francesco</w:t>
                </w:r>
                <w:r w:rsidR="002221D6">
                  <w:rPr>
                    <w:sz w:val="22"/>
                  </w:rPr>
                  <w:t>, Pisciotta Manuel</w:t>
                </w:r>
              </w:p>
            </w:tc>
          </w:tr>
        </w:tbl>
        <w:p w14:paraId="20F8E6BD" w14:textId="77777777" w:rsidR="00855935" w:rsidRDefault="00855935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E9FAFD6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298134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4E8746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DA86B08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A9FCA6E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D21095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DECAD8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1B37EB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5FCEB00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2BDCB5E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3D0C6D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FB5C248" w14:textId="5426B1C0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B7DF8CD" w14:textId="5ABEB972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DD36AF" w14:textId="7E87C378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962C203" w14:textId="1CB9CAD4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EA6E369" w14:textId="036EF60F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2E258CB" w14:textId="50753831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BF97E7A" w14:textId="6D75DD84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DC010EE" w14:textId="2C565D98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514F9D" w14:textId="3267E0C6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626E23F" w14:textId="2CC26E51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A0EF4B0" w14:textId="6ACDE6EA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8209D2F" w14:textId="163B0FC9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2D9414C" w14:textId="13AAF20E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014B6DD" w14:textId="55B80377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F69DB81" w14:textId="6B168D39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B34A7BC" w14:textId="0E13C405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753BCCC" w14:textId="527EB4CD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EAFC61" w14:textId="0EE10243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92082D4" w14:textId="1F47EB97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525BAE7" w14:textId="337FE87D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D06E292" w14:textId="1C2EC8BE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D7E25C" w14:textId="7A13CC3E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48F6B25" w14:textId="77777777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7EA8758" w14:textId="77777777" w:rsidR="00665E3C" w:rsidRDefault="00665E3C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02CC8AC" w14:textId="3FC4B1EC" w:rsidR="00F01CCE" w:rsidRPr="00543756" w:rsidRDefault="0007586B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4"/>
          <w:szCs w:val="20"/>
          <w:lang w:val="it-IT"/>
        </w:rPr>
        <w:id w:val="98875860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15C0BCB" w14:textId="31D041C6" w:rsidR="00F977BB" w:rsidRPr="00F977BB" w:rsidRDefault="00F977BB" w:rsidP="000D05B9">
          <w:pPr>
            <w:pStyle w:val="Titolosommario"/>
            <w:spacing w:after="61" w:line="240" w:lineRule="auto"/>
            <w:jc w:val="both"/>
            <w:rPr>
              <w:color w:val="1F4E79"/>
            </w:rPr>
          </w:pPr>
          <w:r w:rsidRPr="00665E3C">
            <w:rPr>
              <w:color w:val="1F4E79"/>
              <w:sz w:val="36"/>
              <w:szCs w:val="36"/>
              <w:u w:val="single"/>
              <w:lang w:val="it-IT"/>
            </w:rPr>
            <w:t>Sommario</w:t>
          </w:r>
        </w:p>
        <w:p w14:paraId="413BCC05" w14:textId="77777777" w:rsidR="002221D6" w:rsidRDefault="00665E3C" w:rsidP="000D05B9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after="61"/>
            <w:jc w:val="both"/>
            <w:rPr>
              <w:noProof/>
            </w:rPr>
          </w:pPr>
          <w:r>
            <w:rPr>
              <w:color w:val="auto"/>
            </w:rPr>
            <w:t xml:space="preserve">      </w:t>
          </w:r>
          <w:r w:rsidR="00F977BB" w:rsidRPr="004466E9">
            <w:rPr>
              <w:color w:val="auto"/>
            </w:rPr>
            <w:fldChar w:fldCharType="begin"/>
          </w:r>
          <w:r w:rsidR="00F977BB" w:rsidRPr="004466E9">
            <w:rPr>
              <w:color w:val="auto"/>
            </w:rPr>
            <w:instrText xml:space="preserve"> TOC \o "1-3" \h \z \u </w:instrText>
          </w:r>
          <w:r w:rsidR="00F977BB" w:rsidRPr="004466E9">
            <w:rPr>
              <w:color w:val="auto"/>
            </w:rPr>
            <w:fldChar w:fldCharType="separate"/>
          </w:r>
        </w:p>
        <w:p w14:paraId="2E0EB655" w14:textId="1ECA3D6C" w:rsidR="002221D6" w:rsidRDefault="0007586B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2" w:history="1">
            <w:r w:rsidR="002221D6" w:rsidRPr="004C4E07">
              <w:rPr>
                <w:rStyle w:val="Collegamentoipertestuale"/>
                <w:noProof/>
                <w:lang w:val="it-IT"/>
              </w:rPr>
              <w:t>1. Introduzione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_Toc29980942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3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05759E8B" w14:textId="481CEFE6" w:rsidR="002221D6" w:rsidRDefault="0007586B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3" w:history="1">
            <w:r w:rsidR="002221D6" w:rsidRPr="004C4E07">
              <w:rPr>
                <w:rStyle w:val="Collegamentoipertestuale"/>
                <w:noProof/>
                <w:lang w:val="it-IT"/>
              </w:rPr>
              <w:t>2. Avvio Applicazione Web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_Toc29980943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3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0C4FEECD" w14:textId="25F43B0C" w:rsidR="002221D6" w:rsidRDefault="0007586B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4" w:history="1">
            <w:r w:rsidR="002221D6" w:rsidRPr="004C4E07">
              <w:rPr>
                <w:rStyle w:val="Collegamentoipertestuale"/>
                <w:noProof/>
                <w:lang w:val="it-IT"/>
              </w:rPr>
              <w:t>3. Avvio Applicazione Web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_Toc29980944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3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7188D9B4" w14:textId="38AE2915" w:rsidR="002221D6" w:rsidRDefault="0007586B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5" w:history="1">
            <w:r w:rsidR="002221D6" w:rsidRPr="004C4E07">
              <w:rPr>
                <w:rStyle w:val="Collegamentoipertestuale"/>
                <w:noProof/>
                <w:lang w:val="it-IT"/>
              </w:rPr>
              <w:t>4. Prima di installare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_Toc29980945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3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2A14C72D" w14:textId="2A6508C8" w:rsidR="002221D6" w:rsidRDefault="0007586B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80946" w:history="1">
            <w:r w:rsidR="002221D6" w:rsidRPr="004C4E07">
              <w:rPr>
                <w:rStyle w:val="Collegamentoipertestuale"/>
                <w:noProof/>
              </w:rPr>
              <w:t>4.1. Preparazione ed installazione della base di dati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_Toc29980946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3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7A29DBB1" w14:textId="7E0042F7" w:rsidR="002221D6" w:rsidRDefault="0007586B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7" w:history="1">
            <w:r w:rsidR="002221D6" w:rsidRPr="004C4E07">
              <w:rPr>
                <w:rStyle w:val="Collegamentoipertestuale"/>
                <w:noProof/>
                <w:lang w:val="it-IT"/>
              </w:rPr>
              <w:t>5. Installazione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_Toc29980947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4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32DE070B" w14:textId="447FCEF0" w:rsidR="002221D6" w:rsidRDefault="0007586B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8" w:history="1">
            <w:r w:rsidR="002221D6" w:rsidRPr="004C4E07">
              <w:rPr>
                <w:rStyle w:val="Collegamentoipertestuale"/>
                <w:noProof/>
                <w:lang w:val="it-IT"/>
              </w:rPr>
              <w:t>6. Primo accesso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_Toc29980948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5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0AC100A6" w14:textId="797AA7D3" w:rsidR="002221D6" w:rsidRDefault="0007586B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80949" w:history="1">
            <w:r w:rsidR="002221D6" w:rsidRPr="004C4E07">
              <w:rPr>
                <w:rStyle w:val="Collegamentoipertestuale"/>
                <w:noProof/>
                <w:lang w:val="it-IT"/>
              </w:rPr>
              <w:t>6.1. Credenziali per il primo accesso – Membro della</w:t>
            </w:r>
            <w:r w:rsidR="002221D6">
              <w:rPr>
                <w:rStyle w:val="Collegamentoipertestuale"/>
                <w:noProof/>
                <w:lang w:val="it-IT"/>
              </w:rPr>
              <w:t xml:space="preserve"> </w:t>
            </w:r>
            <w:r w:rsidR="002221D6" w:rsidRPr="004C4E07">
              <w:rPr>
                <w:rStyle w:val="Collegamentoipertestuale"/>
                <w:noProof/>
                <w:lang w:val="it-IT"/>
              </w:rPr>
              <w:t>Commissione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_Toc29980949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5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29429701" w14:textId="26642D2B" w:rsidR="002221D6" w:rsidRDefault="0007586B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80950" w:history="1">
            <w:r w:rsidR="002221D6" w:rsidRPr="004C4E07">
              <w:rPr>
                <w:rStyle w:val="Collegamentoipertestuale"/>
                <w:noProof/>
                <w:lang w:val="it-IT"/>
              </w:rPr>
              <w:t>6.2. Credenziali per il primo accesso – Tutor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_Toc29980950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6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7AA7CBC4" w14:textId="04107EFC" w:rsidR="002221D6" w:rsidRDefault="0007586B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80951" w:history="1">
            <w:r w:rsidR="002221D6" w:rsidRPr="004C4E07">
              <w:rPr>
                <w:rStyle w:val="Collegamentoipertestuale"/>
                <w:noProof/>
                <w:lang w:val="it-IT"/>
              </w:rPr>
              <w:t>6.3. Credenziali per il primo accesso – Studente</w:t>
            </w:r>
            <w:r w:rsidR="002221D6">
              <w:rPr>
                <w:noProof/>
                <w:webHidden/>
              </w:rPr>
              <w:tab/>
            </w:r>
            <w:r w:rsidR="002221D6">
              <w:rPr>
                <w:noProof/>
                <w:webHidden/>
              </w:rPr>
              <w:fldChar w:fldCharType="begin"/>
            </w:r>
            <w:r w:rsidR="002221D6">
              <w:rPr>
                <w:noProof/>
                <w:webHidden/>
              </w:rPr>
              <w:instrText xml:space="preserve"> PAGEREF _Toc29980951 \h </w:instrText>
            </w:r>
            <w:r w:rsidR="002221D6">
              <w:rPr>
                <w:noProof/>
                <w:webHidden/>
              </w:rPr>
            </w:r>
            <w:r w:rsidR="002221D6">
              <w:rPr>
                <w:noProof/>
                <w:webHidden/>
              </w:rPr>
              <w:fldChar w:fldCharType="separate"/>
            </w:r>
            <w:r w:rsidR="002221D6">
              <w:rPr>
                <w:noProof/>
                <w:webHidden/>
              </w:rPr>
              <w:t>7</w:t>
            </w:r>
            <w:r w:rsidR="002221D6">
              <w:rPr>
                <w:noProof/>
                <w:webHidden/>
              </w:rPr>
              <w:fldChar w:fldCharType="end"/>
            </w:r>
          </w:hyperlink>
        </w:p>
        <w:p w14:paraId="033D360E" w14:textId="6F23B058" w:rsidR="00F977BB" w:rsidRDefault="00F977BB" w:rsidP="000D05B9">
          <w:pPr>
            <w:spacing w:after="61" w:line="240" w:lineRule="auto"/>
            <w:jc w:val="both"/>
          </w:pPr>
          <w:r w:rsidRPr="004466E9">
            <w:rPr>
              <w:b/>
              <w:bCs/>
              <w:color w:val="auto"/>
            </w:rPr>
            <w:fldChar w:fldCharType="end"/>
          </w:r>
        </w:p>
      </w:sdtContent>
    </w:sdt>
    <w:p w14:paraId="76336677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5FE635B1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207D25D7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2BD1B949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3F3F3AFE" w14:textId="77777777" w:rsidR="00523A23" w:rsidRDefault="00523A23" w:rsidP="000D05B9">
      <w:pPr>
        <w:spacing w:after="61" w:line="240" w:lineRule="auto"/>
        <w:jc w:val="both"/>
        <w:rPr>
          <w:b/>
          <w:bCs/>
          <w:sz w:val="26"/>
          <w:szCs w:val="26"/>
          <w:lang w:val="it-IT"/>
        </w:rPr>
      </w:pPr>
    </w:p>
    <w:p w14:paraId="245E9D44" w14:textId="65E732EE" w:rsidR="00523A23" w:rsidRDefault="00523A23" w:rsidP="000D05B9">
      <w:pPr>
        <w:tabs>
          <w:tab w:val="left" w:pos="7035"/>
        </w:tabs>
        <w:spacing w:after="61" w:line="240" w:lineRule="auto"/>
        <w:jc w:val="both"/>
        <w:rPr>
          <w:b/>
          <w:bCs/>
          <w:sz w:val="26"/>
          <w:szCs w:val="26"/>
          <w:lang w:val="it-IT"/>
        </w:rPr>
      </w:pPr>
      <w:r>
        <w:rPr>
          <w:b/>
          <w:bCs/>
          <w:sz w:val="26"/>
          <w:szCs w:val="26"/>
          <w:lang w:val="it-IT"/>
        </w:rPr>
        <w:tab/>
      </w:r>
    </w:p>
    <w:p w14:paraId="565DD870" w14:textId="5CC3FDA9" w:rsidR="00523A23" w:rsidRPr="00523A23" w:rsidRDefault="00523A23" w:rsidP="000D05B9">
      <w:pPr>
        <w:tabs>
          <w:tab w:val="left" w:pos="7035"/>
        </w:tabs>
        <w:spacing w:after="61" w:line="240" w:lineRule="auto"/>
        <w:jc w:val="both"/>
        <w:rPr>
          <w:lang w:val="it-IT"/>
        </w:rPr>
        <w:sectPr w:rsidR="00523A23" w:rsidRPr="00523A23" w:rsidSect="000A12A8">
          <w:headerReference w:type="default" r:id="rId11"/>
          <w:footerReference w:type="default" r:id="rId12"/>
          <w:headerReference w:type="first" r:id="rId13"/>
          <w:pgSz w:w="11907" w:h="16839" w:code="1"/>
          <w:pgMar w:top="1148" w:right="1418" w:bottom="1148" w:left="1418" w:header="709" w:footer="612" w:gutter="0"/>
          <w:pgNumType w:start="0"/>
          <w:cols w:space="720"/>
          <w:docGrid w:linePitch="360"/>
        </w:sectPr>
      </w:pPr>
      <w:r>
        <w:rPr>
          <w:lang w:val="it-IT"/>
        </w:rPr>
        <w:tab/>
      </w:r>
    </w:p>
    <w:p w14:paraId="7C744DFB" w14:textId="7903A59E" w:rsidR="004F3C91" w:rsidRPr="007929C9" w:rsidRDefault="0026167D" w:rsidP="007929C9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2" w:name="_Toc26433059"/>
      <w:bookmarkStart w:id="3" w:name="_Toc29980942"/>
      <w:r w:rsidRPr="00930099">
        <w:rPr>
          <w:color w:val="1F4E79"/>
          <w:lang w:val="it-IT"/>
        </w:rPr>
        <w:lastRenderedPageBreak/>
        <w:t xml:space="preserve">1. </w:t>
      </w:r>
      <w:r w:rsidRPr="003A7068">
        <w:rPr>
          <w:color w:val="1F4E79"/>
          <w:u w:val="single"/>
          <w:lang w:val="it-IT"/>
        </w:rPr>
        <w:t>Int</w:t>
      </w:r>
      <w:r w:rsidR="004A29E6" w:rsidRPr="003A7068">
        <w:rPr>
          <w:color w:val="1F4E79"/>
          <w:u w:val="single"/>
          <w:lang w:val="it-IT"/>
        </w:rPr>
        <w:t>ro</w:t>
      </w:r>
      <w:r w:rsidR="004A29E6" w:rsidRPr="00603BDF">
        <w:rPr>
          <w:color w:val="1F4E79"/>
          <w:u w:val="single"/>
          <w:lang w:val="it-IT"/>
        </w:rPr>
        <w:t>duzione</w:t>
      </w:r>
      <w:bookmarkEnd w:id="2"/>
      <w:bookmarkEnd w:id="3"/>
    </w:p>
    <w:p w14:paraId="1CCF0ADC" w14:textId="4C0D06A7" w:rsidR="007929C9" w:rsidRPr="007929C9" w:rsidRDefault="007929C9" w:rsidP="004F3C91">
      <w:pPr>
        <w:pStyle w:val="Nessunaspaziatura"/>
        <w:rPr>
          <w:rFonts w:ascii="Garamond" w:hAnsi="Garamond"/>
          <w:sz w:val="24"/>
          <w:szCs w:val="24"/>
        </w:rPr>
      </w:pPr>
      <w:r w:rsidRPr="007929C9">
        <w:rPr>
          <w:rFonts w:ascii="Garamond" w:hAnsi="Garamond"/>
          <w:sz w:val="24"/>
          <w:szCs w:val="24"/>
        </w:rPr>
        <w:t xml:space="preserve">Lo </w:t>
      </w:r>
      <w:proofErr w:type="spellStart"/>
      <w:r w:rsidRPr="007929C9">
        <w:rPr>
          <w:rFonts w:ascii="Garamond" w:hAnsi="Garamond"/>
          <w:sz w:val="24"/>
          <w:szCs w:val="24"/>
        </w:rPr>
        <w:t>scopo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del </w:t>
      </w:r>
      <w:proofErr w:type="spellStart"/>
      <w:r w:rsidRPr="007929C9">
        <w:rPr>
          <w:rFonts w:ascii="Garamond" w:hAnsi="Garamond"/>
          <w:sz w:val="24"/>
          <w:szCs w:val="24"/>
        </w:rPr>
        <w:t>documento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è </w:t>
      </w:r>
      <w:proofErr w:type="spellStart"/>
      <w:r w:rsidRPr="007929C9">
        <w:rPr>
          <w:rFonts w:ascii="Garamond" w:hAnsi="Garamond"/>
          <w:sz w:val="24"/>
          <w:szCs w:val="24"/>
        </w:rPr>
        <w:t>quello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di </w:t>
      </w:r>
      <w:proofErr w:type="spellStart"/>
      <w:r w:rsidRPr="007929C9">
        <w:rPr>
          <w:rFonts w:ascii="Garamond" w:hAnsi="Garamond"/>
          <w:sz w:val="24"/>
          <w:szCs w:val="24"/>
        </w:rPr>
        <w:t>riportare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le </w:t>
      </w:r>
      <w:proofErr w:type="spellStart"/>
      <w:r w:rsidRPr="007929C9">
        <w:rPr>
          <w:rFonts w:ascii="Garamond" w:hAnsi="Garamond"/>
          <w:sz w:val="24"/>
          <w:szCs w:val="24"/>
        </w:rPr>
        <w:t>operazioni</w:t>
      </w:r>
      <w:proofErr w:type="spellEnd"/>
      <w:r w:rsidRPr="007929C9">
        <w:rPr>
          <w:rFonts w:ascii="Garamond" w:hAnsi="Garamond"/>
          <w:sz w:val="24"/>
          <w:szCs w:val="24"/>
        </w:rPr>
        <w:t xml:space="preserve"> da </w:t>
      </w:r>
      <w:proofErr w:type="spellStart"/>
      <w:r w:rsidRPr="007929C9">
        <w:rPr>
          <w:rFonts w:ascii="Garamond" w:hAnsi="Garamond"/>
          <w:sz w:val="24"/>
          <w:szCs w:val="24"/>
        </w:rPr>
        <w:t>eseguire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per </w:t>
      </w:r>
      <w:proofErr w:type="spellStart"/>
      <w:r w:rsidRPr="007929C9">
        <w:rPr>
          <w:rFonts w:ascii="Garamond" w:hAnsi="Garamond"/>
          <w:sz w:val="24"/>
          <w:szCs w:val="24"/>
        </w:rPr>
        <w:t>l’avvio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</w:t>
      </w:r>
      <w:proofErr w:type="spellStart"/>
      <w:r w:rsidRPr="007929C9">
        <w:rPr>
          <w:rFonts w:ascii="Garamond" w:hAnsi="Garamond"/>
          <w:sz w:val="24"/>
          <w:szCs w:val="24"/>
        </w:rPr>
        <w:t>dell’applicazione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web “</w:t>
      </w:r>
      <w:proofErr w:type="spellStart"/>
      <w:r w:rsidRPr="007929C9">
        <w:rPr>
          <w:rFonts w:ascii="Garamond" w:hAnsi="Garamond"/>
          <w:sz w:val="24"/>
          <w:szCs w:val="24"/>
        </w:rPr>
        <w:t>TutoratoSmart</w:t>
      </w:r>
      <w:proofErr w:type="spellEnd"/>
      <w:r w:rsidRPr="007929C9">
        <w:rPr>
          <w:rFonts w:ascii="Garamond" w:hAnsi="Garamond"/>
          <w:sz w:val="24"/>
          <w:szCs w:val="24"/>
        </w:rPr>
        <w:t xml:space="preserve">”. </w:t>
      </w:r>
      <w:proofErr w:type="spellStart"/>
      <w:r w:rsidRPr="007929C9">
        <w:rPr>
          <w:rFonts w:ascii="Garamond" w:hAnsi="Garamond"/>
          <w:sz w:val="24"/>
          <w:szCs w:val="24"/>
        </w:rPr>
        <w:t>Inoltre</w:t>
      </w:r>
      <w:proofErr w:type="spellEnd"/>
      <w:r w:rsidRPr="007929C9">
        <w:rPr>
          <w:rFonts w:ascii="Garamond" w:hAnsi="Garamond"/>
          <w:sz w:val="24"/>
          <w:szCs w:val="24"/>
        </w:rPr>
        <w:t xml:space="preserve">, </w:t>
      </w:r>
      <w:proofErr w:type="spellStart"/>
      <w:r w:rsidRPr="007929C9">
        <w:rPr>
          <w:rFonts w:ascii="Garamond" w:hAnsi="Garamond"/>
          <w:sz w:val="24"/>
          <w:szCs w:val="24"/>
        </w:rPr>
        <w:t>nel</w:t>
      </w:r>
      <w:proofErr w:type="spellEnd"/>
      <w:r w:rsidRPr="007929C9">
        <w:rPr>
          <w:rFonts w:ascii="Garamond" w:hAnsi="Garamond"/>
          <w:sz w:val="24"/>
          <w:szCs w:val="24"/>
        </w:rPr>
        <w:t xml:space="preserve"> </w:t>
      </w:r>
      <w:proofErr w:type="spellStart"/>
      <w:r w:rsidRPr="007929C9">
        <w:rPr>
          <w:rFonts w:ascii="Garamond" w:hAnsi="Garamond"/>
          <w:sz w:val="24"/>
          <w:szCs w:val="24"/>
        </w:rPr>
        <w:t>documento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</w:t>
      </w:r>
      <w:proofErr w:type="spellStart"/>
      <w:r w:rsidRPr="007929C9">
        <w:rPr>
          <w:rFonts w:ascii="Garamond" w:hAnsi="Garamond"/>
          <w:sz w:val="24"/>
          <w:szCs w:val="24"/>
        </w:rPr>
        <w:t>saranno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</w:t>
      </w:r>
      <w:proofErr w:type="spellStart"/>
      <w:r w:rsidRPr="007929C9">
        <w:rPr>
          <w:rFonts w:ascii="Garamond" w:hAnsi="Garamond"/>
          <w:sz w:val="24"/>
          <w:szCs w:val="24"/>
        </w:rPr>
        <w:t>riportate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le procedure di </w:t>
      </w:r>
      <w:proofErr w:type="spellStart"/>
      <w:r w:rsidRPr="007929C9">
        <w:rPr>
          <w:rFonts w:ascii="Garamond" w:hAnsi="Garamond"/>
          <w:sz w:val="24"/>
          <w:szCs w:val="24"/>
        </w:rPr>
        <w:t>installazione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</w:t>
      </w:r>
      <w:proofErr w:type="spellStart"/>
      <w:r w:rsidRPr="007929C9">
        <w:rPr>
          <w:rFonts w:ascii="Garamond" w:hAnsi="Garamond"/>
          <w:sz w:val="24"/>
          <w:szCs w:val="24"/>
        </w:rPr>
        <w:t>dell’applicazione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per </w:t>
      </w:r>
      <w:proofErr w:type="spellStart"/>
      <w:r w:rsidRPr="007929C9">
        <w:rPr>
          <w:rFonts w:ascii="Garamond" w:hAnsi="Garamond"/>
          <w:sz w:val="24"/>
          <w:szCs w:val="24"/>
        </w:rPr>
        <w:t>l’utilizzo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in locale.</w:t>
      </w:r>
    </w:p>
    <w:p w14:paraId="2AC51CF8" w14:textId="66F529F0" w:rsidR="007929C9" w:rsidRDefault="007929C9" w:rsidP="004F3C91">
      <w:pPr>
        <w:pStyle w:val="Nessunaspaziatura"/>
        <w:rPr>
          <w:sz w:val="24"/>
          <w:szCs w:val="24"/>
        </w:rPr>
      </w:pPr>
    </w:p>
    <w:p w14:paraId="290A8B46" w14:textId="6C44C06C" w:rsidR="007929C9" w:rsidRPr="007929C9" w:rsidRDefault="007929C9" w:rsidP="007929C9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4" w:name="_Toc29980943"/>
      <w:r>
        <w:rPr>
          <w:color w:val="1F4E79"/>
          <w:lang w:val="it-IT"/>
        </w:rPr>
        <w:t>2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u w:val="single"/>
          <w:lang w:val="it-IT"/>
        </w:rPr>
        <w:t>Avvio Applicazione Web</w:t>
      </w:r>
      <w:bookmarkEnd w:id="4"/>
    </w:p>
    <w:p w14:paraId="5351CD37" w14:textId="77777777" w:rsidR="007929C9" w:rsidRPr="007929C9" w:rsidRDefault="007929C9" w:rsidP="007929C9">
      <w:pPr>
        <w:pStyle w:val="Default"/>
      </w:pPr>
      <w:r w:rsidRPr="007929C9">
        <w:t xml:space="preserve">Requisiti di sistema: </w:t>
      </w:r>
    </w:p>
    <w:p w14:paraId="3DCE9A95" w14:textId="2A888B39" w:rsidR="007929C9" w:rsidRPr="007929C9" w:rsidRDefault="007929C9" w:rsidP="007929C9">
      <w:pPr>
        <w:pStyle w:val="Default"/>
        <w:ind w:firstLine="720"/>
      </w:pPr>
      <w:r w:rsidRPr="007929C9">
        <w:t xml:space="preserve">• Web Browser </w:t>
      </w:r>
    </w:p>
    <w:p w14:paraId="3A0D09A4" w14:textId="77777777" w:rsidR="007929C9" w:rsidRPr="007929C9" w:rsidRDefault="007929C9" w:rsidP="007929C9">
      <w:pPr>
        <w:pStyle w:val="Default"/>
        <w:spacing w:after="86"/>
        <w:ind w:firstLine="720"/>
      </w:pPr>
      <w:r w:rsidRPr="007929C9">
        <w:t xml:space="preserve">• Connessione ad internet </w:t>
      </w:r>
    </w:p>
    <w:p w14:paraId="2137A54F" w14:textId="77777777" w:rsidR="007929C9" w:rsidRPr="007929C9" w:rsidRDefault="007929C9" w:rsidP="007929C9">
      <w:pPr>
        <w:pStyle w:val="Default"/>
        <w:ind w:firstLine="720"/>
      </w:pPr>
      <w:r w:rsidRPr="007929C9">
        <w:t xml:space="preserve">• Non ci sono particolari requisiti hardware o sistemi operativi consigliati </w:t>
      </w:r>
    </w:p>
    <w:p w14:paraId="6656BFD7" w14:textId="043AAA13" w:rsidR="007929C9" w:rsidRDefault="007929C9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A5D8A5D" w14:textId="3F8AA7BA" w:rsidR="007929C9" w:rsidRPr="007929C9" w:rsidRDefault="007929C9" w:rsidP="007929C9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5" w:name="_Toc29980944"/>
      <w:r>
        <w:rPr>
          <w:color w:val="1F4E79"/>
          <w:lang w:val="it-IT"/>
        </w:rPr>
        <w:t>3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u w:val="single"/>
          <w:lang w:val="it-IT"/>
        </w:rPr>
        <w:t>Avvio Applicazione Web</w:t>
      </w:r>
      <w:bookmarkEnd w:id="5"/>
    </w:p>
    <w:p w14:paraId="599B4E60" w14:textId="5191E76D" w:rsidR="007929C9" w:rsidRDefault="007929C9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7310DEA" w14:textId="77777777" w:rsidR="007929C9" w:rsidRPr="007929C9" w:rsidRDefault="007929C9" w:rsidP="007929C9">
      <w:pPr>
        <w:pStyle w:val="Default"/>
      </w:pPr>
      <w:r w:rsidRPr="007929C9">
        <w:t xml:space="preserve">Requisiti di sistema: </w:t>
      </w:r>
    </w:p>
    <w:p w14:paraId="4FEF8F3E" w14:textId="77777777" w:rsidR="007929C9" w:rsidRPr="007929C9" w:rsidRDefault="007929C9" w:rsidP="007929C9">
      <w:pPr>
        <w:pStyle w:val="Default"/>
        <w:spacing w:after="86"/>
        <w:ind w:firstLine="720"/>
      </w:pPr>
      <w:r w:rsidRPr="007929C9">
        <w:t xml:space="preserve">• Server Apache Tomcat 9.0 </w:t>
      </w:r>
    </w:p>
    <w:p w14:paraId="2C816093" w14:textId="4D3BB254" w:rsidR="007929C9" w:rsidRPr="007929C9" w:rsidRDefault="007929C9" w:rsidP="007929C9">
      <w:pPr>
        <w:pStyle w:val="Default"/>
        <w:spacing w:after="86"/>
        <w:ind w:firstLine="720"/>
      </w:pPr>
      <w:r w:rsidRPr="007929C9">
        <w:t xml:space="preserve">• Database MySQL </w:t>
      </w:r>
    </w:p>
    <w:p w14:paraId="71C8116A" w14:textId="5ED89294" w:rsidR="007929C9" w:rsidRDefault="007929C9" w:rsidP="007929C9">
      <w:pPr>
        <w:pStyle w:val="Default"/>
        <w:spacing w:after="86"/>
        <w:ind w:firstLine="720"/>
      </w:pPr>
      <w:r w:rsidRPr="007929C9">
        <w:t>• Eclipse</w:t>
      </w:r>
    </w:p>
    <w:p w14:paraId="65A2F17A" w14:textId="7012C724" w:rsidR="007929C9" w:rsidRPr="007929C9" w:rsidRDefault="007929C9" w:rsidP="007929C9">
      <w:pPr>
        <w:pStyle w:val="Default"/>
        <w:spacing w:after="86"/>
        <w:ind w:firstLine="720"/>
      </w:pPr>
      <w:r w:rsidRPr="007929C9">
        <w:t xml:space="preserve">• </w:t>
      </w:r>
      <w:r>
        <w:t>Lettore file PDF</w:t>
      </w:r>
    </w:p>
    <w:p w14:paraId="357C125B" w14:textId="77777777" w:rsidR="007929C9" w:rsidRPr="007929C9" w:rsidRDefault="007929C9" w:rsidP="007929C9">
      <w:pPr>
        <w:pStyle w:val="Default"/>
        <w:spacing w:after="86"/>
        <w:ind w:firstLine="720"/>
      </w:pPr>
    </w:p>
    <w:p w14:paraId="4623B5BB" w14:textId="62FF9216" w:rsidR="007929C9" w:rsidRDefault="007929C9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E1736D5" w14:textId="571E4F01" w:rsidR="007929C9" w:rsidRDefault="007929C9" w:rsidP="007929C9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6" w:name="_Toc29980945"/>
      <w:r>
        <w:rPr>
          <w:color w:val="1F4E79"/>
          <w:lang w:val="it-IT"/>
        </w:rPr>
        <w:t>4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u w:val="single"/>
          <w:lang w:val="it-IT"/>
        </w:rPr>
        <w:t>Prima di installare</w:t>
      </w:r>
      <w:bookmarkEnd w:id="6"/>
    </w:p>
    <w:p w14:paraId="59A8332C" w14:textId="5E3BE86A" w:rsidR="007929C9" w:rsidRDefault="007929C9" w:rsidP="0079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Prima di procedere all’installazione bisogna scaricare il server dal seguente link:</w:t>
      </w:r>
    </w:p>
    <w:p w14:paraId="3B501DAC" w14:textId="4B9E6C13" w:rsidR="005D2AFD" w:rsidRDefault="0007586B" w:rsidP="007929C9">
      <w:pPr>
        <w:pStyle w:val="Default"/>
        <w:rPr>
          <w:sz w:val="23"/>
          <w:szCs w:val="23"/>
        </w:rPr>
      </w:pPr>
      <w:hyperlink r:id="rId14" w:history="1">
        <w:r w:rsidR="005D2AFD" w:rsidRPr="003118AD">
          <w:rPr>
            <w:rStyle w:val="Collegamentoipertestuale"/>
            <w:sz w:val="23"/>
            <w:szCs w:val="23"/>
          </w:rPr>
          <w:t>https://tomcat.apache.org/download-90.cgi</w:t>
        </w:r>
      </w:hyperlink>
    </w:p>
    <w:p w14:paraId="0432AA75" w14:textId="77777777" w:rsidR="005D2AFD" w:rsidRDefault="005D2AFD" w:rsidP="007929C9">
      <w:pPr>
        <w:pStyle w:val="Default"/>
        <w:rPr>
          <w:sz w:val="23"/>
          <w:szCs w:val="23"/>
        </w:rPr>
      </w:pPr>
    </w:p>
    <w:p w14:paraId="24C00B42" w14:textId="77777777" w:rsidR="007929C9" w:rsidRDefault="007929C9" w:rsidP="002221D6">
      <w:pPr>
        <w:pStyle w:val="Titolo2"/>
      </w:pPr>
      <w:bookmarkStart w:id="7" w:name="_Toc29980946"/>
      <w:r>
        <w:t>4.1. Preparazione ed installazione della base di dati</w:t>
      </w:r>
      <w:bookmarkEnd w:id="7"/>
      <w:r>
        <w:t xml:space="preserve"> </w:t>
      </w:r>
    </w:p>
    <w:p w14:paraId="40C9C7BC" w14:textId="16B561EF" w:rsidR="007929C9" w:rsidRPr="007929C9" w:rsidRDefault="007929C9" w:rsidP="007929C9">
      <w:pPr>
        <w:rPr>
          <w:lang w:val="it-IT"/>
        </w:rPr>
      </w:pPr>
      <w:proofErr w:type="spellStart"/>
      <w:r>
        <w:rPr>
          <w:sz w:val="23"/>
          <w:szCs w:val="23"/>
        </w:rPr>
        <w:t>Avviare</w:t>
      </w:r>
      <w:proofErr w:type="spellEnd"/>
      <w:r>
        <w:rPr>
          <w:sz w:val="23"/>
          <w:szCs w:val="23"/>
        </w:rPr>
        <w:t xml:space="preserve"> MySQL Workbench, </w:t>
      </w:r>
      <w:proofErr w:type="spellStart"/>
      <w:r>
        <w:rPr>
          <w:sz w:val="23"/>
          <w:szCs w:val="23"/>
        </w:rPr>
        <w:t>creare</w:t>
      </w:r>
      <w:proofErr w:type="spellEnd"/>
      <w:r>
        <w:rPr>
          <w:sz w:val="23"/>
          <w:szCs w:val="23"/>
        </w:rPr>
        <w:t xml:space="preserve"> un nuovo schema</w:t>
      </w:r>
      <w:r w:rsidR="006C434F">
        <w:rPr>
          <w:sz w:val="23"/>
          <w:szCs w:val="23"/>
        </w:rPr>
        <w:t xml:space="preserve">, </w:t>
      </w:r>
      <w:proofErr w:type="spellStart"/>
      <w:r w:rsidR="006C434F">
        <w:rPr>
          <w:sz w:val="23"/>
          <w:szCs w:val="23"/>
        </w:rPr>
        <w:t>aprendo</w:t>
      </w:r>
      <w:proofErr w:type="spellEnd"/>
      <w:r w:rsidR="006C434F">
        <w:rPr>
          <w:sz w:val="23"/>
          <w:szCs w:val="23"/>
        </w:rPr>
        <w:t xml:space="preserve"> lo script di </w:t>
      </w:r>
      <w:proofErr w:type="spellStart"/>
      <w:r w:rsidR="006C434F">
        <w:rPr>
          <w:sz w:val="23"/>
          <w:szCs w:val="23"/>
        </w:rPr>
        <w:t>creazione</w:t>
      </w:r>
      <w:proofErr w:type="spellEnd"/>
      <w:r w:rsidR="006C434F">
        <w:rPr>
          <w:sz w:val="23"/>
          <w:szCs w:val="23"/>
        </w:rPr>
        <w:t xml:space="preserve"> “</w:t>
      </w:r>
      <w:proofErr w:type="spellStart"/>
      <w:r w:rsidR="006C434F">
        <w:rPr>
          <w:sz w:val="23"/>
          <w:szCs w:val="23"/>
        </w:rPr>
        <w:t>Creazione</w:t>
      </w:r>
      <w:proofErr w:type="spellEnd"/>
      <w:r w:rsidR="006C434F">
        <w:rPr>
          <w:sz w:val="23"/>
          <w:szCs w:val="23"/>
        </w:rPr>
        <w:t xml:space="preserve"> Database </w:t>
      </w:r>
      <w:proofErr w:type="spellStart"/>
      <w:r w:rsidR="006C434F">
        <w:rPr>
          <w:sz w:val="23"/>
          <w:szCs w:val="23"/>
        </w:rPr>
        <w:t>TutoratoSmart.sql</w:t>
      </w:r>
      <w:proofErr w:type="spellEnd"/>
      <w:r w:rsidR="006C434F">
        <w:rPr>
          <w:sz w:val="23"/>
          <w:szCs w:val="23"/>
        </w:rPr>
        <w:t xml:space="preserve">” ed </w:t>
      </w:r>
      <w:proofErr w:type="spellStart"/>
      <w:r w:rsidR="006C434F">
        <w:rPr>
          <w:sz w:val="23"/>
          <w:szCs w:val="23"/>
        </w:rPr>
        <w:t>eseguirlo</w:t>
      </w:r>
      <w:proofErr w:type="spellEnd"/>
      <w:r w:rsidR="006C434F">
        <w:rPr>
          <w:sz w:val="23"/>
          <w:szCs w:val="23"/>
        </w:rPr>
        <w:t xml:space="preserve">; </w:t>
      </w:r>
      <w:proofErr w:type="spellStart"/>
      <w:r w:rsidR="006C434F">
        <w:rPr>
          <w:sz w:val="23"/>
          <w:szCs w:val="23"/>
        </w:rPr>
        <w:t>popolare</w:t>
      </w:r>
      <w:proofErr w:type="spellEnd"/>
      <w:r w:rsidR="006C434F">
        <w:rPr>
          <w:sz w:val="23"/>
          <w:szCs w:val="23"/>
        </w:rPr>
        <w:t xml:space="preserve"> lo schema </w:t>
      </w:r>
      <w:proofErr w:type="spellStart"/>
      <w:r w:rsidR="006C434F">
        <w:rPr>
          <w:sz w:val="23"/>
          <w:szCs w:val="23"/>
        </w:rPr>
        <w:t>creato</w:t>
      </w:r>
      <w:proofErr w:type="spellEnd"/>
      <w:r w:rsidR="006C434F">
        <w:rPr>
          <w:sz w:val="23"/>
          <w:szCs w:val="23"/>
        </w:rPr>
        <w:t xml:space="preserve"> con lo script di </w:t>
      </w:r>
      <w:proofErr w:type="spellStart"/>
      <w:r w:rsidR="006C434F">
        <w:rPr>
          <w:sz w:val="23"/>
          <w:szCs w:val="23"/>
        </w:rPr>
        <w:t>popolamento</w:t>
      </w:r>
      <w:proofErr w:type="spellEnd"/>
      <w:r w:rsidR="006C434F">
        <w:rPr>
          <w:sz w:val="23"/>
          <w:szCs w:val="23"/>
        </w:rPr>
        <w:t xml:space="preserve"> “</w:t>
      </w:r>
      <w:proofErr w:type="spellStart"/>
      <w:r w:rsidR="006C434F">
        <w:rPr>
          <w:sz w:val="23"/>
          <w:szCs w:val="23"/>
        </w:rPr>
        <w:t>Popolamento</w:t>
      </w:r>
      <w:proofErr w:type="spellEnd"/>
      <w:r w:rsidR="006C434F">
        <w:rPr>
          <w:sz w:val="23"/>
          <w:szCs w:val="23"/>
        </w:rPr>
        <w:t xml:space="preserve"> Database – </w:t>
      </w:r>
      <w:proofErr w:type="spellStart"/>
      <w:r w:rsidR="006C434F">
        <w:rPr>
          <w:sz w:val="23"/>
          <w:szCs w:val="23"/>
        </w:rPr>
        <w:t>TutoratoSmart.sql</w:t>
      </w:r>
      <w:proofErr w:type="spellEnd"/>
      <w:r w:rsidR="006C434F">
        <w:rPr>
          <w:sz w:val="23"/>
          <w:szCs w:val="23"/>
        </w:rPr>
        <w:t>”.</w:t>
      </w:r>
    </w:p>
    <w:p w14:paraId="019436F4" w14:textId="3AFB7A5C" w:rsidR="007929C9" w:rsidRDefault="007929C9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B1AF53E" w14:textId="4CAEA31E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2B4A624" w14:textId="475690AA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EF89E93" w14:textId="02E85EE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78E3E55" w14:textId="16F9F80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EAC26E4" w14:textId="7D5CBB3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9870445" w14:textId="7BBBBC6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C38C158" w14:textId="585E30B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07F13E0" w14:textId="162A51D8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0927A4C" w14:textId="3E6AA39B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C133DAA" w14:textId="293159C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54D2763" w14:textId="5BECFED8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DF9844E" w14:textId="5855640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EEB2327" w14:textId="7DB07B5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67983B6" w14:textId="2EBED0B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95A7A43" w14:textId="4F113E7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3976607" w14:textId="77777777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9AB1D18" w14:textId="4766815E" w:rsidR="005D2AFD" w:rsidRDefault="005D2AFD" w:rsidP="005D2AFD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8" w:name="_Toc29980947"/>
      <w:r>
        <w:rPr>
          <w:color w:val="1F4E79"/>
          <w:lang w:val="it-IT"/>
        </w:rPr>
        <w:t>5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u w:val="single"/>
          <w:lang w:val="it-IT"/>
        </w:rPr>
        <w:t>Installazione</w:t>
      </w:r>
      <w:bookmarkEnd w:id="8"/>
    </w:p>
    <w:p w14:paraId="5963EDEA" w14:textId="466EDFA0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 </w:t>
      </w:r>
      <w:proofErr w:type="spellStart"/>
      <w:r>
        <w:rPr>
          <w:rFonts w:ascii="Garamond" w:hAnsi="Garamond"/>
          <w:sz w:val="24"/>
          <w:szCs w:val="24"/>
        </w:rPr>
        <w:t>completare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l’installazione</w:t>
      </w:r>
      <w:proofErr w:type="spellEnd"/>
      <w:r>
        <w:rPr>
          <w:rFonts w:ascii="Garamond" w:hAnsi="Garamond"/>
          <w:sz w:val="24"/>
          <w:szCs w:val="24"/>
        </w:rPr>
        <w:t xml:space="preserve"> in locale, </w:t>
      </w:r>
      <w:proofErr w:type="spellStart"/>
      <w:r>
        <w:rPr>
          <w:rFonts w:ascii="Garamond" w:hAnsi="Garamond"/>
          <w:sz w:val="24"/>
          <w:szCs w:val="24"/>
        </w:rPr>
        <w:t>aprire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</w:t>
      </w:r>
      <w:proofErr w:type="spellEnd"/>
      <w:r>
        <w:rPr>
          <w:rFonts w:ascii="Garamond" w:hAnsi="Garamond"/>
          <w:sz w:val="24"/>
          <w:szCs w:val="24"/>
        </w:rPr>
        <w:t xml:space="preserve"> browser e </w:t>
      </w:r>
      <w:proofErr w:type="spellStart"/>
      <w:r>
        <w:rPr>
          <w:rFonts w:ascii="Garamond" w:hAnsi="Garamond"/>
          <w:sz w:val="24"/>
          <w:szCs w:val="24"/>
        </w:rPr>
        <w:t>digitare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seguente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indirizzo</w:t>
      </w:r>
      <w:proofErr w:type="spellEnd"/>
      <w:r>
        <w:rPr>
          <w:rFonts w:ascii="Garamond" w:hAnsi="Garamond"/>
          <w:sz w:val="24"/>
          <w:szCs w:val="24"/>
        </w:rPr>
        <w:t>:</w:t>
      </w:r>
    </w:p>
    <w:p w14:paraId="2685E3C7" w14:textId="689391A5" w:rsidR="005D2AFD" w:rsidRDefault="0007586B" w:rsidP="004F3C91">
      <w:pPr>
        <w:pStyle w:val="Nessunaspaziatura"/>
        <w:rPr>
          <w:rFonts w:ascii="Garamond" w:hAnsi="Garamond"/>
          <w:sz w:val="24"/>
          <w:szCs w:val="24"/>
        </w:rPr>
      </w:pPr>
      <w:hyperlink r:id="rId15" w:history="1">
        <w:r w:rsidR="005D2AFD" w:rsidRPr="003118AD">
          <w:rPr>
            <w:rStyle w:val="Collegamentoipertestuale"/>
            <w:rFonts w:ascii="Garamond" w:hAnsi="Garamond"/>
            <w:sz w:val="24"/>
            <w:szCs w:val="24"/>
          </w:rPr>
          <w:t>http://localhost:8080/TutoratoSmart/</w:t>
        </w:r>
      </w:hyperlink>
    </w:p>
    <w:p w14:paraId="1526576D" w14:textId="00474D4C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A6D14BB" w14:textId="0DD6EE78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325ADEB2" wp14:editId="6AF92DBB">
            <wp:extent cx="5745480" cy="28270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1DE1" w14:textId="26830CF9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C9567A7" w14:textId="5AB6382D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B95ED44" w14:textId="4231F6DB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1D80102" w14:textId="26AB6E37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9AFE835" w14:textId="0C6C03E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6DDCBA5" w14:textId="25DA4AEA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278C1E8" w14:textId="2DB3C56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4A83437" w14:textId="23E8063D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74406FD" w14:textId="27CCCD90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6F6C2E2" w14:textId="739F536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250A290" w14:textId="2A79550A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BC03B99" w14:textId="68BB23B0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E54FF3C" w14:textId="4DD09B0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6D75917" w14:textId="1E81BE7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275BA44" w14:textId="2977C26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268F0DB" w14:textId="3EECF7C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3EB18DD" w14:textId="0D25A244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7CEC538" w14:textId="5270F03A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1BCB6B6" w14:textId="4FBA558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A7128F0" w14:textId="223C5EC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10D8943" w14:textId="7F5777F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9A1905A" w14:textId="262BA17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2DD303C" w14:textId="2A9052E0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DC8368F" w14:textId="04E20E54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F4C6216" w14:textId="605BE15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FE00664" w14:textId="106210F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D32412E" w14:textId="2BFB4CF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2C37B1C" w14:textId="77777777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AB034A1" w14:textId="78E3F20C" w:rsidR="005D2AFD" w:rsidRDefault="005D2AFD" w:rsidP="005D2AFD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9" w:name="_Toc29980948"/>
      <w:r>
        <w:rPr>
          <w:color w:val="1F4E79"/>
          <w:lang w:val="it-IT"/>
        </w:rPr>
        <w:t>6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lang w:val="it-IT"/>
        </w:rPr>
        <w:t>Primo accesso</w:t>
      </w:r>
      <w:bookmarkEnd w:id="9"/>
    </w:p>
    <w:p w14:paraId="5BC9A567" w14:textId="6EA67655" w:rsidR="005D2AFD" w:rsidRDefault="005D2AFD" w:rsidP="002221D6">
      <w:pPr>
        <w:pStyle w:val="Titolo2"/>
        <w:rPr>
          <w:lang w:val="it-IT"/>
        </w:rPr>
      </w:pPr>
      <w:bookmarkStart w:id="10" w:name="_Toc29980949"/>
      <w:r>
        <w:rPr>
          <w:lang w:val="it-IT"/>
        </w:rPr>
        <w:t>6.1. Credenziali per il primo accesso – Membro della Commissione</w:t>
      </w:r>
      <w:bookmarkEnd w:id="10"/>
    </w:p>
    <w:p w14:paraId="202C51EF" w14:textId="5F5001EF" w:rsidR="005D2AFD" w:rsidRDefault="005D2AFD" w:rsidP="005D2AFD">
      <w:pPr>
        <w:pStyle w:val="Nessunaspaziatura"/>
        <w:rPr>
          <w:lang w:val="it-IT"/>
        </w:rPr>
      </w:pPr>
    </w:p>
    <w:tbl>
      <w:tblPr>
        <w:tblStyle w:val="Tabellagriglia5scura-colore1"/>
        <w:tblW w:w="8926" w:type="dxa"/>
        <w:tblLayout w:type="fixed"/>
        <w:tblLook w:val="0400" w:firstRow="0" w:lastRow="0" w:firstColumn="0" w:lastColumn="0" w:noHBand="0" w:noVBand="1"/>
      </w:tblPr>
      <w:tblGrid>
        <w:gridCol w:w="4390"/>
        <w:gridCol w:w="4536"/>
      </w:tblGrid>
      <w:tr w:rsidR="005D2AFD" w14:paraId="67053D7B" w14:textId="77777777" w:rsidTr="006C4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4390" w:type="dxa"/>
            <w:shd w:val="clear" w:color="auto" w:fill="0070C0"/>
            <w:vAlign w:val="center"/>
          </w:tcPr>
          <w:p w14:paraId="799E5B0B" w14:textId="0E43EE77" w:rsidR="005D2AFD" w:rsidRPr="00E8327A" w:rsidRDefault="005D2AFD" w:rsidP="005D2AFD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</w:rPr>
              <w:t>E-mail</w:t>
            </w:r>
          </w:p>
        </w:tc>
        <w:tc>
          <w:tcPr>
            <w:tcW w:w="4536" w:type="dxa"/>
            <w:shd w:val="clear" w:color="auto" w:fill="0070C0"/>
            <w:vAlign w:val="center"/>
          </w:tcPr>
          <w:p w14:paraId="4B17B19A" w14:textId="304B9044" w:rsidR="005D2AFD" w:rsidRPr="00E8327A" w:rsidRDefault="005D2AFD" w:rsidP="00C44225">
            <w:pPr>
              <w:pStyle w:val="Gpstesto"/>
              <w:spacing w:after="61" w:line="240" w:lineRule="auto"/>
              <w:rPr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Password</w:t>
            </w:r>
          </w:p>
        </w:tc>
      </w:tr>
      <w:tr w:rsidR="005D2AFD" w:rsidRPr="00FD31AF" w14:paraId="00711B70" w14:textId="77777777" w:rsidTr="006C434F">
        <w:trPr>
          <w:trHeight w:val="570"/>
        </w:trPr>
        <w:tc>
          <w:tcPr>
            <w:tcW w:w="4390" w:type="dxa"/>
            <w:shd w:val="clear" w:color="auto" w:fill="DFEEF2" w:themeFill="accent4" w:themeFillTint="33"/>
            <w:vAlign w:val="center"/>
          </w:tcPr>
          <w:p w14:paraId="459AB0D3" w14:textId="763079CB" w:rsidR="005D2AFD" w:rsidRPr="006C434F" w:rsidRDefault="006C434F" w:rsidP="005D2AFD">
            <w:pPr>
              <w:pStyle w:val="Gpstesto"/>
              <w:spacing w:after="61" w:line="240" w:lineRule="auto"/>
              <w:jc w:val="center"/>
              <w:rPr>
                <w:szCs w:val="24"/>
              </w:rPr>
            </w:pPr>
            <w:r w:rsidRPr="006C434F">
              <w:rPr>
                <w:szCs w:val="24"/>
              </w:rPr>
              <w:t>d.molinaro@commissione.unicampania.it</w:t>
            </w:r>
          </w:p>
        </w:tc>
        <w:tc>
          <w:tcPr>
            <w:tcW w:w="4536" w:type="dxa"/>
            <w:shd w:val="clear" w:color="auto" w:fill="DFEEF2" w:themeFill="accent4" w:themeFillTint="33"/>
            <w:vAlign w:val="center"/>
          </w:tcPr>
          <w:p w14:paraId="405E65B8" w14:textId="61164D77" w:rsidR="005D2AFD" w:rsidRPr="00FF7C46" w:rsidRDefault="006C434F" w:rsidP="00C4422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M12345678</w:t>
            </w:r>
          </w:p>
        </w:tc>
      </w:tr>
    </w:tbl>
    <w:p w14:paraId="1B670BF0" w14:textId="77777777" w:rsidR="005D2AFD" w:rsidRPr="005D2AFD" w:rsidRDefault="005D2AFD" w:rsidP="005D2AFD">
      <w:pPr>
        <w:pStyle w:val="Nessunaspaziatura"/>
        <w:rPr>
          <w:lang w:val="it-IT"/>
        </w:rPr>
      </w:pPr>
    </w:p>
    <w:p w14:paraId="07F770D4" w14:textId="4E89BC77" w:rsidR="005D2AFD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45BE919C" wp14:editId="5465FF8C">
            <wp:extent cx="5745480" cy="2827020"/>
            <wp:effectExtent l="0" t="0" r="762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06B0" w14:textId="22DD3F2B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CCD1510" w14:textId="02ADC262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F06EC96" w14:textId="27AF1F2C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44B9BF4" w14:textId="63AA7F42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EE0F9D8" w14:textId="0056DEE8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FB215D1" w14:textId="0DFBBADD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D3C5A2C" w14:textId="5F5C1210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A2DE5F9" w14:textId="7DDC6C74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C3986AB" w14:textId="15F0109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5B90264" w14:textId="159D7D2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5D67424" w14:textId="1F326D6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C9C10EF" w14:textId="3A429F14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8DD9EA7" w14:textId="591C4515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C931D5B" w14:textId="22DA070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14C384A" w14:textId="041830D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F15BC23" w14:textId="6FDF480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3DA3E87" w14:textId="469DBE1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C92A4FE" w14:textId="10D06AE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6A31151" w14:textId="58DC16A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E5D2643" w14:textId="269190EA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97119CE" w14:textId="42F7C18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5C88C79" w14:textId="69C1C06B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8FFA721" w14:textId="12BB8A2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FB01352" w14:textId="77777777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FA433E5" w14:textId="498912E8" w:rsidR="006C434F" w:rsidRDefault="006C434F" w:rsidP="002221D6">
      <w:pPr>
        <w:pStyle w:val="Titolo2"/>
        <w:rPr>
          <w:lang w:val="it-IT"/>
        </w:rPr>
      </w:pPr>
      <w:bookmarkStart w:id="11" w:name="_Toc29980950"/>
      <w:r>
        <w:rPr>
          <w:lang w:val="it-IT"/>
        </w:rPr>
        <w:t>6.2. Credenziali per il primo accesso – Tutor</w:t>
      </w:r>
      <w:bookmarkEnd w:id="11"/>
    </w:p>
    <w:p w14:paraId="07A853D1" w14:textId="77777777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0D8ED93" w14:textId="6D1EDD3E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8926" w:type="dxa"/>
        <w:tblLayout w:type="fixed"/>
        <w:tblLook w:val="0400" w:firstRow="0" w:lastRow="0" w:firstColumn="0" w:lastColumn="0" w:noHBand="0" w:noVBand="1"/>
      </w:tblPr>
      <w:tblGrid>
        <w:gridCol w:w="4390"/>
        <w:gridCol w:w="4536"/>
      </w:tblGrid>
      <w:tr w:rsidR="006C434F" w14:paraId="1431B9C3" w14:textId="77777777" w:rsidTr="00C4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4390" w:type="dxa"/>
            <w:shd w:val="clear" w:color="auto" w:fill="0070C0"/>
            <w:vAlign w:val="center"/>
          </w:tcPr>
          <w:p w14:paraId="543386A1" w14:textId="77777777" w:rsidR="006C434F" w:rsidRPr="00E8327A" w:rsidRDefault="006C434F" w:rsidP="00C44225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</w:rPr>
              <w:t>E-mail</w:t>
            </w:r>
          </w:p>
        </w:tc>
        <w:tc>
          <w:tcPr>
            <w:tcW w:w="4536" w:type="dxa"/>
            <w:shd w:val="clear" w:color="auto" w:fill="0070C0"/>
            <w:vAlign w:val="center"/>
          </w:tcPr>
          <w:p w14:paraId="57C0A2C8" w14:textId="77777777" w:rsidR="006C434F" w:rsidRPr="00E8327A" w:rsidRDefault="006C434F" w:rsidP="00C44225">
            <w:pPr>
              <w:pStyle w:val="Gpstesto"/>
              <w:spacing w:after="61" w:line="240" w:lineRule="auto"/>
              <w:rPr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Password</w:t>
            </w:r>
          </w:p>
        </w:tc>
      </w:tr>
      <w:tr w:rsidR="006C434F" w:rsidRPr="00FD31AF" w14:paraId="725945F8" w14:textId="77777777" w:rsidTr="00C44225">
        <w:trPr>
          <w:trHeight w:val="570"/>
        </w:trPr>
        <w:tc>
          <w:tcPr>
            <w:tcW w:w="4390" w:type="dxa"/>
            <w:shd w:val="clear" w:color="auto" w:fill="DFEEF2" w:themeFill="accent4" w:themeFillTint="33"/>
            <w:vAlign w:val="center"/>
          </w:tcPr>
          <w:p w14:paraId="52B01EEB" w14:textId="6C27EBFC" w:rsidR="006C434F" w:rsidRPr="006C434F" w:rsidRDefault="006C434F" w:rsidP="00C44225">
            <w:pPr>
              <w:pStyle w:val="Gpstesto"/>
              <w:spacing w:after="61" w:line="240" w:lineRule="auto"/>
              <w:jc w:val="center"/>
              <w:rPr>
                <w:szCs w:val="24"/>
              </w:rPr>
            </w:pPr>
            <w:r w:rsidRPr="006C434F">
              <w:rPr>
                <w:szCs w:val="24"/>
              </w:rPr>
              <w:t>m.pisciotta@studenti.unicampania.it</w:t>
            </w:r>
          </w:p>
        </w:tc>
        <w:tc>
          <w:tcPr>
            <w:tcW w:w="4536" w:type="dxa"/>
            <w:shd w:val="clear" w:color="auto" w:fill="DFEEF2" w:themeFill="accent4" w:themeFillTint="33"/>
            <w:vAlign w:val="center"/>
          </w:tcPr>
          <w:p w14:paraId="499EF63C" w14:textId="77777777" w:rsidR="006C434F" w:rsidRPr="00FF7C46" w:rsidRDefault="006C434F" w:rsidP="00C4422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M12345678</w:t>
            </w:r>
          </w:p>
        </w:tc>
      </w:tr>
    </w:tbl>
    <w:p w14:paraId="541A803E" w14:textId="52951436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C354A96" w14:textId="637B36B4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8EE8BE8" w14:textId="2AC8AAFA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5F18FC3A" wp14:editId="0FC0C622">
            <wp:extent cx="5760720" cy="284226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1521" w14:textId="07BB8ACD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0C89F08" w14:textId="6B89D77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21BB6BD" w14:textId="1C3E47A8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C4FA717" w14:textId="36C9D388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7C4C864" w14:textId="5348A92D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58EFF23" w14:textId="79DEA8B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DFC88B7" w14:textId="0C15D2E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C48126D" w14:textId="33F7AFC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01F000B" w14:textId="005179E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0BEF0A1" w14:textId="48223C8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4793925" w14:textId="1992376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9653B86" w14:textId="5BA93ED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6DDDDE3" w14:textId="0895FE0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D3ED443" w14:textId="6E62155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3DA508D" w14:textId="2950FAE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2B5526C" w14:textId="2127B40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B33471E" w14:textId="493C0F0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01A7F07" w14:textId="3387FB7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2C61E55" w14:textId="0586552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D7DB4CE" w14:textId="2A8E021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4F21C75" w14:textId="773A8144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A7DFE36" w14:textId="6E8E1A15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C8B87DF" w14:textId="6FE853B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EE1A925" w14:textId="7222B380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84D2525" w14:textId="0296C8C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DA1F11B" w14:textId="3FA95FB6" w:rsidR="002221D6" w:rsidRDefault="002221D6" w:rsidP="002221D6">
      <w:pPr>
        <w:pStyle w:val="Titolo2"/>
        <w:rPr>
          <w:lang w:val="it-IT"/>
        </w:rPr>
      </w:pPr>
      <w:bookmarkStart w:id="12" w:name="_Toc29980951"/>
      <w:r>
        <w:rPr>
          <w:lang w:val="it-IT"/>
        </w:rPr>
        <w:t>6.3. Credenziali per il primo accesso – Studente</w:t>
      </w:r>
      <w:bookmarkEnd w:id="12"/>
    </w:p>
    <w:p w14:paraId="5FC9B1F1" w14:textId="7EBAD410" w:rsidR="002221D6" w:rsidRDefault="002221D6" w:rsidP="002221D6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Lo studente dovrà prima effettuare la registrazione per poter accedere al sistema</w:t>
      </w:r>
    </w:p>
    <w:p w14:paraId="60666FB5" w14:textId="54D8635F" w:rsidR="002221D6" w:rsidRDefault="002221D6" w:rsidP="002221D6">
      <w:pPr>
        <w:pStyle w:val="Nessunaspaziatura"/>
        <w:rPr>
          <w:sz w:val="24"/>
          <w:szCs w:val="24"/>
          <w:lang w:val="it-IT"/>
        </w:rPr>
      </w:pPr>
    </w:p>
    <w:p w14:paraId="0C690D94" w14:textId="40FE8350" w:rsidR="002221D6" w:rsidRPr="002221D6" w:rsidRDefault="002221D6" w:rsidP="002221D6">
      <w:pPr>
        <w:pStyle w:val="Nessunaspaziatura"/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6299F148" wp14:editId="64703DC4">
            <wp:extent cx="5745480" cy="2819400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1D6" w:rsidRPr="002221D6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7781F" w14:textId="77777777" w:rsidR="0007586B" w:rsidRDefault="0007586B">
      <w:pPr>
        <w:spacing w:line="240" w:lineRule="auto"/>
      </w:pPr>
      <w:r>
        <w:separator/>
      </w:r>
    </w:p>
  </w:endnote>
  <w:endnote w:type="continuationSeparator" w:id="0">
    <w:p w14:paraId="01993129" w14:textId="77777777" w:rsidR="0007586B" w:rsidRDefault="00075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0E75" w14:textId="64010F5D" w:rsidR="0035591B" w:rsidRPr="000A12A8" w:rsidRDefault="007929C9" w:rsidP="000A12A8">
    <w:pPr>
      <w:tabs>
        <w:tab w:val="center" w:pos="4550"/>
        <w:tab w:val="left" w:pos="5818"/>
        <w:tab w:val="right" w:pos="8811"/>
      </w:tabs>
      <w:ind w:right="260"/>
      <w:rPr>
        <w:color w:val="1F4E79"/>
        <w:sz w:val="16"/>
        <w:szCs w:val="16"/>
      </w:rPr>
    </w:pPr>
    <w:r>
      <w:rPr>
        <w:color w:val="1F4E79"/>
        <w:sz w:val="18"/>
        <w:szCs w:val="18"/>
      </w:rPr>
      <w:t>MI – M</w:t>
    </w:r>
    <w:r w:rsidR="00343BBC">
      <w:rPr>
        <w:color w:val="1F4E79"/>
        <w:sz w:val="18"/>
        <w:szCs w:val="18"/>
      </w:rPr>
      <w:t>ANUALE</w:t>
    </w:r>
    <w:r>
      <w:rPr>
        <w:color w:val="1F4E79"/>
        <w:sz w:val="18"/>
        <w:szCs w:val="18"/>
      </w:rPr>
      <w:t xml:space="preserve"> </w:t>
    </w:r>
    <w:r w:rsidR="00343BBC">
      <w:rPr>
        <w:color w:val="1F4E79"/>
        <w:sz w:val="18"/>
        <w:szCs w:val="18"/>
      </w:rPr>
      <w:t>DI</w:t>
    </w:r>
    <w:r>
      <w:rPr>
        <w:color w:val="1F4E79"/>
        <w:sz w:val="18"/>
        <w:szCs w:val="18"/>
      </w:rPr>
      <w:t xml:space="preserve"> I</w:t>
    </w:r>
    <w:r w:rsidR="00343BBC">
      <w:rPr>
        <w:color w:val="1F4E79"/>
        <w:sz w:val="18"/>
        <w:szCs w:val="18"/>
      </w:rPr>
      <w:t>NSTALLAZIONE</w:t>
    </w:r>
    <w:r w:rsidR="0035591B" w:rsidRPr="000C03F1">
      <w:rPr>
        <w:color w:val="1F4E79"/>
        <w:spacing w:val="60"/>
        <w:sz w:val="16"/>
        <w:szCs w:val="16"/>
      </w:rPr>
      <w:tab/>
    </w:r>
    <w:r w:rsidR="0035591B" w:rsidRPr="000C03F1">
      <w:rPr>
        <w:color w:val="1F4E79"/>
        <w:spacing w:val="60"/>
        <w:sz w:val="16"/>
        <w:szCs w:val="16"/>
      </w:rPr>
      <w:tab/>
    </w:r>
    <w:r w:rsidR="00343BBC">
      <w:rPr>
        <w:color w:val="1F4E79"/>
        <w:spacing w:val="60"/>
        <w:sz w:val="16"/>
        <w:szCs w:val="16"/>
      </w:rPr>
      <w:tab/>
    </w:r>
    <w:r w:rsidR="0035591B" w:rsidRPr="000C03F1">
      <w:rPr>
        <w:color w:val="1F4E79"/>
        <w:spacing w:val="60"/>
        <w:sz w:val="16"/>
        <w:szCs w:val="16"/>
      </w:rPr>
      <w:t>Pag.</w:t>
    </w:r>
    <w:r w:rsidR="0035591B" w:rsidRPr="000C03F1">
      <w:rPr>
        <w:color w:val="1F4E79"/>
        <w:sz w:val="16"/>
        <w:szCs w:val="16"/>
      </w:rPr>
      <w:t xml:space="preserve"> </w:t>
    </w:r>
    <w:r w:rsidR="0035591B" w:rsidRPr="000A12A8">
      <w:rPr>
        <w:color w:val="1F4E79"/>
        <w:sz w:val="16"/>
        <w:szCs w:val="16"/>
      </w:rPr>
      <w:fldChar w:fldCharType="begin"/>
    </w:r>
    <w:r w:rsidR="0035591B" w:rsidRPr="000A12A8">
      <w:rPr>
        <w:color w:val="1F4E79"/>
        <w:sz w:val="16"/>
        <w:szCs w:val="16"/>
      </w:rPr>
      <w:instrText>PAGE   \* MERGEFORMAT</w:instrText>
    </w:r>
    <w:r w:rsidR="0035591B" w:rsidRPr="000A12A8">
      <w:rPr>
        <w:color w:val="1F4E79"/>
        <w:sz w:val="16"/>
        <w:szCs w:val="16"/>
      </w:rPr>
      <w:fldChar w:fldCharType="separate"/>
    </w:r>
    <w:r w:rsidR="0035591B" w:rsidRPr="000A12A8">
      <w:rPr>
        <w:color w:val="1F4E79"/>
        <w:sz w:val="16"/>
        <w:szCs w:val="16"/>
        <w:lang w:val="it-IT"/>
      </w:rPr>
      <w:t>1</w:t>
    </w:r>
    <w:r w:rsidR="0035591B" w:rsidRPr="000A12A8">
      <w:rPr>
        <w:color w:val="1F4E79"/>
        <w:sz w:val="16"/>
        <w:szCs w:val="16"/>
      </w:rPr>
      <w:fldChar w:fldCharType="end"/>
    </w:r>
    <w:r w:rsidR="0035591B" w:rsidRPr="000A12A8">
      <w:rPr>
        <w:color w:val="1F4E79"/>
        <w:sz w:val="16"/>
        <w:szCs w:val="16"/>
        <w:lang w:val="it-IT"/>
      </w:rPr>
      <w:t xml:space="preserve"> | </w:t>
    </w:r>
    <w:r w:rsidR="0035591B" w:rsidRPr="000A12A8">
      <w:rPr>
        <w:color w:val="1F4E79"/>
        <w:sz w:val="16"/>
        <w:szCs w:val="16"/>
      </w:rPr>
      <w:fldChar w:fldCharType="begin"/>
    </w:r>
    <w:r w:rsidR="0035591B" w:rsidRPr="000A12A8">
      <w:rPr>
        <w:color w:val="1F4E79"/>
        <w:sz w:val="16"/>
        <w:szCs w:val="16"/>
      </w:rPr>
      <w:instrText>NUMPAGES  \* Arabic  \* MERGEFORMAT</w:instrText>
    </w:r>
    <w:r w:rsidR="0035591B" w:rsidRPr="000A12A8">
      <w:rPr>
        <w:color w:val="1F4E79"/>
        <w:sz w:val="16"/>
        <w:szCs w:val="16"/>
      </w:rPr>
      <w:fldChar w:fldCharType="separate"/>
    </w:r>
    <w:r w:rsidR="0035591B" w:rsidRPr="000A12A8">
      <w:rPr>
        <w:color w:val="1F4E79"/>
        <w:sz w:val="16"/>
        <w:szCs w:val="16"/>
        <w:lang w:val="it-IT"/>
      </w:rPr>
      <w:t>1</w:t>
    </w:r>
    <w:r w:rsidR="0035591B" w:rsidRPr="000A12A8">
      <w:rPr>
        <w:color w:val="1F4E7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9ADAB" w14:textId="77777777" w:rsidR="0007586B" w:rsidRDefault="0007586B">
      <w:pPr>
        <w:spacing w:line="240" w:lineRule="auto"/>
      </w:pPr>
      <w:r>
        <w:separator/>
      </w:r>
    </w:p>
  </w:footnote>
  <w:footnote w:type="continuationSeparator" w:id="0">
    <w:p w14:paraId="3B103198" w14:textId="77777777" w:rsidR="0007586B" w:rsidRDefault="000758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1DE0" w14:textId="77777777" w:rsidR="0035591B" w:rsidRPr="006669AE" w:rsidRDefault="0035591B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6D22B31A" wp14:editId="673DEB5F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446BBA4B" w14:textId="77777777" w:rsidR="0035591B" w:rsidRPr="006669AE" w:rsidRDefault="0035591B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73D6B79F" w14:textId="3073636B" w:rsidR="0035591B" w:rsidRPr="006669AE" w:rsidRDefault="0035591B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0F4F37F7" w14:textId="77777777" w:rsidR="0035591B" w:rsidRPr="006669AE" w:rsidRDefault="0035591B" w:rsidP="00814771">
    <w:pPr>
      <w:pStyle w:val="Intestazione"/>
      <w:rPr>
        <w:lang w:val="it-IT"/>
      </w:rPr>
    </w:pPr>
  </w:p>
  <w:p w14:paraId="2B18E4C2" w14:textId="77777777" w:rsidR="0035591B" w:rsidRPr="000A12A8" w:rsidRDefault="0035591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FE7E" w14:textId="77777777" w:rsidR="0035591B" w:rsidRPr="006669AE" w:rsidRDefault="0035591B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DD8540B" wp14:editId="4F1D2507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595D2487" w14:textId="77777777" w:rsidR="0035591B" w:rsidRPr="006669AE" w:rsidRDefault="0035591B" w:rsidP="00814771">
    <w:pPr>
      <w:pStyle w:val="Intestazione"/>
      <w:jc w:val="center"/>
      <w:rPr>
        <w:szCs w:val="24"/>
        <w:lang w:val="it-IT"/>
      </w:rPr>
    </w:pPr>
  </w:p>
  <w:p w14:paraId="654F3984" w14:textId="77777777" w:rsidR="0035591B" w:rsidRPr="009D3FEB" w:rsidRDefault="0035591B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>Laurea Triennale in Informatica - Università di Salerno</w:t>
    </w:r>
  </w:p>
  <w:p w14:paraId="2B5E5B11" w14:textId="77777777" w:rsidR="0035591B" w:rsidRPr="009D3FEB" w:rsidRDefault="0035591B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 xml:space="preserve">Corso di </w:t>
    </w:r>
    <w:r w:rsidRPr="009D3FEB">
      <w:rPr>
        <w:rFonts w:ascii="Century Gothic" w:hAnsi="Century Gothic"/>
        <w:i/>
        <w:color w:val="auto"/>
        <w:szCs w:val="24"/>
        <w:lang w:val="it-IT"/>
      </w:rPr>
      <w:t xml:space="preserve">Ingegneria del Software </w:t>
    </w:r>
    <w:r w:rsidRPr="009D3FEB">
      <w:rPr>
        <w:rFonts w:ascii="Century Gothic" w:hAnsi="Century Gothic"/>
        <w:color w:val="auto"/>
        <w:szCs w:val="24"/>
        <w:lang w:val="it-IT"/>
      </w:rPr>
      <w:t xml:space="preserve">- Prof.ssa </w:t>
    </w:r>
    <w:proofErr w:type="spellStart"/>
    <w:r w:rsidRPr="009D3FEB">
      <w:rPr>
        <w:rFonts w:ascii="Century Gothic" w:hAnsi="Century Gothic"/>
        <w:color w:val="auto"/>
        <w:szCs w:val="24"/>
        <w:lang w:val="it-IT"/>
      </w:rPr>
      <w:t>F.Ferrucci</w:t>
    </w:r>
    <w:proofErr w:type="spellEnd"/>
  </w:p>
  <w:p w14:paraId="7C78B206" w14:textId="77777777" w:rsidR="0035591B" w:rsidRPr="000A12A8" w:rsidRDefault="0035591B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5A5B61"/>
    <w:multiLevelType w:val="hybridMultilevel"/>
    <w:tmpl w:val="F0F9C4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ECE975"/>
    <w:multiLevelType w:val="hybridMultilevel"/>
    <w:tmpl w:val="57F0EA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D14B1C"/>
    <w:multiLevelType w:val="hybridMultilevel"/>
    <w:tmpl w:val="3222A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112F1"/>
    <w:multiLevelType w:val="hybridMultilevel"/>
    <w:tmpl w:val="D5D04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7581A"/>
    <w:multiLevelType w:val="hybridMultilevel"/>
    <w:tmpl w:val="2FD08BE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904754"/>
    <w:multiLevelType w:val="hybridMultilevel"/>
    <w:tmpl w:val="8B5A6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93B28"/>
    <w:multiLevelType w:val="hybridMultilevel"/>
    <w:tmpl w:val="5890E2D0"/>
    <w:lvl w:ilvl="0" w:tplc="ABD241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D95393"/>
    <w:multiLevelType w:val="hybridMultilevel"/>
    <w:tmpl w:val="EFD8D0D0"/>
    <w:lvl w:ilvl="0" w:tplc="08AC288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3274E"/>
    <w:multiLevelType w:val="hybridMultilevel"/>
    <w:tmpl w:val="46EC17DE"/>
    <w:lvl w:ilvl="0" w:tplc="DB82AD7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C774F"/>
    <w:multiLevelType w:val="hybridMultilevel"/>
    <w:tmpl w:val="C58C20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D09E9"/>
    <w:multiLevelType w:val="hybridMultilevel"/>
    <w:tmpl w:val="B0A89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6487A"/>
    <w:multiLevelType w:val="hybridMultilevel"/>
    <w:tmpl w:val="5B649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46F61"/>
    <w:multiLevelType w:val="hybridMultilevel"/>
    <w:tmpl w:val="6C5A4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6432B"/>
    <w:multiLevelType w:val="hybridMultilevel"/>
    <w:tmpl w:val="1A847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35EE7"/>
    <w:multiLevelType w:val="hybridMultilevel"/>
    <w:tmpl w:val="2AD6C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26989"/>
    <w:multiLevelType w:val="hybridMultilevel"/>
    <w:tmpl w:val="EB98AA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D0EC5"/>
    <w:multiLevelType w:val="hybridMultilevel"/>
    <w:tmpl w:val="AC444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825EA"/>
    <w:multiLevelType w:val="hybridMultilevel"/>
    <w:tmpl w:val="8BBE73E6"/>
    <w:lvl w:ilvl="0" w:tplc="443AEB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1040A"/>
    <w:multiLevelType w:val="hybridMultilevel"/>
    <w:tmpl w:val="52806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61472"/>
    <w:multiLevelType w:val="hybridMultilevel"/>
    <w:tmpl w:val="F9CCD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10B7C"/>
    <w:multiLevelType w:val="hybridMultilevel"/>
    <w:tmpl w:val="9A10E4D6"/>
    <w:lvl w:ilvl="0" w:tplc="953EF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 w:val="0"/>
        <w:bCs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E33E4"/>
    <w:multiLevelType w:val="hybridMultilevel"/>
    <w:tmpl w:val="EFE47D48"/>
    <w:lvl w:ilvl="0" w:tplc="B8D8E81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3573C"/>
    <w:multiLevelType w:val="hybridMultilevel"/>
    <w:tmpl w:val="DB443B4C"/>
    <w:lvl w:ilvl="0" w:tplc="68F6FBC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10A76"/>
    <w:multiLevelType w:val="hybridMultilevel"/>
    <w:tmpl w:val="07AEFEA2"/>
    <w:lvl w:ilvl="0" w:tplc="DDACC542">
      <w:numFmt w:val="bullet"/>
      <w:lvlText w:val="•"/>
      <w:lvlJc w:val="left"/>
      <w:pPr>
        <w:ind w:left="324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DA1EC6"/>
    <w:multiLevelType w:val="multilevel"/>
    <w:tmpl w:val="81B6B8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B527593"/>
    <w:multiLevelType w:val="hybridMultilevel"/>
    <w:tmpl w:val="A372C840"/>
    <w:lvl w:ilvl="0" w:tplc="B62C2CB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7346E"/>
    <w:multiLevelType w:val="hybridMultilevel"/>
    <w:tmpl w:val="F3466304"/>
    <w:lvl w:ilvl="0" w:tplc="DDACC542">
      <w:numFmt w:val="bullet"/>
      <w:lvlText w:val="•"/>
      <w:lvlJc w:val="left"/>
      <w:pPr>
        <w:ind w:left="180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804B4"/>
    <w:multiLevelType w:val="hybridMultilevel"/>
    <w:tmpl w:val="2CD66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20A90"/>
    <w:multiLevelType w:val="hybridMultilevel"/>
    <w:tmpl w:val="CB2CF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F7A7A"/>
    <w:multiLevelType w:val="hybridMultilevel"/>
    <w:tmpl w:val="EE942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7"/>
  </w:num>
  <w:num w:numId="4">
    <w:abstractNumId w:val="25"/>
  </w:num>
  <w:num w:numId="5">
    <w:abstractNumId w:val="23"/>
  </w:num>
  <w:num w:numId="6">
    <w:abstractNumId w:val="11"/>
  </w:num>
  <w:num w:numId="7">
    <w:abstractNumId w:val="10"/>
  </w:num>
  <w:num w:numId="8">
    <w:abstractNumId w:val="29"/>
  </w:num>
  <w:num w:numId="9">
    <w:abstractNumId w:val="26"/>
  </w:num>
  <w:num w:numId="10">
    <w:abstractNumId w:val="27"/>
  </w:num>
  <w:num w:numId="11">
    <w:abstractNumId w:val="28"/>
  </w:num>
  <w:num w:numId="12">
    <w:abstractNumId w:val="20"/>
  </w:num>
  <w:num w:numId="13">
    <w:abstractNumId w:val="2"/>
  </w:num>
  <w:num w:numId="14">
    <w:abstractNumId w:val="16"/>
  </w:num>
  <w:num w:numId="15">
    <w:abstractNumId w:val="3"/>
  </w:num>
  <w:num w:numId="16">
    <w:abstractNumId w:val="5"/>
  </w:num>
  <w:num w:numId="17">
    <w:abstractNumId w:val="36"/>
  </w:num>
  <w:num w:numId="18">
    <w:abstractNumId w:val="39"/>
  </w:num>
  <w:num w:numId="19">
    <w:abstractNumId w:val="4"/>
  </w:num>
  <w:num w:numId="20">
    <w:abstractNumId w:val="35"/>
  </w:num>
  <w:num w:numId="21">
    <w:abstractNumId w:val="32"/>
  </w:num>
  <w:num w:numId="22">
    <w:abstractNumId w:val="34"/>
  </w:num>
  <w:num w:numId="23">
    <w:abstractNumId w:val="30"/>
  </w:num>
  <w:num w:numId="24">
    <w:abstractNumId w:val="8"/>
  </w:num>
  <w:num w:numId="25">
    <w:abstractNumId w:val="7"/>
  </w:num>
  <w:num w:numId="26">
    <w:abstractNumId w:val="31"/>
  </w:num>
  <w:num w:numId="27">
    <w:abstractNumId w:val="21"/>
  </w:num>
  <w:num w:numId="28">
    <w:abstractNumId w:val="6"/>
  </w:num>
  <w:num w:numId="29">
    <w:abstractNumId w:val="37"/>
  </w:num>
  <w:num w:numId="30">
    <w:abstractNumId w:val="15"/>
  </w:num>
  <w:num w:numId="31">
    <w:abstractNumId w:val="38"/>
  </w:num>
  <w:num w:numId="32">
    <w:abstractNumId w:val="18"/>
  </w:num>
  <w:num w:numId="33">
    <w:abstractNumId w:val="33"/>
  </w:num>
  <w:num w:numId="34">
    <w:abstractNumId w:val="13"/>
  </w:num>
  <w:num w:numId="35">
    <w:abstractNumId w:val="14"/>
  </w:num>
  <w:num w:numId="36">
    <w:abstractNumId w:val="19"/>
  </w:num>
  <w:num w:numId="37">
    <w:abstractNumId w:val="24"/>
  </w:num>
  <w:num w:numId="38">
    <w:abstractNumId w:val="9"/>
  </w:num>
  <w:num w:numId="39">
    <w:abstractNumId w:val="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D"/>
    <w:rsid w:val="00030C19"/>
    <w:rsid w:val="000328E0"/>
    <w:rsid w:val="00036F26"/>
    <w:rsid w:val="000407A2"/>
    <w:rsid w:val="00040C23"/>
    <w:rsid w:val="00044985"/>
    <w:rsid w:val="000452B4"/>
    <w:rsid w:val="00072E55"/>
    <w:rsid w:val="00074C8B"/>
    <w:rsid w:val="0007586B"/>
    <w:rsid w:val="00077C38"/>
    <w:rsid w:val="00083DF2"/>
    <w:rsid w:val="000A12A8"/>
    <w:rsid w:val="000A2E94"/>
    <w:rsid w:val="000A573B"/>
    <w:rsid w:val="000A7B62"/>
    <w:rsid w:val="000B08A3"/>
    <w:rsid w:val="000C03F1"/>
    <w:rsid w:val="000C1120"/>
    <w:rsid w:val="000C1127"/>
    <w:rsid w:val="000D05B9"/>
    <w:rsid w:val="000D6C2D"/>
    <w:rsid w:val="000E408B"/>
    <w:rsid w:val="000E776C"/>
    <w:rsid w:val="0011272D"/>
    <w:rsid w:val="001131D0"/>
    <w:rsid w:val="0011401A"/>
    <w:rsid w:val="001178F4"/>
    <w:rsid w:val="001209E6"/>
    <w:rsid w:val="001252D4"/>
    <w:rsid w:val="00127863"/>
    <w:rsid w:val="00136C8D"/>
    <w:rsid w:val="00143B49"/>
    <w:rsid w:val="0014604F"/>
    <w:rsid w:val="001466CD"/>
    <w:rsid w:val="00153A27"/>
    <w:rsid w:val="00155218"/>
    <w:rsid w:val="00156672"/>
    <w:rsid w:val="00163BE7"/>
    <w:rsid w:val="001649D5"/>
    <w:rsid w:val="00164FD6"/>
    <w:rsid w:val="00167270"/>
    <w:rsid w:val="00171E5A"/>
    <w:rsid w:val="001753F5"/>
    <w:rsid w:val="00175D8B"/>
    <w:rsid w:val="00181C16"/>
    <w:rsid w:val="00185E9B"/>
    <w:rsid w:val="00186EF2"/>
    <w:rsid w:val="00190021"/>
    <w:rsid w:val="001A1EC4"/>
    <w:rsid w:val="001B325F"/>
    <w:rsid w:val="001B3BB4"/>
    <w:rsid w:val="001E373A"/>
    <w:rsid w:val="001E37C2"/>
    <w:rsid w:val="001E5670"/>
    <w:rsid w:val="001F151D"/>
    <w:rsid w:val="001F36A5"/>
    <w:rsid w:val="001F52BC"/>
    <w:rsid w:val="001F7D1B"/>
    <w:rsid w:val="00200DDB"/>
    <w:rsid w:val="002124F1"/>
    <w:rsid w:val="00217ED4"/>
    <w:rsid w:val="002221D6"/>
    <w:rsid w:val="00240C03"/>
    <w:rsid w:val="00241145"/>
    <w:rsid w:val="00253CFB"/>
    <w:rsid w:val="00260696"/>
    <w:rsid w:val="0026167D"/>
    <w:rsid w:val="002620CB"/>
    <w:rsid w:val="0028529C"/>
    <w:rsid w:val="00294C55"/>
    <w:rsid w:val="002B110A"/>
    <w:rsid w:val="002B49F3"/>
    <w:rsid w:val="002C5716"/>
    <w:rsid w:val="002E3487"/>
    <w:rsid w:val="002F57C8"/>
    <w:rsid w:val="002F69D2"/>
    <w:rsid w:val="002F7F31"/>
    <w:rsid w:val="003026E3"/>
    <w:rsid w:val="00305A1F"/>
    <w:rsid w:val="00332F2B"/>
    <w:rsid w:val="00336EA4"/>
    <w:rsid w:val="00343AB4"/>
    <w:rsid w:val="00343BBC"/>
    <w:rsid w:val="003440C3"/>
    <w:rsid w:val="0034609B"/>
    <w:rsid w:val="00351A9E"/>
    <w:rsid w:val="00352F01"/>
    <w:rsid w:val="0035591B"/>
    <w:rsid w:val="00357EA4"/>
    <w:rsid w:val="00361321"/>
    <w:rsid w:val="0036154E"/>
    <w:rsid w:val="0036227D"/>
    <w:rsid w:val="00365A06"/>
    <w:rsid w:val="00370FCC"/>
    <w:rsid w:val="00371A5E"/>
    <w:rsid w:val="0038047F"/>
    <w:rsid w:val="00391B39"/>
    <w:rsid w:val="003A10E8"/>
    <w:rsid w:val="003A11BC"/>
    <w:rsid w:val="003A1A39"/>
    <w:rsid w:val="003A414E"/>
    <w:rsid w:val="003A4546"/>
    <w:rsid w:val="003A7068"/>
    <w:rsid w:val="003B1F9A"/>
    <w:rsid w:val="003B359F"/>
    <w:rsid w:val="003B4B87"/>
    <w:rsid w:val="003D24C1"/>
    <w:rsid w:val="003F2B7B"/>
    <w:rsid w:val="0041307F"/>
    <w:rsid w:val="00413786"/>
    <w:rsid w:val="004148B4"/>
    <w:rsid w:val="004310EF"/>
    <w:rsid w:val="004466E9"/>
    <w:rsid w:val="00447C65"/>
    <w:rsid w:val="0045187D"/>
    <w:rsid w:val="00462CA1"/>
    <w:rsid w:val="00485615"/>
    <w:rsid w:val="00486C03"/>
    <w:rsid w:val="00491E10"/>
    <w:rsid w:val="004A29E6"/>
    <w:rsid w:val="004A7A93"/>
    <w:rsid w:val="004B5AB9"/>
    <w:rsid w:val="004C047A"/>
    <w:rsid w:val="004C314F"/>
    <w:rsid w:val="004D0BA2"/>
    <w:rsid w:val="004D3AFE"/>
    <w:rsid w:val="004E1D3F"/>
    <w:rsid w:val="004F3C91"/>
    <w:rsid w:val="004F43A8"/>
    <w:rsid w:val="00523A23"/>
    <w:rsid w:val="00523C3A"/>
    <w:rsid w:val="0052637A"/>
    <w:rsid w:val="00526F95"/>
    <w:rsid w:val="0053435D"/>
    <w:rsid w:val="0053709E"/>
    <w:rsid w:val="00542E70"/>
    <w:rsid w:val="00543756"/>
    <w:rsid w:val="00545EE8"/>
    <w:rsid w:val="00556693"/>
    <w:rsid w:val="00562211"/>
    <w:rsid w:val="00565C86"/>
    <w:rsid w:val="00574168"/>
    <w:rsid w:val="00574C06"/>
    <w:rsid w:val="005772C2"/>
    <w:rsid w:val="00584F42"/>
    <w:rsid w:val="00586BBA"/>
    <w:rsid w:val="00590158"/>
    <w:rsid w:val="00590D1A"/>
    <w:rsid w:val="005B4A06"/>
    <w:rsid w:val="005B6AB1"/>
    <w:rsid w:val="005D247A"/>
    <w:rsid w:val="005D2AFD"/>
    <w:rsid w:val="005D5AB0"/>
    <w:rsid w:val="005D67B3"/>
    <w:rsid w:val="005E3763"/>
    <w:rsid w:val="005F1746"/>
    <w:rsid w:val="005F1BFD"/>
    <w:rsid w:val="005F21B0"/>
    <w:rsid w:val="00603AC3"/>
    <w:rsid w:val="00603BDF"/>
    <w:rsid w:val="00606F44"/>
    <w:rsid w:val="00611DF9"/>
    <w:rsid w:val="0061268D"/>
    <w:rsid w:val="006177B0"/>
    <w:rsid w:val="00624A63"/>
    <w:rsid w:val="00631E45"/>
    <w:rsid w:val="00640FE8"/>
    <w:rsid w:val="00647C37"/>
    <w:rsid w:val="0065488D"/>
    <w:rsid w:val="00654D87"/>
    <w:rsid w:val="00662658"/>
    <w:rsid w:val="00662BAB"/>
    <w:rsid w:val="00665E3C"/>
    <w:rsid w:val="00673429"/>
    <w:rsid w:val="00680F0F"/>
    <w:rsid w:val="00681252"/>
    <w:rsid w:val="00682D30"/>
    <w:rsid w:val="00683433"/>
    <w:rsid w:val="006871A8"/>
    <w:rsid w:val="00693024"/>
    <w:rsid w:val="0069499F"/>
    <w:rsid w:val="006B4A8D"/>
    <w:rsid w:val="006C1D7A"/>
    <w:rsid w:val="006C29FC"/>
    <w:rsid w:val="006C434F"/>
    <w:rsid w:val="006C64B1"/>
    <w:rsid w:val="006D641B"/>
    <w:rsid w:val="006E5695"/>
    <w:rsid w:val="006F2D4D"/>
    <w:rsid w:val="006F4C36"/>
    <w:rsid w:val="0071034D"/>
    <w:rsid w:val="00710B97"/>
    <w:rsid w:val="00712D04"/>
    <w:rsid w:val="00712D2D"/>
    <w:rsid w:val="007203FA"/>
    <w:rsid w:val="00724AD5"/>
    <w:rsid w:val="00732343"/>
    <w:rsid w:val="00734922"/>
    <w:rsid w:val="00734FFC"/>
    <w:rsid w:val="007502F4"/>
    <w:rsid w:val="00752606"/>
    <w:rsid w:val="00764DCE"/>
    <w:rsid w:val="007725D0"/>
    <w:rsid w:val="007758EF"/>
    <w:rsid w:val="00786D77"/>
    <w:rsid w:val="007929C9"/>
    <w:rsid w:val="0079424D"/>
    <w:rsid w:val="007A397A"/>
    <w:rsid w:val="007A504C"/>
    <w:rsid w:val="007A52BA"/>
    <w:rsid w:val="007C7557"/>
    <w:rsid w:val="007D3893"/>
    <w:rsid w:val="007D5C6E"/>
    <w:rsid w:val="007F1385"/>
    <w:rsid w:val="007F54B3"/>
    <w:rsid w:val="008032C3"/>
    <w:rsid w:val="00807F55"/>
    <w:rsid w:val="0081311E"/>
    <w:rsid w:val="008139B0"/>
    <w:rsid w:val="00814771"/>
    <w:rsid w:val="00817C84"/>
    <w:rsid w:val="00826A42"/>
    <w:rsid w:val="008303A8"/>
    <w:rsid w:val="008304AE"/>
    <w:rsid w:val="00831644"/>
    <w:rsid w:val="008354DD"/>
    <w:rsid w:val="0084243A"/>
    <w:rsid w:val="00855935"/>
    <w:rsid w:val="00860736"/>
    <w:rsid w:val="0087310B"/>
    <w:rsid w:val="008823E5"/>
    <w:rsid w:val="00891AC5"/>
    <w:rsid w:val="008959ED"/>
    <w:rsid w:val="008A2C51"/>
    <w:rsid w:val="008B5A1C"/>
    <w:rsid w:val="008C4C86"/>
    <w:rsid w:val="008E5244"/>
    <w:rsid w:val="008E7AA6"/>
    <w:rsid w:val="00907AA6"/>
    <w:rsid w:val="00910CB4"/>
    <w:rsid w:val="00912799"/>
    <w:rsid w:val="00912A07"/>
    <w:rsid w:val="00914709"/>
    <w:rsid w:val="009148B8"/>
    <w:rsid w:val="009161BC"/>
    <w:rsid w:val="00921C5C"/>
    <w:rsid w:val="0092564A"/>
    <w:rsid w:val="00930099"/>
    <w:rsid w:val="009320EE"/>
    <w:rsid w:val="00950D8F"/>
    <w:rsid w:val="00954F56"/>
    <w:rsid w:val="009552D7"/>
    <w:rsid w:val="00961427"/>
    <w:rsid w:val="00970098"/>
    <w:rsid w:val="00970244"/>
    <w:rsid w:val="00975B5E"/>
    <w:rsid w:val="00976F36"/>
    <w:rsid w:val="00981605"/>
    <w:rsid w:val="00985FA7"/>
    <w:rsid w:val="009955F1"/>
    <w:rsid w:val="009A4A62"/>
    <w:rsid w:val="009A4DE7"/>
    <w:rsid w:val="009B0B10"/>
    <w:rsid w:val="009E27DA"/>
    <w:rsid w:val="009E4155"/>
    <w:rsid w:val="009F283D"/>
    <w:rsid w:val="009F3310"/>
    <w:rsid w:val="00A218E2"/>
    <w:rsid w:val="00A22731"/>
    <w:rsid w:val="00A330AA"/>
    <w:rsid w:val="00A419CA"/>
    <w:rsid w:val="00A53DC1"/>
    <w:rsid w:val="00A5531A"/>
    <w:rsid w:val="00A61966"/>
    <w:rsid w:val="00A667CA"/>
    <w:rsid w:val="00A8423D"/>
    <w:rsid w:val="00A909DB"/>
    <w:rsid w:val="00AA69D6"/>
    <w:rsid w:val="00AB39EC"/>
    <w:rsid w:val="00AB3FB7"/>
    <w:rsid w:val="00AE1AEE"/>
    <w:rsid w:val="00AE5233"/>
    <w:rsid w:val="00AE7FBE"/>
    <w:rsid w:val="00B00E03"/>
    <w:rsid w:val="00B0274A"/>
    <w:rsid w:val="00B07C02"/>
    <w:rsid w:val="00B16349"/>
    <w:rsid w:val="00B24F06"/>
    <w:rsid w:val="00B2594D"/>
    <w:rsid w:val="00B306E0"/>
    <w:rsid w:val="00B55099"/>
    <w:rsid w:val="00B65F7E"/>
    <w:rsid w:val="00B77CB0"/>
    <w:rsid w:val="00BB26B7"/>
    <w:rsid w:val="00BC4E4C"/>
    <w:rsid w:val="00BC6AEE"/>
    <w:rsid w:val="00BD5B1B"/>
    <w:rsid w:val="00BE699F"/>
    <w:rsid w:val="00BE71E7"/>
    <w:rsid w:val="00BF24A5"/>
    <w:rsid w:val="00BF6260"/>
    <w:rsid w:val="00C03B8F"/>
    <w:rsid w:val="00C072DD"/>
    <w:rsid w:val="00C1139E"/>
    <w:rsid w:val="00C136C3"/>
    <w:rsid w:val="00C17791"/>
    <w:rsid w:val="00C2492F"/>
    <w:rsid w:val="00C30F71"/>
    <w:rsid w:val="00C323F8"/>
    <w:rsid w:val="00C41FC6"/>
    <w:rsid w:val="00C63F02"/>
    <w:rsid w:val="00C71201"/>
    <w:rsid w:val="00C77A15"/>
    <w:rsid w:val="00C879A6"/>
    <w:rsid w:val="00C903E3"/>
    <w:rsid w:val="00CB64D7"/>
    <w:rsid w:val="00CC6A24"/>
    <w:rsid w:val="00CF4187"/>
    <w:rsid w:val="00CF5069"/>
    <w:rsid w:val="00D07CAE"/>
    <w:rsid w:val="00D07F2F"/>
    <w:rsid w:val="00D1540E"/>
    <w:rsid w:val="00D15D3A"/>
    <w:rsid w:val="00D17BC7"/>
    <w:rsid w:val="00D20221"/>
    <w:rsid w:val="00D232D8"/>
    <w:rsid w:val="00D40619"/>
    <w:rsid w:val="00D45F0C"/>
    <w:rsid w:val="00D46331"/>
    <w:rsid w:val="00D56FCD"/>
    <w:rsid w:val="00D60802"/>
    <w:rsid w:val="00D7110C"/>
    <w:rsid w:val="00D76012"/>
    <w:rsid w:val="00D761EA"/>
    <w:rsid w:val="00D82915"/>
    <w:rsid w:val="00D83C87"/>
    <w:rsid w:val="00D91760"/>
    <w:rsid w:val="00D92E89"/>
    <w:rsid w:val="00D94CC9"/>
    <w:rsid w:val="00DA2409"/>
    <w:rsid w:val="00DA2945"/>
    <w:rsid w:val="00DA56EC"/>
    <w:rsid w:val="00DB7513"/>
    <w:rsid w:val="00DF0514"/>
    <w:rsid w:val="00DF3166"/>
    <w:rsid w:val="00DF3593"/>
    <w:rsid w:val="00DF69A6"/>
    <w:rsid w:val="00E15149"/>
    <w:rsid w:val="00E17770"/>
    <w:rsid w:val="00E22D38"/>
    <w:rsid w:val="00E24B90"/>
    <w:rsid w:val="00E274D5"/>
    <w:rsid w:val="00E4397A"/>
    <w:rsid w:val="00E5253F"/>
    <w:rsid w:val="00E609EE"/>
    <w:rsid w:val="00E72181"/>
    <w:rsid w:val="00E7420F"/>
    <w:rsid w:val="00E743CA"/>
    <w:rsid w:val="00E74454"/>
    <w:rsid w:val="00E75283"/>
    <w:rsid w:val="00E759ED"/>
    <w:rsid w:val="00E80EC9"/>
    <w:rsid w:val="00E815B6"/>
    <w:rsid w:val="00E96AAD"/>
    <w:rsid w:val="00EA18BD"/>
    <w:rsid w:val="00EA7701"/>
    <w:rsid w:val="00EB0278"/>
    <w:rsid w:val="00EB5F8F"/>
    <w:rsid w:val="00EC1AEC"/>
    <w:rsid w:val="00ED75C8"/>
    <w:rsid w:val="00EF5998"/>
    <w:rsid w:val="00F01CCE"/>
    <w:rsid w:val="00F252B3"/>
    <w:rsid w:val="00F27E6E"/>
    <w:rsid w:val="00F32032"/>
    <w:rsid w:val="00F33BE2"/>
    <w:rsid w:val="00F82BD2"/>
    <w:rsid w:val="00F977BB"/>
    <w:rsid w:val="00FA1757"/>
    <w:rsid w:val="00FA63C1"/>
    <w:rsid w:val="00FB6579"/>
    <w:rsid w:val="00FC1B49"/>
    <w:rsid w:val="00FC6AFF"/>
    <w:rsid w:val="00FD31AF"/>
    <w:rsid w:val="00FD73AF"/>
    <w:rsid w:val="00FD7821"/>
    <w:rsid w:val="00FE5B8D"/>
    <w:rsid w:val="00FE7F8B"/>
    <w:rsid w:val="00FF14B3"/>
    <w:rsid w:val="00FF691B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272505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855935"/>
    <w:pPr>
      <w:spacing w:line="360" w:lineRule="auto"/>
      <w:jc w:val="both"/>
    </w:pPr>
    <w:rPr>
      <w:rFonts w:ascii="Garamond" w:eastAsiaTheme="minorHAnsi" w:hAnsi="Garamond"/>
      <w:color w:val="auto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855935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855935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Default">
    <w:name w:val="Default"/>
    <w:rsid w:val="00336E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29C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D2AFD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://localhost:8080/TutoratoSmart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omcat.apache.org/download-90.cg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16DB8-AAE7-4E10-93C8-C0C72FA54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Test Summary Report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Installazione</dc:title>
  <dc:subject>TutoratoSmart</dc:subject>
  <dc:creator>Manuel Pisciotta</dc:creator>
  <cp:keywords/>
  <dc:description/>
  <cp:lastModifiedBy>FRANCESCO PAGANO</cp:lastModifiedBy>
  <cp:revision>3</cp:revision>
  <cp:lastPrinted>2019-12-16T15:32:00Z</cp:lastPrinted>
  <dcterms:created xsi:type="dcterms:W3CDTF">2020-01-15T10:42:00Z</dcterms:created>
  <dcterms:modified xsi:type="dcterms:W3CDTF">2020-01-19T21:37:00Z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