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6DB00C68" w:rsidR="004466E9" w:rsidRPr="003A7068" w:rsidRDefault="007D61DB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01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02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379BDDF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289C1DDF" w:rsidR="009615E2" w:rsidRPr="00357EA4" w:rsidRDefault="000529A5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61DB">
                                      <w:rPr>
                                        <w:color w:val="1F4E79"/>
                                      </w:rPr>
                                      <w:t xml:space="preserve">Model </w:t>
                                    </w:r>
                                    <w:r w:rsidR="00505443">
                                      <w:rPr>
                                        <w:color w:val="1F4E79"/>
                                      </w:rPr>
                                      <w:t xml:space="preserve">           </w:t>
                                    </w:r>
                                    <w:r w:rsidR="007D61DB">
                                      <w:rPr>
                                        <w:color w:val="1F4E79"/>
                                      </w:rPr>
                                      <w:t>Test</w:t>
                                    </w:r>
                                    <w:r w:rsidR="009615E2">
                                      <w:rPr>
                                        <w:color w:val="1F4E79"/>
                                      </w:rPr>
                                      <w:t xml:space="preserve"> </w:t>
                                    </w:r>
                                    <w:r w:rsidR="00505443">
                                      <w:rPr>
                                        <w:color w:val="1F4E79"/>
                                      </w:rPr>
                                      <w:t xml:space="preserve">          </w:t>
                                    </w:r>
                                    <w:r w:rsidR="009615E2">
                                      <w:rPr>
                                        <w:color w:val="1F4E79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4EB8F21" w14:textId="7BC0CEE8" w:rsidR="009615E2" w:rsidRPr="00190021" w:rsidRDefault="000529A5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615E2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9615E2" w:rsidRDefault="009615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289C1DDF" w:rsidR="009615E2" w:rsidRPr="00357EA4" w:rsidRDefault="000529A5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61DB">
                                <w:rPr>
                                  <w:color w:val="1F4E79"/>
                                </w:rPr>
                                <w:t xml:space="preserve">Model </w:t>
                              </w:r>
                              <w:r w:rsidR="00505443">
                                <w:rPr>
                                  <w:color w:val="1F4E79"/>
                                </w:rPr>
                                <w:t xml:space="preserve">           </w:t>
                              </w:r>
                              <w:r w:rsidR="007D61DB">
                                <w:rPr>
                                  <w:color w:val="1F4E79"/>
                                </w:rPr>
                                <w:t>Test</w:t>
                              </w:r>
                              <w:r w:rsidR="009615E2">
                                <w:rPr>
                                  <w:color w:val="1F4E79"/>
                                </w:rPr>
                                <w:t xml:space="preserve"> </w:t>
                              </w:r>
                              <w:r w:rsidR="00505443">
                                <w:rPr>
                                  <w:color w:val="1F4E79"/>
                                </w:rPr>
                                <w:t xml:space="preserve">          </w:t>
                              </w:r>
                              <w:r w:rsidR="009615E2">
                                <w:rPr>
                                  <w:color w:val="1F4E79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4EB8F21" w14:textId="7BC0CEE8" w:rsidR="009615E2" w:rsidRPr="00190021" w:rsidRDefault="000529A5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615E2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9615E2" w:rsidRDefault="009615E2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AD6B1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17842059" w:rsidR="005F1BFD" w:rsidRPr="00FF7C46" w:rsidRDefault="005D5706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</w:t>
                </w:r>
                <w:r w:rsidR="008A4150">
                  <w:rPr>
                    <w:sz w:val="22"/>
                  </w:rPr>
                  <w:t>0</w:t>
                </w:r>
                <w:r>
                  <w:rPr>
                    <w:sz w:val="22"/>
                  </w:rPr>
                  <w:t>2</w:t>
                </w:r>
                <w:r w:rsidR="005F1BFD" w:rsidRPr="00FF7C46">
                  <w:rPr>
                    <w:sz w:val="22"/>
                  </w:rPr>
                  <w:t>/20</w:t>
                </w:r>
                <w:r w:rsidR="008A4150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17BBE17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42F18147" w14:textId="49A04B74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</w:tbl>
        <w:p w14:paraId="20F8E6BD" w14:textId="77777777" w:rsidR="00855935" w:rsidRDefault="0085593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0529A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sz w:val="20"/>
          <w:lang w:val="en-US"/>
        </w:rPr>
      </w:sdtEndPr>
      <w:sdtContent>
        <w:p w14:paraId="44C0F94B" w14:textId="005B23DA" w:rsidR="00224DF3" w:rsidRDefault="00F977BB" w:rsidP="00224DF3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Pr="004466E9">
            <w:rPr>
              <w:color w:val="auto"/>
              <w:sz w:val="26"/>
              <w:szCs w:val="26"/>
            </w:rPr>
            <w:fldChar w:fldCharType="begin"/>
          </w:r>
          <w:r w:rsidRPr="004466E9">
            <w:rPr>
              <w:color w:val="auto"/>
            </w:rPr>
            <w:instrText xml:space="preserve"> TOC \o "1-3" \h \z \u </w:instrText>
          </w:r>
          <w:r w:rsidRPr="004466E9">
            <w:rPr>
              <w:color w:val="auto"/>
              <w:sz w:val="26"/>
              <w:szCs w:val="26"/>
            </w:rPr>
            <w:fldChar w:fldCharType="separate"/>
          </w:r>
        </w:p>
        <w:p w14:paraId="3A287B27" w14:textId="57266C4B" w:rsidR="00224DF3" w:rsidRPr="00224DF3" w:rsidRDefault="00224DF3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5" w:history="1">
            <w:r w:rsidRPr="00224DF3">
              <w:rPr>
                <w:rStyle w:val="Collegamentoipertestuale"/>
                <w:noProof/>
                <w:color w:val="auto"/>
                <w:lang w:val="it-IT"/>
              </w:rPr>
              <w:t>1. Introduzione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_Toc31469575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4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E0956E4" w14:textId="2587A82A" w:rsidR="00224DF3" w:rsidRPr="00224DF3" w:rsidRDefault="00224DF3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6" w:history="1">
            <w:r w:rsidRPr="00224DF3">
              <w:rPr>
                <w:rStyle w:val="Collegamentoipertestuale"/>
                <w:noProof/>
                <w:color w:val="auto"/>
                <w:lang w:val="it-IT"/>
              </w:rPr>
              <w:t>2. Riferimenti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_Toc31469576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4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7574CDC" w14:textId="603F6A73" w:rsidR="00224DF3" w:rsidRPr="00224DF3" w:rsidRDefault="00224DF3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7" w:history="1">
            <w:r w:rsidRPr="00224DF3">
              <w:rPr>
                <w:rStyle w:val="Collegamentoipertestuale"/>
                <w:noProof/>
                <w:color w:val="auto"/>
                <w:lang w:val="it-IT"/>
              </w:rPr>
              <w:t>3. Dettagli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_Toc31469577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4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B2C5A35" w14:textId="7418BE6B" w:rsidR="00224DF3" w:rsidRPr="00224DF3" w:rsidRDefault="00224DF3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578" w:history="1">
            <w:r w:rsidRPr="00224DF3">
              <w:rPr>
                <w:rStyle w:val="Collegamentoipertestuale"/>
                <w:color w:val="auto"/>
              </w:rPr>
              <w:t>3.1 Overview dei risultati dei test</w:t>
            </w:r>
            <w:r w:rsidRPr="00224DF3">
              <w:rPr>
                <w:webHidden/>
                <w:color w:val="auto"/>
              </w:rPr>
              <w:tab/>
            </w:r>
            <w:r w:rsidRPr="00224DF3">
              <w:rPr>
                <w:webHidden/>
                <w:color w:val="auto"/>
              </w:rPr>
              <w:fldChar w:fldCharType="begin"/>
            </w:r>
            <w:r w:rsidRPr="00224DF3">
              <w:rPr>
                <w:webHidden/>
                <w:color w:val="auto"/>
              </w:rPr>
              <w:instrText xml:space="preserve"> PAGEREF _Toc31469578 \h </w:instrText>
            </w:r>
            <w:r w:rsidRPr="00224DF3">
              <w:rPr>
                <w:webHidden/>
                <w:color w:val="auto"/>
              </w:rPr>
            </w:r>
            <w:r w:rsidRPr="00224DF3">
              <w:rPr>
                <w:webHidden/>
                <w:color w:val="auto"/>
              </w:rPr>
              <w:fldChar w:fldCharType="separate"/>
            </w:r>
            <w:r w:rsidRPr="00224DF3">
              <w:rPr>
                <w:webHidden/>
                <w:color w:val="auto"/>
              </w:rPr>
              <w:t>4</w:t>
            </w:r>
            <w:r w:rsidRPr="00224DF3">
              <w:rPr>
                <w:webHidden/>
                <w:color w:val="auto"/>
              </w:rPr>
              <w:fldChar w:fldCharType="end"/>
            </w:r>
          </w:hyperlink>
        </w:p>
        <w:p w14:paraId="2F8D6544" w14:textId="474C93C7" w:rsidR="00224DF3" w:rsidRPr="00224DF3" w:rsidRDefault="00224DF3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579" w:history="1">
            <w:r w:rsidRPr="00224DF3">
              <w:rPr>
                <w:rStyle w:val="Collegamentoipertestuale"/>
                <w:color w:val="auto"/>
              </w:rPr>
              <w:t>3.2 Dettagli dei risultati dei test</w:t>
            </w:r>
            <w:r w:rsidRPr="00224DF3">
              <w:rPr>
                <w:webHidden/>
                <w:color w:val="auto"/>
              </w:rPr>
              <w:tab/>
            </w:r>
            <w:r w:rsidRPr="00224DF3">
              <w:rPr>
                <w:webHidden/>
                <w:color w:val="auto"/>
              </w:rPr>
              <w:fldChar w:fldCharType="begin"/>
            </w:r>
            <w:r w:rsidRPr="00224DF3">
              <w:rPr>
                <w:webHidden/>
                <w:color w:val="auto"/>
              </w:rPr>
              <w:instrText xml:space="preserve"> PAGEREF _Toc31469579 \h </w:instrText>
            </w:r>
            <w:r w:rsidRPr="00224DF3">
              <w:rPr>
                <w:webHidden/>
                <w:color w:val="auto"/>
              </w:rPr>
            </w:r>
            <w:r w:rsidRPr="00224DF3">
              <w:rPr>
                <w:webHidden/>
                <w:color w:val="auto"/>
              </w:rPr>
              <w:fldChar w:fldCharType="separate"/>
            </w:r>
            <w:r w:rsidRPr="00224DF3">
              <w:rPr>
                <w:webHidden/>
                <w:color w:val="auto"/>
              </w:rPr>
              <w:t>5</w:t>
            </w:r>
            <w:r w:rsidRPr="00224DF3">
              <w:rPr>
                <w:webHidden/>
                <w:color w:val="auto"/>
              </w:rPr>
              <w:fldChar w:fldCharType="end"/>
            </w:r>
          </w:hyperlink>
        </w:p>
        <w:p w14:paraId="5E72BC84" w14:textId="5F26394E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0" w:history="1">
            <w:r w:rsidRPr="00224DF3">
              <w:rPr>
                <w:rStyle w:val="Collegamentoipertestuale"/>
                <w:noProof/>
                <w:color w:val="auto"/>
              </w:rPr>
              <w:t>3.2.1 Classe ActivityBean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_Toc31469580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5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2B6F37C" w14:textId="468B73D5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1" w:history="1">
            <w:r w:rsidRPr="00224DF3">
              <w:rPr>
                <w:rStyle w:val="Collegamentoipertestuale"/>
                <w:noProof/>
                <w:color w:val="auto"/>
              </w:rPr>
              <w:t>3.2.2 Classe ActivityTutorDAO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_Toc31469581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5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A7CC96" w14:textId="0ACDBB33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2" w:history="1">
            <w:r w:rsidRPr="00224DF3">
              <w:rPr>
                <w:rStyle w:val="Collegamentoipertestuale"/>
                <w:noProof/>
                <w:color w:val="auto"/>
              </w:rPr>
              <w:t>3.2.3 Classe AppointmentBean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_Toc31469582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5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360901B" w14:textId="4DF9349C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3" w:history="1">
            <w:r w:rsidRPr="00224DF3">
              <w:rPr>
                <w:rStyle w:val="Collegamentoipertestuale"/>
                <w:noProof/>
                <w:color w:val="auto"/>
              </w:rPr>
              <w:t>3.2.4 Classe AppointmentDAO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_Toc31469583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6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A8507CA" w14:textId="73EC4564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4" w:history="1">
            <w:r w:rsidRPr="00224DF3">
              <w:rPr>
                <w:rStyle w:val="Collegamentoipertestuale"/>
                <w:noProof/>
                <w:color w:val="auto"/>
              </w:rPr>
              <w:t>3.2.5 Classe ContainedIdBean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_Toc31469584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6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C88C21F" w14:textId="29796BB9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5" w:history="1">
            <w:r w:rsidRPr="00224DF3">
              <w:rPr>
                <w:rStyle w:val="Collegamentoipertestuale"/>
                <w:noProof/>
                <w:color w:val="auto"/>
              </w:rPr>
              <w:t>3.2.6 Classe ContainedInDAO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_Toc31469585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6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8C1547" w14:textId="6C896B1D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6" w:history="1">
            <w:r w:rsidRPr="00224DF3">
              <w:rPr>
                <w:rStyle w:val="Collegamentoipertestuale"/>
                <w:noProof/>
                <w:color w:val="auto"/>
              </w:rPr>
              <w:t>3.2.7 Classe ManagesBean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_Toc31469586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7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A18FB7D" w14:textId="41D240CA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7" w:history="1">
            <w:r w:rsidRPr="00224DF3">
              <w:rPr>
                <w:rStyle w:val="Collegamentoipertestuale"/>
                <w:noProof/>
                <w:color w:val="auto"/>
              </w:rPr>
              <w:t>3.2.8. Classe ManagesDAO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_Toc31469587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7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74DB2D" w14:textId="0910B534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8" w:history="1">
            <w:r w:rsidRPr="00224DF3">
              <w:rPr>
                <w:rStyle w:val="Collegamentoipertestuale"/>
                <w:noProof/>
                <w:color w:val="auto"/>
              </w:rPr>
              <w:t>3.2.9 Classe RegisterBean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_Toc31469588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7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D093559" w14:textId="6466C781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9" w:history="1">
            <w:r w:rsidRPr="00224DF3">
              <w:rPr>
                <w:rStyle w:val="Collegamentoipertestuale"/>
                <w:noProof/>
                <w:color w:val="auto"/>
              </w:rPr>
              <w:t>3.2.10 Classe RegisterDAO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_Toc31469589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7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55075AA" w14:textId="42918ECE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0" w:history="1">
            <w:r w:rsidRPr="00224DF3">
              <w:rPr>
                <w:rStyle w:val="Collegamentoipertestuale"/>
                <w:noProof/>
                <w:color w:val="auto"/>
              </w:rPr>
              <w:t>3.2.11 Classe RequestBean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_Toc31469590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8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BEEEE6" w14:textId="44D3A350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1" w:history="1">
            <w:r w:rsidRPr="00224DF3">
              <w:rPr>
                <w:rStyle w:val="Collegamentoipertestuale"/>
                <w:noProof/>
                <w:color w:val="auto"/>
              </w:rPr>
              <w:t>3.2.12 Classe RequestDAO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_Toc31469591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8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DFB5DC" w14:textId="37158898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2" w:history="1">
            <w:r w:rsidRPr="00224DF3">
              <w:rPr>
                <w:rStyle w:val="Collegamentoipertestuale"/>
                <w:noProof/>
                <w:color w:val="auto"/>
              </w:rPr>
              <w:t>3.2.13 Classe StudentBean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_Toc31469592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8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6509D9F" w14:textId="20C8B37D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3" w:history="1">
            <w:r w:rsidRPr="00224DF3">
              <w:rPr>
                <w:rStyle w:val="Collegamentoipertestuale"/>
                <w:noProof/>
                <w:color w:val="auto"/>
              </w:rPr>
              <w:t>3.2.14 Classe StudentDAO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_Toc31469593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8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DBBE1C3" w14:textId="4C0B175C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4" w:history="1">
            <w:r w:rsidRPr="00224DF3">
              <w:rPr>
                <w:rStyle w:val="Collegamentoipertestuale"/>
                <w:noProof/>
                <w:color w:val="auto"/>
              </w:rPr>
              <w:t>3.2.15 Classe TutorBean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_Toc31469594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9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BD0B932" w14:textId="25062EAB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5" w:history="1">
            <w:r w:rsidRPr="00224DF3">
              <w:rPr>
                <w:rStyle w:val="Collegamentoipertestuale"/>
                <w:noProof/>
                <w:color w:val="auto"/>
              </w:rPr>
              <w:t>3.2.16 Classe TutorDAO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_Toc31469595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9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15DBEAF" w14:textId="5A926F34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6" w:history="1">
            <w:r w:rsidRPr="00224DF3">
              <w:rPr>
                <w:rStyle w:val="Collegamentoipertestuale"/>
                <w:noProof/>
                <w:color w:val="auto"/>
              </w:rPr>
              <w:t>3.2.17 Classe UserBean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_Toc31469596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9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468FB71" w14:textId="3FD769E7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7" w:history="1">
            <w:r w:rsidRPr="00224DF3">
              <w:rPr>
                <w:rStyle w:val="Collegamentoipertestuale"/>
                <w:noProof/>
                <w:color w:val="auto"/>
              </w:rPr>
              <w:t>3.2.18 Classe UserDAO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_Toc31469597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9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A82FCE9" w14:textId="20D9FCDB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8" w:history="1">
            <w:r w:rsidRPr="00224DF3">
              <w:rPr>
                <w:rStyle w:val="Collegamentoipertestuale"/>
                <w:noProof/>
                <w:color w:val="auto"/>
              </w:rPr>
              <w:t>3.2.19 Classe ValidatesBean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_Toc31469598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10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E2D4ED5" w14:textId="20E071DB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9" w:history="1">
            <w:r w:rsidRPr="00224DF3">
              <w:rPr>
                <w:rStyle w:val="Collegamentoipertestuale"/>
                <w:noProof/>
                <w:color w:val="auto"/>
              </w:rPr>
              <w:t>3.2.20 Classe ValidatesDAO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_Toc31469599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10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363990" w14:textId="636569D4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0" w:history="1">
            <w:r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3.2.21 Classe CalendarEvent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_Toc31469600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10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A4B30A3" w14:textId="68DF0207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1" w:history="1">
            <w:r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3.2.22 Classe Calendar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_Toc31469601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10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195C990" w14:textId="60E7181F" w:rsidR="00224DF3" w:rsidRPr="00224DF3" w:rsidRDefault="00224DF3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602" w:history="1">
            <w:r w:rsidRPr="00224DF3">
              <w:rPr>
                <w:rStyle w:val="Collegamentoipertestuale"/>
                <w:color w:val="auto"/>
              </w:rPr>
              <w:t>3.4</w:t>
            </w:r>
            <w:r w:rsidRPr="00224DF3">
              <w:rPr>
                <w:rStyle w:val="Collegamentoipertestuale"/>
                <w:color w:val="auto"/>
              </w:rPr>
              <w:t xml:space="preserve"> </w:t>
            </w:r>
            <w:r w:rsidRPr="00224DF3">
              <w:rPr>
                <w:rStyle w:val="Collegamentoipertestuale"/>
                <w:color w:val="auto"/>
              </w:rPr>
              <w:t>Coverage</w:t>
            </w:r>
            <w:r w:rsidRPr="00224DF3">
              <w:rPr>
                <w:webHidden/>
                <w:color w:val="auto"/>
              </w:rPr>
              <w:tab/>
            </w:r>
            <w:r w:rsidRPr="00224DF3">
              <w:rPr>
                <w:webHidden/>
                <w:color w:val="auto"/>
              </w:rPr>
              <w:fldChar w:fldCharType="begin"/>
            </w:r>
            <w:r w:rsidRPr="00224DF3">
              <w:rPr>
                <w:webHidden/>
                <w:color w:val="auto"/>
              </w:rPr>
              <w:instrText xml:space="preserve"> PAGEREF _Toc31469602 \h </w:instrText>
            </w:r>
            <w:r w:rsidRPr="00224DF3">
              <w:rPr>
                <w:webHidden/>
                <w:color w:val="auto"/>
              </w:rPr>
            </w:r>
            <w:r w:rsidRPr="00224DF3">
              <w:rPr>
                <w:webHidden/>
                <w:color w:val="auto"/>
              </w:rPr>
              <w:fldChar w:fldCharType="separate"/>
            </w:r>
            <w:r w:rsidRPr="00224DF3">
              <w:rPr>
                <w:webHidden/>
                <w:color w:val="auto"/>
              </w:rPr>
              <w:t>10</w:t>
            </w:r>
            <w:r w:rsidRPr="00224DF3">
              <w:rPr>
                <w:webHidden/>
                <w:color w:val="auto"/>
              </w:rPr>
              <w:fldChar w:fldCharType="end"/>
            </w:r>
          </w:hyperlink>
        </w:p>
        <w:p w14:paraId="2A6265D1" w14:textId="34FF0EF0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3" w:history="1">
            <w:r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3.4.1 Coverage Bean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_Toc31469603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10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BE8C7DD" w14:textId="122E364F" w:rsidR="00224DF3" w:rsidRPr="00224DF3" w:rsidRDefault="00224DF3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4" w:history="1">
            <w:r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3.4.2 Coverage DAO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_Toc31469604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11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4820F5" w14:textId="7BF0E5AA" w:rsidR="00224DF3" w:rsidRPr="00224DF3" w:rsidRDefault="00224DF3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605" w:history="1">
            <w:r w:rsidRPr="00224DF3">
              <w:rPr>
                <w:rStyle w:val="Collegamentoipertestuale"/>
                <w:noProof/>
                <w:color w:val="auto"/>
                <w:lang w:val="it-IT"/>
              </w:rPr>
              <w:t>4. Conclusioni e raccomandazioni</w:t>
            </w:r>
            <w:r w:rsidRPr="00224DF3">
              <w:rPr>
                <w:noProof/>
                <w:webHidden/>
                <w:color w:val="auto"/>
              </w:rPr>
              <w:tab/>
            </w:r>
            <w:r w:rsidRPr="00224DF3">
              <w:rPr>
                <w:noProof/>
                <w:webHidden/>
                <w:color w:val="auto"/>
              </w:rPr>
              <w:fldChar w:fldCharType="begin"/>
            </w:r>
            <w:r w:rsidRPr="00224DF3">
              <w:rPr>
                <w:noProof/>
                <w:webHidden/>
                <w:color w:val="auto"/>
              </w:rPr>
              <w:instrText xml:space="preserve"> PAGEREF _Toc31469605 \h </w:instrText>
            </w:r>
            <w:r w:rsidRPr="00224DF3">
              <w:rPr>
                <w:noProof/>
                <w:webHidden/>
                <w:color w:val="auto"/>
              </w:rPr>
            </w:r>
            <w:r w:rsidRPr="00224DF3">
              <w:rPr>
                <w:noProof/>
                <w:webHidden/>
                <w:color w:val="auto"/>
              </w:rPr>
              <w:fldChar w:fldCharType="separate"/>
            </w:r>
            <w:r w:rsidRPr="00224DF3">
              <w:rPr>
                <w:noProof/>
                <w:webHidden/>
                <w:color w:val="auto"/>
              </w:rPr>
              <w:t>12</w:t>
            </w:r>
            <w:r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E9AC23F" w14:textId="77777777" w:rsidR="00224DF3" w:rsidRDefault="00F977BB" w:rsidP="004515BD">
          <w:pPr>
            <w:spacing w:after="61" w:line="240" w:lineRule="auto"/>
            <w:jc w:val="both"/>
            <w:rPr>
              <w:b/>
              <w:bCs/>
              <w:color w:val="auto"/>
            </w:rPr>
          </w:pPr>
          <w:r w:rsidRPr="004466E9">
            <w:rPr>
              <w:b/>
              <w:bCs/>
              <w:color w:val="auto"/>
            </w:rPr>
            <w:fldChar w:fldCharType="end"/>
          </w:r>
        </w:p>
        <w:p w14:paraId="33CC955A" w14:textId="77777777" w:rsidR="00224DF3" w:rsidRDefault="00224DF3" w:rsidP="00224DF3">
          <w:pPr>
            <w:pStyle w:val="Nessunaspaziatura"/>
          </w:pPr>
        </w:p>
        <w:p w14:paraId="3CCDD7CE" w14:textId="77777777" w:rsidR="00224DF3" w:rsidRDefault="00224DF3" w:rsidP="00224DF3">
          <w:pPr>
            <w:pStyle w:val="Nessunaspaziatura"/>
          </w:pPr>
        </w:p>
        <w:p w14:paraId="146F7402" w14:textId="77777777" w:rsidR="00224DF3" w:rsidRDefault="00224DF3" w:rsidP="00224DF3">
          <w:pPr>
            <w:pStyle w:val="Nessunaspaziatura"/>
          </w:pPr>
        </w:p>
        <w:p w14:paraId="3D106F45" w14:textId="77777777" w:rsidR="00224DF3" w:rsidRDefault="00224DF3" w:rsidP="00224DF3">
          <w:pPr>
            <w:pStyle w:val="Nessunaspaziatura"/>
          </w:pPr>
        </w:p>
        <w:p w14:paraId="033D360E" w14:textId="12C224F4" w:rsidR="00F977BB" w:rsidRPr="00224DF3" w:rsidRDefault="000529A5" w:rsidP="00224DF3">
          <w:pPr>
            <w:pStyle w:val="Nessunaspaziatura"/>
          </w:pPr>
        </w:p>
      </w:sdtContent>
    </w:sdt>
    <w:p w14:paraId="69452EC1" w14:textId="4AA801C7" w:rsidR="0026167D" w:rsidRDefault="0026167D" w:rsidP="00CA2582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1" w:name="_Toc26433059"/>
      <w:bookmarkStart w:id="2" w:name="_Toc31469575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Start w:id="3" w:name="_GoBack"/>
      <w:bookmarkEnd w:id="1"/>
      <w:bookmarkEnd w:id="2"/>
      <w:bookmarkEnd w:id="3"/>
    </w:p>
    <w:p w14:paraId="5BA8B50C" w14:textId="14561FF4" w:rsidR="007D61DB" w:rsidRPr="007D61DB" w:rsidRDefault="007D61DB" w:rsidP="00CA2582">
      <w:pPr>
        <w:pStyle w:val="Nessunaspaziatura"/>
        <w:jc w:val="both"/>
        <w:rPr>
          <w:color w:val="auto"/>
          <w:sz w:val="24"/>
          <w:szCs w:val="24"/>
          <w:lang w:val="it-IT"/>
        </w:rPr>
      </w:pPr>
      <w:r w:rsidRPr="007D61DB">
        <w:rPr>
          <w:color w:val="auto"/>
          <w:sz w:val="24"/>
          <w:szCs w:val="24"/>
          <w:lang w:val="it-IT"/>
        </w:rPr>
        <w:t xml:space="preserve">Questo documento ha lo scopo di riportare i risultati dell’esecuzione dei test case delle classi presenti nel </w:t>
      </w:r>
      <w:proofErr w:type="spellStart"/>
      <w:r w:rsidRPr="007D61DB">
        <w:rPr>
          <w:color w:val="auto"/>
          <w:sz w:val="24"/>
          <w:szCs w:val="24"/>
          <w:lang w:val="it-IT"/>
        </w:rPr>
        <w:t>layer</w:t>
      </w:r>
      <w:proofErr w:type="spellEnd"/>
      <w:r w:rsidRPr="007D61DB">
        <w:rPr>
          <w:color w:val="auto"/>
          <w:sz w:val="24"/>
          <w:szCs w:val="24"/>
          <w:lang w:val="it-IT"/>
        </w:rPr>
        <w:t xml:space="preserve"> Model del sistema “</w:t>
      </w:r>
      <w:proofErr w:type="spellStart"/>
      <w:r w:rsidRPr="007D61DB">
        <w:rPr>
          <w:color w:val="auto"/>
          <w:sz w:val="24"/>
          <w:szCs w:val="24"/>
          <w:lang w:val="it-IT"/>
        </w:rPr>
        <w:t>TutoratoSmart</w:t>
      </w:r>
      <w:proofErr w:type="spellEnd"/>
      <w:r w:rsidRPr="007D61DB">
        <w:rPr>
          <w:color w:val="auto"/>
          <w:sz w:val="24"/>
          <w:szCs w:val="24"/>
          <w:lang w:val="it-IT"/>
        </w:rPr>
        <w:t>”</w:t>
      </w:r>
      <w:r w:rsidR="006D4150">
        <w:rPr>
          <w:color w:val="auto"/>
          <w:sz w:val="24"/>
          <w:szCs w:val="24"/>
          <w:lang w:val="it-IT"/>
        </w:rPr>
        <w:t xml:space="preserve">; </w:t>
      </w:r>
      <w:r w:rsidRPr="007D61DB">
        <w:rPr>
          <w:color w:val="auto"/>
          <w:sz w:val="24"/>
          <w:szCs w:val="24"/>
          <w:lang w:val="it-IT"/>
        </w:rPr>
        <w:t xml:space="preserve">le classi sono state testate con l’utilizzo di </w:t>
      </w:r>
      <w:proofErr w:type="spellStart"/>
      <w:r w:rsidRPr="007D61DB">
        <w:rPr>
          <w:color w:val="auto"/>
          <w:sz w:val="24"/>
          <w:szCs w:val="24"/>
          <w:lang w:val="it-IT"/>
        </w:rPr>
        <w:t>JUnit</w:t>
      </w:r>
      <w:proofErr w:type="spellEnd"/>
      <w:r w:rsidRPr="007D61DB">
        <w:rPr>
          <w:color w:val="auto"/>
          <w:sz w:val="24"/>
          <w:szCs w:val="24"/>
          <w:lang w:val="it-IT"/>
        </w:rPr>
        <w:t>.</w:t>
      </w:r>
    </w:p>
    <w:p w14:paraId="33B73564" w14:textId="3699E729" w:rsidR="007D61DB" w:rsidRPr="007D61DB" w:rsidRDefault="007D61DB" w:rsidP="00CA2582">
      <w:pPr>
        <w:pStyle w:val="Nessunaspaziatura"/>
        <w:jc w:val="both"/>
        <w:rPr>
          <w:color w:val="auto"/>
          <w:sz w:val="23"/>
          <w:szCs w:val="23"/>
          <w:lang w:val="it-IT"/>
        </w:rPr>
      </w:pPr>
      <w:r w:rsidRPr="007D61DB">
        <w:rPr>
          <w:color w:val="auto"/>
          <w:sz w:val="23"/>
          <w:szCs w:val="23"/>
          <w:lang w:val="it-IT"/>
        </w:rPr>
        <w:t>In particolare, sono state testate le seguenti classi:</w:t>
      </w:r>
    </w:p>
    <w:p w14:paraId="1687F9A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ActivityTutorBean</w:t>
      </w:r>
      <w:proofErr w:type="spellEnd"/>
    </w:p>
    <w:p w14:paraId="7981113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ActivityTutorDAO</w:t>
      </w:r>
      <w:proofErr w:type="spellEnd"/>
    </w:p>
    <w:p w14:paraId="677F83B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AppointmentBean</w:t>
      </w:r>
      <w:proofErr w:type="spellEnd"/>
    </w:p>
    <w:p w14:paraId="21ECD7A1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AppointmentDAO</w:t>
      </w:r>
      <w:proofErr w:type="spellEnd"/>
    </w:p>
    <w:p w14:paraId="1618EE4B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ContainedInBean</w:t>
      </w:r>
      <w:proofErr w:type="spellEnd"/>
    </w:p>
    <w:p w14:paraId="557A6C91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ContainedInDAO</w:t>
      </w:r>
      <w:proofErr w:type="spellEnd"/>
    </w:p>
    <w:p w14:paraId="54A3CECA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ManagesBean</w:t>
      </w:r>
      <w:proofErr w:type="spellEnd"/>
    </w:p>
    <w:p w14:paraId="2B410C9A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ManagesDAO</w:t>
      </w:r>
      <w:proofErr w:type="spellEnd"/>
    </w:p>
    <w:p w14:paraId="798D3507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RegisterBean</w:t>
      </w:r>
      <w:proofErr w:type="spellEnd"/>
    </w:p>
    <w:p w14:paraId="39383984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RegisterDAO</w:t>
      </w:r>
      <w:proofErr w:type="spellEnd"/>
    </w:p>
    <w:p w14:paraId="3D034D0D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RequestBean</w:t>
      </w:r>
      <w:proofErr w:type="spellEnd"/>
    </w:p>
    <w:p w14:paraId="42AFCC3B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RequestDAO</w:t>
      </w:r>
      <w:proofErr w:type="spellEnd"/>
    </w:p>
    <w:p w14:paraId="6D3ACB79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StudentBean</w:t>
      </w:r>
      <w:proofErr w:type="spellEnd"/>
    </w:p>
    <w:p w14:paraId="039CCB3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StudentDAO</w:t>
      </w:r>
      <w:proofErr w:type="spellEnd"/>
    </w:p>
    <w:p w14:paraId="312C799C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TutorBean</w:t>
      </w:r>
      <w:proofErr w:type="spellEnd"/>
    </w:p>
    <w:p w14:paraId="124228D8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TutorDAO</w:t>
      </w:r>
      <w:proofErr w:type="spellEnd"/>
    </w:p>
    <w:p w14:paraId="0F25B1C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UserBean</w:t>
      </w:r>
      <w:proofErr w:type="spellEnd"/>
    </w:p>
    <w:p w14:paraId="3421C17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UserDAO</w:t>
      </w:r>
      <w:proofErr w:type="spellEnd"/>
    </w:p>
    <w:p w14:paraId="0E079F1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ValidatesBean</w:t>
      </w:r>
      <w:proofErr w:type="spellEnd"/>
    </w:p>
    <w:p w14:paraId="556FEDC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color w:val="auto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ValidatesDAO</w:t>
      </w:r>
      <w:proofErr w:type="spellEnd"/>
    </w:p>
    <w:p w14:paraId="164B54BE" w14:textId="77777777" w:rsidR="007D61DB" w:rsidRPr="007D61DB" w:rsidRDefault="007D61DB" w:rsidP="007D61DB">
      <w:pPr>
        <w:pStyle w:val="Nessunaspaziatura"/>
        <w:rPr>
          <w:lang w:val="it-IT"/>
        </w:rPr>
      </w:pPr>
    </w:p>
    <w:p w14:paraId="20609248" w14:textId="663ABCF6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4" w:name="_Toc31469576"/>
      <w:r>
        <w:rPr>
          <w:color w:val="1F4E79"/>
          <w:lang w:val="it-IT"/>
        </w:rPr>
        <w:t>2. Riferimenti</w:t>
      </w:r>
      <w:bookmarkEnd w:id="4"/>
    </w:p>
    <w:p w14:paraId="47A37AE0" w14:textId="6CFCAA86" w:rsidR="00711914" w:rsidRDefault="00711914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TS_T</w:t>
      </w:r>
      <w:r w:rsidR="007D61DB">
        <w:t>S</w:t>
      </w:r>
      <w:r>
        <w:t>R_V_0.1</w:t>
      </w:r>
    </w:p>
    <w:p w14:paraId="3B476A52" w14:textId="3D0373D9" w:rsidR="00E751BB" w:rsidRPr="007D61DB" w:rsidRDefault="00E751BB" w:rsidP="004515BD">
      <w:pPr>
        <w:pStyle w:val="Gpstesto"/>
        <w:numPr>
          <w:ilvl w:val="0"/>
          <w:numId w:val="35"/>
        </w:numPr>
        <w:spacing w:after="61" w:line="240" w:lineRule="auto"/>
      </w:pPr>
      <w:r>
        <w:rPr>
          <w:szCs w:val="24"/>
        </w:rPr>
        <w:t>TS</w:t>
      </w:r>
      <w:r w:rsidRPr="00711914">
        <w:rPr>
          <w:szCs w:val="24"/>
        </w:rPr>
        <w:t>_</w:t>
      </w:r>
      <w:r w:rsidR="007D61DB">
        <w:rPr>
          <w:szCs w:val="24"/>
        </w:rPr>
        <w:t>I</w:t>
      </w:r>
      <w:r w:rsidRPr="00711914">
        <w:rPr>
          <w:szCs w:val="24"/>
        </w:rPr>
        <w:t>T</w:t>
      </w:r>
      <w:r w:rsidR="007D61DB">
        <w:rPr>
          <w:szCs w:val="24"/>
        </w:rPr>
        <w:t>D</w:t>
      </w:r>
      <w:r>
        <w:rPr>
          <w:szCs w:val="24"/>
        </w:rPr>
        <w:t>_V_0.</w:t>
      </w:r>
      <w:r w:rsidR="007D61DB">
        <w:rPr>
          <w:szCs w:val="24"/>
        </w:rPr>
        <w:t>2</w:t>
      </w:r>
    </w:p>
    <w:p w14:paraId="488030C3" w14:textId="77777777" w:rsidR="007D61DB" w:rsidRPr="007D61DB" w:rsidRDefault="007D61DB" w:rsidP="007D61DB">
      <w:pPr>
        <w:pStyle w:val="Gpstesto"/>
        <w:spacing w:after="61" w:line="240" w:lineRule="auto"/>
        <w:rPr>
          <w:sz w:val="20"/>
          <w:szCs w:val="18"/>
        </w:rPr>
      </w:pPr>
    </w:p>
    <w:p w14:paraId="40E3E0F4" w14:textId="47E0C743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5" w:name="_Toc31469577"/>
      <w:r>
        <w:rPr>
          <w:color w:val="1F4E79"/>
          <w:lang w:val="it-IT"/>
        </w:rPr>
        <w:t xml:space="preserve">3. </w:t>
      </w:r>
      <w:r w:rsidR="007D61DB">
        <w:rPr>
          <w:color w:val="1F4E79"/>
          <w:lang w:val="it-IT"/>
        </w:rPr>
        <w:t>Dettagli</w:t>
      </w:r>
      <w:bookmarkEnd w:id="5"/>
    </w:p>
    <w:p w14:paraId="62FEB60B" w14:textId="77777777" w:rsidR="007D61DB" w:rsidRPr="007D61DB" w:rsidRDefault="007D61DB" w:rsidP="004570F3">
      <w:pPr>
        <w:pStyle w:val="Titolo2"/>
        <w:rPr>
          <w:rFonts w:ascii="Garamond" w:hAnsi="Garamond" w:cs="Garamond"/>
          <w:color w:val="000000"/>
          <w:lang w:val="it-IT"/>
        </w:rPr>
      </w:pPr>
      <w:bookmarkStart w:id="6" w:name="_Toc31469578"/>
      <w:r w:rsidRPr="007D61DB">
        <w:rPr>
          <w:rFonts w:ascii="Garamond" w:hAnsi="Garamond" w:cs="Garamond"/>
          <w:color w:val="000000"/>
          <w:lang w:val="it-IT"/>
        </w:rPr>
        <w:t xml:space="preserve">3.1 </w:t>
      </w:r>
      <w:proofErr w:type="spellStart"/>
      <w:r w:rsidRPr="007D61DB">
        <w:rPr>
          <w:rFonts w:ascii="Garamond" w:hAnsi="Garamond" w:cs="Garamond"/>
          <w:color w:val="000000"/>
          <w:lang w:val="it-IT"/>
        </w:rPr>
        <w:t>Overview</w:t>
      </w:r>
      <w:proofErr w:type="spellEnd"/>
      <w:r w:rsidRPr="007D61DB">
        <w:rPr>
          <w:rFonts w:ascii="Garamond" w:hAnsi="Garamond" w:cs="Garamond"/>
          <w:color w:val="000000"/>
          <w:lang w:val="it-IT"/>
        </w:rPr>
        <w:t xml:space="preserve"> dei risultati dei test</w:t>
      </w:r>
      <w:bookmarkEnd w:id="6"/>
      <w:r w:rsidRPr="007D61DB">
        <w:rPr>
          <w:rFonts w:ascii="Garamond" w:hAnsi="Garamond" w:cs="Garamond"/>
          <w:color w:val="000000"/>
          <w:lang w:val="it-IT"/>
        </w:rPr>
        <w:t xml:space="preserve"> </w:t>
      </w:r>
    </w:p>
    <w:p w14:paraId="609AA69A" w14:textId="4945EE61" w:rsidR="007D61DB" w:rsidRDefault="007D61DB" w:rsidP="007D61DB">
      <w:pPr>
        <w:pStyle w:val="Gpstesto"/>
        <w:spacing w:after="61" w:line="240" w:lineRule="auto"/>
        <w:ind w:left="360"/>
        <w:rPr>
          <w:rFonts w:eastAsiaTheme="minorEastAsia" w:cs="Garamond"/>
          <w:color w:val="000000"/>
          <w:szCs w:val="24"/>
          <w:lang w:eastAsia="ja-JP"/>
        </w:rPr>
      </w:pPr>
      <w:r w:rsidRPr="007D61DB">
        <w:rPr>
          <w:rFonts w:eastAsiaTheme="minorEastAsia" w:cs="Garamond"/>
          <w:color w:val="000000"/>
          <w:szCs w:val="24"/>
          <w:lang w:eastAsia="ja-JP"/>
        </w:rPr>
        <w:t xml:space="preserve">L’esecuzione dei test non ha rilevato fault nelle componenti del </w:t>
      </w:r>
      <w:proofErr w:type="spellStart"/>
      <w:r>
        <w:rPr>
          <w:rFonts w:eastAsiaTheme="minorEastAsia" w:cs="Garamond"/>
          <w:color w:val="000000"/>
          <w:szCs w:val="24"/>
          <w:lang w:eastAsia="ja-JP"/>
        </w:rPr>
        <w:t>layer</w:t>
      </w:r>
      <w:proofErr w:type="spellEnd"/>
      <w:r>
        <w:rPr>
          <w:rFonts w:eastAsiaTheme="minorEastAsia" w:cs="Garamond"/>
          <w:color w:val="000000"/>
          <w:szCs w:val="24"/>
          <w:lang w:eastAsia="ja-JP"/>
        </w:rPr>
        <w:t xml:space="preserve"> Model. </w:t>
      </w:r>
      <w:r w:rsidRPr="007D61DB">
        <w:rPr>
          <w:rFonts w:eastAsiaTheme="minorEastAsia" w:cs="Garamond"/>
          <w:color w:val="000000"/>
          <w:szCs w:val="24"/>
          <w:lang w:eastAsia="ja-JP"/>
        </w:rPr>
        <w:t>Di seguito sono riportati i risultati dei test effettuati.</w:t>
      </w:r>
    </w:p>
    <w:p w14:paraId="259518D8" w14:textId="687A0B76" w:rsidR="007D61DB" w:rsidRDefault="007D61DB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2D16A0CF" w14:textId="5823F11A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75E54C5B" w14:textId="78AF3E0F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75ECC127" w14:textId="16BAF12D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CC31681" w14:textId="03430D76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E681CFE" w14:textId="3B2D0DCC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4A772D91" w14:textId="591BE113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D968818" w14:textId="32EFD3AA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597FD85" w14:textId="77777777" w:rsidR="004570F3" w:rsidRP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7993F10" w14:textId="5BAB8898" w:rsidR="007D61DB" w:rsidRDefault="004570F3" w:rsidP="004570F3">
      <w:pPr>
        <w:pStyle w:val="Gpstesto"/>
        <w:spacing w:after="61" w:line="240" w:lineRule="auto"/>
        <w:outlineLvl w:val="1"/>
        <w:rPr>
          <w:rFonts w:eastAsiaTheme="minorEastAsia" w:cs="Garamond"/>
          <w:color w:val="000000"/>
          <w:szCs w:val="24"/>
          <w:lang w:eastAsia="ja-JP"/>
        </w:rPr>
      </w:pPr>
      <w:bookmarkStart w:id="7" w:name="_Toc31469579"/>
      <w:r>
        <w:rPr>
          <w:b/>
          <w:bCs/>
          <w:sz w:val="26"/>
          <w:szCs w:val="26"/>
        </w:rPr>
        <w:lastRenderedPageBreak/>
        <w:t>3.2 Dettagli dei risultati dei test</w:t>
      </w:r>
      <w:bookmarkEnd w:id="7"/>
    </w:p>
    <w:p w14:paraId="6FB84CD5" w14:textId="1E4332C9" w:rsidR="004570F3" w:rsidRPr="004570F3" w:rsidRDefault="004570F3" w:rsidP="004570F3">
      <w:pPr>
        <w:pStyle w:val="Titolo3"/>
        <w:rPr>
          <w:sz w:val="20"/>
          <w:szCs w:val="16"/>
        </w:rPr>
      </w:pPr>
      <w:bookmarkStart w:id="8" w:name="_Toc31469580"/>
      <w:r w:rsidRPr="004570F3">
        <w:rPr>
          <w:i w:val="0"/>
          <w:iCs w:val="0"/>
          <w:color w:val="auto"/>
        </w:rPr>
        <w:t xml:space="preserve">3.2.1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ActivityBean</w:t>
      </w:r>
      <w:bookmarkEnd w:id="8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0C686831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53EBB1AC" wp14:editId="140C048E">
            <wp:extent cx="5745480" cy="2407920"/>
            <wp:effectExtent l="0" t="0" r="762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2D82" w14:textId="77777777" w:rsidR="007D61DB" w:rsidRPr="004570F3" w:rsidRDefault="007D61DB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7E092CA" w14:textId="56A7E07F" w:rsidR="00175D8B" w:rsidRDefault="007D61DB" w:rsidP="004570F3">
      <w:pPr>
        <w:pStyle w:val="Titolo3"/>
        <w:rPr>
          <w:rFonts w:ascii="Garamond" w:hAnsi="Garamond"/>
          <w:b w:val="0"/>
          <w:bCs w:val="0"/>
        </w:rPr>
      </w:pPr>
      <w:bookmarkStart w:id="9" w:name="_Toc31469581"/>
      <w:r w:rsidRPr="007D61DB">
        <w:rPr>
          <w:i w:val="0"/>
          <w:iCs w:val="0"/>
          <w:color w:val="auto"/>
        </w:rPr>
        <w:t>3</w:t>
      </w:r>
      <w:r w:rsidR="00F82BD2" w:rsidRPr="007D61DB">
        <w:rPr>
          <w:i w:val="0"/>
          <w:iCs w:val="0"/>
          <w:color w:val="auto"/>
        </w:rPr>
        <w:t>.</w:t>
      </w:r>
      <w:r w:rsidRPr="007D61DB">
        <w:rPr>
          <w:i w:val="0"/>
          <w:iCs w:val="0"/>
          <w:color w:val="auto"/>
        </w:rPr>
        <w:t>2</w:t>
      </w:r>
      <w:r w:rsidR="004570F3">
        <w:rPr>
          <w:i w:val="0"/>
          <w:iCs w:val="0"/>
          <w:color w:val="auto"/>
        </w:rPr>
        <w:t>.2</w:t>
      </w:r>
      <w:r w:rsidR="00F82BD2" w:rsidRPr="007D61DB">
        <w:rPr>
          <w:i w:val="0"/>
          <w:iCs w:val="0"/>
          <w:color w:val="auto"/>
        </w:rPr>
        <w:t xml:space="preserve"> </w:t>
      </w:r>
      <w:proofErr w:type="spellStart"/>
      <w:r w:rsidR="00F82BD2" w:rsidRPr="007D61DB">
        <w:rPr>
          <w:i w:val="0"/>
          <w:iCs w:val="0"/>
          <w:color w:val="auto"/>
        </w:rPr>
        <w:t>Classe</w:t>
      </w:r>
      <w:proofErr w:type="spellEnd"/>
      <w:r w:rsidR="00F82BD2" w:rsidRPr="007D61DB">
        <w:rPr>
          <w:i w:val="0"/>
          <w:iCs w:val="0"/>
          <w:color w:val="auto"/>
        </w:rPr>
        <w:t xml:space="preserve"> </w:t>
      </w:r>
      <w:proofErr w:type="spellStart"/>
      <w:r w:rsidR="00F82BD2" w:rsidRPr="007D61DB">
        <w:rPr>
          <w:i w:val="0"/>
          <w:iCs w:val="0"/>
          <w:color w:val="auto"/>
        </w:rPr>
        <w:t>ActivityTutorDAO</w:t>
      </w:r>
      <w:bookmarkEnd w:id="9"/>
      <w:proofErr w:type="spellEnd"/>
    </w:p>
    <w:p w14:paraId="7011058F" w14:textId="14A76756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546C9A10" wp14:editId="25C86A6C">
            <wp:extent cx="5760720" cy="1371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7791" w14:textId="0308D5AC" w:rsidR="00F82BD2" w:rsidRPr="004570F3" w:rsidRDefault="00F82BD2" w:rsidP="00F82BD2">
      <w:pPr>
        <w:pStyle w:val="Nessunaspaziatura"/>
        <w:rPr>
          <w:rFonts w:ascii="Garamond" w:hAnsi="Garamond"/>
        </w:rPr>
      </w:pPr>
    </w:p>
    <w:p w14:paraId="26B29CCD" w14:textId="1EEEBEA2" w:rsidR="004570F3" w:rsidRDefault="004570F3" w:rsidP="004570F3">
      <w:pPr>
        <w:pStyle w:val="Titolo3"/>
      </w:pPr>
      <w:bookmarkStart w:id="10" w:name="_Toc31469582"/>
      <w:r w:rsidRPr="004570F3">
        <w:rPr>
          <w:i w:val="0"/>
          <w:iCs w:val="0"/>
          <w:color w:val="auto"/>
        </w:rPr>
        <w:t xml:space="preserve">3.2.3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AppointmentBean</w:t>
      </w:r>
      <w:bookmarkEnd w:id="10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2D363E17" w14:textId="481410F6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2AF6028E" wp14:editId="3ACCD7E7">
            <wp:extent cx="5753100" cy="240792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8B7A" w14:textId="1DE3F814" w:rsidR="004570F3" w:rsidRDefault="004570F3" w:rsidP="004570F3">
      <w:pPr>
        <w:pStyle w:val="Nessunaspaziatura"/>
      </w:pPr>
    </w:p>
    <w:p w14:paraId="4DB0D29C" w14:textId="55EC869A" w:rsidR="004570F3" w:rsidRDefault="004570F3" w:rsidP="004570F3">
      <w:pPr>
        <w:pStyle w:val="Nessunaspaziatura"/>
      </w:pPr>
    </w:p>
    <w:p w14:paraId="6DF49B8F" w14:textId="5E723DC9" w:rsidR="004570F3" w:rsidRDefault="004570F3" w:rsidP="004570F3">
      <w:pPr>
        <w:pStyle w:val="Nessunaspaziatura"/>
      </w:pPr>
    </w:p>
    <w:p w14:paraId="5FB94094" w14:textId="57CB3808" w:rsidR="004570F3" w:rsidRDefault="004570F3" w:rsidP="004570F3">
      <w:pPr>
        <w:pStyle w:val="Nessunaspaziatura"/>
      </w:pPr>
    </w:p>
    <w:p w14:paraId="2A316499" w14:textId="36ADCAED" w:rsidR="004570F3" w:rsidRDefault="004570F3" w:rsidP="004570F3">
      <w:pPr>
        <w:pStyle w:val="Nessunaspaziatura"/>
      </w:pPr>
    </w:p>
    <w:p w14:paraId="444EB90B" w14:textId="77777777" w:rsidR="004570F3" w:rsidRDefault="004570F3" w:rsidP="004570F3">
      <w:pPr>
        <w:pStyle w:val="Nessunaspaziatura"/>
      </w:pPr>
    </w:p>
    <w:p w14:paraId="5B3B9DA0" w14:textId="750DA8A1" w:rsidR="00175D8B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11" w:name="_Toc31469583"/>
      <w:r w:rsidRPr="004570F3"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 w:rsidRPr="004570F3">
        <w:rPr>
          <w:i w:val="0"/>
          <w:iCs w:val="0"/>
          <w:color w:val="auto"/>
        </w:rPr>
        <w:t>4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AppointmentDAO</w:t>
      </w:r>
      <w:bookmarkEnd w:id="11"/>
      <w:proofErr w:type="spellEnd"/>
    </w:p>
    <w:p w14:paraId="680777F1" w14:textId="0CE00288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60640EE3" wp14:editId="2C13C101">
            <wp:extent cx="5753100" cy="1356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8F2F" w14:textId="776FF401" w:rsidR="00F82BD2" w:rsidRDefault="00F82BD2" w:rsidP="00F82BD2">
      <w:pPr>
        <w:pStyle w:val="Nessunaspaziatura"/>
        <w:rPr>
          <w:rFonts w:ascii="Garamond" w:hAnsi="Garamond"/>
        </w:rPr>
      </w:pPr>
    </w:p>
    <w:p w14:paraId="71DA5433" w14:textId="10C2ED2F" w:rsidR="004570F3" w:rsidRDefault="00584B3B" w:rsidP="004570F3">
      <w:pPr>
        <w:pStyle w:val="Titolo3"/>
      </w:pPr>
      <w:bookmarkStart w:id="12" w:name="_Toc31469584"/>
      <w:r>
        <w:rPr>
          <w:i w:val="0"/>
          <w:iCs w:val="0"/>
          <w:color w:val="auto"/>
        </w:rPr>
        <w:t>3</w:t>
      </w:r>
      <w:r w:rsidR="004570F3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5</w:t>
      </w:r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Classe</w:t>
      </w:r>
      <w:proofErr w:type="spellEnd"/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ContainedIdBean</w:t>
      </w:r>
      <w:bookmarkEnd w:id="12"/>
      <w:proofErr w:type="spellEnd"/>
      <w:r w:rsidR="004570F3" w:rsidRPr="004570F3">
        <w:rPr>
          <w:i w:val="0"/>
          <w:iCs w:val="0"/>
          <w:color w:val="auto"/>
        </w:rPr>
        <w:t xml:space="preserve"> </w:t>
      </w:r>
    </w:p>
    <w:p w14:paraId="5FDD2D60" w14:textId="77777777" w:rsidR="004570F3" w:rsidRDefault="004570F3" w:rsidP="004570F3">
      <w:pPr>
        <w:pStyle w:val="Nessunaspaziatura"/>
        <w:jc w:val="center"/>
      </w:pPr>
      <w:r>
        <w:rPr>
          <w:noProof/>
        </w:rPr>
        <w:drawing>
          <wp:inline distT="0" distB="0" distL="0" distR="0" wp14:anchorId="21211BCB" wp14:editId="0E33F5B8">
            <wp:extent cx="5753100" cy="2392680"/>
            <wp:effectExtent l="0" t="0" r="0" b="762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F85C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44C638CC" w14:textId="3BCA23EB" w:rsidR="00175D8B" w:rsidRPr="00F82BD2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13" w:name="_Toc31469585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6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ContainedInDAO</w:t>
      </w:r>
      <w:bookmarkEnd w:id="13"/>
      <w:proofErr w:type="spellEnd"/>
    </w:p>
    <w:p w14:paraId="066B95F0" w14:textId="766B9FC7" w:rsidR="00F82BD2" w:rsidRDefault="00175D8B" w:rsidP="004570F3">
      <w:pPr>
        <w:pStyle w:val="Nessunaspaziatura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BFDAFA" wp14:editId="72229216">
            <wp:extent cx="5760720" cy="1158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932D" w14:textId="25B921B0" w:rsidR="00680F0F" w:rsidRPr="004570F3" w:rsidRDefault="00680F0F" w:rsidP="00F82BD2">
      <w:pPr>
        <w:pStyle w:val="Nessunaspaziatura"/>
        <w:rPr>
          <w:rFonts w:ascii="Garamond" w:hAnsi="Garamond"/>
        </w:rPr>
      </w:pPr>
    </w:p>
    <w:p w14:paraId="76BCDD5A" w14:textId="10385255" w:rsidR="004570F3" w:rsidRDefault="004570F3" w:rsidP="004570F3">
      <w:pPr>
        <w:pStyle w:val="Titolo3"/>
      </w:pPr>
      <w:bookmarkStart w:id="14" w:name="_Toc31469586"/>
      <w:r>
        <w:rPr>
          <w:i w:val="0"/>
          <w:iCs w:val="0"/>
          <w:color w:val="auto"/>
        </w:rPr>
        <w:t>3.2</w:t>
      </w:r>
      <w:r w:rsidRPr="004570F3">
        <w:rPr>
          <w:i w:val="0"/>
          <w:iCs w:val="0"/>
          <w:color w:val="auto"/>
        </w:rPr>
        <w:t>.</w:t>
      </w:r>
      <w:r>
        <w:rPr>
          <w:i w:val="0"/>
          <w:iCs w:val="0"/>
          <w:color w:val="auto"/>
        </w:rPr>
        <w:t>7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ManagesBean</w:t>
      </w:r>
      <w:bookmarkEnd w:id="14"/>
      <w:proofErr w:type="spellEnd"/>
    </w:p>
    <w:p w14:paraId="4684BF14" w14:textId="77777777" w:rsidR="004570F3" w:rsidRPr="000561A3" w:rsidRDefault="004570F3" w:rsidP="004570F3">
      <w:pPr>
        <w:pStyle w:val="Nessunaspaziatura"/>
        <w:jc w:val="center"/>
      </w:pPr>
      <w:r>
        <w:rPr>
          <w:noProof/>
        </w:rPr>
        <w:drawing>
          <wp:inline distT="0" distB="0" distL="0" distR="0" wp14:anchorId="6DA345FE" wp14:editId="5927F101">
            <wp:extent cx="5287993" cy="2223201"/>
            <wp:effectExtent l="0" t="0" r="8255" b="571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11" cy="22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FF4C" w14:textId="217B1EDB" w:rsidR="00175D8B" w:rsidRDefault="004570F3" w:rsidP="004570F3">
      <w:pPr>
        <w:pStyle w:val="Titolo3"/>
        <w:rPr>
          <w:rFonts w:ascii="Garamond" w:hAnsi="Garamond"/>
        </w:rPr>
      </w:pPr>
      <w:bookmarkStart w:id="15" w:name="_Toc31469587"/>
      <w:r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8</w:t>
      </w:r>
      <w:r w:rsidR="00F82BD2" w:rsidRPr="004570F3">
        <w:rPr>
          <w:i w:val="0"/>
          <w:iCs w:val="0"/>
          <w:color w:val="auto"/>
        </w:rPr>
        <w:t xml:space="preserve">.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ManagesDAO</w:t>
      </w:r>
      <w:bookmarkEnd w:id="15"/>
      <w:proofErr w:type="spellEnd"/>
    </w:p>
    <w:p w14:paraId="0350862C" w14:textId="16F05E21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FA61F2" wp14:editId="6EB45366">
            <wp:extent cx="5760720" cy="7162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3B7D" w14:textId="5BBB2F7D" w:rsidR="00175D8B" w:rsidRDefault="00175D8B" w:rsidP="00F82BD2">
      <w:pPr>
        <w:pStyle w:val="Nessunaspaziatura"/>
        <w:rPr>
          <w:rFonts w:ascii="Garamond" w:hAnsi="Garamond"/>
        </w:rPr>
      </w:pPr>
    </w:p>
    <w:p w14:paraId="367F9382" w14:textId="565B31D5" w:rsidR="004570F3" w:rsidRDefault="00D26A16" w:rsidP="004570F3">
      <w:pPr>
        <w:pStyle w:val="Titolo3"/>
      </w:pPr>
      <w:bookmarkStart w:id="16" w:name="_Toc31469588"/>
      <w:r>
        <w:rPr>
          <w:i w:val="0"/>
          <w:iCs w:val="0"/>
          <w:color w:val="auto"/>
        </w:rPr>
        <w:t>3</w:t>
      </w:r>
      <w:r w:rsidR="004570F3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9</w:t>
      </w:r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Classe</w:t>
      </w:r>
      <w:proofErr w:type="spellEnd"/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RegisterBean</w:t>
      </w:r>
      <w:bookmarkEnd w:id="16"/>
      <w:proofErr w:type="spellEnd"/>
    </w:p>
    <w:p w14:paraId="574AA9EF" w14:textId="77777777" w:rsidR="004570F3" w:rsidRPr="000561A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1D6F5EDD" wp14:editId="5497186E">
            <wp:extent cx="5753100" cy="242316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FE0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2365ACD0" w14:textId="0EC740CF" w:rsidR="00F82BD2" w:rsidRDefault="004570F3" w:rsidP="004570F3">
      <w:pPr>
        <w:pStyle w:val="Titolo3"/>
        <w:rPr>
          <w:rFonts w:ascii="Garamond" w:hAnsi="Garamond"/>
        </w:rPr>
      </w:pPr>
      <w:bookmarkStart w:id="17" w:name="_Toc31469589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10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RegisterDAO</w:t>
      </w:r>
      <w:bookmarkEnd w:id="17"/>
      <w:proofErr w:type="spellEnd"/>
    </w:p>
    <w:p w14:paraId="1D963C39" w14:textId="4318582E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D4EEB8D" wp14:editId="71E04086">
            <wp:extent cx="5760720" cy="10363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7FC9" w14:textId="1FF8997F" w:rsidR="00175D8B" w:rsidRDefault="00175D8B" w:rsidP="00F82BD2">
      <w:pPr>
        <w:pStyle w:val="Nessunaspaziatura"/>
        <w:rPr>
          <w:rFonts w:ascii="Garamond" w:hAnsi="Garamond"/>
        </w:rPr>
      </w:pPr>
    </w:p>
    <w:p w14:paraId="01497E9A" w14:textId="336B2351" w:rsidR="004570F3" w:rsidRDefault="004570F3" w:rsidP="004570F3">
      <w:pPr>
        <w:pStyle w:val="Titolo3"/>
      </w:pPr>
      <w:bookmarkStart w:id="18" w:name="_Toc31469590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1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RequestBean</w:t>
      </w:r>
      <w:bookmarkEnd w:id="18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7B8A85B3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6145C38B" wp14:editId="4C6BA5C7">
            <wp:extent cx="5753100" cy="2164080"/>
            <wp:effectExtent l="0" t="0" r="0" b="762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273B" w14:textId="77777777" w:rsidR="004570F3" w:rsidRPr="000561A3" w:rsidRDefault="004570F3" w:rsidP="004570F3">
      <w:pPr>
        <w:pStyle w:val="Nessunaspaziatura"/>
      </w:pPr>
    </w:p>
    <w:p w14:paraId="1F2569DE" w14:textId="3DBF0B26" w:rsidR="004570F3" w:rsidRDefault="004570F3" w:rsidP="00F82BD2">
      <w:pPr>
        <w:pStyle w:val="Nessunaspaziatura"/>
        <w:rPr>
          <w:rFonts w:ascii="Garamond" w:hAnsi="Garamond"/>
        </w:rPr>
      </w:pPr>
    </w:p>
    <w:p w14:paraId="2D32F6D8" w14:textId="30369DCA" w:rsidR="004570F3" w:rsidRDefault="004570F3" w:rsidP="00F82BD2">
      <w:pPr>
        <w:pStyle w:val="Nessunaspaziatura"/>
        <w:rPr>
          <w:rFonts w:ascii="Garamond" w:hAnsi="Garamond"/>
        </w:rPr>
      </w:pPr>
    </w:p>
    <w:p w14:paraId="3A500D2C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2D551F61" w14:textId="6AB1E419" w:rsidR="00175D8B" w:rsidRDefault="004570F3" w:rsidP="004570F3">
      <w:pPr>
        <w:pStyle w:val="Titolo3"/>
        <w:rPr>
          <w:rFonts w:ascii="Garamond" w:hAnsi="Garamond"/>
        </w:rPr>
      </w:pPr>
      <w:bookmarkStart w:id="19" w:name="_Toc31469591"/>
      <w:r w:rsidRPr="004570F3"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 w:rsidRPr="004570F3">
        <w:rPr>
          <w:i w:val="0"/>
          <w:iCs w:val="0"/>
          <w:color w:val="auto"/>
        </w:rPr>
        <w:t>12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RequestDAO</w:t>
      </w:r>
      <w:bookmarkEnd w:id="19"/>
      <w:proofErr w:type="spellEnd"/>
    </w:p>
    <w:p w14:paraId="1589DDA6" w14:textId="08C4649A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3900297" wp14:editId="3759BD6A">
            <wp:extent cx="5753100" cy="1866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9688" w14:textId="77777777" w:rsidR="004570F3" w:rsidRPr="004570F3" w:rsidRDefault="004570F3" w:rsidP="004570F3">
      <w:pPr>
        <w:rPr>
          <w:sz w:val="20"/>
          <w:szCs w:val="16"/>
        </w:rPr>
      </w:pPr>
    </w:p>
    <w:p w14:paraId="2BBCC623" w14:textId="4841803E" w:rsidR="004570F3" w:rsidRPr="004570F3" w:rsidRDefault="004570F3" w:rsidP="004570F3">
      <w:pPr>
        <w:pStyle w:val="Titolo3"/>
        <w:rPr>
          <w:i w:val="0"/>
          <w:iCs w:val="0"/>
          <w:color w:val="auto"/>
        </w:rPr>
      </w:pPr>
      <w:bookmarkStart w:id="20" w:name="_Toc31469592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StudentBean</w:t>
      </w:r>
      <w:bookmarkEnd w:id="20"/>
      <w:proofErr w:type="spellEnd"/>
    </w:p>
    <w:p w14:paraId="0409EFB4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609CBE87" wp14:editId="78463315">
            <wp:extent cx="5745480" cy="1303020"/>
            <wp:effectExtent l="0" t="0" r="762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0D69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34FCEF4C" w14:textId="636301A4" w:rsidR="00F82BD2" w:rsidRDefault="004570F3" w:rsidP="004570F3">
      <w:pPr>
        <w:pStyle w:val="Titolo3"/>
        <w:rPr>
          <w:rFonts w:ascii="Garamond" w:hAnsi="Garamond"/>
        </w:rPr>
      </w:pPr>
      <w:bookmarkStart w:id="21" w:name="_Toc31469593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14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StudentDAO</w:t>
      </w:r>
      <w:bookmarkEnd w:id="21"/>
      <w:proofErr w:type="spellEnd"/>
    </w:p>
    <w:p w14:paraId="4281B1D9" w14:textId="132C2C22" w:rsidR="00175D8B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8802005" wp14:editId="70453380">
            <wp:extent cx="5753100" cy="9677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CD07" w14:textId="77777777" w:rsidR="004570F3" w:rsidRPr="004570F3" w:rsidRDefault="004570F3" w:rsidP="004570F3">
      <w:pPr>
        <w:rPr>
          <w:sz w:val="20"/>
          <w:szCs w:val="16"/>
        </w:rPr>
      </w:pPr>
    </w:p>
    <w:p w14:paraId="241D82F0" w14:textId="44B97BB8" w:rsidR="004570F3" w:rsidRPr="004570F3" w:rsidRDefault="004570F3" w:rsidP="004570F3">
      <w:pPr>
        <w:pStyle w:val="Titolo3"/>
        <w:rPr>
          <w:i w:val="0"/>
          <w:iCs w:val="0"/>
          <w:color w:val="auto"/>
        </w:rPr>
      </w:pPr>
      <w:bookmarkStart w:id="22" w:name="_Toc31469594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5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TutorBean</w:t>
      </w:r>
      <w:bookmarkEnd w:id="22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1B34FEF7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5E8EC7F9" wp14:editId="269A7A18">
            <wp:extent cx="5753100" cy="181356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1209" w14:textId="77777777" w:rsidR="004570F3" w:rsidRPr="000561A3" w:rsidRDefault="004570F3" w:rsidP="004570F3">
      <w:pPr>
        <w:pStyle w:val="Nessunaspaziatura"/>
      </w:pPr>
    </w:p>
    <w:p w14:paraId="4FD91312" w14:textId="28EC4220" w:rsidR="004570F3" w:rsidRDefault="004570F3" w:rsidP="00F82BD2">
      <w:pPr>
        <w:pStyle w:val="Nessunaspaziatura"/>
        <w:rPr>
          <w:rFonts w:ascii="Garamond" w:hAnsi="Garamond"/>
        </w:rPr>
      </w:pPr>
    </w:p>
    <w:p w14:paraId="0AB19188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03EAF41F" w14:textId="5A2A4C71" w:rsidR="00680F0F" w:rsidRPr="004570F3" w:rsidRDefault="004570F3" w:rsidP="004570F3">
      <w:pPr>
        <w:pStyle w:val="Titolo3"/>
        <w:rPr>
          <w:rFonts w:ascii="Garamond" w:hAnsi="Garamond"/>
          <w:b w:val="0"/>
          <w:bCs w:val="0"/>
          <w:i w:val="0"/>
          <w:iCs w:val="0"/>
          <w:color w:val="auto"/>
        </w:rPr>
      </w:pPr>
      <w:bookmarkStart w:id="23" w:name="_Toc31469595"/>
      <w:r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16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TutorDAO</w:t>
      </w:r>
      <w:bookmarkEnd w:id="23"/>
      <w:proofErr w:type="spellEnd"/>
    </w:p>
    <w:p w14:paraId="1688CE57" w14:textId="57B081A4" w:rsidR="00680F0F" w:rsidRPr="00F82BD2" w:rsidRDefault="008C01A4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5319028B" wp14:editId="2A3F4115">
            <wp:extent cx="5745480" cy="1927860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059A" w14:textId="77777777" w:rsidR="0010650F" w:rsidRPr="0010650F" w:rsidRDefault="0010650F" w:rsidP="0010650F">
      <w:pPr>
        <w:rPr>
          <w:sz w:val="20"/>
          <w:szCs w:val="16"/>
        </w:rPr>
      </w:pPr>
    </w:p>
    <w:p w14:paraId="3C33DBBC" w14:textId="72D7A828" w:rsidR="0010650F" w:rsidRPr="0010650F" w:rsidRDefault="0010650F" w:rsidP="0010650F">
      <w:pPr>
        <w:pStyle w:val="Titolo3"/>
        <w:rPr>
          <w:i w:val="0"/>
          <w:iCs w:val="0"/>
          <w:color w:val="auto"/>
        </w:rPr>
      </w:pPr>
      <w:bookmarkStart w:id="24" w:name="_Toc31469596"/>
      <w:r>
        <w:rPr>
          <w:i w:val="0"/>
          <w:iCs w:val="0"/>
          <w:color w:val="auto"/>
        </w:rPr>
        <w:t>3</w:t>
      </w:r>
      <w:r w:rsidRPr="0010650F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7</w:t>
      </w:r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Classe</w:t>
      </w:r>
      <w:proofErr w:type="spellEnd"/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UserBean</w:t>
      </w:r>
      <w:bookmarkEnd w:id="24"/>
      <w:proofErr w:type="spellEnd"/>
    </w:p>
    <w:p w14:paraId="2C819BF5" w14:textId="77777777" w:rsidR="0010650F" w:rsidRDefault="0010650F" w:rsidP="0010650F">
      <w:pPr>
        <w:pStyle w:val="Nessunaspaziatura"/>
      </w:pPr>
      <w:r>
        <w:rPr>
          <w:noProof/>
        </w:rPr>
        <w:drawing>
          <wp:inline distT="0" distB="0" distL="0" distR="0" wp14:anchorId="19D22068" wp14:editId="2D31FFBD">
            <wp:extent cx="5760720" cy="20726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3159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13B0320D" w14:textId="1ADDB400" w:rsidR="00680F0F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25" w:name="_Toc31469597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18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UserDAO</w:t>
      </w:r>
      <w:bookmarkEnd w:id="25"/>
      <w:proofErr w:type="spellEnd"/>
    </w:p>
    <w:p w14:paraId="7773C1DB" w14:textId="010C370B" w:rsidR="00680F0F" w:rsidRPr="00F82BD2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79446CB5" wp14:editId="6A5CB157">
            <wp:extent cx="5753100" cy="868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90DD" w14:textId="77777777" w:rsidR="0010650F" w:rsidRPr="000561A3" w:rsidRDefault="0010650F" w:rsidP="0010650F">
      <w:pPr>
        <w:pStyle w:val="Nessunaspaziatura"/>
      </w:pPr>
    </w:p>
    <w:p w14:paraId="60F5EC9C" w14:textId="67996CCF" w:rsidR="0010650F" w:rsidRDefault="0010650F" w:rsidP="0010650F">
      <w:pPr>
        <w:pStyle w:val="Titolo3"/>
        <w:rPr>
          <w:rFonts w:ascii="Garamond" w:hAnsi="Garamond"/>
          <w:b w:val="0"/>
          <w:bCs w:val="0"/>
        </w:rPr>
      </w:pPr>
      <w:bookmarkStart w:id="26" w:name="_Toc31469598"/>
      <w:r w:rsidRPr="0010650F">
        <w:rPr>
          <w:i w:val="0"/>
          <w:iCs w:val="0"/>
          <w:color w:val="auto"/>
        </w:rPr>
        <w:t xml:space="preserve">3.2.19 </w:t>
      </w:r>
      <w:proofErr w:type="spellStart"/>
      <w:r w:rsidRPr="0010650F">
        <w:rPr>
          <w:i w:val="0"/>
          <w:iCs w:val="0"/>
          <w:color w:val="auto"/>
        </w:rPr>
        <w:t>Classe</w:t>
      </w:r>
      <w:proofErr w:type="spellEnd"/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ValidatesBean</w:t>
      </w:r>
      <w:bookmarkEnd w:id="26"/>
      <w:proofErr w:type="spellEnd"/>
    </w:p>
    <w:p w14:paraId="55830F3C" w14:textId="77777777" w:rsidR="0010650F" w:rsidRDefault="0010650F" w:rsidP="0010650F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06A3E46B" wp14:editId="587E9F68">
            <wp:extent cx="5760720" cy="147066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FB84" w14:textId="77777777" w:rsidR="0010650F" w:rsidRPr="0010650F" w:rsidRDefault="0010650F" w:rsidP="0010650F">
      <w:pPr>
        <w:pStyle w:val="Nessunaspaziatura"/>
      </w:pPr>
    </w:p>
    <w:p w14:paraId="0D2D02E0" w14:textId="03A7DFB3" w:rsidR="00F82BD2" w:rsidRDefault="0010650F" w:rsidP="0010650F">
      <w:pPr>
        <w:pStyle w:val="Titolo3"/>
        <w:rPr>
          <w:rFonts w:ascii="Garamond" w:hAnsi="Garamond"/>
        </w:rPr>
      </w:pPr>
      <w:bookmarkStart w:id="27" w:name="_Toc31469599"/>
      <w:r>
        <w:rPr>
          <w:i w:val="0"/>
          <w:iCs w:val="0"/>
          <w:color w:val="auto"/>
        </w:rPr>
        <w:lastRenderedPageBreak/>
        <w:t>3</w:t>
      </w:r>
      <w:r w:rsidR="00F82BD2" w:rsidRPr="0010650F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2</w:t>
      </w:r>
      <w:r w:rsidR="00F82BD2" w:rsidRPr="0010650F">
        <w:rPr>
          <w:i w:val="0"/>
          <w:iCs w:val="0"/>
          <w:color w:val="auto"/>
        </w:rPr>
        <w:t xml:space="preserve">0 </w:t>
      </w:r>
      <w:proofErr w:type="spellStart"/>
      <w:r w:rsidR="00F82BD2" w:rsidRPr="0010650F">
        <w:rPr>
          <w:i w:val="0"/>
          <w:iCs w:val="0"/>
          <w:color w:val="auto"/>
        </w:rPr>
        <w:t>Classe</w:t>
      </w:r>
      <w:proofErr w:type="spellEnd"/>
      <w:r w:rsidR="00F82BD2" w:rsidRPr="0010650F">
        <w:rPr>
          <w:i w:val="0"/>
          <w:iCs w:val="0"/>
          <w:color w:val="auto"/>
        </w:rPr>
        <w:t xml:space="preserve"> </w:t>
      </w:r>
      <w:proofErr w:type="spellStart"/>
      <w:r w:rsidR="00F82BD2" w:rsidRPr="0010650F">
        <w:rPr>
          <w:i w:val="0"/>
          <w:iCs w:val="0"/>
          <w:color w:val="auto"/>
        </w:rPr>
        <w:t>ValidatesDAO</w:t>
      </w:r>
      <w:bookmarkEnd w:id="27"/>
      <w:proofErr w:type="spellEnd"/>
    </w:p>
    <w:p w14:paraId="68F90D78" w14:textId="3198DF1E" w:rsidR="00F82BD2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CF29C2B" wp14:editId="409E54ED">
            <wp:extent cx="5760720" cy="10591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4303" w14:textId="73ADBAB5" w:rsidR="0010650F" w:rsidRDefault="0010650F" w:rsidP="00F82BD2">
      <w:pPr>
        <w:pStyle w:val="Nessunaspaziatura"/>
        <w:rPr>
          <w:rFonts w:ascii="Garamond" w:hAnsi="Garamond"/>
        </w:rPr>
      </w:pPr>
    </w:p>
    <w:p w14:paraId="27B36007" w14:textId="77777777" w:rsidR="00C4790E" w:rsidRPr="00C4790E" w:rsidRDefault="00C4790E" w:rsidP="00C4790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28" w:name="_Toc31469600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3.2.21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Classe</w:t>
      </w:r>
      <w:proofErr w:type="spellEnd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CalendarEvent</w:t>
      </w:r>
      <w:bookmarkEnd w:id="28"/>
      <w:proofErr w:type="spellEnd"/>
    </w:p>
    <w:p w14:paraId="2B1DB37A" w14:textId="083B04C0" w:rsidR="004946F9" w:rsidRDefault="00C4790E" w:rsidP="00F82BD2">
      <w:pPr>
        <w:pStyle w:val="Nessunaspaziatura"/>
        <w:rPr>
          <w:rFonts w:ascii="Garamond" w:hAnsi="Garamond"/>
        </w:rPr>
      </w:pPr>
      <w:r>
        <w:rPr>
          <w:noProof/>
        </w:rPr>
        <w:drawing>
          <wp:inline distT="0" distB="0" distL="0" distR="0" wp14:anchorId="7A0CBE10" wp14:editId="4A9E2366">
            <wp:extent cx="5760085" cy="9017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6DC2" w14:textId="423DD0EB" w:rsidR="00C4790E" w:rsidRDefault="00C4790E" w:rsidP="00F82BD2">
      <w:pPr>
        <w:pStyle w:val="Nessunaspaziatura"/>
        <w:rPr>
          <w:rFonts w:ascii="Garamond" w:hAnsi="Garamond"/>
        </w:rPr>
      </w:pPr>
    </w:p>
    <w:p w14:paraId="3DF78CD4" w14:textId="5F5C5A9C" w:rsidR="00C4790E" w:rsidRPr="00C4790E" w:rsidRDefault="00C4790E" w:rsidP="00C4790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29" w:name="_Toc31469601"/>
      <w:r w:rsidRPr="00C4790E">
        <w:rPr>
          <w:rFonts w:ascii="Garamond" w:hAnsi="Garamond"/>
          <w:b/>
          <w:bCs/>
          <w:color w:val="auto"/>
          <w:sz w:val="24"/>
          <w:szCs w:val="24"/>
        </w:rPr>
        <w:t>3.2.2</w:t>
      </w:r>
      <w:r>
        <w:rPr>
          <w:rFonts w:ascii="Garamond" w:hAnsi="Garamond"/>
          <w:b/>
          <w:bCs/>
          <w:color w:val="auto"/>
          <w:sz w:val="24"/>
          <w:szCs w:val="24"/>
        </w:rPr>
        <w:t>2</w:t>
      </w:r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Classe</w:t>
      </w:r>
      <w:proofErr w:type="spellEnd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Calendar</w:t>
      </w:r>
      <w:bookmarkEnd w:id="29"/>
    </w:p>
    <w:p w14:paraId="58849392" w14:textId="4066456F" w:rsidR="00C4790E" w:rsidRDefault="00C4790E" w:rsidP="00F82BD2">
      <w:pPr>
        <w:pStyle w:val="Nessunaspaziatura"/>
        <w:rPr>
          <w:rFonts w:ascii="Garamond" w:hAnsi="Garamond"/>
        </w:rPr>
      </w:pPr>
      <w:r>
        <w:rPr>
          <w:noProof/>
        </w:rPr>
        <w:drawing>
          <wp:inline distT="0" distB="0" distL="0" distR="0" wp14:anchorId="7F3C7DD2" wp14:editId="76C81A68">
            <wp:extent cx="5760085" cy="372110"/>
            <wp:effectExtent l="0" t="0" r="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B62C" w14:textId="77777777" w:rsidR="00C4790E" w:rsidRDefault="00C4790E" w:rsidP="00F82BD2">
      <w:pPr>
        <w:pStyle w:val="Nessunaspaziatura"/>
        <w:rPr>
          <w:rFonts w:ascii="Garamond" w:hAnsi="Garamond"/>
        </w:rPr>
      </w:pPr>
    </w:p>
    <w:p w14:paraId="175319DD" w14:textId="25165748" w:rsidR="00C4790E" w:rsidRDefault="00C4790E" w:rsidP="00F82BD2">
      <w:pPr>
        <w:pStyle w:val="Nessunaspaziatura"/>
        <w:rPr>
          <w:rFonts w:ascii="Garamond" w:hAnsi="Garamond"/>
        </w:rPr>
      </w:pPr>
    </w:p>
    <w:p w14:paraId="651F1D47" w14:textId="75B30881" w:rsidR="00224DF3" w:rsidRDefault="00224DF3" w:rsidP="00F82BD2">
      <w:pPr>
        <w:pStyle w:val="Nessunaspaziatura"/>
        <w:rPr>
          <w:rFonts w:ascii="Garamond" w:hAnsi="Garamond"/>
        </w:rPr>
      </w:pPr>
    </w:p>
    <w:p w14:paraId="705A234A" w14:textId="286638F2" w:rsidR="00224DF3" w:rsidRDefault="00224DF3" w:rsidP="00F82BD2">
      <w:pPr>
        <w:pStyle w:val="Nessunaspaziatura"/>
        <w:rPr>
          <w:rFonts w:ascii="Garamond" w:hAnsi="Garamond"/>
        </w:rPr>
      </w:pPr>
    </w:p>
    <w:p w14:paraId="74A353BC" w14:textId="121A1451" w:rsidR="00224DF3" w:rsidRDefault="00224DF3" w:rsidP="00F82BD2">
      <w:pPr>
        <w:pStyle w:val="Nessunaspaziatura"/>
        <w:rPr>
          <w:rFonts w:ascii="Garamond" w:hAnsi="Garamond"/>
        </w:rPr>
      </w:pPr>
    </w:p>
    <w:p w14:paraId="0D8A26BE" w14:textId="0862BA27" w:rsidR="00224DF3" w:rsidRDefault="00224DF3" w:rsidP="00F82BD2">
      <w:pPr>
        <w:pStyle w:val="Nessunaspaziatura"/>
        <w:rPr>
          <w:rFonts w:ascii="Garamond" w:hAnsi="Garamond"/>
        </w:rPr>
      </w:pPr>
    </w:p>
    <w:p w14:paraId="4E8C2297" w14:textId="5ABE6547" w:rsidR="00224DF3" w:rsidRDefault="00224DF3" w:rsidP="00F82BD2">
      <w:pPr>
        <w:pStyle w:val="Nessunaspaziatura"/>
        <w:rPr>
          <w:rFonts w:ascii="Garamond" w:hAnsi="Garamond"/>
        </w:rPr>
      </w:pPr>
    </w:p>
    <w:p w14:paraId="55404BA1" w14:textId="28BFF33D" w:rsidR="00224DF3" w:rsidRDefault="00224DF3" w:rsidP="00F82BD2">
      <w:pPr>
        <w:pStyle w:val="Nessunaspaziatura"/>
        <w:rPr>
          <w:rFonts w:ascii="Garamond" w:hAnsi="Garamond"/>
        </w:rPr>
      </w:pPr>
    </w:p>
    <w:p w14:paraId="66E322C1" w14:textId="624A67EF" w:rsidR="00224DF3" w:rsidRDefault="00224DF3" w:rsidP="00F82BD2">
      <w:pPr>
        <w:pStyle w:val="Nessunaspaziatura"/>
        <w:rPr>
          <w:rFonts w:ascii="Garamond" w:hAnsi="Garamond"/>
        </w:rPr>
      </w:pPr>
    </w:p>
    <w:p w14:paraId="5B822C11" w14:textId="6DE4248C" w:rsidR="00224DF3" w:rsidRDefault="00224DF3" w:rsidP="00F82BD2">
      <w:pPr>
        <w:pStyle w:val="Nessunaspaziatura"/>
        <w:rPr>
          <w:rFonts w:ascii="Garamond" w:hAnsi="Garamond"/>
        </w:rPr>
      </w:pPr>
    </w:p>
    <w:p w14:paraId="645AEFD1" w14:textId="10F61586" w:rsidR="00224DF3" w:rsidRDefault="00224DF3" w:rsidP="00F82BD2">
      <w:pPr>
        <w:pStyle w:val="Nessunaspaziatura"/>
        <w:rPr>
          <w:rFonts w:ascii="Garamond" w:hAnsi="Garamond"/>
        </w:rPr>
      </w:pPr>
    </w:p>
    <w:p w14:paraId="4BA4791D" w14:textId="0D0144B9" w:rsidR="00224DF3" w:rsidRDefault="00224DF3" w:rsidP="00F82BD2">
      <w:pPr>
        <w:pStyle w:val="Nessunaspaziatura"/>
        <w:rPr>
          <w:rFonts w:ascii="Garamond" w:hAnsi="Garamond"/>
        </w:rPr>
      </w:pPr>
    </w:p>
    <w:p w14:paraId="04B631B2" w14:textId="482CB50C" w:rsidR="00224DF3" w:rsidRDefault="00224DF3" w:rsidP="00F82BD2">
      <w:pPr>
        <w:pStyle w:val="Nessunaspaziatura"/>
        <w:rPr>
          <w:rFonts w:ascii="Garamond" w:hAnsi="Garamond"/>
        </w:rPr>
      </w:pPr>
    </w:p>
    <w:p w14:paraId="762A5F54" w14:textId="5E60122D" w:rsidR="00224DF3" w:rsidRDefault="00224DF3" w:rsidP="00F82BD2">
      <w:pPr>
        <w:pStyle w:val="Nessunaspaziatura"/>
        <w:rPr>
          <w:rFonts w:ascii="Garamond" w:hAnsi="Garamond"/>
        </w:rPr>
      </w:pPr>
    </w:p>
    <w:p w14:paraId="26A6287C" w14:textId="64BBB791" w:rsidR="00224DF3" w:rsidRDefault="00224DF3" w:rsidP="00F82BD2">
      <w:pPr>
        <w:pStyle w:val="Nessunaspaziatura"/>
        <w:rPr>
          <w:rFonts w:ascii="Garamond" w:hAnsi="Garamond"/>
        </w:rPr>
      </w:pPr>
    </w:p>
    <w:p w14:paraId="107E32E2" w14:textId="334288E3" w:rsidR="00224DF3" w:rsidRDefault="00224DF3" w:rsidP="00F82BD2">
      <w:pPr>
        <w:pStyle w:val="Nessunaspaziatura"/>
        <w:rPr>
          <w:rFonts w:ascii="Garamond" w:hAnsi="Garamond"/>
        </w:rPr>
      </w:pPr>
    </w:p>
    <w:p w14:paraId="1A8A2BA2" w14:textId="65F802F0" w:rsidR="00224DF3" w:rsidRDefault="00224DF3" w:rsidP="00F82BD2">
      <w:pPr>
        <w:pStyle w:val="Nessunaspaziatura"/>
        <w:rPr>
          <w:rFonts w:ascii="Garamond" w:hAnsi="Garamond"/>
        </w:rPr>
      </w:pPr>
    </w:p>
    <w:p w14:paraId="76959703" w14:textId="76334AEB" w:rsidR="00224DF3" w:rsidRDefault="00224DF3" w:rsidP="00F82BD2">
      <w:pPr>
        <w:pStyle w:val="Nessunaspaziatura"/>
        <w:rPr>
          <w:rFonts w:ascii="Garamond" w:hAnsi="Garamond"/>
        </w:rPr>
      </w:pPr>
    </w:p>
    <w:p w14:paraId="28CE0F3C" w14:textId="7045C1A9" w:rsidR="00224DF3" w:rsidRDefault="00224DF3" w:rsidP="00F82BD2">
      <w:pPr>
        <w:pStyle w:val="Nessunaspaziatura"/>
        <w:rPr>
          <w:rFonts w:ascii="Garamond" w:hAnsi="Garamond"/>
        </w:rPr>
      </w:pPr>
    </w:p>
    <w:p w14:paraId="3F235540" w14:textId="498A3E9B" w:rsidR="00224DF3" w:rsidRDefault="00224DF3" w:rsidP="00F82BD2">
      <w:pPr>
        <w:pStyle w:val="Nessunaspaziatura"/>
        <w:rPr>
          <w:rFonts w:ascii="Garamond" w:hAnsi="Garamond"/>
        </w:rPr>
      </w:pPr>
    </w:p>
    <w:p w14:paraId="5790AFA7" w14:textId="64AF705C" w:rsidR="00224DF3" w:rsidRDefault="00224DF3" w:rsidP="00F82BD2">
      <w:pPr>
        <w:pStyle w:val="Nessunaspaziatura"/>
        <w:rPr>
          <w:rFonts w:ascii="Garamond" w:hAnsi="Garamond"/>
        </w:rPr>
      </w:pPr>
    </w:p>
    <w:p w14:paraId="39765955" w14:textId="0C4DD88A" w:rsidR="00224DF3" w:rsidRDefault="00224DF3" w:rsidP="00F82BD2">
      <w:pPr>
        <w:pStyle w:val="Nessunaspaziatura"/>
        <w:rPr>
          <w:rFonts w:ascii="Garamond" w:hAnsi="Garamond"/>
        </w:rPr>
      </w:pPr>
    </w:p>
    <w:p w14:paraId="2178E4A0" w14:textId="77777777" w:rsidR="00224DF3" w:rsidRDefault="00224DF3" w:rsidP="00F82BD2">
      <w:pPr>
        <w:pStyle w:val="Nessunaspaziatura"/>
        <w:rPr>
          <w:rFonts w:ascii="Garamond" w:hAnsi="Garamond"/>
        </w:rPr>
      </w:pPr>
    </w:p>
    <w:p w14:paraId="11598BFE" w14:textId="77777777" w:rsidR="00224DF3" w:rsidRPr="00C4790E" w:rsidRDefault="00224DF3" w:rsidP="00F82BD2">
      <w:pPr>
        <w:pStyle w:val="Nessunaspaziatura"/>
        <w:rPr>
          <w:rFonts w:ascii="Garamond" w:hAnsi="Garamond"/>
        </w:rPr>
      </w:pPr>
    </w:p>
    <w:p w14:paraId="4A271395" w14:textId="31B29890" w:rsidR="00F15F11" w:rsidRDefault="00F15F11" w:rsidP="00F15F11">
      <w:pPr>
        <w:pStyle w:val="Nessunaspaziatura"/>
        <w:outlineLvl w:val="1"/>
        <w:rPr>
          <w:rFonts w:ascii="Garamond" w:hAnsi="Garamond"/>
          <w:b/>
          <w:bCs/>
          <w:color w:val="auto"/>
          <w:sz w:val="26"/>
          <w:szCs w:val="26"/>
        </w:rPr>
      </w:pPr>
      <w:bookmarkStart w:id="30" w:name="_Toc31469602"/>
      <w:r w:rsidRPr="00F15F11">
        <w:rPr>
          <w:rFonts w:ascii="Garamond" w:hAnsi="Garamond"/>
          <w:b/>
          <w:bCs/>
          <w:color w:val="auto"/>
          <w:sz w:val="26"/>
          <w:szCs w:val="26"/>
        </w:rPr>
        <w:t>3.</w:t>
      </w:r>
      <w:r w:rsidR="00224DF3">
        <w:rPr>
          <w:rFonts w:ascii="Garamond" w:hAnsi="Garamond"/>
          <w:b/>
          <w:bCs/>
          <w:color w:val="auto"/>
          <w:sz w:val="26"/>
          <w:szCs w:val="26"/>
        </w:rPr>
        <w:t>3</w:t>
      </w:r>
      <w:r>
        <w:rPr>
          <w:rFonts w:ascii="Garamond" w:hAnsi="Garamond"/>
          <w:b/>
          <w:bCs/>
          <w:color w:val="auto"/>
          <w:sz w:val="26"/>
          <w:szCs w:val="26"/>
        </w:rPr>
        <w:t xml:space="preserve"> Coverage</w:t>
      </w:r>
      <w:bookmarkEnd w:id="30"/>
    </w:p>
    <w:p w14:paraId="79486184" w14:textId="58D2ABD1" w:rsidR="00F15F11" w:rsidRDefault="004946F9" w:rsidP="004946F9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1" w:name="_Toc31469603"/>
      <w:r>
        <w:rPr>
          <w:rFonts w:ascii="Garamond" w:hAnsi="Garamond"/>
          <w:b/>
          <w:bCs/>
          <w:color w:val="auto"/>
          <w:sz w:val="24"/>
          <w:szCs w:val="24"/>
        </w:rPr>
        <w:t>3.</w:t>
      </w:r>
      <w:r w:rsidR="00224DF3">
        <w:rPr>
          <w:rFonts w:ascii="Garamond" w:hAnsi="Garamond"/>
          <w:b/>
          <w:bCs/>
          <w:color w:val="auto"/>
          <w:sz w:val="24"/>
          <w:szCs w:val="24"/>
        </w:rPr>
        <w:t>3.</w:t>
      </w:r>
      <w:r>
        <w:rPr>
          <w:rFonts w:ascii="Garamond" w:hAnsi="Garamond"/>
          <w:b/>
          <w:bCs/>
          <w:color w:val="auto"/>
          <w:sz w:val="24"/>
          <w:szCs w:val="24"/>
        </w:rPr>
        <w:t>1 Coverage Bean</w:t>
      </w:r>
      <w:bookmarkEnd w:id="31"/>
    </w:p>
    <w:p w14:paraId="35DD266A" w14:textId="1418E3D8" w:rsidR="004946F9" w:rsidRDefault="00C4790E" w:rsidP="00F82BD2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A3A0B" wp14:editId="6E6B794D">
            <wp:extent cx="5760085" cy="353631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A7AA" w14:textId="5D420CDD" w:rsidR="004946F9" w:rsidRDefault="004946F9" w:rsidP="00F82BD2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</w:p>
    <w:p w14:paraId="1F71690B" w14:textId="0F0B084A" w:rsidR="004946F9" w:rsidRDefault="004946F9" w:rsidP="004946F9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2" w:name="_Toc31469604"/>
      <w:r>
        <w:rPr>
          <w:rFonts w:ascii="Garamond" w:hAnsi="Garamond"/>
          <w:b/>
          <w:bCs/>
          <w:color w:val="auto"/>
          <w:sz w:val="24"/>
          <w:szCs w:val="24"/>
        </w:rPr>
        <w:t>3.4.2 Coverage DAO</w:t>
      </w:r>
      <w:bookmarkEnd w:id="32"/>
    </w:p>
    <w:p w14:paraId="3549CA56" w14:textId="0DB629FB" w:rsidR="004946F9" w:rsidRPr="004946F9" w:rsidRDefault="004946F9" w:rsidP="004946F9">
      <w:pPr>
        <w:pStyle w:val="Nessunaspaziatura"/>
        <w:jc w:val="center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3F22B62" wp14:editId="28786EE2">
            <wp:extent cx="5760085" cy="3592195"/>
            <wp:effectExtent l="0" t="0" r="0" b="825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59A5" w14:textId="15CC0DEA" w:rsidR="0010650F" w:rsidRPr="0010650F" w:rsidRDefault="0010650F" w:rsidP="0010650F">
      <w:pPr>
        <w:pStyle w:val="Titolo1"/>
        <w:spacing w:after="61" w:line="240" w:lineRule="auto"/>
        <w:rPr>
          <w:color w:val="1F4E79"/>
          <w:lang w:val="it-IT"/>
        </w:rPr>
      </w:pPr>
      <w:bookmarkStart w:id="33" w:name="_Toc31469605"/>
      <w:r w:rsidRPr="0010650F">
        <w:rPr>
          <w:color w:val="1F4E79"/>
          <w:lang w:val="it-IT"/>
        </w:rPr>
        <w:t xml:space="preserve">4. </w:t>
      </w:r>
      <w:r>
        <w:rPr>
          <w:color w:val="1F4E79"/>
          <w:lang w:val="it-IT"/>
        </w:rPr>
        <w:t>Conclusioni e raccomandazioni</w:t>
      </w:r>
      <w:bookmarkEnd w:id="33"/>
    </w:p>
    <w:p w14:paraId="36A283F8" w14:textId="2F1914F5" w:rsidR="009615E2" w:rsidRPr="00C22FFF" w:rsidRDefault="0010650F" w:rsidP="00C22FFF">
      <w:pPr>
        <w:autoSpaceDE w:val="0"/>
        <w:autoSpaceDN w:val="0"/>
        <w:adjustRightInd w:val="0"/>
        <w:spacing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10650F">
        <w:rPr>
          <w:rFonts w:ascii="Garamond" w:hAnsi="Garamond" w:cs="Garamond"/>
          <w:color w:val="auto"/>
          <w:szCs w:val="24"/>
          <w:lang w:val="it-IT"/>
        </w:rPr>
        <w:t>I risultati ottenuti mostrano che non ci sono errori. Si può passare quindi alla fase di testing successiva</w:t>
      </w:r>
      <w:r w:rsidR="00224DF3">
        <w:rPr>
          <w:rFonts w:ascii="Garamond" w:hAnsi="Garamond" w:cs="Garamond"/>
          <w:color w:val="auto"/>
          <w:szCs w:val="24"/>
          <w:lang w:val="it-IT"/>
        </w:rPr>
        <w:t xml:space="preserve">, il testing del </w:t>
      </w:r>
      <w:proofErr w:type="spellStart"/>
      <w:r w:rsidR="00224DF3">
        <w:rPr>
          <w:rFonts w:ascii="Garamond" w:hAnsi="Garamond" w:cs="Garamond"/>
          <w:color w:val="auto"/>
          <w:szCs w:val="24"/>
          <w:lang w:val="it-IT"/>
        </w:rPr>
        <w:t>layer</w:t>
      </w:r>
      <w:proofErr w:type="spellEnd"/>
      <w:r w:rsidR="00224DF3">
        <w:rPr>
          <w:rFonts w:ascii="Garamond" w:hAnsi="Garamond" w:cs="Garamond"/>
          <w:color w:val="auto"/>
          <w:szCs w:val="24"/>
          <w:lang w:val="it-IT"/>
        </w:rPr>
        <w:t xml:space="preserve"> Control</w:t>
      </w:r>
      <w:r w:rsidRPr="0010650F">
        <w:rPr>
          <w:rFonts w:ascii="Garamond" w:hAnsi="Garamond" w:cs="Garamond"/>
          <w:color w:val="auto"/>
          <w:szCs w:val="24"/>
          <w:lang w:val="it-IT"/>
        </w:rPr>
        <w:t>.</w:t>
      </w:r>
    </w:p>
    <w:sectPr w:rsidR="009615E2" w:rsidRPr="00C22FF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293A2" w14:textId="77777777" w:rsidR="000529A5" w:rsidRDefault="000529A5">
      <w:pPr>
        <w:spacing w:line="240" w:lineRule="auto"/>
      </w:pPr>
      <w:r>
        <w:separator/>
      </w:r>
    </w:p>
  </w:endnote>
  <w:endnote w:type="continuationSeparator" w:id="0">
    <w:p w14:paraId="475D63E5" w14:textId="77777777" w:rsidR="000529A5" w:rsidRDefault="00052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409D" w14:textId="77777777" w:rsidR="004712EC" w:rsidRDefault="004712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4B65B23A" w:rsidR="009615E2" w:rsidRPr="004712EC" w:rsidRDefault="004712EC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8"/>
        <w:szCs w:val="18"/>
      </w:rPr>
    </w:pPr>
    <w:r>
      <w:rPr>
        <w:color w:val="1F4E79"/>
        <w:sz w:val="18"/>
        <w:szCs w:val="18"/>
      </w:rPr>
      <w:t>MTR</w:t>
    </w:r>
    <w:r w:rsidR="009615E2">
      <w:rPr>
        <w:color w:val="1F4E79"/>
        <w:sz w:val="18"/>
        <w:szCs w:val="18"/>
      </w:rPr>
      <w:t xml:space="preserve"> </w:t>
    </w:r>
    <w:r>
      <w:rPr>
        <w:color w:val="1F4E79"/>
        <w:sz w:val="18"/>
        <w:szCs w:val="18"/>
      </w:rPr>
      <w:t>–</w:t>
    </w:r>
    <w:r w:rsidR="009615E2">
      <w:rPr>
        <w:color w:val="1F4E79"/>
        <w:sz w:val="18"/>
        <w:szCs w:val="18"/>
      </w:rPr>
      <w:t xml:space="preserve"> </w:t>
    </w:r>
    <w:r>
      <w:rPr>
        <w:color w:val="1F4E79"/>
        <w:sz w:val="18"/>
        <w:szCs w:val="18"/>
      </w:rPr>
      <w:t>Model Test Report</w:t>
    </w:r>
    <w:r w:rsidR="009615E2" w:rsidRPr="000C03F1">
      <w:rPr>
        <w:color w:val="1F4E79"/>
        <w:spacing w:val="60"/>
        <w:sz w:val="16"/>
        <w:szCs w:val="16"/>
      </w:rPr>
      <w:tab/>
    </w:r>
    <w:r w:rsidR="009615E2" w:rsidRPr="000C03F1">
      <w:rPr>
        <w:color w:val="1F4E79"/>
        <w:spacing w:val="60"/>
        <w:sz w:val="16"/>
        <w:szCs w:val="16"/>
      </w:rPr>
      <w:tab/>
    </w:r>
    <w:r w:rsidR="00986345">
      <w:rPr>
        <w:color w:val="1F4E79"/>
        <w:spacing w:val="60"/>
        <w:sz w:val="16"/>
        <w:szCs w:val="16"/>
      </w:rPr>
      <w:tab/>
    </w:r>
    <w:r w:rsidR="009615E2" w:rsidRPr="000C03F1">
      <w:rPr>
        <w:color w:val="1F4E79"/>
        <w:spacing w:val="60"/>
        <w:sz w:val="16"/>
        <w:szCs w:val="16"/>
      </w:rPr>
      <w:t>Pag.</w:t>
    </w:r>
    <w:r w:rsidR="009615E2" w:rsidRPr="000C03F1">
      <w:rPr>
        <w:color w:val="1F4E79"/>
        <w:sz w:val="16"/>
        <w:szCs w:val="16"/>
      </w:rPr>
      <w:t xml:space="preserve"> </w:t>
    </w:r>
    <w:r w:rsidR="009615E2" w:rsidRPr="000A12A8">
      <w:rPr>
        <w:color w:val="1F4E79"/>
        <w:sz w:val="16"/>
        <w:szCs w:val="16"/>
      </w:rPr>
      <w:fldChar w:fldCharType="begin"/>
    </w:r>
    <w:r w:rsidR="009615E2" w:rsidRPr="000A12A8">
      <w:rPr>
        <w:color w:val="1F4E79"/>
        <w:sz w:val="16"/>
        <w:szCs w:val="16"/>
      </w:rPr>
      <w:instrText>PAGE   \* MERGEFORMAT</w:instrText>
    </w:r>
    <w:r w:rsidR="009615E2" w:rsidRPr="000A12A8">
      <w:rPr>
        <w:color w:val="1F4E79"/>
        <w:sz w:val="16"/>
        <w:szCs w:val="16"/>
      </w:rPr>
      <w:fldChar w:fldCharType="separate"/>
    </w:r>
    <w:r w:rsidR="009615E2" w:rsidRPr="000A12A8">
      <w:rPr>
        <w:color w:val="1F4E79"/>
        <w:sz w:val="16"/>
        <w:szCs w:val="16"/>
        <w:lang w:val="it-IT"/>
      </w:rPr>
      <w:t>1</w:t>
    </w:r>
    <w:r w:rsidR="009615E2" w:rsidRPr="000A12A8">
      <w:rPr>
        <w:color w:val="1F4E79"/>
        <w:sz w:val="16"/>
        <w:szCs w:val="16"/>
      </w:rPr>
      <w:fldChar w:fldCharType="end"/>
    </w:r>
    <w:r w:rsidR="009615E2" w:rsidRPr="000A12A8">
      <w:rPr>
        <w:color w:val="1F4E79"/>
        <w:sz w:val="16"/>
        <w:szCs w:val="16"/>
        <w:lang w:val="it-IT"/>
      </w:rPr>
      <w:t xml:space="preserve"> | </w:t>
    </w:r>
    <w:r w:rsidR="009615E2" w:rsidRPr="000A12A8">
      <w:rPr>
        <w:color w:val="1F4E79"/>
        <w:sz w:val="16"/>
        <w:szCs w:val="16"/>
      </w:rPr>
      <w:fldChar w:fldCharType="begin"/>
    </w:r>
    <w:r w:rsidR="009615E2" w:rsidRPr="000A12A8">
      <w:rPr>
        <w:color w:val="1F4E79"/>
        <w:sz w:val="16"/>
        <w:szCs w:val="16"/>
      </w:rPr>
      <w:instrText>NUMPAGES  \* Arabic  \* MERGEFORMAT</w:instrText>
    </w:r>
    <w:r w:rsidR="009615E2" w:rsidRPr="000A12A8">
      <w:rPr>
        <w:color w:val="1F4E79"/>
        <w:sz w:val="16"/>
        <w:szCs w:val="16"/>
      </w:rPr>
      <w:fldChar w:fldCharType="separate"/>
    </w:r>
    <w:r w:rsidR="009615E2" w:rsidRPr="000A12A8">
      <w:rPr>
        <w:color w:val="1F4E79"/>
        <w:sz w:val="16"/>
        <w:szCs w:val="16"/>
        <w:lang w:val="it-IT"/>
      </w:rPr>
      <w:t>1</w:t>
    </w:r>
    <w:r w:rsidR="009615E2" w:rsidRPr="000A12A8">
      <w:rPr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C13C" w14:textId="77777777" w:rsidR="004712EC" w:rsidRDefault="004712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742FA" w14:textId="77777777" w:rsidR="000529A5" w:rsidRDefault="000529A5">
      <w:pPr>
        <w:spacing w:line="240" w:lineRule="auto"/>
      </w:pPr>
      <w:r>
        <w:separator/>
      </w:r>
    </w:p>
  </w:footnote>
  <w:footnote w:type="continuationSeparator" w:id="0">
    <w:p w14:paraId="0CCF4A6F" w14:textId="77777777" w:rsidR="000529A5" w:rsidRDefault="00052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EE99" w14:textId="77777777" w:rsidR="004712EC" w:rsidRDefault="004712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9615E2" w:rsidRPr="006669AE" w:rsidRDefault="009615E2" w:rsidP="00814771">
    <w:pPr>
      <w:pStyle w:val="Intestazione"/>
      <w:rPr>
        <w:lang w:val="it-IT"/>
      </w:rPr>
    </w:pPr>
  </w:p>
  <w:p w14:paraId="2B18E4C2" w14:textId="77777777" w:rsidR="009615E2" w:rsidRPr="000A12A8" w:rsidRDefault="009615E2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9615E2" w:rsidRPr="006669AE" w:rsidRDefault="009615E2" w:rsidP="00814771">
    <w:pPr>
      <w:pStyle w:val="Intestazione"/>
      <w:jc w:val="center"/>
      <w:rPr>
        <w:szCs w:val="24"/>
        <w:lang w:val="it-IT"/>
      </w:rPr>
    </w:pPr>
  </w:p>
  <w:p w14:paraId="654F3984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proofErr w:type="gram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  <w:proofErr w:type="gramEnd"/>
  </w:p>
  <w:p w14:paraId="7C78B206" w14:textId="77777777" w:rsidR="009615E2" w:rsidRPr="000A12A8" w:rsidRDefault="009615E2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7276B"/>
    <w:multiLevelType w:val="hybridMultilevel"/>
    <w:tmpl w:val="F0B2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989"/>
    <w:multiLevelType w:val="hybridMultilevel"/>
    <w:tmpl w:val="13C6F952"/>
    <w:lvl w:ilvl="0" w:tplc="74BA9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C24"/>
    <w:multiLevelType w:val="multilevel"/>
    <w:tmpl w:val="FBF0D9D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2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1657C"/>
    <w:multiLevelType w:val="hybridMultilevel"/>
    <w:tmpl w:val="492A2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A1EC6"/>
    <w:multiLevelType w:val="multilevel"/>
    <w:tmpl w:val="9EE42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25"/>
  </w:num>
  <w:num w:numId="5">
    <w:abstractNumId w:val="22"/>
  </w:num>
  <w:num w:numId="6">
    <w:abstractNumId w:val="9"/>
  </w:num>
  <w:num w:numId="7">
    <w:abstractNumId w:val="8"/>
  </w:num>
  <w:num w:numId="8">
    <w:abstractNumId w:val="29"/>
  </w:num>
  <w:num w:numId="9">
    <w:abstractNumId w:val="26"/>
  </w:num>
  <w:num w:numId="10">
    <w:abstractNumId w:val="27"/>
  </w:num>
  <w:num w:numId="11">
    <w:abstractNumId w:val="28"/>
  </w:num>
  <w:num w:numId="12">
    <w:abstractNumId w:val="19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  <w:num w:numId="17">
    <w:abstractNumId w:val="36"/>
  </w:num>
  <w:num w:numId="18">
    <w:abstractNumId w:val="39"/>
  </w:num>
  <w:num w:numId="19">
    <w:abstractNumId w:val="2"/>
  </w:num>
  <w:num w:numId="20">
    <w:abstractNumId w:val="35"/>
  </w:num>
  <w:num w:numId="21">
    <w:abstractNumId w:val="32"/>
  </w:num>
  <w:num w:numId="22">
    <w:abstractNumId w:val="34"/>
  </w:num>
  <w:num w:numId="23">
    <w:abstractNumId w:val="30"/>
  </w:num>
  <w:num w:numId="24">
    <w:abstractNumId w:val="6"/>
  </w:num>
  <w:num w:numId="25">
    <w:abstractNumId w:val="5"/>
  </w:num>
  <w:num w:numId="26">
    <w:abstractNumId w:val="31"/>
  </w:num>
  <w:num w:numId="27">
    <w:abstractNumId w:val="20"/>
  </w:num>
  <w:num w:numId="28">
    <w:abstractNumId w:val="4"/>
  </w:num>
  <w:num w:numId="29">
    <w:abstractNumId w:val="37"/>
  </w:num>
  <w:num w:numId="30">
    <w:abstractNumId w:val="13"/>
  </w:num>
  <w:num w:numId="31">
    <w:abstractNumId w:val="38"/>
  </w:num>
  <w:num w:numId="32">
    <w:abstractNumId w:val="16"/>
  </w:num>
  <w:num w:numId="33">
    <w:abstractNumId w:val="33"/>
  </w:num>
  <w:num w:numId="34">
    <w:abstractNumId w:val="11"/>
  </w:num>
  <w:num w:numId="35">
    <w:abstractNumId w:val="12"/>
  </w:num>
  <w:num w:numId="36">
    <w:abstractNumId w:val="18"/>
  </w:num>
  <w:num w:numId="37">
    <w:abstractNumId w:val="24"/>
  </w:num>
  <w:num w:numId="38">
    <w:abstractNumId w:val="7"/>
  </w:num>
  <w:num w:numId="39">
    <w:abstractNumId w:val="1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1063D"/>
    <w:rsid w:val="00030C19"/>
    <w:rsid w:val="000328E0"/>
    <w:rsid w:val="00034FC7"/>
    <w:rsid w:val="00036F26"/>
    <w:rsid w:val="000407A2"/>
    <w:rsid w:val="00040C23"/>
    <w:rsid w:val="00044985"/>
    <w:rsid w:val="000452B4"/>
    <w:rsid w:val="000529A5"/>
    <w:rsid w:val="000561A3"/>
    <w:rsid w:val="00072E55"/>
    <w:rsid w:val="00074C8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0650F"/>
    <w:rsid w:val="0011103E"/>
    <w:rsid w:val="0011272D"/>
    <w:rsid w:val="001131D0"/>
    <w:rsid w:val="0011401A"/>
    <w:rsid w:val="001178F4"/>
    <w:rsid w:val="001209E6"/>
    <w:rsid w:val="001252D4"/>
    <w:rsid w:val="00127863"/>
    <w:rsid w:val="00136C8D"/>
    <w:rsid w:val="001411E2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C7E9C"/>
    <w:rsid w:val="001D5EAA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4DF3"/>
    <w:rsid w:val="00240C03"/>
    <w:rsid w:val="00241145"/>
    <w:rsid w:val="00253CFB"/>
    <w:rsid w:val="00260696"/>
    <w:rsid w:val="0026167D"/>
    <w:rsid w:val="002620CB"/>
    <w:rsid w:val="00281C87"/>
    <w:rsid w:val="0028529C"/>
    <w:rsid w:val="00294C55"/>
    <w:rsid w:val="002B110A"/>
    <w:rsid w:val="002B49F3"/>
    <w:rsid w:val="002B5977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94B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E706D"/>
    <w:rsid w:val="003F2B7B"/>
    <w:rsid w:val="0041307F"/>
    <w:rsid w:val="00413786"/>
    <w:rsid w:val="004148B4"/>
    <w:rsid w:val="004310EF"/>
    <w:rsid w:val="004466E9"/>
    <w:rsid w:val="00447C65"/>
    <w:rsid w:val="004515BD"/>
    <w:rsid w:val="0045187D"/>
    <w:rsid w:val="004570F3"/>
    <w:rsid w:val="00462CA1"/>
    <w:rsid w:val="004712EC"/>
    <w:rsid w:val="00485615"/>
    <w:rsid w:val="00486C03"/>
    <w:rsid w:val="00491E10"/>
    <w:rsid w:val="004946F9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05443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B3B"/>
    <w:rsid w:val="00584F42"/>
    <w:rsid w:val="00586313"/>
    <w:rsid w:val="00586BBA"/>
    <w:rsid w:val="00590158"/>
    <w:rsid w:val="00590D1A"/>
    <w:rsid w:val="005B4A06"/>
    <w:rsid w:val="005B6AB1"/>
    <w:rsid w:val="005D247A"/>
    <w:rsid w:val="005D5706"/>
    <w:rsid w:val="005D5AB0"/>
    <w:rsid w:val="005D67B3"/>
    <w:rsid w:val="005E3763"/>
    <w:rsid w:val="005F1746"/>
    <w:rsid w:val="005F1BFD"/>
    <w:rsid w:val="005F21B0"/>
    <w:rsid w:val="005F73AC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10E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0E57"/>
    <w:rsid w:val="00693024"/>
    <w:rsid w:val="0069499F"/>
    <w:rsid w:val="006B4A8D"/>
    <w:rsid w:val="006C1D7A"/>
    <w:rsid w:val="006C29FC"/>
    <w:rsid w:val="006C64B1"/>
    <w:rsid w:val="006D4150"/>
    <w:rsid w:val="006D641B"/>
    <w:rsid w:val="006E5695"/>
    <w:rsid w:val="006F2D4D"/>
    <w:rsid w:val="006F4C36"/>
    <w:rsid w:val="0071034D"/>
    <w:rsid w:val="00710B97"/>
    <w:rsid w:val="00711914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52C28"/>
    <w:rsid w:val="00764DCE"/>
    <w:rsid w:val="007725D0"/>
    <w:rsid w:val="007758EF"/>
    <w:rsid w:val="00786D77"/>
    <w:rsid w:val="0079424D"/>
    <w:rsid w:val="007A397A"/>
    <w:rsid w:val="007A504C"/>
    <w:rsid w:val="007A52BA"/>
    <w:rsid w:val="007C7557"/>
    <w:rsid w:val="007D3893"/>
    <w:rsid w:val="007D5C6E"/>
    <w:rsid w:val="007D61DB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A4150"/>
    <w:rsid w:val="008B5A1C"/>
    <w:rsid w:val="008C01A4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0B82"/>
    <w:rsid w:val="00921C5C"/>
    <w:rsid w:val="00930099"/>
    <w:rsid w:val="009320EE"/>
    <w:rsid w:val="00936223"/>
    <w:rsid w:val="00950D8F"/>
    <w:rsid w:val="00954F56"/>
    <w:rsid w:val="009552D7"/>
    <w:rsid w:val="00961427"/>
    <w:rsid w:val="009615E2"/>
    <w:rsid w:val="00970098"/>
    <w:rsid w:val="00970244"/>
    <w:rsid w:val="00975B5E"/>
    <w:rsid w:val="00976F36"/>
    <w:rsid w:val="00981605"/>
    <w:rsid w:val="00985FA7"/>
    <w:rsid w:val="00986345"/>
    <w:rsid w:val="009955F1"/>
    <w:rsid w:val="009A4A62"/>
    <w:rsid w:val="009A4DE7"/>
    <w:rsid w:val="009B0B10"/>
    <w:rsid w:val="009B34AC"/>
    <w:rsid w:val="009E27DA"/>
    <w:rsid w:val="009E4155"/>
    <w:rsid w:val="009F16A3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7331E"/>
    <w:rsid w:val="00A8423D"/>
    <w:rsid w:val="00A85164"/>
    <w:rsid w:val="00A909DB"/>
    <w:rsid w:val="00AA69D6"/>
    <w:rsid w:val="00AB39EC"/>
    <w:rsid w:val="00AB3FB7"/>
    <w:rsid w:val="00AD6B1F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B5EBF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2FFF"/>
    <w:rsid w:val="00C2492F"/>
    <w:rsid w:val="00C30F71"/>
    <w:rsid w:val="00C323F8"/>
    <w:rsid w:val="00C41FC6"/>
    <w:rsid w:val="00C4790E"/>
    <w:rsid w:val="00C63F02"/>
    <w:rsid w:val="00C71201"/>
    <w:rsid w:val="00C77A15"/>
    <w:rsid w:val="00C879A6"/>
    <w:rsid w:val="00C903E3"/>
    <w:rsid w:val="00CA2582"/>
    <w:rsid w:val="00CB64D7"/>
    <w:rsid w:val="00CC6A24"/>
    <w:rsid w:val="00CF4187"/>
    <w:rsid w:val="00CF5069"/>
    <w:rsid w:val="00CF56FC"/>
    <w:rsid w:val="00D07CAE"/>
    <w:rsid w:val="00D07F2F"/>
    <w:rsid w:val="00D1540E"/>
    <w:rsid w:val="00D15D3A"/>
    <w:rsid w:val="00D17BC7"/>
    <w:rsid w:val="00D20221"/>
    <w:rsid w:val="00D232D8"/>
    <w:rsid w:val="00D26A16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4AEE"/>
    <w:rsid w:val="00E751BB"/>
    <w:rsid w:val="00E75283"/>
    <w:rsid w:val="00E759ED"/>
    <w:rsid w:val="00E80EC9"/>
    <w:rsid w:val="00E815B6"/>
    <w:rsid w:val="00E87A56"/>
    <w:rsid w:val="00E96AAD"/>
    <w:rsid w:val="00EA18BD"/>
    <w:rsid w:val="00EA7701"/>
    <w:rsid w:val="00EB0278"/>
    <w:rsid w:val="00EB5F8F"/>
    <w:rsid w:val="00EC1AEC"/>
    <w:rsid w:val="00ED75C8"/>
    <w:rsid w:val="00EF5998"/>
    <w:rsid w:val="00F001C6"/>
    <w:rsid w:val="00F01CCE"/>
    <w:rsid w:val="00F15F11"/>
    <w:rsid w:val="00F252B3"/>
    <w:rsid w:val="00F27E6E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5C38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224DF3"/>
    <w:pPr>
      <w:tabs>
        <w:tab w:val="right" w:leader="dot" w:pos="9350"/>
      </w:tabs>
      <w:spacing w:after="100" w:line="240" w:lineRule="auto"/>
      <w:ind w:left="720" w:right="3240"/>
    </w:pPr>
    <w:rPr>
      <w:rFonts w:ascii="Garamond" w:hAnsi="Garamond" w:cs="Garamond"/>
      <w:b/>
      <w:bCs/>
      <w:noProof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E7462-7814-4E4D-B948-ED80CF1B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87</TotalTime>
  <Pages>11</Pages>
  <Words>721</Words>
  <Characters>4114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           Test           Report</dc:title>
  <dc:subject>TutoratoSmart</dc:subject>
  <dc:creator>Manuel Pisciotta</dc:creator>
  <cp:keywords/>
  <dc:description/>
  <cp:lastModifiedBy>Manuel Pisciotta</cp:lastModifiedBy>
  <cp:revision>19</cp:revision>
  <cp:lastPrinted>2019-12-16T15:32:00Z</cp:lastPrinted>
  <dcterms:created xsi:type="dcterms:W3CDTF">2020-02-01T11:49:00Z</dcterms:created>
  <dcterms:modified xsi:type="dcterms:W3CDTF">2020-02-01T16:16:00Z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