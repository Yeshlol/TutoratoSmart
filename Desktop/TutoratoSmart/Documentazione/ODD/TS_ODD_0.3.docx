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65A91B36" w14:textId="2AE7DFF0" w:rsidR="00F01CCE" w:rsidRPr="00543756" w:rsidRDefault="00F7429E" w:rsidP="00F7429E">
          <w:pPr>
            <w:pStyle w:val="Logo"/>
            <w:jc w:val="center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4F2040" wp14:editId="6B43E205">
                    <wp:simplePos x="0" y="0"/>
                    <wp:positionH relativeFrom="margin">
                      <wp:posOffset>1492250</wp:posOffset>
                    </wp:positionH>
                    <wp:positionV relativeFrom="margin">
                      <wp:posOffset>2768600</wp:posOffset>
                    </wp:positionV>
                    <wp:extent cx="4831080" cy="3680460"/>
                    <wp:effectExtent l="0" t="0" r="7620" b="1524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080" cy="3680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666E69" w14:textId="77777777" w:rsidR="00CD7B04" w:rsidRPr="00F7429E" w:rsidRDefault="00667E6B" w:rsidP="00F7429E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7B04" w:rsidRPr="00F7429E">
                                      <w:rPr>
                                        <w:color w:val="1F4E79"/>
                                      </w:rPr>
                                      <w:t>ODD          Object     Design Document</w:t>
                                    </w:r>
                                  </w:sdtContent>
                                </w:sdt>
                              </w:p>
                              <w:p w14:paraId="5FA68E28" w14:textId="0D7B3835" w:rsidR="00CD7B04" w:rsidRPr="00F7429E" w:rsidRDefault="00667E6B" w:rsidP="00F7429E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D7B04" w:rsidRPr="00B22300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F204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17.5pt;margin-top:218pt;width:380.4pt;height:28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" filled="f" stroked="f" strokeweight=".5pt">
                    <v:textbox inset="0,0,0,0">
                      <w:txbxContent>
                        <w:p w14:paraId="67666E69" w14:textId="77777777" w:rsidR="00CD7B04" w:rsidRPr="00F7429E" w:rsidRDefault="00667E6B" w:rsidP="00F7429E">
                          <w:pPr>
                            <w:pStyle w:val="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D7B04" w:rsidRPr="00F7429E">
                                <w:rPr>
                                  <w:color w:val="1F4E79"/>
                                </w:rPr>
                                <w:t>ODD          Object     Design Document</w:t>
                              </w:r>
                            </w:sdtContent>
                          </w:sdt>
                        </w:p>
                        <w:p w14:paraId="5FA68E28" w14:textId="0D7B3835" w:rsidR="00CD7B04" w:rsidRPr="00F7429E" w:rsidRDefault="00667E6B" w:rsidP="00F7429E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D7B04" w:rsidRPr="00B22300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sdt>
            <w:sdtPr>
              <w:rPr>
                <w:noProof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Pr="00F7429E">
                <w:rPr>
                  <w:noProof/>
                </w:rPr>
                <w:drawing>
                  <wp:inline distT="0" distB="0" distL="0" distR="0" wp14:anchorId="5BBCE40E" wp14:editId="44130FF2">
                    <wp:extent cx="2567940" cy="2156460"/>
                    <wp:effectExtent l="0" t="0" r="3810" b="0"/>
                    <wp:docPr id="49" name="Immagine 49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magine 49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67940" cy="21564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2385CEC5" w14:textId="7481996D" w:rsidR="00584F42" w:rsidRDefault="00584F42">
          <w:pPr>
            <w:rPr>
              <w:lang w:val="it-IT"/>
            </w:rPr>
          </w:pPr>
        </w:p>
        <w:tbl>
          <w:tblPr>
            <w:tblpPr w:leftFromText="141" w:rightFromText="141" w:vertAnchor="text" w:horzAnchor="page" w:tblpX="4177" w:tblpY="164"/>
            <w:tblOverlap w:val="never"/>
            <w:tblW w:w="7122" w:type="dxa"/>
            <w:tblBorders>
              <w:insideH w:val="single" w:sz="4" w:space="0" w:color="606D7A"/>
              <w:insideV w:val="single" w:sz="4" w:space="0" w:color="606D7A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5429"/>
          </w:tblGrid>
          <w:tr w:rsidR="007521F4" w:rsidRPr="00B22300" w14:paraId="3DD64CD5" w14:textId="77777777" w:rsidTr="007521F4">
            <w:trPr>
              <w:trHeight w:val="254"/>
            </w:trPr>
            <w:tc>
              <w:tcPr>
                <w:tcW w:w="1693" w:type="dxa"/>
              </w:tcPr>
              <w:p w14:paraId="518E948E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bookmarkStart w:id="0" w:name="_Hlk24096117"/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Riferimento</w:t>
                </w:r>
                <w:proofErr w:type="spellEnd"/>
              </w:p>
            </w:tc>
            <w:tc>
              <w:tcPr>
                <w:tcW w:w="5429" w:type="dxa"/>
              </w:tcPr>
              <w:p w14:paraId="65E5D982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</w:p>
            </w:tc>
          </w:tr>
          <w:tr w:rsidR="007521F4" w:rsidRPr="00B22300" w14:paraId="4E8DB404" w14:textId="77777777" w:rsidTr="007521F4">
            <w:trPr>
              <w:trHeight w:val="254"/>
            </w:trPr>
            <w:tc>
              <w:tcPr>
                <w:tcW w:w="1693" w:type="dxa"/>
              </w:tcPr>
              <w:p w14:paraId="614E63D7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Versione</w:t>
                </w:r>
                <w:proofErr w:type="spellEnd"/>
              </w:p>
            </w:tc>
            <w:tc>
              <w:tcPr>
                <w:tcW w:w="5429" w:type="dxa"/>
              </w:tcPr>
              <w:p w14:paraId="17590E7E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</w:p>
            </w:tc>
          </w:tr>
          <w:tr w:rsidR="007521F4" w:rsidRPr="00B22300" w14:paraId="345C3B93" w14:textId="77777777" w:rsidTr="007521F4">
            <w:trPr>
              <w:trHeight w:val="254"/>
            </w:trPr>
            <w:tc>
              <w:tcPr>
                <w:tcW w:w="1693" w:type="dxa"/>
              </w:tcPr>
              <w:p w14:paraId="2D3FD8CB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Data</w:t>
                </w:r>
              </w:p>
            </w:tc>
            <w:tc>
              <w:tcPr>
                <w:tcW w:w="5429" w:type="dxa"/>
              </w:tcPr>
              <w:p w14:paraId="056CA756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</w:p>
            </w:tc>
          </w:tr>
          <w:tr w:rsidR="007521F4" w:rsidRPr="00B22300" w14:paraId="2B889392" w14:textId="77777777" w:rsidTr="007521F4">
            <w:trPr>
              <w:trHeight w:val="611"/>
            </w:trPr>
            <w:tc>
              <w:tcPr>
                <w:tcW w:w="1693" w:type="dxa"/>
              </w:tcPr>
              <w:p w14:paraId="51664C1F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Destinatario</w:t>
                </w:r>
                <w:proofErr w:type="spellEnd"/>
              </w:p>
            </w:tc>
            <w:tc>
              <w:tcPr>
                <w:tcW w:w="5429" w:type="dxa"/>
              </w:tcPr>
              <w:p w14:paraId="5C83134F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Prof.ssa</w:t>
                </w:r>
                <w:proofErr w:type="spellEnd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 xml:space="preserve"> F. </w:t>
                </w: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Ferrucci</w:t>
                </w:r>
                <w:proofErr w:type="spellEnd"/>
              </w:p>
            </w:tc>
          </w:tr>
          <w:tr w:rsidR="007521F4" w:rsidRPr="00B22300" w14:paraId="66C3F5CE" w14:textId="77777777" w:rsidTr="007521F4">
            <w:trPr>
              <w:trHeight w:val="611"/>
            </w:trPr>
            <w:tc>
              <w:tcPr>
                <w:tcW w:w="1693" w:type="dxa"/>
              </w:tcPr>
              <w:p w14:paraId="319201A9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Presentato</w:t>
                </w:r>
                <w:proofErr w:type="spellEnd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49567E05" w14:textId="77777777" w:rsidR="007521F4" w:rsidRPr="00B22300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  <w:lang w:val="it-IT"/>
                  </w:rPr>
                </w:pPr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  <w:lang w:val="it-IT"/>
                  </w:rPr>
                  <w:t>Marco Delle Cave, Francesco Pagano,</w:t>
                </w:r>
              </w:p>
              <w:p w14:paraId="162D668D" w14:textId="77777777" w:rsidR="007521F4" w:rsidRPr="00B22300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  <w:lang w:val="it-IT"/>
                  </w:rPr>
                </w:pPr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  <w:lang w:val="it-IT"/>
                  </w:rPr>
                  <w:t>Manuel Pisciotta, Alessia Olivieri</w:t>
                </w:r>
              </w:p>
            </w:tc>
          </w:tr>
          <w:tr w:rsidR="007521F4" w:rsidRPr="00B22300" w14:paraId="67A964CD" w14:textId="77777777" w:rsidTr="007521F4">
            <w:trPr>
              <w:trHeight w:val="611"/>
            </w:trPr>
            <w:tc>
              <w:tcPr>
                <w:tcW w:w="1693" w:type="dxa"/>
              </w:tcPr>
              <w:p w14:paraId="06B9BDBA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</w:pPr>
                <w:proofErr w:type="spellStart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>Approvato</w:t>
                </w:r>
                <w:proofErr w:type="spellEnd"/>
                <w:r w:rsidRPr="00B22300">
                  <w:rPr>
                    <w:rFonts w:ascii="Century Gothic" w:hAnsi="Century Gothic" w:cs="Arial"/>
                    <w:color w:val="auto"/>
                    <w:sz w:val="20"/>
                    <w:szCs w:val="16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1EB02C8A" w14:textId="77777777" w:rsidR="007521F4" w:rsidRPr="00B22300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bCs/>
                    <w:color w:val="auto"/>
                    <w:sz w:val="20"/>
                    <w:szCs w:val="16"/>
                  </w:rPr>
                </w:pPr>
              </w:p>
            </w:tc>
          </w:tr>
          <w:bookmarkEnd w:id="0"/>
        </w:tbl>
        <w:p w14:paraId="666CBC98" w14:textId="77777777" w:rsidR="00357EA4" w:rsidRPr="00B22300" w:rsidRDefault="00357EA4" w:rsidP="00584F42">
          <w:pPr>
            <w:pStyle w:val="Logo"/>
            <w:spacing w:before="0"/>
            <w:rPr>
              <w:sz w:val="20"/>
              <w:szCs w:val="16"/>
              <w:lang w:val="it-IT"/>
            </w:rPr>
          </w:pPr>
        </w:p>
        <w:p w14:paraId="748C0256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A42856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50439C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E284E3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4DA18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C3A49B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32B395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C429C9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27EF1E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12ED9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tbl>
          <w:tblPr>
            <w:tblStyle w:val="Tabellafinanziaria"/>
            <w:tblpPr w:leftFromText="141" w:rightFromText="141" w:vertAnchor="text" w:horzAnchor="margin" w:tblpXSpec="center" w:tblpY="-121"/>
            <w:tblW w:w="104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2569"/>
            <w:gridCol w:w="2590"/>
            <w:gridCol w:w="2742"/>
            <w:gridCol w:w="2575"/>
          </w:tblGrid>
          <w:tr w:rsidR="00B22300" w:rsidRPr="00357EA4" w14:paraId="64F68FD1" w14:textId="77777777" w:rsidTr="00B2230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  <w:shd w:val="clear" w:color="auto" w:fill="1F4E79"/>
              </w:tcPr>
              <w:p w14:paraId="3BB2563B" w14:textId="77777777" w:rsidR="00B22300" w:rsidRPr="004A29E6" w:rsidRDefault="00B22300" w:rsidP="00B22300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590" w:type="dxa"/>
                <w:shd w:val="clear" w:color="auto" w:fill="1F4E79"/>
              </w:tcPr>
              <w:p w14:paraId="43A2E070" w14:textId="77777777" w:rsidR="00B22300" w:rsidRPr="004A29E6" w:rsidRDefault="00B22300" w:rsidP="00B22300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742" w:type="dxa"/>
                <w:shd w:val="clear" w:color="auto" w:fill="1F4E79"/>
              </w:tcPr>
              <w:p w14:paraId="5A88FBB5" w14:textId="77777777" w:rsidR="00B22300" w:rsidRPr="004A29E6" w:rsidRDefault="00B22300" w:rsidP="00B22300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>
                  <w:rPr>
                    <w:sz w:val="32"/>
                    <w:lang w:val="it-IT"/>
                  </w:rPr>
                  <w:t>Descrizione</w:t>
                </w:r>
              </w:p>
            </w:tc>
            <w:tc>
              <w:tcPr>
                <w:tcW w:w="2575" w:type="dxa"/>
                <w:shd w:val="clear" w:color="auto" w:fill="1F4E79"/>
              </w:tcPr>
              <w:p w14:paraId="542D327C" w14:textId="77777777" w:rsidR="00B22300" w:rsidRPr="004A29E6" w:rsidRDefault="00B22300" w:rsidP="00B22300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B22300" w:rsidRPr="00DA3C09" w14:paraId="42E2937A" w14:textId="77777777" w:rsidTr="00B22300">
            <w:trPr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61F83DC9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11/12/19</w:t>
                </w:r>
              </w:p>
            </w:tc>
            <w:tc>
              <w:tcPr>
                <w:tcW w:w="2590" w:type="dxa"/>
              </w:tcPr>
              <w:p w14:paraId="0B672156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0.1</w:t>
                </w:r>
              </w:p>
            </w:tc>
            <w:tc>
              <w:tcPr>
                <w:tcW w:w="2742" w:type="dxa"/>
              </w:tcPr>
              <w:p w14:paraId="0E76A781" w14:textId="77777777" w:rsidR="00B22300" w:rsidRPr="007631D0" w:rsidRDefault="00B22300" w:rsidP="00B22300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Definizione ed introduzione ODD, scelta dei trade-off</w:t>
                </w:r>
              </w:p>
            </w:tc>
            <w:tc>
              <w:tcPr>
                <w:tcW w:w="2575" w:type="dxa"/>
              </w:tcPr>
              <w:p w14:paraId="7904A95F" w14:textId="77777777" w:rsidR="00B22300" w:rsidRPr="007631D0" w:rsidRDefault="00B22300" w:rsidP="00B22300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Delle Cave Marco, Pisciotta Manuel, Pagano Francesco, Olivieri Alessia</w:t>
                </w:r>
              </w:p>
            </w:tc>
          </w:tr>
          <w:tr w:rsidR="00B22300" w:rsidRPr="00DA3C09" w14:paraId="640B3E91" w14:textId="77777777" w:rsidTr="00B2230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094093CE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14/12/19</w:t>
                </w:r>
              </w:p>
            </w:tc>
            <w:tc>
              <w:tcPr>
                <w:tcW w:w="2590" w:type="dxa"/>
              </w:tcPr>
              <w:p w14:paraId="0D72E935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0.2</w:t>
                </w:r>
              </w:p>
            </w:tc>
            <w:tc>
              <w:tcPr>
                <w:tcW w:w="2742" w:type="dxa"/>
              </w:tcPr>
              <w:p w14:paraId="0C693F8B" w14:textId="77777777" w:rsidR="00B22300" w:rsidRPr="007631D0" w:rsidRDefault="00B22300" w:rsidP="00B22300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Scelta design pattern, definizione interfacce delle classi e package</w:t>
                </w:r>
              </w:p>
            </w:tc>
            <w:tc>
              <w:tcPr>
                <w:tcW w:w="2575" w:type="dxa"/>
              </w:tcPr>
              <w:p w14:paraId="3CB76E32" w14:textId="77777777" w:rsidR="00B22300" w:rsidRPr="007631D0" w:rsidRDefault="00B22300" w:rsidP="00B22300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Delle Cave Marco, Pisciotta Manuel, Pagano Francesco, Olivieri Alessia</w:t>
                </w:r>
              </w:p>
            </w:tc>
          </w:tr>
          <w:tr w:rsidR="00B22300" w:rsidRPr="00DA3C09" w14:paraId="4C801134" w14:textId="77777777" w:rsidTr="00B22300">
            <w:trPr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1E6C28AE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15/12/19</w:t>
                </w:r>
              </w:p>
            </w:tc>
            <w:tc>
              <w:tcPr>
                <w:tcW w:w="2590" w:type="dxa"/>
              </w:tcPr>
              <w:p w14:paraId="3661532F" w14:textId="77777777" w:rsidR="00B22300" w:rsidRPr="007631D0" w:rsidRDefault="00B22300" w:rsidP="00B22300">
                <w:pPr>
                  <w:pStyle w:val="Logo"/>
                  <w:spacing w:before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0.3</w:t>
                </w:r>
              </w:p>
            </w:tc>
            <w:tc>
              <w:tcPr>
                <w:tcW w:w="2742" w:type="dxa"/>
              </w:tcPr>
              <w:p w14:paraId="4EC0FFD9" w14:textId="77777777" w:rsidR="00B22300" w:rsidRPr="007631D0" w:rsidRDefault="00B22300" w:rsidP="00B22300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Revisione generale ODD</w:t>
                </w:r>
              </w:p>
            </w:tc>
            <w:tc>
              <w:tcPr>
                <w:tcW w:w="2575" w:type="dxa"/>
              </w:tcPr>
              <w:p w14:paraId="5D241680" w14:textId="77777777" w:rsidR="00B22300" w:rsidRPr="007631D0" w:rsidRDefault="00B22300" w:rsidP="00B22300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lang w:val="it-IT"/>
                  </w:rPr>
                </w:pPr>
                <w:r w:rsidRPr="007631D0">
                  <w:rPr>
                    <w:color w:val="auto"/>
                    <w:lang w:val="it-IT"/>
                  </w:rPr>
                  <w:t>Delle Cave Marco, Pisciotta Manuel, Pagano Francesco, Olivieri Alessia</w:t>
                </w:r>
              </w:p>
            </w:tc>
          </w:tr>
        </w:tbl>
        <w:p w14:paraId="0032201E" w14:textId="77777777" w:rsidR="00357EA4" w:rsidRPr="007631D0" w:rsidRDefault="00357EA4" w:rsidP="00584F42">
          <w:pPr>
            <w:pStyle w:val="Logo"/>
            <w:spacing w:before="0"/>
            <w:rPr>
              <w:color w:val="auto"/>
              <w:lang w:val="it-IT"/>
            </w:rPr>
          </w:pPr>
        </w:p>
        <w:p w14:paraId="1E06C9FC" w14:textId="77777777" w:rsidR="00357EA4" w:rsidRPr="007631D0" w:rsidRDefault="00357EA4" w:rsidP="00584F42">
          <w:pPr>
            <w:pStyle w:val="Logo"/>
            <w:spacing w:before="0"/>
            <w:rPr>
              <w:color w:val="auto"/>
              <w:lang w:val="it-IT"/>
            </w:rPr>
          </w:pPr>
        </w:p>
        <w:p w14:paraId="057F8D0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95254E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68F27F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CFBE0C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5EA194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0D9092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14195E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C21A71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214499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F58FCA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3E16CB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A15288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2A6639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46E593" w14:textId="54998CD0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1BBE201" w14:textId="3FD9FD0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8CDE0DF" w14:textId="7D389C3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FCE7FBC" w14:textId="30075CB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57B9C7D" w14:textId="122F250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AB56AE" w14:textId="09291759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8716569" w14:textId="014C29D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61EDD586" w14:textId="7C256D43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2DDAB1C" w14:textId="4CFA301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145AF8" w14:textId="68F2A9C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068B872" w14:textId="0C78D63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2BFC06C" w14:textId="6145B60A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A65906C" w14:textId="3562639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A926D79" w14:textId="7E7E6C7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1DC4BDE" w14:textId="77777777" w:rsidR="00F01CCE" w:rsidRPr="00543756" w:rsidRDefault="00667E6B" w:rsidP="00584F42">
          <w:pPr>
            <w:pStyle w:val="Logo"/>
            <w:spacing w:before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color w:val="auto"/>
          <w:sz w:val="26"/>
          <w:szCs w:val="26"/>
        </w:rPr>
      </w:sdtEndPr>
      <w:sdtContent>
        <w:p w14:paraId="19496CC5" w14:textId="77777777" w:rsidR="00F34F68" w:rsidRDefault="0011272D" w:rsidP="00C76AB6">
          <w:pPr>
            <w:pStyle w:val="Titolosommario"/>
            <w:spacing w:after="0"/>
            <w:rPr>
              <w:noProof/>
            </w:rPr>
          </w:pPr>
          <w:r w:rsidRPr="0056459E">
            <w:rPr>
              <w:rFonts w:ascii="Century Gothic" w:hAnsi="Century Gothic"/>
              <w:color w:val="1F4E79"/>
              <w:sz w:val="40"/>
              <w:szCs w:val="40"/>
              <w:u w:val="single"/>
              <w:lang w:val="it-IT"/>
            </w:rPr>
            <w:t>Sommario</w:t>
          </w:r>
          <w:r w:rsidR="0056459E">
            <w:rPr>
              <w:b/>
              <w:bCs/>
              <w:lang w:val="it-IT"/>
            </w:rPr>
            <w:t xml:space="preserve">      </w:t>
          </w:r>
          <w:r w:rsidR="00C76AB6">
            <w:rPr>
              <w:b/>
              <w:bCs/>
              <w:color w:val="auto"/>
              <w:lang w:val="it-IT"/>
            </w:rPr>
            <w:fldChar w:fldCharType="begin"/>
          </w:r>
          <w:r w:rsidR="00C76AB6">
            <w:rPr>
              <w:b/>
              <w:bCs/>
              <w:color w:val="auto"/>
              <w:lang w:val="it-IT"/>
            </w:rPr>
            <w:instrText xml:space="preserve"> TOC \o "1-3" \h \z \u </w:instrText>
          </w:r>
          <w:r w:rsidR="00C76AB6">
            <w:rPr>
              <w:b/>
              <w:bCs/>
              <w:color w:val="auto"/>
              <w:lang w:val="it-IT"/>
            </w:rPr>
            <w:fldChar w:fldCharType="separate"/>
          </w:r>
        </w:p>
        <w:p w14:paraId="30DE7FFC" w14:textId="6E1E28D6" w:rsidR="00F34F68" w:rsidRDefault="00F34F6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7486629" w:history="1">
            <w:r w:rsidRPr="00405695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A5C9" w14:textId="1A872352" w:rsidR="00F34F68" w:rsidRDefault="00F34F68">
          <w:pPr>
            <w:pStyle w:val="Sommario2"/>
            <w:rPr>
              <w:b w:val="0"/>
              <w:bCs w:val="0"/>
              <w:color w:val="auto"/>
              <w:sz w:val="22"/>
              <w:szCs w:val="22"/>
              <w:lang w:val="it-IT" w:eastAsia="it-IT"/>
            </w:rPr>
          </w:pPr>
          <w:hyperlink w:anchor="_Toc27486630" w:history="1">
            <w:r w:rsidRPr="00405695">
              <w:rPr>
                <w:rStyle w:val="Collegamentoipertestuale"/>
              </w:rPr>
              <w:t>1.1</w:t>
            </w:r>
            <w:r>
              <w:rPr>
                <w:b w:val="0"/>
                <w:bCs w:val="0"/>
                <w:color w:val="auto"/>
                <w:sz w:val="22"/>
                <w:szCs w:val="22"/>
                <w:lang w:val="it-IT" w:eastAsia="it-IT"/>
              </w:rPr>
              <w:tab/>
            </w:r>
            <w:r w:rsidRPr="00405695">
              <w:rPr>
                <w:rStyle w:val="Collegamentoipertestuale"/>
              </w:rPr>
              <w:t>Trade-off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_Toc27486630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44F58C" w14:textId="1D84E729" w:rsidR="00F34F68" w:rsidRDefault="00F34F6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7486631" w:history="1">
            <w:r w:rsidRPr="00405695">
              <w:rPr>
                <w:rStyle w:val="Collegamentoipertestuale"/>
                <w:noProof/>
                <w:lang w:val="it-IT"/>
              </w:rPr>
              <w:t>1.1.1 Comprensibilità vs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DA6B" w14:textId="560224EB" w:rsidR="00F34F68" w:rsidRDefault="00F34F6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7486632" w:history="1">
            <w:r w:rsidRPr="00405695">
              <w:rPr>
                <w:rStyle w:val="Collegamentoipertestuale"/>
                <w:noProof/>
                <w:lang w:val="it-IT"/>
              </w:rPr>
              <w:t>1.1.2 Interfaccia vs Easy-use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1D8C" w14:textId="13FBDCB0" w:rsidR="00F34F68" w:rsidRDefault="00F34F6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7486633" w:history="1">
            <w:r w:rsidRPr="00405695">
              <w:rPr>
                <w:rStyle w:val="Collegamentoipertestuale"/>
                <w:noProof/>
                <w:lang w:val="it-IT"/>
              </w:rPr>
              <w:t>1.1.3 Manutenibilità vs efficienza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8C9B" w14:textId="0D17CC7D" w:rsidR="00F34F68" w:rsidRDefault="00F34F68">
          <w:pPr>
            <w:pStyle w:val="Sommario2"/>
            <w:rPr>
              <w:b w:val="0"/>
              <w:bCs w:val="0"/>
              <w:color w:val="auto"/>
              <w:sz w:val="22"/>
              <w:szCs w:val="22"/>
              <w:lang w:val="it-IT" w:eastAsia="it-IT"/>
            </w:rPr>
          </w:pPr>
          <w:hyperlink w:anchor="_Toc27486634" w:history="1">
            <w:r w:rsidRPr="00405695">
              <w:rPr>
                <w:rStyle w:val="Collegamentoipertestuale"/>
                <w:lang w:val="it-IT"/>
              </w:rPr>
              <w:t>1.2</w:t>
            </w:r>
            <w:r>
              <w:rPr>
                <w:b w:val="0"/>
                <w:bCs w:val="0"/>
                <w:color w:val="auto"/>
                <w:sz w:val="22"/>
                <w:szCs w:val="22"/>
                <w:lang w:val="it-IT" w:eastAsia="it-IT"/>
              </w:rPr>
              <w:tab/>
            </w:r>
            <w:r w:rsidRPr="00405695">
              <w:rPr>
                <w:rStyle w:val="Collegamentoipertestuale"/>
                <w:lang w:val="it-IT"/>
              </w:rPr>
              <w:t>Componenti off-the-shelf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_Toc27486634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34DCD0" w14:textId="0B8EAA4A" w:rsidR="00F34F68" w:rsidRDefault="00F34F68">
          <w:pPr>
            <w:pStyle w:val="Sommario2"/>
            <w:rPr>
              <w:b w:val="0"/>
              <w:bCs w:val="0"/>
              <w:color w:val="auto"/>
              <w:sz w:val="22"/>
              <w:szCs w:val="22"/>
              <w:lang w:val="it-IT" w:eastAsia="it-IT"/>
            </w:rPr>
          </w:pPr>
          <w:hyperlink w:anchor="_Toc27486635" w:history="1">
            <w:r w:rsidRPr="00405695">
              <w:rPr>
                <w:rStyle w:val="Collegamentoipertestuale"/>
                <w:lang w:val="it-IT"/>
              </w:rPr>
              <w:t>1.3</w:t>
            </w:r>
            <w:r>
              <w:rPr>
                <w:b w:val="0"/>
                <w:bCs w:val="0"/>
                <w:color w:val="auto"/>
                <w:sz w:val="22"/>
                <w:szCs w:val="22"/>
                <w:lang w:val="it-IT" w:eastAsia="it-IT"/>
              </w:rPr>
              <w:tab/>
            </w:r>
            <w:r w:rsidRPr="00405695">
              <w:rPr>
                <w:rStyle w:val="Collegamentoipertestuale"/>
                <w:lang w:val="it-IT"/>
              </w:rPr>
              <w:t>Linee guida per la documentazione dell’interfaccia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_Toc27486635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0814D9" w14:textId="6B19853F" w:rsidR="00F34F68" w:rsidRDefault="00F34F68">
          <w:pPr>
            <w:pStyle w:val="Sommario2"/>
            <w:rPr>
              <w:b w:val="0"/>
              <w:bCs w:val="0"/>
              <w:color w:val="auto"/>
              <w:sz w:val="22"/>
              <w:szCs w:val="22"/>
              <w:lang w:val="it-IT" w:eastAsia="it-IT"/>
            </w:rPr>
          </w:pPr>
          <w:hyperlink w:anchor="_Toc27486636" w:history="1">
            <w:r w:rsidRPr="00405695">
              <w:rPr>
                <w:rStyle w:val="Collegamentoipertestuale"/>
                <w:lang w:val="it-IT"/>
              </w:rPr>
              <w:t>1.4</w:t>
            </w:r>
            <w:r>
              <w:rPr>
                <w:b w:val="0"/>
                <w:bCs w:val="0"/>
                <w:color w:val="auto"/>
                <w:sz w:val="22"/>
                <w:szCs w:val="22"/>
                <w:lang w:val="it-IT" w:eastAsia="it-IT"/>
              </w:rPr>
              <w:tab/>
            </w:r>
            <w:r w:rsidRPr="00405695">
              <w:rPr>
                <w:rStyle w:val="Collegamentoipertestuale"/>
                <w:lang w:val="it-IT"/>
              </w:rPr>
              <w:t>Design pattern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_Toc27486636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1470EB" w14:textId="50F8D193" w:rsidR="00F34F68" w:rsidRDefault="00F34F68">
          <w:pPr>
            <w:pStyle w:val="Sommario2"/>
            <w:rPr>
              <w:b w:val="0"/>
              <w:bCs w:val="0"/>
              <w:color w:val="auto"/>
              <w:sz w:val="22"/>
              <w:szCs w:val="22"/>
              <w:lang w:val="it-IT" w:eastAsia="it-IT"/>
            </w:rPr>
          </w:pPr>
          <w:hyperlink w:anchor="_Toc27486637" w:history="1">
            <w:r w:rsidRPr="00405695">
              <w:rPr>
                <w:rStyle w:val="Collegamentoipertestuale"/>
                <w:lang w:val="it-IT"/>
              </w:rPr>
              <w:t>1.5</w:t>
            </w:r>
            <w:r>
              <w:rPr>
                <w:b w:val="0"/>
                <w:bCs w:val="0"/>
                <w:color w:val="auto"/>
                <w:sz w:val="22"/>
                <w:szCs w:val="22"/>
                <w:lang w:val="it-IT" w:eastAsia="it-IT"/>
              </w:rPr>
              <w:tab/>
            </w:r>
            <w:r w:rsidRPr="00405695">
              <w:rPr>
                <w:rStyle w:val="Collegamentoipertestuale"/>
                <w:lang w:val="it-IT"/>
              </w:rPr>
              <w:t>Definizioni, acronimi e abbreviazioni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_Toc27486637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3CC807" w14:textId="47174FF6" w:rsidR="00F34F68" w:rsidRDefault="00F34F68">
          <w:pPr>
            <w:pStyle w:val="Sommario2"/>
            <w:rPr>
              <w:b w:val="0"/>
              <w:bCs w:val="0"/>
              <w:color w:val="auto"/>
              <w:sz w:val="22"/>
              <w:szCs w:val="22"/>
              <w:lang w:val="it-IT" w:eastAsia="it-IT"/>
            </w:rPr>
          </w:pPr>
          <w:hyperlink w:anchor="_Toc27486638" w:history="1">
            <w:r w:rsidRPr="00405695">
              <w:rPr>
                <w:rStyle w:val="Collegamentoipertestuale"/>
              </w:rPr>
              <w:t>1.6</w:t>
            </w:r>
            <w:r>
              <w:rPr>
                <w:b w:val="0"/>
                <w:bCs w:val="0"/>
                <w:color w:val="auto"/>
                <w:sz w:val="22"/>
                <w:szCs w:val="22"/>
                <w:lang w:val="it-IT" w:eastAsia="it-IT"/>
              </w:rPr>
              <w:tab/>
            </w:r>
            <w:r w:rsidRPr="00405695">
              <w:rPr>
                <w:rStyle w:val="Collegamentoipertestuale"/>
              </w:rPr>
              <w:t>Riferimenti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_Toc27486638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D29A86" w14:textId="369D270C" w:rsidR="00F34F68" w:rsidRDefault="00F34F6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7486639" w:history="1">
            <w:r w:rsidRPr="00405695">
              <w:rPr>
                <w:rStyle w:val="Collegamentoipertestuale"/>
                <w:noProof/>
                <w:lang w:val="it-IT"/>
              </w:rPr>
              <w:t>2</w:t>
            </w:r>
            <w:r>
              <w:rPr>
                <w:rStyle w:val="Collegamentoipertestuale"/>
                <w:noProof/>
                <w:lang w:val="it-IT"/>
              </w:rPr>
              <w:t xml:space="preserve">. </w:t>
            </w:r>
            <w:r w:rsidRPr="00405695">
              <w:rPr>
                <w:rStyle w:val="Collegamentoipertestuale"/>
                <w:noProof/>
                <w:lang w:val="it-IT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C253" w14:textId="1B64ACC6" w:rsidR="00F34F68" w:rsidRDefault="00F34F6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7486640" w:history="1">
            <w:r w:rsidRPr="00405695">
              <w:rPr>
                <w:rStyle w:val="Collegamentoipertestuale"/>
                <w:noProof/>
                <w:lang w:val="it-IT"/>
              </w:rPr>
              <w:t>3</w:t>
            </w:r>
            <w:r>
              <w:rPr>
                <w:rStyle w:val="Collegamentoipertestuale"/>
                <w:noProof/>
                <w:lang w:val="it-IT"/>
              </w:rPr>
              <w:t xml:space="preserve">. </w:t>
            </w:r>
            <w:r w:rsidRPr="00405695">
              <w:rPr>
                <w:rStyle w:val="Collegamentoipertestuale"/>
                <w:noProof/>
                <w:lang w:val="it-IT"/>
              </w:rPr>
              <w:t>Interfacce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04E2" w14:textId="3A8F9CA9" w:rsidR="00F01CCE" w:rsidRPr="0056459E" w:rsidRDefault="00C76AB6" w:rsidP="00C76AB6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rPr>
              <w:b w:val="0"/>
              <w:bCs w:val="0"/>
              <w:color w:val="auto"/>
              <w:lang w:val="it-IT"/>
            </w:rPr>
          </w:pPr>
          <w:r>
            <w:rPr>
              <w:b w:val="0"/>
              <w:bCs w:val="0"/>
              <w:color w:val="auto"/>
              <w:lang w:val="it-IT"/>
            </w:rPr>
            <w:fldChar w:fldCharType="end"/>
          </w:r>
        </w:p>
      </w:sdtContent>
    </w:sdt>
    <w:p w14:paraId="38E2D3E1" w14:textId="4D740488" w:rsidR="0056459E" w:rsidRPr="0056459E" w:rsidRDefault="0056459E" w:rsidP="0056459E">
      <w:pPr>
        <w:pStyle w:val="Nessunaspaziatura"/>
        <w:rPr>
          <w:lang w:val="it-IT"/>
        </w:rPr>
        <w:sectPr w:rsidR="0056459E" w:rsidRPr="0056459E" w:rsidSect="007521F4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1"/>
          <w:pgMar w:top="1148" w:right="1418" w:bottom="1148" w:left="1418" w:header="709" w:footer="612" w:gutter="0"/>
          <w:pgNumType w:start="0"/>
          <w:cols w:space="720"/>
          <w:docGrid w:linePitch="360"/>
        </w:sectPr>
      </w:pPr>
    </w:p>
    <w:p w14:paraId="70E72CA9" w14:textId="7EC4A0A2" w:rsidR="0026798F" w:rsidRPr="00CF420A" w:rsidRDefault="0056459E" w:rsidP="0056459E">
      <w:pPr>
        <w:pStyle w:val="Titolo1"/>
      </w:pPr>
      <w:bookmarkStart w:id="1" w:name="_Toc27486629"/>
      <w:r>
        <w:lastRenderedPageBreak/>
        <w:t xml:space="preserve">1. </w:t>
      </w:r>
      <w:proofErr w:type="spellStart"/>
      <w:r w:rsidR="00CF420A" w:rsidRPr="0056459E">
        <w:rPr>
          <w:u w:val="single"/>
        </w:rPr>
        <w:t>Introduzione</w:t>
      </w:r>
      <w:bookmarkEnd w:id="1"/>
      <w:proofErr w:type="spellEnd"/>
      <w:r w:rsidR="0026798F" w:rsidRPr="00CF420A">
        <w:t xml:space="preserve"> </w:t>
      </w:r>
    </w:p>
    <w:p w14:paraId="0500B5CD" w14:textId="2EBAA659" w:rsidR="00C75EBE" w:rsidRPr="0056459E" w:rsidRDefault="00C75EBE" w:rsidP="00A16980">
      <w:pPr>
        <w:pStyle w:val="Titolo2"/>
        <w:numPr>
          <w:ilvl w:val="1"/>
          <w:numId w:val="14"/>
        </w:numPr>
        <w:rPr>
          <w:color w:val="auto"/>
        </w:rPr>
      </w:pPr>
      <w:bookmarkStart w:id="2" w:name="_Toc27486630"/>
      <w:r w:rsidRPr="0056459E">
        <w:rPr>
          <w:color w:val="auto"/>
        </w:rPr>
        <w:t>Trade-off</w:t>
      </w:r>
      <w:bookmarkEnd w:id="2"/>
    </w:p>
    <w:p w14:paraId="4CD57889" w14:textId="440F114F" w:rsidR="007A480A" w:rsidRPr="0056459E" w:rsidRDefault="00A16980" w:rsidP="0056459E">
      <w:pPr>
        <w:pStyle w:val="Titolo3"/>
        <w:rPr>
          <w:color w:val="auto"/>
          <w:lang w:val="it-IT"/>
        </w:rPr>
      </w:pPr>
      <w:bookmarkStart w:id="3" w:name="_Toc27486631"/>
      <w:r>
        <w:rPr>
          <w:color w:val="auto"/>
          <w:lang w:val="it-IT"/>
        </w:rPr>
        <w:t xml:space="preserve">1.1.1 </w:t>
      </w:r>
      <w:r w:rsidR="007A480A" w:rsidRPr="0056459E">
        <w:rPr>
          <w:color w:val="auto"/>
          <w:lang w:val="it-IT"/>
        </w:rPr>
        <w:t>Comprensibilit</w:t>
      </w:r>
      <w:r w:rsidR="007A480A" w:rsidRPr="0056459E">
        <w:rPr>
          <w:rFonts w:hint="eastAsia"/>
          <w:color w:val="auto"/>
          <w:lang w:val="it-IT"/>
        </w:rPr>
        <w:t>à</w:t>
      </w:r>
      <w:r w:rsidR="007A480A" w:rsidRPr="0056459E">
        <w:rPr>
          <w:color w:val="auto"/>
          <w:lang w:val="it-IT"/>
        </w:rPr>
        <w:t xml:space="preserve"> vs costi</w:t>
      </w:r>
      <w:bookmarkEnd w:id="3"/>
    </w:p>
    <w:p w14:paraId="3D1C28D9" w14:textId="324A3048" w:rsidR="00C75EBE" w:rsidRPr="0056459E" w:rsidRDefault="00C75EBE" w:rsidP="00C75EBE">
      <w:pPr>
        <w:rPr>
          <w:color w:val="auto"/>
          <w:lang w:val="it-IT"/>
        </w:rPr>
      </w:pPr>
      <w:r w:rsidRPr="0056459E">
        <w:rPr>
          <w:color w:val="auto"/>
          <w:lang w:val="it-IT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632B0469" w14:textId="77777777" w:rsidR="00F8532A" w:rsidRPr="0056459E" w:rsidRDefault="00F8532A" w:rsidP="00F8532A">
      <w:pPr>
        <w:pStyle w:val="Nessunaspaziatura"/>
        <w:rPr>
          <w:color w:val="auto"/>
          <w:lang w:val="it-IT"/>
        </w:rPr>
      </w:pPr>
    </w:p>
    <w:p w14:paraId="339F31FE" w14:textId="654010FF" w:rsidR="007A480A" w:rsidRPr="0056459E" w:rsidRDefault="00A16980" w:rsidP="00EC6B71">
      <w:pPr>
        <w:pStyle w:val="Titolo3"/>
        <w:rPr>
          <w:color w:val="auto"/>
          <w:lang w:val="it-IT"/>
        </w:rPr>
      </w:pPr>
      <w:bookmarkStart w:id="4" w:name="_Toc27486632"/>
      <w:r>
        <w:rPr>
          <w:color w:val="auto"/>
          <w:lang w:val="it-IT"/>
        </w:rPr>
        <w:t xml:space="preserve">1.1.2 </w:t>
      </w:r>
      <w:r w:rsidR="007A480A" w:rsidRPr="0056459E">
        <w:rPr>
          <w:color w:val="auto"/>
          <w:lang w:val="it-IT"/>
        </w:rPr>
        <w:t>Interfaccia vs Easy-use</w:t>
      </w:r>
      <w:bookmarkEnd w:id="4"/>
    </w:p>
    <w:p w14:paraId="22B9B874" w14:textId="77777777" w:rsidR="00D5059D" w:rsidRDefault="00C75EBE" w:rsidP="00C75EBE">
      <w:pPr>
        <w:rPr>
          <w:color w:val="auto"/>
          <w:lang w:val="it-IT"/>
        </w:rPr>
      </w:pPr>
      <w:proofErr w:type="spellStart"/>
      <w:r w:rsidRPr="0056459E">
        <w:rPr>
          <w:color w:val="auto"/>
          <w:lang w:val="it-IT"/>
        </w:rPr>
        <w:t>TutoratoSmart</w:t>
      </w:r>
      <w:proofErr w:type="spellEnd"/>
      <w:r w:rsidRPr="0056459E">
        <w:rPr>
          <w:color w:val="auto"/>
          <w:lang w:val="it-IT"/>
        </w:rPr>
        <w:t xml:space="preserve"> è molto semplice e di facile utilizzo poiché ha un</w:t>
      </w:r>
      <w:r w:rsidR="003C4522" w:rsidRPr="0056459E">
        <w:rPr>
          <w:color w:val="auto"/>
          <w:lang w:val="it-IT"/>
        </w:rPr>
        <w:t>’</w:t>
      </w:r>
      <w:r w:rsidRPr="0056459E">
        <w:rPr>
          <w:color w:val="auto"/>
          <w:lang w:val="it-IT"/>
        </w:rPr>
        <w:t>interfaccia chiara e intuitiva.</w:t>
      </w:r>
    </w:p>
    <w:p w14:paraId="62C7F412" w14:textId="77777777" w:rsidR="00781629" w:rsidRDefault="00D5059D" w:rsidP="00781629">
      <w:pPr>
        <w:rPr>
          <w:color w:val="auto"/>
          <w:lang w:val="it-IT"/>
        </w:rPr>
      </w:pPr>
      <w:r>
        <w:rPr>
          <w:color w:val="auto"/>
          <w:lang w:val="it-IT"/>
        </w:rPr>
        <w:t>Lo studente che utilizza la piattaforma riesce con meno di 10 click ad effettuare una prenotazione di appuntamento presso lo sportello di tutorato.</w:t>
      </w:r>
      <w:r w:rsidR="00781629">
        <w:rPr>
          <w:color w:val="auto"/>
          <w:lang w:val="it-IT"/>
        </w:rPr>
        <w:t xml:space="preserve"> </w:t>
      </w:r>
    </w:p>
    <w:p w14:paraId="46FB7C9A" w14:textId="0C9E5C05" w:rsidR="00781629" w:rsidRPr="00781629" w:rsidRDefault="00781629" w:rsidP="00781629">
      <w:pPr>
        <w:rPr>
          <w:color w:val="auto"/>
          <w:lang w:val="it-IT"/>
        </w:rPr>
      </w:pPr>
      <w:r>
        <w:rPr>
          <w:color w:val="auto"/>
          <w:lang w:val="it-IT"/>
        </w:rPr>
        <w:t xml:space="preserve">Il tutor che utilizza la piattaforma riesce con meno di 5 click a visualizzare e confermare un appuntamento. </w:t>
      </w:r>
    </w:p>
    <w:p w14:paraId="6294957A" w14:textId="77777777" w:rsidR="00D5059D" w:rsidRPr="00D5059D" w:rsidRDefault="00D5059D" w:rsidP="00D5059D">
      <w:pPr>
        <w:pStyle w:val="Nessunaspaziatura"/>
        <w:rPr>
          <w:lang w:val="it-IT"/>
        </w:rPr>
      </w:pPr>
      <w:bookmarkStart w:id="5" w:name="_GoBack"/>
      <w:bookmarkEnd w:id="5"/>
    </w:p>
    <w:p w14:paraId="7D4D9DB5" w14:textId="26AA4862" w:rsidR="007A480A" w:rsidRPr="0056459E" w:rsidRDefault="00A16980" w:rsidP="00EC6B71">
      <w:pPr>
        <w:pStyle w:val="Titolo3"/>
        <w:rPr>
          <w:color w:val="auto"/>
          <w:lang w:val="it-IT"/>
        </w:rPr>
      </w:pPr>
      <w:bookmarkStart w:id="6" w:name="_Toc27486633"/>
      <w:r>
        <w:rPr>
          <w:color w:val="auto"/>
          <w:lang w:val="it-IT"/>
        </w:rPr>
        <w:t xml:space="preserve">1.1.3 </w:t>
      </w:r>
      <w:r w:rsidR="007A480A" w:rsidRPr="0056459E">
        <w:rPr>
          <w:color w:val="auto"/>
          <w:lang w:val="it-IT"/>
        </w:rPr>
        <w:t>M</w:t>
      </w:r>
      <w:r w:rsidR="00F8532A" w:rsidRPr="0056459E">
        <w:rPr>
          <w:color w:val="auto"/>
          <w:lang w:val="it-IT"/>
        </w:rPr>
        <w:t>anutenibilità</w:t>
      </w:r>
      <w:r w:rsidR="007A480A" w:rsidRPr="0056459E">
        <w:rPr>
          <w:color w:val="auto"/>
          <w:lang w:val="it-IT"/>
        </w:rPr>
        <w:t xml:space="preserve"> vs efficienza</w:t>
      </w:r>
      <w:bookmarkEnd w:id="6"/>
    </w:p>
    <w:p w14:paraId="0D4879BC" w14:textId="7BDC7FC4" w:rsidR="00F8532A" w:rsidRPr="0056459E" w:rsidRDefault="00F8532A" w:rsidP="00F8532A">
      <w:pPr>
        <w:rPr>
          <w:color w:val="auto"/>
          <w:lang w:val="it-IT"/>
        </w:rPr>
      </w:pPr>
      <w:r w:rsidRPr="0056459E">
        <w:rPr>
          <w:color w:val="auto"/>
          <w:lang w:val="it-IT"/>
        </w:rPr>
        <w:t>Si preferisce avere una maggiore manutenibilità del sistema facendo in modo che ogni sottosistema non acceda direttamente allo storage, ma che l’accesso ai dati viene gestito da un sottosistema intermedio a discapito dell’efficienza e delle prestazioni generali</w:t>
      </w:r>
    </w:p>
    <w:p w14:paraId="40ACDDDA" w14:textId="77777777" w:rsidR="00F8532A" w:rsidRPr="0056459E" w:rsidRDefault="00F8532A" w:rsidP="00F8532A">
      <w:pPr>
        <w:pStyle w:val="Nessunaspaziatura"/>
        <w:rPr>
          <w:color w:val="auto"/>
          <w:lang w:val="it-IT"/>
        </w:rPr>
      </w:pPr>
    </w:p>
    <w:p w14:paraId="5652A8D5" w14:textId="18A4C690" w:rsidR="00440672" w:rsidRPr="0056459E" w:rsidRDefault="00C75EBE" w:rsidP="00A16980">
      <w:pPr>
        <w:pStyle w:val="Titolo2"/>
        <w:numPr>
          <w:ilvl w:val="1"/>
          <w:numId w:val="14"/>
        </w:numPr>
        <w:rPr>
          <w:color w:val="auto"/>
          <w:lang w:val="it-IT"/>
        </w:rPr>
      </w:pPr>
      <w:bookmarkStart w:id="7" w:name="_Toc27486634"/>
      <w:r w:rsidRPr="0056459E">
        <w:rPr>
          <w:color w:val="auto"/>
          <w:lang w:val="it-IT"/>
        </w:rPr>
        <w:t>Componenti off-the-</w:t>
      </w:r>
      <w:proofErr w:type="spellStart"/>
      <w:r w:rsidRPr="0056459E">
        <w:rPr>
          <w:color w:val="auto"/>
          <w:lang w:val="it-IT"/>
        </w:rPr>
        <w:t>shelf</w:t>
      </w:r>
      <w:bookmarkEnd w:id="7"/>
      <w:proofErr w:type="spellEnd"/>
    </w:p>
    <w:p w14:paraId="67565479" w14:textId="77777777" w:rsidR="00440672" w:rsidRPr="0056459E" w:rsidRDefault="00440672" w:rsidP="00440672">
      <w:pPr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Per il progetto software che si vuole realizzare facciamo uso di componenti</w:t>
      </w:r>
      <w:r w:rsidRPr="0056459E">
        <w:rPr>
          <w:i/>
          <w:color w:val="auto"/>
          <w:szCs w:val="24"/>
          <w:lang w:val="it-IT"/>
        </w:rPr>
        <w:t xml:space="preserve"> </w:t>
      </w:r>
      <w:r w:rsidRPr="0056459E">
        <w:rPr>
          <w:b/>
          <w:i/>
          <w:color w:val="auto"/>
          <w:szCs w:val="24"/>
          <w:lang w:val="it-IT"/>
        </w:rPr>
        <w:t>off-the-</w:t>
      </w:r>
      <w:proofErr w:type="spellStart"/>
      <w:r w:rsidRPr="0056459E">
        <w:rPr>
          <w:b/>
          <w:i/>
          <w:color w:val="auto"/>
          <w:szCs w:val="24"/>
          <w:lang w:val="it-IT"/>
        </w:rPr>
        <w:t>shelf</w:t>
      </w:r>
      <w:proofErr w:type="spellEnd"/>
      <w:r w:rsidRPr="0056459E">
        <w:rPr>
          <w:i/>
          <w:color w:val="auto"/>
          <w:szCs w:val="24"/>
          <w:lang w:val="it-IT"/>
        </w:rPr>
        <w:t xml:space="preserve">, </w:t>
      </w:r>
      <w:r w:rsidRPr="0056459E">
        <w:rPr>
          <w:color w:val="auto"/>
          <w:szCs w:val="24"/>
          <w:lang w:val="it-IT"/>
        </w:rPr>
        <w:t>che sono componenti software disponibili sul mercato per facilitare la creazione del progetto.</w:t>
      </w:r>
    </w:p>
    <w:p w14:paraId="75F38783" w14:textId="21A365E8" w:rsidR="00440672" w:rsidRPr="0056459E" w:rsidRDefault="00440672" w:rsidP="00440672">
      <w:pPr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Per il sistema che si vuole realizzare ci interessa un framework per applicazioni web e librerie per la gestione delle interfacce grafiche.</w:t>
      </w:r>
    </w:p>
    <w:p w14:paraId="1AA29977" w14:textId="32220287" w:rsidR="00440672" w:rsidRPr="0056459E" w:rsidRDefault="00440672" w:rsidP="00440672">
      <w:pPr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Il framework che andremo ad utilizzare è Bootstrap, che è un framework open source che contiene una raccolta di strumenti </w:t>
      </w:r>
      <w:hyperlink r:id="rId15" w:tooltip="Software libero" w:history="1">
        <w:r w:rsidRPr="0056459E">
          <w:rPr>
            <w:color w:val="auto"/>
            <w:szCs w:val="24"/>
            <w:lang w:val="it-IT"/>
          </w:rPr>
          <w:t>liberi</w:t>
        </w:r>
      </w:hyperlink>
      <w:r w:rsidRPr="0056459E">
        <w:rPr>
          <w:color w:val="auto"/>
          <w:szCs w:val="24"/>
          <w:lang w:val="it-IT"/>
        </w:rPr>
        <w:t> per la creazione di </w:t>
      </w:r>
      <w:hyperlink r:id="rId16" w:tooltip="Sito web" w:history="1">
        <w:r w:rsidRPr="0056459E">
          <w:rPr>
            <w:color w:val="auto"/>
            <w:szCs w:val="24"/>
            <w:lang w:val="it-IT"/>
          </w:rPr>
          <w:t>siti</w:t>
        </w:r>
      </w:hyperlink>
      <w:r w:rsidRPr="0056459E">
        <w:rPr>
          <w:color w:val="auto"/>
          <w:szCs w:val="24"/>
          <w:lang w:val="it-IT"/>
        </w:rPr>
        <w:t> e </w:t>
      </w:r>
      <w:hyperlink r:id="rId17" w:tooltip="Applicazione web" w:history="1">
        <w:r w:rsidRPr="0056459E">
          <w:rPr>
            <w:color w:val="auto"/>
            <w:szCs w:val="24"/>
            <w:lang w:val="it-IT"/>
          </w:rPr>
          <w:t>applicazioni</w:t>
        </w:r>
      </w:hyperlink>
      <w:r w:rsidRPr="0056459E">
        <w:rPr>
          <w:color w:val="auto"/>
          <w:szCs w:val="24"/>
          <w:lang w:val="it-IT"/>
        </w:rPr>
        <w:t> per il </w:t>
      </w:r>
      <w:hyperlink r:id="rId18" w:tooltip="Web" w:history="1">
        <w:r w:rsidRPr="0056459E">
          <w:rPr>
            <w:color w:val="auto"/>
            <w:szCs w:val="24"/>
            <w:lang w:val="it-IT"/>
          </w:rPr>
          <w:t>Web</w:t>
        </w:r>
      </w:hyperlink>
      <w:r w:rsidRPr="0056459E">
        <w:rPr>
          <w:color w:val="auto"/>
          <w:szCs w:val="24"/>
          <w:lang w:val="it-IT"/>
        </w:rPr>
        <w:t>. Essa contiene </w:t>
      </w:r>
      <w:hyperlink r:id="rId19" w:tooltip="Template" w:history="1">
        <w:r w:rsidRPr="0056459E">
          <w:rPr>
            <w:color w:val="auto"/>
            <w:szCs w:val="24"/>
            <w:lang w:val="it-IT"/>
          </w:rPr>
          <w:t>modelli</w:t>
        </w:r>
      </w:hyperlink>
      <w:r w:rsidRPr="0056459E">
        <w:rPr>
          <w:color w:val="auto"/>
          <w:szCs w:val="24"/>
          <w:lang w:val="it-IT"/>
        </w:rPr>
        <w:t> di progettazione basati su </w:t>
      </w:r>
      <w:hyperlink r:id="rId20" w:tooltip="HTML" w:history="1">
        <w:r w:rsidRPr="0056459E">
          <w:rPr>
            <w:color w:val="auto"/>
            <w:szCs w:val="24"/>
            <w:lang w:val="it-IT"/>
          </w:rPr>
          <w:t>HTML</w:t>
        </w:r>
      </w:hyperlink>
      <w:r w:rsidRPr="0056459E">
        <w:rPr>
          <w:color w:val="auto"/>
          <w:szCs w:val="24"/>
          <w:lang w:val="it-IT"/>
        </w:rPr>
        <w:t> e </w:t>
      </w:r>
      <w:hyperlink r:id="rId21" w:tooltip="CSS" w:history="1">
        <w:r w:rsidRPr="0056459E">
          <w:rPr>
            <w:color w:val="auto"/>
            <w:szCs w:val="24"/>
            <w:lang w:val="it-IT"/>
          </w:rPr>
          <w:t>CSS</w:t>
        </w:r>
      </w:hyperlink>
      <w:r w:rsidRPr="0056459E">
        <w:rPr>
          <w:color w:val="auto"/>
          <w:szCs w:val="24"/>
          <w:lang w:val="it-IT"/>
        </w:rPr>
        <w:t>, sia per la </w:t>
      </w:r>
      <w:hyperlink r:id="rId22" w:tooltip="Tipografia" w:history="1">
        <w:r w:rsidRPr="0056459E">
          <w:rPr>
            <w:color w:val="auto"/>
            <w:szCs w:val="24"/>
            <w:lang w:val="it-IT"/>
          </w:rPr>
          <w:t>tipografia</w:t>
        </w:r>
      </w:hyperlink>
      <w:r w:rsidRPr="0056459E">
        <w:rPr>
          <w:color w:val="auto"/>
          <w:szCs w:val="24"/>
          <w:lang w:val="it-IT"/>
        </w:rPr>
        <w:t>, che per le varie componenti dell'interfaccia, come </w:t>
      </w:r>
      <w:hyperlink r:id="rId23" w:tooltip="Form" w:history="1">
        <w:r w:rsidRPr="0056459E">
          <w:rPr>
            <w:color w:val="auto"/>
            <w:szCs w:val="24"/>
            <w:lang w:val="it-IT"/>
          </w:rPr>
          <w:t>moduli</w:t>
        </w:r>
      </w:hyperlink>
      <w:r w:rsidRPr="0056459E">
        <w:rPr>
          <w:color w:val="auto"/>
          <w:szCs w:val="24"/>
          <w:lang w:val="it-IT"/>
        </w:rPr>
        <w:t>, bottoni e navigazione, e altri componenti dell'interfaccia, così come alcune estensioni opzionali di </w:t>
      </w:r>
      <w:hyperlink r:id="rId24" w:tooltip="JavaScript" w:history="1">
        <w:r w:rsidRPr="0056459E">
          <w:rPr>
            <w:color w:val="auto"/>
            <w:szCs w:val="24"/>
            <w:lang w:val="it-IT"/>
          </w:rPr>
          <w:t>JavaScript</w:t>
        </w:r>
      </w:hyperlink>
      <w:r w:rsidRPr="0056459E">
        <w:rPr>
          <w:color w:val="auto"/>
          <w:szCs w:val="24"/>
          <w:lang w:val="it-IT"/>
        </w:rPr>
        <w:t>.</w:t>
      </w:r>
    </w:p>
    <w:p w14:paraId="02DCB02E" w14:textId="273E5CCD" w:rsidR="007A480A" w:rsidRDefault="007A480A" w:rsidP="007A480A">
      <w:pPr>
        <w:rPr>
          <w:lang w:val="it-IT"/>
        </w:rPr>
      </w:pPr>
    </w:p>
    <w:p w14:paraId="1E7AED01" w14:textId="6CE3129B" w:rsidR="00440672" w:rsidRDefault="00440672" w:rsidP="00440672">
      <w:pPr>
        <w:pStyle w:val="Nessunaspaziatura"/>
        <w:rPr>
          <w:lang w:val="it-IT"/>
        </w:rPr>
      </w:pPr>
    </w:p>
    <w:p w14:paraId="5E4DBCF1" w14:textId="15CC85B6" w:rsidR="00440672" w:rsidRDefault="00440672" w:rsidP="00440672">
      <w:pPr>
        <w:pStyle w:val="Nessunaspaziatura"/>
        <w:rPr>
          <w:lang w:val="it-IT"/>
        </w:rPr>
      </w:pPr>
    </w:p>
    <w:p w14:paraId="6232481E" w14:textId="3E059F29" w:rsidR="0047270C" w:rsidRDefault="0047270C" w:rsidP="00440672">
      <w:pPr>
        <w:pStyle w:val="Nessunaspaziatura"/>
        <w:rPr>
          <w:lang w:val="it-IT"/>
        </w:rPr>
      </w:pPr>
    </w:p>
    <w:p w14:paraId="78B7AFD3" w14:textId="39E119E1" w:rsidR="0047270C" w:rsidRDefault="0047270C" w:rsidP="00440672">
      <w:pPr>
        <w:pStyle w:val="Nessunaspaziatura"/>
        <w:rPr>
          <w:lang w:val="it-IT"/>
        </w:rPr>
      </w:pPr>
    </w:p>
    <w:p w14:paraId="0BAA99B1" w14:textId="2AD6E3AF" w:rsidR="0047270C" w:rsidRDefault="0047270C" w:rsidP="00440672">
      <w:pPr>
        <w:pStyle w:val="Nessunaspaziatura"/>
        <w:rPr>
          <w:lang w:val="it-IT"/>
        </w:rPr>
      </w:pPr>
    </w:p>
    <w:p w14:paraId="10E975E3" w14:textId="675C399D" w:rsidR="0047270C" w:rsidRDefault="0047270C" w:rsidP="00440672">
      <w:pPr>
        <w:pStyle w:val="Nessunaspaziatura"/>
        <w:rPr>
          <w:lang w:val="it-IT"/>
        </w:rPr>
      </w:pPr>
    </w:p>
    <w:p w14:paraId="581B260F" w14:textId="248FE81D" w:rsidR="0047270C" w:rsidRDefault="0047270C" w:rsidP="00440672">
      <w:pPr>
        <w:pStyle w:val="Nessunaspaziatura"/>
        <w:rPr>
          <w:lang w:val="it-IT"/>
        </w:rPr>
      </w:pPr>
    </w:p>
    <w:p w14:paraId="3FC87222" w14:textId="07CF54C7" w:rsidR="0047270C" w:rsidRDefault="0047270C" w:rsidP="00440672">
      <w:pPr>
        <w:pStyle w:val="Nessunaspaziatura"/>
        <w:rPr>
          <w:lang w:val="it-IT"/>
        </w:rPr>
      </w:pPr>
    </w:p>
    <w:p w14:paraId="37F40247" w14:textId="2708292C" w:rsidR="0047270C" w:rsidRDefault="0047270C" w:rsidP="00440672">
      <w:pPr>
        <w:pStyle w:val="Nessunaspaziatura"/>
        <w:rPr>
          <w:lang w:val="it-IT"/>
        </w:rPr>
      </w:pPr>
    </w:p>
    <w:p w14:paraId="7F204C7B" w14:textId="1523002D" w:rsidR="0047270C" w:rsidRDefault="0047270C" w:rsidP="00440672">
      <w:pPr>
        <w:pStyle w:val="Nessunaspaziatura"/>
        <w:rPr>
          <w:lang w:val="it-IT"/>
        </w:rPr>
      </w:pPr>
    </w:p>
    <w:p w14:paraId="7ACA6AA1" w14:textId="426989BD" w:rsidR="0047270C" w:rsidRDefault="0047270C" w:rsidP="00440672">
      <w:pPr>
        <w:pStyle w:val="Nessunaspaziatura"/>
        <w:rPr>
          <w:lang w:val="it-IT"/>
        </w:rPr>
      </w:pPr>
    </w:p>
    <w:p w14:paraId="65D5FD30" w14:textId="5D5EF8FF" w:rsidR="0047270C" w:rsidRDefault="0047270C" w:rsidP="00440672">
      <w:pPr>
        <w:pStyle w:val="Nessunaspaziatura"/>
        <w:rPr>
          <w:lang w:val="it-IT"/>
        </w:rPr>
      </w:pPr>
    </w:p>
    <w:p w14:paraId="1F833152" w14:textId="0707D2BC" w:rsidR="0047270C" w:rsidRDefault="0047270C" w:rsidP="00440672">
      <w:pPr>
        <w:pStyle w:val="Nessunaspaziatura"/>
        <w:rPr>
          <w:lang w:val="it-IT"/>
        </w:rPr>
      </w:pPr>
    </w:p>
    <w:p w14:paraId="522C35C3" w14:textId="05174DEA" w:rsidR="0047270C" w:rsidRDefault="0047270C" w:rsidP="00440672">
      <w:pPr>
        <w:pStyle w:val="Nessunaspaziatura"/>
        <w:rPr>
          <w:lang w:val="it-IT"/>
        </w:rPr>
      </w:pPr>
    </w:p>
    <w:p w14:paraId="6A14B5D7" w14:textId="3790DCE9" w:rsidR="0047270C" w:rsidRDefault="0047270C" w:rsidP="00440672">
      <w:pPr>
        <w:pStyle w:val="Nessunaspaziatura"/>
        <w:rPr>
          <w:lang w:val="it-IT"/>
        </w:rPr>
      </w:pPr>
    </w:p>
    <w:p w14:paraId="4B77AE63" w14:textId="4969DA57" w:rsidR="0047270C" w:rsidRDefault="0047270C" w:rsidP="00440672">
      <w:pPr>
        <w:pStyle w:val="Nessunaspaziatura"/>
        <w:rPr>
          <w:lang w:val="it-IT"/>
        </w:rPr>
      </w:pPr>
    </w:p>
    <w:p w14:paraId="7CEA154B" w14:textId="3B3FC858" w:rsidR="0047270C" w:rsidRDefault="0047270C" w:rsidP="00440672">
      <w:pPr>
        <w:pStyle w:val="Nessunaspaziatura"/>
        <w:rPr>
          <w:lang w:val="it-IT"/>
        </w:rPr>
      </w:pPr>
    </w:p>
    <w:p w14:paraId="0787F732" w14:textId="1142A587" w:rsidR="0047270C" w:rsidRPr="0056459E" w:rsidRDefault="00440672" w:rsidP="00A16980">
      <w:pPr>
        <w:pStyle w:val="Titolo2"/>
        <w:numPr>
          <w:ilvl w:val="1"/>
          <w:numId w:val="14"/>
        </w:numPr>
        <w:ind w:left="0" w:firstLine="0"/>
        <w:rPr>
          <w:color w:val="auto"/>
          <w:lang w:val="it-IT"/>
        </w:rPr>
      </w:pPr>
      <w:bookmarkStart w:id="8" w:name="_Toc27486635"/>
      <w:r w:rsidRPr="0056459E">
        <w:rPr>
          <w:color w:val="auto"/>
          <w:lang w:val="it-IT"/>
        </w:rPr>
        <w:t>Linee guida per la documentazione dell’interfaccia</w:t>
      </w:r>
      <w:bookmarkEnd w:id="8"/>
    </w:p>
    <w:p w14:paraId="1E539C26" w14:textId="77777777" w:rsidR="0047270C" w:rsidRPr="0056459E" w:rsidRDefault="0047270C" w:rsidP="0047270C">
      <w:pPr>
        <w:pStyle w:val="Paragrafoelenco"/>
        <w:numPr>
          <w:ilvl w:val="0"/>
          <w:numId w:val="7"/>
        </w:numPr>
        <w:spacing w:line="276" w:lineRule="auto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Ogni metodo e ogni file devono essere preceduti da un commento, o più precisamente da una documentazione che riporti l’obiettivo che si vuole e deve raggiungere con il nome/i dell’autore/i. Inoltre bisogna commentare, giustificare delle decisioni particolari o dei calcoli.</w:t>
      </w:r>
    </w:p>
    <w:p w14:paraId="089A1B40" w14:textId="77777777" w:rsidR="0047270C" w:rsidRPr="0056459E" w:rsidRDefault="0047270C" w:rsidP="0047270C">
      <w:pPr>
        <w:pStyle w:val="Paragrafoelenco"/>
        <w:numPr>
          <w:ilvl w:val="0"/>
          <w:numId w:val="7"/>
        </w:numPr>
        <w:spacing w:line="276" w:lineRule="auto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 xml:space="preserve">La convenzione che deve essere adottata da tutti i team </w:t>
      </w:r>
      <w:proofErr w:type="spellStart"/>
      <w:r w:rsidRPr="0056459E">
        <w:rPr>
          <w:color w:val="auto"/>
          <w:szCs w:val="24"/>
          <w:lang w:val="it-IT"/>
        </w:rPr>
        <w:t>member</w:t>
      </w:r>
      <w:proofErr w:type="spellEnd"/>
      <w:r w:rsidRPr="0056459E">
        <w:rPr>
          <w:color w:val="auto"/>
          <w:szCs w:val="24"/>
          <w:lang w:val="it-IT"/>
        </w:rPr>
        <w:t xml:space="preserve"> per quanto riguarda i nomi delle variabili, è la nota Camel </w:t>
      </w:r>
      <w:proofErr w:type="spellStart"/>
      <w:r w:rsidRPr="0056459E">
        <w:rPr>
          <w:color w:val="auto"/>
          <w:szCs w:val="24"/>
          <w:lang w:val="it-IT"/>
        </w:rPr>
        <w:t>Notation</w:t>
      </w:r>
      <w:proofErr w:type="spellEnd"/>
      <w:r w:rsidRPr="0056459E">
        <w:rPr>
          <w:color w:val="auto"/>
          <w:szCs w:val="24"/>
          <w:lang w:val="it-IT"/>
        </w:rPr>
        <w:t xml:space="preserve">. </w:t>
      </w:r>
    </w:p>
    <w:p w14:paraId="6B5F76B5" w14:textId="4859F74A" w:rsidR="0047270C" w:rsidRPr="0056459E" w:rsidRDefault="0047270C" w:rsidP="0047270C">
      <w:pPr>
        <w:pStyle w:val="Nessunaspaziatura"/>
        <w:rPr>
          <w:color w:val="auto"/>
          <w:lang w:val="it-IT"/>
        </w:rPr>
      </w:pPr>
    </w:p>
    <w:p w14:paraId="4EDB7678" w14:textId="77777777" w:rsidR="0047270C" w:rsidRPr="0056459E" w:rsidRDefault="0047270C" w:rsidP="0047270C">
      <w:pPr>
        <w:pStyle w:val="Paragrafoelenco"/>
        <w:jc w:val="both"/>
        <w:rPr>
          <w:b/>
          <w:color w:val="auto"/>
          <w:szCs w:val="24"/>
        </w:rPr>
      </w:pPr>
      <w:proofErr w:type="spellStart"/>
      <w:r w:rsidRPr="0056459E">
        <w:rPr>
          <w:b/>
          <w:color w:val="auto"/>
          <w:szCs w:val="24"/>
        </w:rPr>
        <w:t>Organizzazione</w:t>
      </w:r>
      <w:proofErr w:type="spellEnd"/>
      <w:r w:rsidRPr="0056459E">
        <w:rPr>
          <w:b/>
          <w:color w:val="auto"/>
          <w:szCs w:val="24"/>
        </w:rPr>
        <w:t xml:space="preserve"> </w:t>
      </w:r>
      <w:proofErr w:type="spellStart"/>
      <w:r w:rsidRPr="0056459E">
        <w:rPr>
          <w:b/>
          <w:color w:val="auto"/>
          <w:szCs w:val="24"/>
        </w:rPr>
        <w:t>dei</w:t>
      </w:r>
      <w:proofErr w:type="spellEnd"/>
      <w:r w:rsidRPr="0056459E">
        <w:rPr>
          <w:b/>
          <w:color w:val="auto"/>
          <w:szCs w:val="24"/>
        </w:rPr>
        <w:t xml:space="preserve"> file</w:t>
      </w:r>
    </w:p>
    <w:p w14:paraId="545CA7AB" w14:textId="77777777" w:rsidR="0047270C" w:rsidRPr="0056459E" w:rsidRDefault="0047270C" w:rsidP="0047270C">
      <w:pPr>
        <w:pStyle w:val="Paragrafoelenco"/>
        <w:numPr>
          <w:ilvl w:val="1"/>
          <w:numId w:val="9"/>
        </w:numPr>
        <w:ind w:left="709" w:hanging="283"/>
        <w:jc w:val="both"/>
        <w:rPr>
          <w:color w:val="auto"/>
          <w:szCs w:val="24"/>
        </w:rPr>
      </w:pPr>
      <w:proofErr w:type="spellStart"/>
      <w:r w:rsidRPr="0056459E">
        <w:rPr>
          <w:color w:val="auto"/>
          <w:szCs w:val="24"/>
        </w:rPr>
        <w:t>Ogni</w:t>
      </w:r>
      <w:proofErr w:type="spellEnd"/>
      <w:r w:rsidRPr="0056459E">
        <w:rPr>
          <w:color w:val="auto"/>
          <w:szCs w:val="24"/>
        </w:rPr>
        <w:t xml:space="preserve"> file </w:t>
      </w:r>
      <w:proofErr w:type="spellStart"/>
      <w:r w:rsidRPr="0056459E">
        <w:rPr>
          <w:color w:val="auto"/>
          <w:szCs w:val="24"/>
        </w:rPr>
        <w:t>deve</w:t>
      </w:r>
      <w:proofErr w:type="spellEnd"/>
      <w:r w:rsidRPr="0056459E">
        <w:rPr>
          <w:color w:val="auto"/>
          <w:szCs w:val="24"/>
        </w:rPr>
        <w:t xml:space="preserve"> </w:t>
      </w:r>
      <w:proofErr w:type="spellStart"/>
      <w:r w:rsidRPr="0056459E">
        <w:rPr>
          <w:color w:val="auto"/>
          <w:szCs w:val="24"/>
        </w:rPr>
        <w:t>essere</w:t>
      </w:r>
      <w:proofErr w:type="spellEnd"/>
      <w:r w:rsidRPr="0056459E">
        <w:rPr>
          <w:color w:val="auto"/>
          <w:szCs w:val="24"/>
        </w:rPr>
        <w:t>:</w:t>
      </w:r>
    </w:p>
    <w:p w14:paraId="01992F4E" w14:textId="0DD5AE79" w:rsidR="0047270C" w:rsidRPr="0056459E" w:rsidRDefault="0047270C" w:rsidP="0047270C">
      <w:pPr>
        <w:pStyle w:val="Paragrafoelenco"/>
        <w:numPr>
          <w:ilvl w:val="0"/>
          <w:numId w:val="9"/>
        </w:numPr>
        <w:spacing w:line="276" w:lineRule="auto"/>
        <w:ind w:left="1276" w:hanging="196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Sviluppato e diviso in base alla categoria di appartenenza, ovvero deve essere correlato ad un’unica funzionalità che persegue. Ogni pagina della Richiesta Tutorato</w:t>
      </w:r>
      <w:r w:rsidR="0056459E">
        <w:rPr>
          <w:color w:val="auto"/>
          <w:szCs w:val="24"/>
          <w:lang w:val="it-IT"/>
        </w:rPr>
        <w:t xml:space="preserve"> </w:t>
      </w:r>
      <w:r w:rsidRPr="0056459E">
        <w:rPr>
          <w:color w:val="auto"/>
          <w:szCs w:val="24"/>
          <w:lang w:val="it-IT"/>
        </w:rPr>
        <w:t>(compilazione richiesta, visualizzazione stato richiesta, modifica prenotazione, etc.) deve essere implementata in file separati;</w:t>
      </w:r>
    </w:p>
    <w:p w14:paraId="48F06C00" w14:textId="5C4CAC7A" w:rsidR="0047270C" w:rsidRPr="0056459E" w:rsidRDefault="0047270C" w:rsidP="0047270C">
      <w:pPr>
        <w:pStyle w:val="Paragrafoelenco"/>
        <w:numPr>
          <w:ilvl w:val="0"/>
          <w:numId w:val="8"/>
        </w:numPr>
        <w:spacing w:line="276" w:lineRule="auto"/>
        <w:ind w:hanging="294"/>
        <w:jc w:val="both"/>
        <w:rPr>
          <w:b/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La convenzione per quanto riguarda i nomi dei file, delle operazioni e delle variabili è quella di avere nomi evocativi, ma soprattutto in lingua inglese.</w:t>
      </w:r>
    </w:p>
    <w:p w14:paraId="4A6C1A7C" w14:textId="2A56DFE7" w:rsidR="0047270C" w:rsidRPr="0056459E" w:rsidRDefault="0047270C" w:rsidP="0047270C">
      <w:pPr>
        <w:pStyle w:val="Paragrafoelenco"/>
        <w:numPr>
          <w:ilvl w:val="0"/>
          <w:numId w:val="8"/>
        </w:numPr>
        <w:spacing w:line="276" w:lineRule="auto"/>
        <w:ind w:hanging="294"/>
        <w:jc w:val="both"/>
        <w:rPr>
          <w:b/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Organizzare in una cartella i file delle libreri</w:t>
      </w:r>
      <w:r w:rsidR="00812576" w:rsidRPr="0056459E">
        <w:rPr>
          <w:color w:val="auto"/>
          <w:szCs w:val="24"/>
          <w:lang w:val="it-IT"/>
        </w:rPr>
        <w:t>e</w:t>
      </w:r>
      <w:r w:rsidRPr="0056459E">
        <w:rPr>
          <w:color w:val="auto"/>
          <w:szCs w:val="24"/>
          <w:lang w:val="it-IT"/>
        </w:rPr>
        <w:t xml:space="preserve"> usate e le altre risorse scaricate necessarie per lo sviluppo del progetto.</w:t>
      </w:r>
    </w:p>
    <w:p w14:paraId="3E709D56" w14:textId="0150C2B7" w:rsidR="0047270C" w:rsidRPr="0056459E" w:rsidRDefault="0047270C" w:rsidP="0047270C">
      <w:pPr>
        <w:pStyle w:val="Nessunaspaziatura"/>
        <w:rPr>
          <w:color w:val="auto"/>
          <w:lang w:val="it-IT"/>
        </w:rPr>
      </w:pPr>
    </w:p>
    <w:p w14:paraId="2B357864" w14:textId="77777777" w:rsidR="00812576" w:rsidRPr="0056459E" w:rsidRDefault="00812576" w:rsidP="00812576">
      <w:pPr>
        <w:ind w:left="720"/>
        <w:contextualSpacing/>
        <w:jc w:val="both"/>
        <w:rPr>
          <w:color w:val="auto"/>
          <w:szCs w:val="24"/>
        </w:rPr>
      </w:pPr>
      <w:proofErr w:type="spellStart"/>
      <w:r w:rsidRPr="0056459E">
        <w:rPr>
          <w:b/>
          <w:color w:val="auto"/>
          <w:szCs w:val="24"/>
        </w:rPr>
        <w:t>Spostamento</w:t>
      </w:r>
      <w:proofErr w:type="spellEnd"/>
      <w:r w:rsidRPr="0056459E">
        <w:rPr>
          <w:b/>
          <w:color w:val="auto"/>
          <w:szCs w:val="24"/>
        </w:rPr>
        <w:t xml:space="preserve"> di </w:t>
      </w:r>
      <w:proofErr w:type="spellStart"/>
      <w:r w:rsidRPr="0056459E">
        <w:rPr>
          <w:b/>
          <w:color w:val="auto"/>
          <w:szCs w:val="24"/>
        </w:rPr>
        <w:t>linee</w:t>
      </w:r>
      <w:proofErr w:type="spellEnd"/>
    </w:p>
    <w:p w14:paraId="3D585D16" w14:textId="77777777" w:rsidR="00812576" w:rsidRPr="0056459E" w:rsidRDefault="00812576" w:rsidP="00812576">
      <w:pPr>
        <w:pStyle w:val="Paragrafoelenco"/>
        <w:numPr>
          <w:ilvl w:val="0"/>
          <w:numId w:val="8"/>
        </w:numPr>
        <w:ind w:hanging="29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Quando un’espressione supera la lunghezza della linea, occorre spezzarla secondo i seguenti principi generali:</w:t>
      </w:r>
    </w:p>
    <w:p w14:paraId="01F7D6C9" w14:textId="77777777" w:rsidR="00812576" w:rsidRPr="0056459E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Interrompere la linea dopo una virgola;</w:t>
      </w:r>
    </w:p>
    <w:p w14:paraId="1BF77C91" w14:textId="77777777" w:rsidR="00812576" w:rsidRPr="0056459E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Interrompere la linea prima di un operatore;</w:t>
      </w:r>
      <w:r w:rsidRPr="0056459E">
        <w:rPr>
          <w:color w:val="auto"/>
          <w:szCs w:val="24"/>
          <w:lang w:val="it-IT"/>
        </w:rPr>
        <w:tab/>
      </w:r>
    </w:p>
    <w:p w14:paraId="00728C37" w14:textId="77777777" w:rsidR="00812576" w:rsidRPr="0056459E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</w:t>
      </w:r>
    </w:p>
    <w:p w14:paraId="6DBA6871" w14:textId="6DCBA1FE" w:rsidR="00812576" w:rsidRPr="0056459E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Allineare la nuova linea con l’inizio dell’espressione nella linea precedente;</w:t>
      </w:r>
    </w:p>
    <w:p w14:paraId="7F4118B3" w14:textId="77777777" w:rsidR="0056459E" w:rsidRPr="00DA3C09" w:rsidRDefault="0056459E" w:rsidP="00812576">
      <w:pPr>
        <w:ind w:left="720"/>
        <w:contextualSpacing/>
        <w:jc w:val="both"/>
        <w:rPr>
          <w:b/>
          <w:color w:val="auto"/>
          <w:szCs w:val="24"/>
          <w:lang w:val="it-IT"/>
        </w:rPr>
      </w:pPr>
    </w:p>
    <w:p w14:paraId="58AAE0A6" w14:textId="42E5A6E9" w:rsidR="00812576" w:rsidRPr="0056459E" w:rsidRDefault="00812576" w:rsidP="00812576">
      <w:pPr>
        <w:ind w:left="720"/>
        <w:contextualSpacing/>
        <w:jc w:val="both"/>
        <w:rPr>
          <w:color w:val="auto"/>
          <w:szCs w:val="24"/>
        </w:rPr>
      </w:pPr>
      <w:proofErr w:type="spellStart"/>
      <w:r w:rsidRPr="0056459E">
        <w:rPr>
          <w:b/>
          <w:color w:val="auto"/>
          <w:szCs w:val="24"/>
        </w:rPr>
        <w:t>Indentazione</w:t>
      </w:r>
      <w:proofErr w:type="spellEnd"/>
      <w:r w:rsidRPr="0056459E">
        <w:rPr>
          <w:color w:val="auto"/>
          <w:szCs w:val="24"/>
        </w:rPr>
        <w:t xml:space="preserve"> </w:t>
      </w:r>
    </w:p>
    <w:p w14:paraId="2E7925E9" w14:textId="77777777" w:rsidR="00812576" w:rsidRPr="0056459E" w:rsidRDefault="00812576" w:rsidP="00812576">
      <w:pPr>
        <w:pStyle w:val="Paragrafoelenco"/>
        <w:numPr>
          <w:ilvl w:val="0"/>
          <w:numId w:val="8"/>
        </w:numPr>
        <w:ind w:hanging="294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L’indentazione deve essere effettuata con un TAB e qualunque sia il linguaggio usato per la produzione di codice, ogni istruzione deve essere opportunamente indentata.</w:t>
      </w:r>
    </w:p>
    <w:p w14:paraId="78B01ACE" w14:textId="77777777" w:rsidR="00812576" w:rsidRPr="0056459E" w:rsidRDefault="00812576" w:rsidP="00812576">
      <w:pPr>
        <w:ind w:left="720"/>
        <w:jc w:val="both"/>
        <w:rPr>
          <w:color w:val="auto"/>
          <w:szCs w:val="24"/>
          <w:lang w:val="it-IT"/>
        </w:rPr>
      </w:pPr>
    </w:p>
    <w:p w14:paraId="170155C3" w14:textId="77777777" w:rsidR="00812576" w:rsidRPr="0056459E" w:rsidRDefault="00812576" w:rsidP="00812576">
      <w:pPr>
        <w:ind w:left="720"/>
        <w:jc w:val="both"/>
        <w:rPr>
          <w:i/>
          <w:color w:val="auto"/>
          <w:szCs w:val="24"/>
        </w:rPr>
      </w:pPr>
      <w:r w:rsidRPr="0056459E">
        <w:rPr>
          <w:i/>
          <w:color w:val="auto"/>
          <w:szCs w:val="24"/>
        </w:rPr>
        <w:t>Es.</w:t>
      </w:r>
    </w:p>
    <w:p w14:paraId="2943D64F" w14:textId="77777777" w:rsidR="00812576" w:rsidRPr="0056459E" w:rsidRDefault="00812576" w:rsidP="00812576">
      <w:pPr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&lt;html&gt;</w:t>
      </w:r>
    </w:p>
    <w:p w14:paraId="2A815E95" w14:textId="77777777" w:rsidR="00812576" w:rsidRPr="0056459E" w:rsidRDefault="00812576" w:rsidP="00812576">
      <w:pPr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&lt;head&gt;</w:t>
      </w:r>
    </w:p>
    <w:p w14:paraId="4016315A" w14:textId="77777777" w:rsidR="00812576" w:rsidRPr="0056459E" w:rsidRDefault="00812576" w:rsidP="00812576">
      <w:pPr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&lt;/head&gt;</w:t>
      </w:r>
    </w:p>
    <w:p w14:paraId="2E701E84" w14:textId="77777777" w:rsidR="00812576" w:rsidRPr="0056459E" w:rsidRDefault="00812576" w:rsidP="00812576">
      <w:pPr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lastRenderedPageBreak/>
        <w:tab/>
        <w:t>&lt;body&gt;</w:t>
      </w:r>
    </w:p>
    <w:p w14:paraId="1E4F791C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</w:rPr>
        <w:tab/>
      </w:r>
      <w:r w:rsidRPr="0056459E">
        <w:rPr>
          <w:color w:val="auto"/>
          <w:szCs w:val="24"/>
          <w:lang w:val="it-IT"/>
        </w:rPr>
        <w:t>&lt;/body&gt;</w:t>
      </w:r>
    </w:p>
    <w:p w14:paraId="69E5E1C3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ab/>
        <w:t>&lt;/html&gt;</w:t>
      </w:r>
    </w:p>
    <w:p w14:paraId="3312F7B1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ab/>
      </w:r>
    </w:p>
    <w:p w14:paraId="79B512D2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ab/>
        <w:t>Deve essere sostituita da:</w:t>
      </w:r>
    </w:p>
    <w:p w14:paraId="329FF41B" w14:textId="77777777" w:rsidR="00812576" w:rsidRPr="0056459E" w:rsidRDefault="00812576" w:rsidP="00812576">
      <w:pPr>
        <w:ind w:firstLine="720"/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>&lt;html&gt;</w:t>
      </w:r>
    </w:p>
    <w:p w14:paraId="3D64865A" w14:textId="77777777" w:rsidR="00812576" w:rsidRPr="0056459E" w:rsidRDefault="00812576" w:rsidP="00812576">
      <w:pPr>
        <w:ind w:left="720"/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&lt;head&gt;</w:t>
      </w:r>
    </w:p>
    <w:p w14:paraId="5482FCAA" w14:textId="77777777" w:rsidR="00812576" w:rsidRPr="0056459E" w:rsidRDefault="00812576" w:rsidP="00812576">
      <w:pPr>
        <w:ind w:left="720"/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&lt;/head&gt;</w:t>
      </w:r>
    </w:p>
    <w:p w14:paraId="4023FB05" w14:textId="77777777" w:rsidR="00812576" w:rsidRPr="0056459E" w:rsidRDefault="00812576" w:rsidP="00812576">
      <w:pPr>
        <w:ind w:left="720"/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&lt;body&gt;</w:t>
      </w:r>
    </w:p>
    <w:p w14:paraId="3F61D2EC" w14:textId="77777777" w:rsidR="00812576" w:rsidRPr="0056459E" w:rsidRDefault="00812576" w:rsidP="00812576">
      <w:pPr>
        <w:ind w:left="720"/>
        <w:jc w:val="both"/>
        <w:rPr>
          <w:color w:val="auto"/>
          <w:szCs w:val="24"/>
        </w:rPr>
      </w:pPr>
      <w:r w:rsidRPr="0056459E">
        <w:rPr>
          <w:color w:val="auto"/>
          <w:szCs w:val="24"/>
        </w:rPr>
        <w:tab/>
        <w:t>&lt;/body&gt;</w:t>
      </w:r>
    </w:p>
    <w:p w14:paraId="26E574FD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</w:rPr>
        <w:tab/>
      </w:r>
      <w:r w:rsidRPr="0056459E">
        <w:rPr>
          <w:color w:val="auto"/>
          <w:szCs w:val="24"/>
          <w:lang w:val="it-IT"/>
        </w:rPr>
        <w:t>&lt;/html&gt;</w:t>
      </w:r>
    </w:p>
    <w:p w14:paraId="4BC5CBCD" w14:textId="77777777" w:rsidR="00812576" w:rsidRPr="0056459E" w:rsidRDefault="00812576" w:rsidP="00812576">
      <w:pPr>
        <w:jc w:val="both"/>
        <w:rPr>
          <w:color w:val="auto"/>
          <w:szCs w:val="24"/>
          <w:lang w:val="it-IT"/>
        </w:rPr>
      </w:pPr>
    </w:p>
    <w:p w14:paraId="7E2852A8" w14:textId="77777777" w:rsidR="00812576" w:rsidRPr="0056459E" w:rsidRDefault="00812576" w:rsidP="00812576">
      <w:pPr>
        <w:ind w:left="720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Questa pratica deve essere usata soprattutto per le istruzioni FOR, IF.</w:t>
      </w:r>
    </w:p>
    <w:p w14:paraId="6BF7F967" w14:textId="77777777" w:rsidR="00812576" w:rsidRPr="0056459E" w:rsidRDefault="00812576" w:rsidP="00812576">
      <w:pPr>
        <w:ind w:left="720"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È buona pratica scendere di livello.</w:t>
      </w:r>
    </w:p>
    <w:p w14:paraId="22667464" w14:textId="4F8BD96C" w:rsidR="0047270C" w:rsidRPr="0056459E" w:rsidRDefault="0047270C" w:rsidP="0047270C">
      <w:pPr>
        <w:pStyle w:val="Nessunaspaziatura"/>
        <w:rPr>
          <w:color w:val="auto"/>
          <w:lang w:val="it-IT"/>
        </w:rPr>
      </w:pPr>
    </w:p>
    <w:p w14:paraId="24B99FA9" w14:textId="77777777" w:rsidR="00812576" w:rsidRPr="0056459E" w:rsidRDefault="00812576" w:rsidP="00812576">
      <w:pPr>
        <w:autoSpaceDE w:val="0"/>
        <w:autoSpaceDN w:val="0"/>
        <w:adjustRightInd w:val="0"/>
        <w:spacing w:line="240" w:lineRule="auto"/>
        <w:ind w:firstLine="720"/>
        <w:rPr>
          <w:b/>
          <w:color w:val="auto"/>
          <w:szCs w:val="24"/>
          <w:lang w:val="it-IT"/>
        </w:rPr>
      </w:pPr>
      <w:r w:rsidRPr="0056459E">
        <w:rPr>
          <w:b/>
          <w:color w:val="auto"/>
          <w:szCs w:val="24"/>
          <w:lang w:val="it-IT"/>
        </w:rPr>
        <w:t>Posizione</w:t>
      </w:r>
    </w:p>
    <w:p w14:paraId="002ED2B7" w14:textId="77777777" w:rsidR="00812576" w:rsidRPr="0056459E" w:rsidRDefault="00812576" w:rsidP="00812576">
      <w:pPr>
        <w:autoSpaceDE w:val="0"/>
        <w:autoSpaceDN w:val="0"/>
        <w:adjustRightInd w:val="0"/>
        <w:spacing w:after="30" w:line="240" w:lineRule="auto"/>
        <w:ind w:left="720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Mettere le dichiarazioni all’inizio dei blocchi. Non aspettare di dichiarare le variabili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5386CDD5" w14:textId="559B5BE5" w:rsidR="0047270C" w:rsidRPr="0056459E" w:rsidRDefault="0047270C" w:rsidP="0047270C">
      <w:pPr>
        <w:pStyle w:val="Nessunaspaziatura"/>
        <w:rPr>
          <w:color w:val="auto"/>
          <w:lang w:val="it-IT"/>
        </w:rPr>
      </w:pPr>
    </w:p>
    <w:p w14:paraId="58D4500B" w14:textId="77777777" w:rsidR="00812576" w:rsidRPr="0056459E" w:rsidRDefault="00812576" w:rsidP="00812576">
      <w:pPr>
        <w:autoSpaceDE w:val="0"/>
        <w:autoSpaceDN w:val="0"/>
        <w:adjustRightInd w:val="0"/>
        <w:spacing w:after="30" w:line="240" w:lineRule="auto"/>
        <w:ind w:left="720"/>
        <w:rPr>
          <w:b/>
          <w:color w:val="auto"/>
          <w:szCs w:val="24"/>
          <w:lang w:val="it-IT"/>
        </w:rPr>
      </w:pPr>
      <w:r w:rsidRPr="0056459E">
        <w:rPr>
          <w:b/>
          <w:color w:val="auto"/>
          <w:szCs w:val="24"/>
          <w:lang w:val="it-IT"/>
        </w:rPr>
        <w:t>Parentesi</w:t>
      </w:r>
    </w:p>
    <w:p w14:paraId="640F929B" w14:textId="77777777" w:rsidR="00812576" w:rsidRPr="0056459E" w:rsidRDefault="00812576" w:rsidP="00812576">
      <w:pPr>
        <w:spacing w:after="30"/>
        <w:ind w:left="709"/>
        <w:contextualSpacing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 xml:space="preserve">A prescindere dalle istruzioni che seguono un IF, è necessario, laddove ci fosse anche una sola istruzione, riportare il blocco di istruzioni tra parentesi graffe. </w:t>
      </w:r>
    </w:p>
    <w:p w14:paraId="447831A1" w14:textId="77777777" w:rsidR="00812576" w:rsidRPr="0056459E" w:rsidRDefault="00812576" w:rsidP="00812576">
      <w:pPr>
        <w:spacing w:after="30"/>
        <w:ind w:left="720"/>
        <w:contextualSpacing/>
        <w:jc w:val="both"/>
        <w:rPr>
          <w:color w:val="auto"/>
          <w:szCs w:val="24"/>
          <w:lang w:val="it-IT"/>
        </w:rPr>
      </w:pPr>
      <w:r w:rsidRPr="0056459E">
        <w:rPr>
          <w:color w:val="auto"/>
          <w:szCs w:val="24"/>
          <w:lang w:val="it-IT"/>
        </w:rPr>
        <w:t>Ogni tag di apertura deve essere necessariamente seguito dall’apposito tag di chiusura (eccetto i tag self-closing).</w:t>
      </w:r>
    </w:p>
    <w:p w14:paraId="5214C7DA" w14:textId="77777777" w:rsidR="00812576" w:rsidRPr="0056459E" w:rsidRDefault="00812576" w:rsidP="00812576">
      <w:pPr>
        <w:autoSpaceDE w:val="0"/>
        <w:autoSpaceDN w:val="0"/>
        <w:adjustRightInd w:val="0"/>
        <w:spacing w:after="30" w:line="240" w:lineRule="auto"/>
        <w:rPr>
          <w:color w:val="auto"/>
          <w:szCs w:val="24"/>
          <w:lang w:val="it-IT"/>
        </w:rPr>
      </w:pPr>
    </w:p>
    <w:p w14:paraId="5568DD16" w14:textId="7F5D85FB" w:rsidR="007A480A" w:rsidRDefault="00812576" w:rsidP="008015DB">
      <w:pPr>
        <w:ind w:left="709"/>
        <w:rPr>
          <w:color w:val="auto"/>
          <w:lang w:val="it-IT"/>
        </w:rPr>
      </w:pPr>
      <w:r w:rsidRPr="0056459E">
        <w:rPr>
          <w:color w:val="auto"/>
          <w:lang w:val="it-IT"/>
        </w:rPr>
        <w:t>Una convenzione importante, per quanto riguarda l’inserimento di numeri o di valori costanti, è quella di non usare una codifica fissa (hard coding) che è fortemente sconsigliata ma di associare sempre il valore ad una variabile o semplicemente definire una macro che può essere richiamata da eventi ed essere parametrizzata. In questo modo si facilita la modifica, sostituendo solo il valore della variabile o macro, in un unico posto.</w:t>
      </w:r>
    </w:p>
    <w:p w14:paraId="41E9F13C" w14:textId="46D858CC" w:rsidR="0056459E" w:rsidRDefault="0056459E" w:rsidP="0056459E">
      <w:pPr>
        <w:pStyle w:val="Nessunaspaziatura"/>
        <w:rPr>
          <w:lang w:val="it-IT"/>
        </w:rPr>
      </w:pPr>
    </w:p>
    <w:p w14:paraId="74D36751" w14:textId="1E1A006B" w:rsidR="0056459E" w:rsidRDefault="0056459E" w:rsidP="0056459E">
      <w:pPr>
        <w:pStyle w:val="Nessunaspaziatura"/>
        <w:rPr>
          <w:lang w:val="it-IT"/>
        </w:rPr>
      </w:pPr>
    </w:p>
    <w:p w14:paraId="668ED273" w14:textId="1067DD28" w:rsidR="0056459E" w:rsidRDefault="0056459E" w:rsidP="0056459E">
      <w:pPr>
        <w:pStyle w:val="Nessunaspaziatura"/>
        <w:rPr>
          <w:lang w:val="it-IT"/>
        </w:rPr>
      </w:pPr>
    </w:p>
    <w:p w14:paraId="7B9C1035" w14:textId="3C583BE5" w:rsidR="0056459E" w:rsidRDefault="0056459E" w:rsidP="0056459E">
      <w:pPr>
        <w:pStyle w:val="Nessunaspaziatura"/>
        <w:rPr>
          <w:lang w:val="it-IT"/>
        </w:rPr>
      </w:pPr>
    </w:p>
    <w:p w14:paraId="1FFE88A6" w14:textId="35EBCEB8" w:rsidR="0056459E" w:rsidRDefault="0056459E" w:rsidP="0056459E">
      <w:pPr>
        <w:pStyle w:val="Nessunaspaziatura"/>
        <w:rPr>
          <w:lang w:val="it-IT"/>
        </w:rPr>
      </w:pPr>
    </w:p>
    <w:p w14:paraId="326630A0" w14:textId="45AAC027" w:rsidR="0056459E" w:rsidRDefault="0056459E" w:rsidP="0056459E">
      <w:pPr>
        <w:pStyle w:val="Nessunaspaziatura"/>
        <w:rPr>
          <w:lang w:val="it-IT"/>
        </w:rPr>
      </w:pPr>
    </w:p>
    <w:p w14:paraId="429A68A4" w14:textId="3FA5DC4B" w:rsidR="0056459E" w:rsidRDefault="0056459E" w:rsidP="0056459E">
      <w:pPr>
        <w:pStyle w:val="Nessunaspaziatura"/>
        <w:rPr>
          <w:lang w:val="it-IT"/>
        </w:rPr>
      </w:pPr>
    </w:p>
    <w:p w14:paraId="59010734" w14:textId="2622B62F" w:rsidR="0056459E" w:rsidRDefault="0056459E" w:rsidP="0056459E">
      <w:pPr>
        <w:pStyle w:val="Nessunaspaziatura"/>
        <w:rPr>
          <w:lang w:val="it-IT"/>
        </w:rPr>
      </w:pPr>
    </w:p>
    <w:p w14:paraId="1CB3F2F5" w14:textId="28575EFC" w:rsidR="0056459E" w:rsidRDefault="0056459E" w:rsidP="0056459E">
      <w:pPr>
        <w:pStyle w:val="Nessunaspaziatura"/>
        <w:rPr>
          <w:lang w:val="it-IT"/>
        </w:rPr>
      </w:pPr>
    </w:p>
    <w:p w14:paraId="3AE3A424" w14:textId="3C8FBFFB" w:rsidR="0056459E" w:rsidRDefault="0056459E" w:rsidP="0056459E">
      <w:pPr>
        <w:pStyle w:val="Nessunaspaziatura"/>
        <w:rPr>
          <w:lang w:val="it-IT"/>
        </w:rPr>
      </w:pPr>
    </w:p>
    <w:p w14:paraId="71C4D6A6" w14:textId="3FE4F477" w:rsidR="0056459E" w:rsidRDefault="0056459E" w:rsidP="0056459E">
      <w:pPr>
        <w:pStyle w:val="Nessunaspaziatura"/>
        <w:rPr>
          <w:lang w:val="it-IT"/>
        </w:rPr>
      </w:pPr>
    </w:p>
    <w:p w14:paraId="4D8345E2" w14:textId="7E02C743" w:rsidR="0056459E" w:rsidRDefault="0056459E" w:rsidP="0056459E">
      <w:pPr>
        <w:pStyle w:val="Nessunaspaziatura"/>
        <w:rPr>
          <w:lang w:val="it-IT"/>
        </w:rPr>
      </w:pPr>
    </w:p>
    <w:p w14:paraId="4BA34D73" w14:textId="7AD8134E" w:rsidR="0056459E" w:rsidRDefault="0056459E" w:rsidP="0056459E">
      <w:pPr>
        <w:pStyle w:val="Nessunaspaziatura"/>
        <w:rPr>
          <w:lang w:val="it-IT"/>
        </w:rPr>
      </w:pPr>
    </w:p>
    <w:p w14:paraId="4E698687" w14:textId="4EB3E344" w:rsidR="0056459E" w:rsidRDefault="0056459E" w:rsidP="0056459E">
      <w:pPr>
        <w:pStyle w:val="Nessunaspaziatura"/>
        <w:rPr>
          <w:lang w:val="it-IT"/>
        </w:rPr>
      </w:pPr>
    </w:p>
    <w:p w14:paraId="66229399" w14:textId="2E76DC2F" w:rsidR="0056459E" w:rsidRDefault="0056459E" w:rsidP="0056459E">
      <w:pPr>
        <w:pStyle w:val="Nessunaspaziatura"/>
        <w:rPr>
          <w:lang w:val="it-IT"/>
        </w:rPr>
      </w:pPr>
    </w:p>
    <w:p w14:paraId="20E9BE1C" w14:textId="13007D47" w:rsidR="0056459E" w:rsidRDefault="0056459E" w:rsidP="0056459E">
      <w:pPr>
        <w:pStyle w:val="Nessunaspaziatura"/>
        <w:rPr>
          <w:lang w:val="it-IT"/>
        </w:rPr>
      </w:pPr>
    </w:p>
    <w:p w14:paraId="14D2DA1F" w14:textId="77777777" w:rsidR="0056459E" w:rsidRPr="0056459E" w:rsidRDefault="0056459E" w:rsidP="0056459E">
      <w:pPr>
        <w:pStyle w:val="Nessunaspaziatura"/>
        <w:rPr>
          <w:lang w:val="it-IT"/>
        </w:rPr>
      </w:pPr>
    </w:p>
    <w:p w14:paraId="32F682C3" w14:textId="4BE5C19E" w:rsidR="0026798F" w:rsidRPr="0056459E" w:rsidRDefault="00812576" w:rsidP="00A16980">
      <w:pPr>
        <w:pStyle w:val="Titolo2"/>
        <w:numPr>
          <w:ilvl w:val="1"/>
          <w:numId w:val="14"/>
        </w:numPr>
        <w:ind w:left="0" w:firstLine="0"/>
        <w:rPr>
          <w:color w:val="auto"/>
          <w:lang w:val="it-IT"/>
        </w:rPr>
      </w:pPr>
      <w:bookmarkStart w:id="9" w:name="_Toc27486636"/>
      <w:r w:rsidRPr="0056459E">
        <w:rPr>
          <w:color w:val="auto"/>
          <w:lang w:val="it-IT"/>
        </w:rPr>
        <w:t>Design pattern</w:t>
      </w:r>
      <w:bookmarkEnd w:id="9"/>
    </w:p>
    <w:p w14:paraId="66A6FE5B" w14:textId="77777777" w:rsidR="0056459E" w:rsidRDefault="0056459E" w:rsidP="00812576">
      <w:pPr>
        <w:pStyle w:val="Nessunaspaziatura"/>
        <w:rPr>
          <w:lang w:val="it-IT"/>
        </w:rPr>
      </w:pPr>
    </w:p>
    <w:p w14:paraId="17171690" w14:textId="2F78E464" w:rsidR="008015DB" w:rsidRPr="0056459E" w:rsidRDefault="003C4522" w:rsidP="00812576">
      <w:pPr>
        <w:pStyle w:val="Nessunaspaziatura"/>
        <w:rPr>
          <w:b/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>Bridge pattern</w:t>
      </w:r>
    </w:p>
    <w:p w14:paraId="243C3FE9" w14:textId="0DB991DA" w:rsidR="008015DB" w:rsidRDefault="00635E4D" w:rsidP="00812576">
      <w:pPr>
        <w:pStyle w:val="Nessunaspaziatura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25EA5A7" wp14:editId="670694A8">
            <wp:extent cx="4724400" cy="32084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63" cy="32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0530" w14:textId="38D5F8C0" w:rsidR="008015DB" w:rsidRDefault="008015DB" w:rsidP="00812576">
      <w:pPr>
        <w:pStyle w:val="Nessunaspaziatura"/>
        <w:rPr>
          <w:lang w:val="it-IT"/>
        </w:rPr>
      </w:pPr>
    </w:p>
    <w:p w14:paraId="626B7E58" w14:textId="40D5A103" w:rsidR="003C4522" w:rsidRPr="0056459E" w:rsidRDefault="003C4522" w:rsidP="003C4522">
      <w:pPr>
        <w:autoSpaceDE w:val="0"/>
        <w:autoSpaceDN w:val="0"/>
        <w:adjustRightInd w:val="0"/>
        <w:spacing w:line="240" w:lineRule="auto"/>
        <w:rPr>
          <w:rFonts w:ascii="Garamond" w:eastAsia="Calibri-Identity-H" w:hAnsi="Garamond" w:cs="Calibri-Identity-H"/>
          <w:color w:val="auto"/>
          <w:lang w:val="it-IT"/>
        </w:rPr>
      </w:pPr>
      <w:proofErr w:type="spellStart"/>
      <w:r w:rsidRPr="0056459E">
        <w:rPr>
          <w:rFonts w:ascii="Garamond" w:eastAsia="Calibri-Identity-H" w:hAnsi="Garamond" w:cs="Calibri-Identity-H"/>
          <w:color w:val="auto"/>
          <w:lang w:val="it-IT"/>
        </w:rPr>
        <w:t>TutoratoSmart</w:t>
      </w:r>
      <w:proofErr w:type="spellEnd"/>
      <w:r w:rsidRPr="0056459E">
        <w:rPr>
          <w:rFonts w:ascii="Garamond" w:eastAsia="Calibri-Identity-H" w:hAnsi="Garamond" w:cs="Calibri-Identity-H"/>
          <w:color w:val="auto"/>
          <w:lang w:val="it-IT"/>
        </w:rPr>
        <w:t xml:space="preserve"> fa uso del Bridge Design Pattern perché abbiamo bisogno di utilizzare un’unica interfaccia per diversi accessi allo storage: offrendo un’unica interfaccia si garantisce che l’eventuale cambio di implementazione del database usato comporta la modifica solo a una componente e non a svariate componenti del sistema.</w:t>
      </w:r>
    </w:p>
    <w:p w14:paraId="19EA9863" w14:textId="57E4DAB1" w:rsidR="00812576" w:rsidRDefault="00812576" w:rsidP="00812576">
      <w:pPr>
        <w:pStyle w:val="Nessunaspaziatura"/>
        <w:rPr>
          <w:lang w:val="it-IT"/>
        </w:rPr>
      </w:pPr>
    </w:p>
    <w:p w14:paraId="6A1D73C3" w14:textId="2CE8A37A" w:rsidR="00812576" w:rsidRPr="0056459E" w:rsidRDefault="00812576" w:rsidP="00A16980">
      <w:pPr>
        <w:pStyle w:val="Titolo2"/>
        <w:numPr>
          <w:ilvl w:val="1"/>
          <w:numId w:val="14"/>
        </w:numPr>
        <w:ind w:left="0" w:firstLine="0"/>
        <w:rPr>
          <w:color w:val="auto"/>
          <w:lang w:val="it-IT"/>
        </w:rPr>
      </w:pPr>
      <w:bookmarkStart w:id="10" w:name="_Toc27486637"/>
      <w:r w:rsidRPr="0056459E">
        <w:rPr>
          <w:color w:val="auto"/>
          <w:lang w:val="it-IT"/>
        </w:rPr>
        <w:t>Definizioni, acronimi e abbreviazioni</w:t>
      </w:r>
      <w:bookmarkEnd w:id="10"/>
    </w:p>
    <w:p w14:paraId="4EC5D628" w14:textId="77777777" w:rsidR="00812576" w:rsidRPr="0056459E" w:rsidRDefault="00812576" w:rsidP="00812576">
      <w:pPr>
        <w:rPr>
          <w:color w:val="auto"/>
        </w:rPr>
      </w:pPr>
      <w:r w:rsidRPr="0056459E">
        <w:rPr>
          <w:b/>
          <w:color w:val="auto"/>
        </w:rPr>
        <w:t xml:space="preserve">DBMS: </w:t>
      </w:r>
      <w:r w:rsidRPr="0056459E">
        <w:rPr>
          <w:color w:val="auto"/>
        </w:rPr>
        <w:t>Data Base Management System.</w:t>
      </w:r>
    </w:p>
    <w:p w14:paraId="2BE72DF7" w14:textId="36079C66" w:rsidR="00812576" w:rsidRPr="0056459E" w:rsidRDefault="00812576" w:rsidP="00812576">
      <w:pPr>
        <w:pStyle w:val="Nessunaspaziatura"/>
        <w:rPr>
          <w:color w:val="auto"/>
          <w:sz w:val="24"/>
          <w:lang w:val="it-IT"/>
        </w:rPr>
      </w:pPr>
      <w:r w:rsidRPr="0056459E">
        <w:rPr>
          <w:b/>
          <w:color w:val="auto"/>
          <w:sz w:val="24"/>
          <w:lang w:val="it-IT"/>
        </w:rPr>
        <w:t>Off-The-</w:t>
      </w:r>
      <w:proofErr w:type="spellStart"/>
      <w:r w:rsidRPr="0056459E">
        <w:rPr>
          <w:b/>
          <w:color w:val="auto"/>
          <w:sz w:val="24"/>
          <w:lang w:val="it-IT"/>
        </w:rPr>
        <w:t>Shelf</w:t>
      </w:r>
      <w:proofErr w:type="spellEnd"/>
      <w:r w:rsidRPr="0056459E">
        <w:rPr>
          <w:b/>
          <w:color w:val="auto"/>
          <w:sz w:val="24"/>
          <w:lang w:val="it-IT"/>
        </w:rPr>
        <w:t xml:space="preserve">: </w:t>
      </w:r>
      <w:r w:rsidRPr="0056459E">
        <w:rPr>
          <w:color w:val="auto"/>
          <w:sz w:val="24"/>
          <w:lang w:val="it-IT"/>
        </w:rPr>
        <w:t>Servizi esterni di cui viene fatto utilizzo da terzi.</w:t>
      </w:r>
    </w:p>
    <w:p w14:paraId="5D07B917" w14:textId="763D8A46" w:rsidR="00F8532A" w:rsidRPr="0056459E" w:rsidRDefault="00F8532A" w:rsidP="00812576">
      <w:pPr>
        <w:pStyle w:val="Nessunaspaziatura"/>
        <w:rPr>
          <w:b/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Framework: </w:t>
      </w:r>
      <w:r w:rsidRPr="0056459E">
        <w:rPr>
          <w:color w:val="auto"/>
          <w:sz w:val="24"/>
          <w:szCs w:val="24"/>
          <w:lang w:val="it-IT"/>
        </w:rPr>
        <w:t>Software di supporto allo sviluppo web.</w:t>
      </w:r>
    </w:p>
    <w:p w14:paraId="123F3A5A" w14:textId="47282B4C" w:rsidR="00812576" w:rsidRPr="0056459E" w:rsidRDefault="00812576" w:rsidP="00812576">
      <w:pPr>
        <w:pStyle w:val="Nessunaspaziatura"/>
        <w:rPr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HTML: </w:t>
      </w:r>
      <w:r w:rsidRPr="0056459E">
        <w:rPr>
          <w:color w:val="auto"/>
          <w:sz w:val="24"/>
          <w:szCs w:val="24"/>
          <w:lang w:val="it-IT"/>
        </w:rPr>
        <w:t xml:space="preserve">Linguaggio di </w:t>
      </w:r>
      <w:proofErr w:type="spellStart"/>
      <w:r w:rsidRPr="0056459E">
        <w:rPr>
          <w:color w:val="auto"/>
          <w:sz w:val="24"/>
          <w:szCs w:val="24"/>
          <w:lang w:val="it-IT"/>
        </w:rPr>
        <w:t>mark</w:t>
      </w:r>
      <w:proofErr w:type="spellEnd"/>
      <w:r w:rsidRPr="0056459E">
        <w:rPr>
          <w:color w:val="auto"/>
          <w:sz w:val="24"/>
          <w:szCs w:val="24"/>
          <w:lang w:val="it-IT"/>
        </w:rPr>
        <w:t>-up per pagine web.</w:t>
      </w:r>
    </w:p>
    <w:p w14:paraId="29879F54" w14:textId="77777777" w:rsidR="00812576" w:rsidRPr="0056459E" w:rsidRDefault="00812576" w:rsidP="00812576">
      <w:pPr>
        <w:pStyle w:val="Nessunaspaziatura"/>
        <w:rPr>
          <w:b/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CSS: </w:t>
      </w:r>
      <w:r w:rsidRPr="0056459E">
        <w:rPr>
          <w:color w:val="auto"/>
          <w:sz w:val="24"/>
          <w:szCs w:val="24"/>
          <w:lang w:val="it-IT"/>
        </w:rPr>
        <w:t>Linguaggio usato per definire la formattazione di pagine web.</w:t>
      </w:r>
    </w:p>
    <w:p w14:paraId="6B11EB95" w14:textId="2EDA46C6" w:rsidR="00812576" w:rsidRPr="0056459E" w:rsidRDefault="00812576" w:rsidP="00812576">
      <w:pPr>
        <w:pStyle w:val="Nessunaspaziatura"/>
        <w:rPr>
          <w:b/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JavaScript: 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26" w:tooltip="Linguaggio di scripting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Linguaggio di scripting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27" w:tooltip="Programmazione orientata agli oggetti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orientato agli oggetti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e agli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28" w:tooltip="Programmazione orientata agli eventi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eventi</w:t>
        </w:r>
      </w:hyperlink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, comunemente utilizzato nella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29" w:tooltip="Programmazione Web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programmazione Web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0" w:tooltip="Lato client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lato client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per la creazione, in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1" w:tooltip="Sito web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siti web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e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2" w:tooltip="Applicazione web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applicazioni web</w:t>
        </w:r>
      </w:hyperlink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, di effetti dinamici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3" w:tooltip="Interattività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interattivi</w:t>
        </w:r>
      </w:hyperlink>
      <w:r w:rsidR="0056459E">
        <w:rPr>
          <w:rStyle w:val="Collegamentoipertestuale"/>
          <w:rFonts w:ascii="Garamond" w:hAnsi="Garamond" w:cs="Arial"/>
          <w:color w:val="auto"/>
          <w:sz w:val="24"/>
          <w:szCs w:val="24"/>
          <w:u w:val="none"/>
          <w:shd w:val="clear" w:color="auto" w:fill="FFFFFF"/>
          <w:lang w:val="it-IT"/>
        </w:rPr>
        <w:t xml:space="preserve"> 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tramite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4" w:tooltip="Funzione (informatica)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funzioni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di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5" w:tooltip="Script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script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invocate da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i/>
          <w:iCs/>
          <w:color w:val="auto"/>
          <w:sz w:val="24"/>
          <w:szCs w:val="24"/>
          <w:shd w:val="clear" w:color="auto" w:fill="FFFFFF"/>
          <w:lang w:val="it-IT"/>
        </w:rPr>
        <w:t>eventi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innescati a loro volta in vari modi dall'utente sulla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36" w:tooltip="Pagina web" w:history="1">
        <w:r w:rsidRPr="0056459E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  <w:shd w:val="clear" w:color="auto" w:fill="FFFFFF"/>
            <w:lang w:val="it-IT"/>
          </w:rPr>
          <w:t>pagina web</w:t>
        </w:r>
      </w:hyperlink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r w:rsidRPr="0056459E">
        <w:rPr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in uso</w:t>
      </w:r>
      <w:r w:rsidRPr="0056459E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</w:p>
    <w:p w14:paraId="5CCC8073" w14:textId="77777777" w:rsidR="00812576" w:rsidRPr="0056459E" w:rsidRDefault="00812576" w:rsidP="00812576">
      <w:pPr>
        <w:pStyle w:val="Nessunaspaziatura"/>
        <w:rPr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Bootstrap: </w:t>
      </w:r>
      <w:r w:rsidRPr="0056459E">
        <w:rPr>
          <w:color w:val="auto"/>
          <w:sz w:val="24"/>
          <w:szCs w:val="24"/>
          <w:lang w:val="it-IT"/>
        </w:rPr>
        <w:t>Framework che contiene librerie utili per lo sviluppo responsive di pagine web.</w:t>
      </w:r>
    </w:p>
    <w:p w14:paraId="6DCD9EAD" w14:textId="77777777" w:rsidR="00812576" w:rsidRPr="0056459E" w:rsidRDefault="00812576" w:rsidP="00812576">
      <w:pPr>
        <w:pStyle w:val="Nessunaspaziatura"/>
        <w:rPr>
          <w:b/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Camel </w:t>
      </w:r>
      <w:proofErr w:type="spellStart"/>
      <w:r w:rsidRPr="0056459E">
        <w:rPr>
          <w:b/>
          <w:color w:val="auto"/>
          <w:sz w:val="24"/>
          <w:szCs w:val="24"/>
          <w:lang w:val="it-IT"/>
        </w:rPr>
        <w:t>Notation</w:t>
      </w:r>
      <w:proofErr w:type="spellEnd"/>
      <w:r w:rsidRPr="0056459E">
        <w:rPr>
          <w:b/>
          <w:color w:val="auto"/>
          <w:sz w:val="24"/>
          <w:szCs w:val="24"/>
          <w:lang w:val="it-IT"/>
        </w:rPr>
        <w:t xml:space="preserve">: </w:t>
      </w:r>
      <w:r w:rsidRPr="0056459E">
        <w:rPr>
          <w:color w:val="auto"/>
          <w:sz w:val="24"/>
          <w:szCs w:val="24"/>
          <w:lang w:val="it-IT"/>
        </w:rPr>
        <w:t>Consiste nello scrivere più parole insieme delimitando la fine e l’inizio di una nuova parola con una lettera maiuscola.</w:t>
      </w:r>
    </w:p>
    <w:p w14:paraId="044D324F" w14:textId="77777777" w:rsidR="00812576" w:rsidRPr="0056459E" w:rsidRDefault="00812576" w:rsidP="00812576">
      <w:pPr>
        <w:pStyle w:val="Nessunaspaziatura"/>
        <w:rPr>
          <w:color w:val="auto"/>
          <w:sz w:val="24"/>
          <w:szCs w:val="24"/>
          <w:lang w:val="it-IT"/>
        </w:rPr>
      </w:pPr>
      <w:r w:rsidRPr="0056459E">
        <w:rPr>
          <w:b/>
          <w:color w:val="auto"/>
          <w:sz w:val="24"/>
          <w:szCs w:val="24"/>
          <w:lang w:val="it-IT"/>
        </w:rPr>
        <w:t xml:space="preserve">Hard Coding: </w:t>
      </w:r>
      <w:r w:rsidRPr="0056459E">
        <w:rPr>
          <w:color w:val="auto"/>
          <w:sz w:val="24"/>
          <w:szCs w:val="24"/>
          <w:lang w:val="it-IT"/>
        </w:rPr>
        <w:t>Codifica fissa.</w:t>
      </w:r>
    </w:p>
    <w:p w14:paraId="01A69225" w14:textId="6E4140BF" w:rsidR="00812576" w:rsidRPr="0056459E" w:rsidRDefault="00812576" w:rsidP="00812576">
      <w:pPr>
        <w:pStyle w:val="Nessunaspaziatura"/>
        <w:rPr>
          <w:color w:val="auto"/>
          <w:lang w:val="it-IT"/>
        </w:rPr>
      </w:pPr>
    </w:p>
    <w:p w14:paraId="1C3EEBF6" w14:textId="7D0206ED" w:rsidR="00812576" w:rsidRPr="0056459E" w:rsidRDefault="00812576" w:rsidP="00A16980">
      <w:pPr>
        <w:pStyle w:val="Titolo2"/>
        <w:numPr>
          <w:ilvl w:val="1"/>
          <w:numId w:val="14"/>
        </w:numPr>
        <w:rPr>
          <w:color w:val="auto"/>
        </w:rPr>
      </w:pPr>
      <w:bookmarkStart w:id="11" w:name="_Toc437636271"/>
      <w:bookmarkStart w:id="12" w:name="_Toc27486638"/>
      <w:proofErr w:type="spellStart"/>
      <w:r w:rsidRPr="0056459E">
        <w:rPr>
          <w:color w:val="auto"/>
        </w:rPr>
        <w:t>Riferimenti</w:t>
      </w:r>
      <w:bookmarkEnd w:id="11"/>
      <w:bookmarkEnd w:id="12"/>
      <w:proofErr w:type="spellEnd"/>
    </w:p>
    <w:p w14:paraId="12239A1D" w14:textId="77777777" w:rsidR="00812576" w:rsidRPr="0056459E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  <w:color w:val="auto"/>
        </w:rPr>
      </w:pPr>
      <w:r w:rsidRPr="0056459E">
        <w:rPr>
          <w:rFonts w:ascii="Garamond" w:hAnsi="Garamond" w:cs="Arial"/>
          <w:color w:val="auto"/>
        </w:rPr>
        <w:t xml:space="preserve">Ian Sommerville, Software Engineering, Addison </w:t>
      </w:r>
      <w:proofErr w:type="spellStart"/>
      <w:r w:rsidRPr="0056459E">
        <w:rPr>
          <w:rFonts w:ascii="Garamond" w:hAnsi="Garamond" w:cs="Arial"/>
          <w:color w:val="auto"/>
        </w:rPr>
        <w:t>Wesely</w:t>
      </w:r>
      <w:proofErr w:type="spellEnd"/>
    </w:p>
    <w:p w14:paraId="7ADC04C0" w14:textId="6544E812" w:rsidR="00812576" w:rsidRPr="0056459E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  <w:color w:val="auto"/>
        </w:rPr>
      </w:pPr>
      <w:r w:rsidRPr="0056459E">
        <w:rPr>
          <w:rFonts w:ascii="Garamond" w:hAnsi="Garamond" w:cs="Arial"/>
          <w:color w:val="auto"/>
        </w:rPr>
        <w:lastRenderedPageBreak/>
        <w:t>TS_SDD_0.4</w:t>
      </w:r>
    </w:p>
    <w:p w14:paraId="65AF3F1F" w14:textId="77777777" w:rsidR="00812576" w:rsidRPr="0056459E" w:rsidRDefault="00667E6B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  <w:color w:val="auto"/>
        </w:rPr>
      </w:pPr>
      <w:hyperlink r:id="rId37" w:history="1">
        <w:r w:rsidR="00812576" w:rsidRPr="0056459E">
          <w:rPr>
            <w:rStyle w:val="Collegamentoipertestuale"/>
            <w:rFonts w:ascii="Garamond" w:hAnsi="Garamond"/>
            <w:color w:val="auto"/>
          </w:rPr>
          <w:t>http://getbootstrap.com/</w:t>
        </w:r>
      </w:hyperlink>
    </w:p>
    <w:p w14:paraId="585DDF24" w14:textId="43CA9A73" w:rsidR="00812576" w:rsidRDefault="00812576" w:rsidP="00812576">
      <w:pPr>
        <w:pStyle w:val="Nessunaspaziatura"/>
        <w:rPr>
          <w:lang w:val="it-IT"/>
        </w:rPr>
      </w:pPr>
    </w:p>
    <w:p w14:paraId="4E941374" w14:textId="21BB35A4" w:rsidR="008015DB" w:rsidRDefault="008015DB" w:rsidP="00812576">
      <w:pPr>
        <w:pStyle w:val="Nessunaspaziatura"/>
        <w:rPr>
          <w:lang w:val="it-IT"/>
        </w:rPr>
      </w:pPr>
    </w:p>
    <w:p w14:paraId="3839DA08" w14:textId="4C19F83D" w:rsidR="007A480A" w:rsidRPr="007521F4" w:rsidRDefault="007A480A" w:rsidP="00A16980">
      <w:pPr>
        <w:pStyle w:val="Titolo1"/>
        <w:numPr>
          <w:ilvl w:val="0"/>
          <w:numId w:val="14"/>
        </w:numPr>
        <w:rPr>
          <w:lang w:val="it-IT"/>
        </w:rPr>
      </w:pPr>
      <w:bookmarkStart w:id="13" w:name="_Toc27486639"/>
      <w:r w:rsidRPr="0056459E">
        <w:rPr>
          <w:u w:val="single"/>
          <w:lang w:val="it-IT"/>
        </w:rPr>
        <w:t>Packages</w:t>
      </w:r>
      <w:bookmarkEnd w:id="13"/>
    </w:p>
    <w:p w14:paraId="1E6E23B3" w14:textId="19688E7F" w:rsidR="007A480A" w:rsidRDefault="007A480A" w:rsidP="007A480A">
      <w:pPr>
        <w:rPr>
          <w:color w:val="1F4E79"/>
          <w:lang w:val="it-IT"/>
        </w:rPr>
      </w:pPr>
    </w:p>
    <w:p w14:paraId="5B2F4CD1" w14:textId="40A2CDFC" w:rsidR="008015DB" w:rsidRDefault="008015DB" w:rsidP="008015DB">
      <w:pPr>
        <w:pStyle w:val="Nessunaspaziatura"/>
        <w:rPr>
          <w:lang w:val="it-IT"/>
        </w:rPr>
      </w:pPr>
    </w:p>
    <w:p w14:paraId="40C51124" w14:textId="7C2D0F0E" w:rsidR="008015DB" w:rsidRDefault="00DA3C09" w:rsidP="008015DB">
      <w:pPr>
        <w:pStyle w:val="Nessunaspaziatura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93D28C8" wp14:editId="05F3FC92">
            <wp:extent cx="5756275" cy="4648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86B1" w14:textId="023A47EA" w:rsidR="008015DB" w:rsidRDefault="008015DB" w:rsidP="008015DB">
      <w:pPr>
        <w:pStyle w:val="Nessunaspaziatura"/>
        <w:rPr>
          <w:lang w:val="it-IT"/>
        </w:rPr>
      </w:pPr>
    </w:p>
    <w:p w14:paraId="10E58AFE" w14:textId="53859527" w:rsidR="008015DB" w:rsidRDefault="008015DB" w:rsidP="008015DB">
      <w:pPr>
        <w:pStyle w:val="Nessunaspaziatura"/>
        <w:rPr>
          <w:lang w:val="it-IT"/>
        </w:rPr>
      </w:pPr>
    </w:p>
    <w:p w14:paraId="46B7D93A" w14:textId="3D15B473" w:rsidR="008015DB" w:rsidRDefault="008015DB" w:rsidP="008015DB">
      <w:pPr>
        <w:pStyle w:val="Nessunaspaziatura"/>
        <w:rPr>
          <w:lang w:val="it-IT"/>
        </w:rPr>
      </w:pPr>
    </w:p>
    <w:p w14:paraId="04B87B0C" w14:textId="3455289E" w:rsidR="008015DB" w:rsidRDefault="008015DB" w:rsidP="008015DB">
      <w:pPr>
        <w:pStyle w:val="Nessunaspaziatura"/>
        <w:rPr>
          <w:lang w:val="it-IT"/>
        </w:rPr>
      </w:pPr>
    </w:p>
    <w:p w14:paraId="42040426" w14:textId="2F1FFBF9" w:rsidR="008015DB" w:rsidRDefault="008015DB" w:rsidP="008015DB">
      <w:pPr>
        <w:pStyle w:val="Nessunaspaziatura"/>
        <w:rPr>
          <w:lang w:val="it-IT"/>
        </w:rPr>
      </w:pPr>
    </w:p>
    <w:p w14:paraId="791254F2" w14:textId="4F51D1C8" w:rsidR="008015DB" w:rsidRDefault="008015DB" w:rsidP="008015DB">
      <w:pPr>
        <w:pStyle w:val="Nessunaspaziatura"/>
        <w:rPr>
          <w:lang w:val="it-IT"/>
        </w:rPr>
      </w:pPr>
    </w:p>
    <w:p w14:paraId="10E9C7E4" w14:textId="73A62E52" w:rsidR="008015DB" w:rsidRDefault="008015DB" w:rsidP="008015DB">
      <w:pPr>
        <w:pStyle w:val="Nessunaspaziatura"/>
        <w:rPr>
          <w:lang w:val="it-IT"/>
        </w:rPr>
      </w:pPr>
    </w:p>
    <w:p w14:paraId="494BFE58" w14:textId="036947DF" w:rsidR="008015DB" w:rsidRDefault="008015DB" w:rsidP="008015DB">
      <w:pPr>
        <w:pStyle w:val="Nessunaspaziatura"/>
        <w:rPr>
          <w:lang w:val="it-IT"/>
        </w:rPr>
      </w:pPr>
    </w:p>
    <w:p w14:paraId="78F6D794" w14:textId="30B930FE" w:rsidR="008015DB" w:rsidRDefault="008015DB" w:rsidP="008015DB">
      <w:pPr>
        <w:pStyle w:val="Nessunaspaziatura"/>
        <w:rPr>
          <w:lang w:val="it-IT"/>
        </w:rPr>
      </w:pPr>
    </w:p>
    <w:p w14:paraId="4B994D39" w14:textId="53347273" w:rsidR="008015DB" w:rsidRDefault="008015DB" w:rsidP="008015DB">
      <w:pPr>
        <w:pStyle w:val="Nessunaspaziatura"/>
        <w:rPr>
          <w:lang w:val="it-IT"/>
        </w:rPr>
      </w:pPr>
    </w:p>
    <w:p w14:paraId="1E179174" w14:textId="67A777C1" w:rsidR="008015DB" w:rsidRDefault="008015DB" w:rsidP="008015DB">
      <w:pPr>
        <w:pStyle w:val="Nessunaspaziatura"/>
        <w:rPr>
          <w:lang w:val="it-IT"/>
        </w:rPr>
      </w:pPr>
    </w:p>
    <w:p w14:paraId="1EAA2811" w14:textId="00CFDECF" w:rsidR="00DA3C09" w:rsidRDefault="00DA3C09" w:rsidP="008015DB">
      <w:pPr>
        <w:pStyle w:val="Nessunaspaziatura"/>
        <w:rPr>
          <w:lang w:val="it-IT"/>
        </w:rPr>
      </w:pPr>
    </w:p>
    <w:p w14:paraId="41A35B61" w14:textId="77777777" w:rsidR="00DA3C09" w:rsidRDefault="00DA3C09" w:rsidP="008015DB">
      <w:pPr>
        <w:pStyle w:val="Nessunaspaziatura"/>
        <w:rPr>
          <w:lang w:val="it-IT"/>
        </w:rPr>
      </w:pPr>
    </w:p>
    <w:p w14:paraId="21D7D7E9" w14:textId="7082B9F1" w:rsidR="008015DB" w:rsidRDefault="008015DB" w:rsidP="008015DB">
      <w:pPr>
        <w:pStyle w:val="Nessunaspaziatura"/>
        <w:rPr>
          <w:lang w:val="it-IT"/>
        </w:rPr>
      </w:pPr>
    </w:p>
    <w:p w14:paraId="62244A82" w14:textId="254B5616" w:rsidR="008015DB" w:rsidRDefault="008015DB" w:rsidP="008015DB">
      <w:pPr>
        <w:pStyle w:val="Nessunaspaziatura"/>
        <w:rPr>
          <w:lang w:val="it-IT"/>
        </w:rPr>
      </w:pPr>
    </w:p>
    <w:p w14:paraId="6A45642F" w14:textId="032148F4" w:rsidR="008015DB" w:rsidRDefault="008015DB" w:rsidP="008015DB">
      <w:pPr>
        <w:pStyle w:val="Nessunaspaziatura"/>
        <w:rPr>
          <w:lang w:val="it-IT"/>
        </w:rPr>
      </w:pPr>
    </w:p>
    <w:p w14:paraId="05E2680E" w14:textId="77777777" w:rsidR="008015DB" w:rsidRDefault="008015DB" w:rsidP="008015DB">
      <w:pPr>
        <w:pStyle w:val="Nessunaspaziatura"/>
        <w:rPr>
          <w:lang w:val="it-IT"/>
        </w:rPr>
      </w:pPr>
    </w:p>
    <w:p w14:paraId="09B334F6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025C45C0" w14:textId="46D1A379" w:rsidR="007A480A" w:rsidRDefault="007A480A" w:rsidP="00A16980">
      <w:pPr>
        <w:pStyle w:val="Titolo1"/>
        <w:numPr>
          <w:ilvl w:val="0"/>
          <w:numId w:val="14"/>
        </w:numPr>
        <w:ind w:left="0" w:firstLine="0"/>
        <w:rPr>
          <w:lang w:val="it-IT"/>
        </w:rPr>
      </w:pPr>
      <w:bookmarkStart w:id="14" w:name="_Toc27486640"/>
      <w:r w:rsidRPr="0056459E">
        <w:rPr>
          <w:u w:val="single"/>
          <w:lang w:val="it-IT"/>
        </w:rPr>
        <w:t>Interfacce delle classi</w:t>
      </w:r>
      <w:bookmarkEnd w:id="14"/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2283CCA3" w14:textId="77777777" w:rsidTr="00801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307B983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1A64A7BD" w14:textId="4824E7F0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RichiestaTutorato</w:t>
            </w:r>
            <w:proofErr w:type="spellEnd"/>
          </w:p>
        </w:tc>
      </w:tr>
      <w:tr w:rsidR="008015DB" w:rsidRPr="00DA3C09" w14:paraId="436303B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54E4DED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1810463B" w14:textId="08405ADD" w:rsidR="008015DB" w:rsidRPr="0056459E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Rappresenta il gestore delle funzionalità relate all</w:t>
            </w:r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e richieste di tutorato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.</w:t>
            </w:r>
          </w:p>
        </w:tc>
      </w:tr>
      <w:tr w:rsidR="008015DB" w:rsidRPr="003A6EF5" w14:paraId="7FAB233C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891C1B1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Pre-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6FD193B6" w14:textId="77777777" w:rsidR="003A6EF5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context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RichiestaTutorato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a</w:t>
            </w:r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ddRequest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(</w:t>
            </w:r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Data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);</w:t>
            </w:r>
          </w:p>
          <w:p w14:paraId="1AC09113" w14:textId="320B7EB6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pre</w:t>
            </w:r>
            <w:proofErr w:type="spellEnd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: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Data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!=</w:t>
            </w:r>
            <w:proofErr w:type="spellStart"/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null</w:t>
            </w:r>
            <w:proofErr w:type="spellEnd"/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&amp;&amp;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isValid</w:t>
            </w:r>
            <w:proofErr w:type="spellEnd"/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</w:p>
          <w:p w14:paraId="68F131F4" w14:textId="77777777" w:rsidR="003A6EF5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RichiestaTutorato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modifyRequest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Request, Data</w:t>
            </w:r>
            <w:r w:rsidRPr="0056459E">
              <w:rPr>
                <w:rFonts w:ascii="Garamond" w:hAnsi="Garamond"/>
                <w:color w:val="auto"/>
                <w:szCs w:val="24"/>
              </w:rPr>
              <w:t>);</w:t>
            </w:r>
          </w:p>
          <w:p w14:paraId="688A3D59" w14:textId="56C79D6B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Request</w:t>
            </w:r>
            <w:r w:rsidRPr="0056459E">
              <w:rPr>
                <w:rFonts w:ascii="Garamond" w:hAnsi="Garamond"/>
                <w:color w:val="auto"/>
                <w:szCs w:val="24"/>
              </w:rPr>
              <w:t>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null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 xml:space="preserve"> &amp;&amp; exists(Request) &amp;&amp; Data!=null &amp;&amp;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isValid</w:t>
            </w:r>
            <w:proofErr w:type="spellEnd"/>
            <w:r w:rsidR="003A6EF5" w:rsidRPr="0056459E">
              <w:rPr>
                <w:rFonts w:ascii="Garamond" w:hAnsi="Garamond"/>
                <w:color w:val="auto"/>
                <w:szCs w:val="24"/>
              </w:rPr>
              <w:t>(Data)</w:t>
            </w:r>
          </w:p>
          <w:p w14:paraId="24EF8B3D" w14:textId="77777777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RichiestaTutorato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showRequest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Request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); </w:t>
            </w:r>
          </w:p>
          <w:p w14:paraId="1A60690F" w14:textId="43BF02B1" w:rsidR="003A6EF5" w:rsidRPr="0056459E" w:rsidRDefault="003A6EF5" w:rsidP="003A6EF5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 w:val="24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 w:val="24"/>
                <w:szCs w:val="24"/>
              </w:rPr>
              <w:t>Request!=</w:t>
            </w:r>
            <w:proofErr w:type="gramEnd"/>
            <w:r w:rsidRPr="0056459E">
              <w:rPr>
                <w:rFonts w:ascii="Garamond" w:hAnsi="Garamond"/>
                <w:color w:val="auto"/>
                <w:sz w:val="24"/>
                <w:szCs w:val="24"/>
              </w:rPr>
              <w:t>null &amp;&amp; exists(Request)</w:t>
            </w:r>
          </w:p>
        </w:tc>
      </w:tr>
      <w:tr w:rsidR="008015DB" w:rsidRPr="003A6EF5" w14:paraId="459309B8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3BD3D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Post-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7498F4F4" w14:textId="77777777" w:rsidR="003A6EF5" w:rsidRPr="0056459E" w:rsidRDefault="003A6EF5" w:rsidP="003A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RichiestaTutorato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addRequest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(Data);</w:t>
            </w:r>
          </w:p>
          <w:p w14:paraId="6A2FC485" w14:textId="0D5424BB" w:rsidR="008015DB" w:rsidRPr="0056459E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post: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exists(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Request)</w:t>
            </w:r>
          </w:p>
        </w:tc>
      </w:tr>
      <w:tr w:rsidR="008015DB" w14:paraId="10F81D16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4E8A4CC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C06EE7D" w14:textId="77777777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</w:tbl>
    <w:p w14:paraId="650E0662" w14:textId="0A7D6B62" w:rsidR="008015DB" w:rsidRDefault="008015DB" w:rsidP="008015DB">
      <w:pPr>
        <w:pStyle w:val="Nessunaspaziatura"/>
        <w:rPr>
          <w:lang w:val="it-IT"/>
        </w:rPr>
      </w:pPr>
    </w:p>
    <w:p w14:paraId="2AFEFBC4" w14:textId="790A1EE4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1EE18145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5F6580E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169CF7F7" w14:textId="46212285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GestioneRichieste</w:t>
            </w:r>
            <w:proofErr w:type="spellEnd"/>
          </w:p>
        </w:tc>
      </w:tr>
      <w:tr w:rsidR="008015DB" w:rsidRPr="00DA3C09" w14:paraId="4667D764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C28F2EE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59FC7D82" w14:textId="4D7F3F1F" w:rsidR="008015DB" w:rsidRPr="0056459E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Rappresenta il gestore delle funzionalità relate alla </w:t>
            </w:r>
            <w:r w:rsidR="003A6EF5" w:rsidRPr="0056459E">
              <w:rPr>
                <w:rFonts w:ascii="Garamond" w:hAnsi="Garamond"/>
                <w:color w:val="auto"/>
                <w:szCs w:val="24"/>
                <w:lang w:val="it-IT"/>
              </w:rPr>
              <w:t>gestione delle richieste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.</w:t>
            </w:r>
          </w:p>
        </w:tc>
      </w:tr>
      <w:tr w:rsidR="008015DB" w:rsidRPr="00E53843" w14:paraId="52937CDC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8BEF823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Pre-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5F680E6C" w14:textId="77777777" w:rsidR="003A6EF5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ioneRichieste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a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ddAppointment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Data</w:t>
            </w:r>
            <w:r w:rsidRPr="0056459E">
              <w:rPr>
                <w:rFonts w:ascii="Garamond" w:hAnsi="Garamond"/>
                <w:color w:val="auto"/>
                <w:szCs w:val="24"/>
              </w:rPr>
              <w:t>);</w:t>
            </w:r>
          </w:p>
          <w:p w14:paraId="71422443" w14:textId="3E1BDBB6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Data!=</w:t>
            </w:r>
            <w:proofErr w:type="gramEnd"/>
            <w:r w:rsidR="003A6EF5" w:rsidRPr="0056459E">
              <w:rPr>
                <w:rFonts w:ascii="Garamond" w:hAnsi="Garamond"/>
                <w:color w:val="auto"/>
                <w:szCs w:val="24"/>
              </w:rPr>
              <w:t xml:space="preserve">null &amp;&amp;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isValid</w:t>
            </w:r>
            <w:proofErr w:type="spellEnd"/>
            <w:r w:rsidR="003A6EF5" w:rsidRPr="0056459E">
              <w:rPr>
                <w:rFonts w:ascii="Garamond" w:hAnsi="Garamond"/>
                <w:color w:val="auto"/>
                <w:szCs w:val="24"/>
              </w:rPr>
              <w:t>(Data)</w:t>
            </w:r>
          </w:p>
          <w:p w14:paraId="273A5B30" w14:textId="337B143D" w:rsidR="003A6EF5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GestioneRichieste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getStudentData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3A6EF5" w:rsidRPr="0056459E">
              <w:rPr>
                <w:rFonts w:ascii="Garamond" w:hAnsi="Garamond"/>
                <w:color w:val="auto"/>
                <w:szCs w:val="24"/>
              </w:rPr>
              <w:t>Student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); </w:t>
            </w:r>
          </w:p>
          <w:p w14:paraId="11761E78" w14:textId="769EEBD7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E53843" w:rsidRPr="0056459E">
              <w:rPr>
                <w:rFonts w:ascii="Garamond" w:hAnsi="Garamond"/>
                <w:color w:val="auto"/>
                <w:szCs w:val="24"/>
              </w:rPr>
              <w:t>Student</w:t>
            </w:r>
            <w:r w:rsidRPr="0056459E">
              <w:rPr>
                <w:rFonts w:ascii="Garamond" w:hAnsi="Garamond"/>
                <w:color w:val="auto"/>
                <w:szCs w:val="24"/>
              </w:rPr>
              <w:t>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null</w:t>
            </w:r>
            <w:r w:rsidR="00E53843" w:rsidRPr="0056459E">
              <w:rPr>
                <w:rFonts w:ascii="Garamond" w:hAnsi="Garamond"/>
                <w:color w:val="auto"/>
                <w:szCs w:val="24"/>
              </w:rPr>
              <w:t xml:space="preserve"> &amp;&amp; exists(Student)</w:t>
            </w:r>
          </w:p>
          <w:p w14:paraId="2C71DD79" w14:textId="024E2311" w:rsidR="00E53843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="003A6EF5" w:rsidRPr="0056459E">
              <w:rPr>
                <w:rFonts w:ascii="Garamond" w:hAnsi="Garamond"/>
                <w:color w:val="auto"/>
                <w:szCs w:val="24"/>
              </w:rPr>
              <w:t>GestioneRichieste</w:t>
            </w:r>
            <w:proofErr w:type="spellEnd"/>
            <w:r w:rsidR="003A6EF5" w:rsidRPr="0056459E">
              <w:rPr>
                <w:rFonts w:ascii="Garamond" w:hAnsi="Garamond"/>
                <w:color w:val="auto"/>
                <w:szCs w:val="24"/>
              </w:rPr>
              <w:t>:</w:t>
            </w:r>
            <w:r w:rsidRPr="0056459E">
              <w:rPr>
                <w:rFonts w:ascii="Garamond" w:hAnsi="Garamond"/>
                <w:color w:val="auto"/>
                <w:szCs w:val="24"/>
              </w:rPr>
              <w:t>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3A6EF5" w:rsidRPr="0056459E">
              <w:rPr>
                <w:rFonts w:ascii="Garamond" w:hAnsi="Garamond"/>
                <w:color w:val="auto"/>
                <w:szCs w:val="24"/>
              </w:rPr>
              <w:t>modifyRequest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E53843" w:rsidRPr="0056459E">
              <w:rPr>
                <w:rFonts w:ascii="Garamond" w:hAnsi="Garamond"/>
                <w:color w:val="auto"/>
                <w:szCs w:val="24"/>
              </w:rPr>
              <w:t>Request</w:t>
            </w:r>
            <w:r w:rsidRPr="0056459E">
              <w:rPr>
                <w:rFonts w:ascii="Garamond" w:hAnsi="Garamond"/>
                <w:color w:val="auto"/>
                <w:szCs w:val="24"/>
              </w:rPr>
              <w:t>);</w:t>
            </w:r>
          </w:p>
          <w:p w14:paraId="72AC03DB" w14:textId="23599AC5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r w:rsidR="00E53843"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="00E53843"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E53843" w:rsidRPr="0056459E">
              <w:rPr>
                <w:rFonts w:ascii="Garamond" w:hAnsi="Garamond"/>
                <w:color w:val="auto"/>
                <w:szCs w:val="24"/>
              </w:rPr>
              <w:t>Request!=</w:t>
            </w:r>
            <w:proofErr w:type="gramEnd"/>
            <w:r w:rsidR="00E53843" w:rsidRPr="0056459E">
              <w:rPr>
                <w:rFonts w:ascii="Garamond" w:hAnsi="Garamond"/>
                <w:color w:val="auto"/>
                <w:szCs w:val="24"/>
              </w:rPr>
              <w:t>null &amp;&amp; exists(Request)</w:t>
            </w:r>
          </w:p>
          <w:p w14:paraId="4EB03C8D" w14:textId="687C04F0" w:rsidR="00E53843" w:rsidRPr="0056459E" w:rsidRDefault="003A6EF5" w:rsidP="003A6E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GestioneRichieste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E53843" w:rsidRPr="0056459E">
              <w:rPr>
                <w:rFonts w:ascii="Garamond" w:hAnsi="Garamond"/>
                <w:color w:val="auto"/>
                <w:szCs w:val="24"/>
              </w:rPr>
              <w:t>showRequest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r w:rsidR="00E53843" w:rsidRPr="0056459E">
              <w:rPr>
                <w:rFonts w:ascii="Garamond" w:hAnsi="Garamond"/>
                <w:color w:val="auto"/>
                <w:szCs w:val="24"/>
              </w:rPr>
              <w:t>Request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); </w:t>
            </w:r>
          </w:p>
          <w:p w14:paraId="4C1CD3A1" w14:textId="0DE0FFE9" w:rsidR="003A6EF5" w:rsidRPr="0056459E" w:rsidRDefault="003A6EF5" w:rsidP="003A6E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E53843" w:rsidRPr="0056459E">
              <w:rPr>
                <w:rFonts w:ascii="Garamond" w:hAnsi="Garamond"/>
                <w:color w:val="auto"/>
                <w:szCs w:val="24"/>
              </w:rPr>
              <w:t>Request!=</w:t>
            </w:r>
            <w:proofErr w:type="gramEnd"/>
            <w:r w:rsidR="00E53843" w:rsidRPr="0056459E">
              <w:rPr>
                <w:rFonts w:ascii="Garamond" w:hAnsi="Garamond"/>
                <w:color w:val="auto"/>
                <w:szCs w:val="24"/>
              </w:rPr>
              <w:t>null &amp;&amp; exists(Request)</w:t>
            </w:r>
          </w:p>
          <w:p w14:paraId="7B7BAC72" w14:textId="0CA6B64B" w:rsidR="003A6EF5" w:rsidRPr="0056459E" w:rsidRDefault="003A6EF5" w:rsidP="003A6EF5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015DB" w14:paraId="75068F7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9F00A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Post-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EFEE1B9" w14:textId="77777777" w:rsidR="00E53843" w:rsidRPr="0056459E" w:rsidRDefault="00E53843" w:rsidP="00E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GestioneRichieste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addAppointment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(Data);</w:t>
            </w:r>
          </w:p>
          <w:p w14:paraId="06EAB3F6" w14:textId="6530C8A4" w:rsidR="008015DB" w:rsidRPr="0056459E" w:rsidRDefault="00E53843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post: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exists(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Appointment)</w:t>
            </w:r>
          </w:p>
        </w:tc>
      </w:tr>
      <w:tr w:rsidR="008015DB" w14:paraId="1B999BDA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7BA19A1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975E9DD" w14:textId="77777777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</w:tbl>
    <w:p w14:paraId="144FFE9A" w14:textId="45BFBB4F" w:rsidR="008015DB" w:rsidRDefault="008015DB" w:rsidP="008015DB">
      <w:pPr>
        <w:pStyle w:val="Nessunaspaziatura"/>
        <w:rPr>
          <w:lang w:val="it-IT"/>
        </w:rPr>
      </w:pPr>
    </w:p>
    <w:p w14:paraId="70B7D54B" w14:textId="77777777" w:rsidR="00797114" w:rsidRDefault="00797114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2C3CF9C8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6EFCC87E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72A482DB" w14:textId="44C6C202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GestioneAttivitàTutorato</w:t>
            </w:r>
            <w:proofErr w:type="spellEnd"/>
          </w:p>
        </w:tc>
      </w:tr>
      <w:tr w:rsidR="008015DB" w:rsidRPr="00DA3C09" w14:paraId="110307A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A4728A0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56EE5A17" w14:textId="1DA9AB4C" w:rsidR="008015DB" w:rsidRPr="0056459E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Rappresenta il gestore delle funzionalità relate alla </w:t>
            </w:r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gestione dell’attività di tutorato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.</w:t>
            </w:r>
          </w:p>
        </w:tc>
      </w:tr>
      <w:tr w:rsidR="008015DB" w:rsidRPr="003A6EF5" w14:paraId="6A1EEF94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48C58B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Pre-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7E4A8B01" w14:textId="301C1490" w:rsidR="00797114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context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addActivity</w:t>
            </w:r>
            <w:proofErr w:type="spellEnd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; </w:t>
            </w:r>
          </w:p>
          <w:p w14:paraId="4ECF2A5B" w14:textId="7CF81385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pre</w:t>
            </w:r>
            <w:proofErr w:type="spellEnd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: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gramStart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Data!=</w:t>
            </w:r>
            <w:proofErr w:type="spellStart"/>
            <w:proofErr w:type="gramEnd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null</w:t>
            </w:r>
            <w:proofErr w:type="spellEnd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&amp;&amp; </w:t>
            </w:r>
            <w:proofErr w:type="spellStart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isValid</w:t>
            </w:r>
            <w:proofErr w:type="spellEnd"/>
            <w:r w:rsidR="00797114"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</w:p>
          <w:p w14:paraId="08E74117" w14:textId="14D9A8C0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generateRegister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(Register);</w:t>
            </w:r>
          </w:p>
          <w:p w14:paraId="2AB8D5F1" w14:textId="6357861B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Register!=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null &amp;&amp; exists(Register)</w:t>
            </w:r>
          </w:p>
          <w:p w14:paraId="5E925577" w14:textId="611314F9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getActivityData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(Activity); </w:t>
            </w:r>
          </w:p>
          <w:p w14:paraId="2EE598B0" w14:textId="0AFD58ED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lastRenderedPageBreak/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Activity!=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null &amp;&amp; exists(Activity)</w:t>
            </w:r>
          </w:p>
          <w:p w14:paraId="391F6557" w14:textId="316EF0A1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getAppointmentData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(Appointment); </w:t>
            </w:r>
          </w:p>
          <w:p w14:paraId="047F8670" w14:textId="1F843B1C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Appointment!=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null &amp;&amp; exists(Appointment)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</w:p>
          <w:p w14:paraId="2B552345" w14:textId="10FE6D0B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modifyActivity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(Activity, Data); </w:t>
            </w:r>
          </w:p>
          <w:p w14:paraId="7C36EAD3" w14:textId="4AC6E845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Activity!=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null &amp;&amp; exists(Activity) &amp;&amp; Data!=null &amp;&amp;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isValid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(Data)</w:t>
            </w:r>
          </w:p>
          <w:p w14:paraId="61DB9BE8" w14:textId="40F70A7D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modifyAppointment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(Appointment, Data); </w:t>
            </w:r>
          </w:p>
          <w:p w14:paraId="40F90BD7" w14:textId="28B6B686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Appointment!=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null &amp;&amp; exists(Appointment) &amp;&amp; Data!=null &amp;&amp;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isValid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(Data)</w:t>
            </w:r>
          </w:p>
          <w:p w14:paraId="2D481AE9" w14:textId="40CE168E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showActivity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(Activity); </w:t>
            </w:r>
          </w:p>
          <w:p w14:paraId="423D3463" w14:textId="6AEAFE9C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Activity!=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>null &amp;&amp; exists(Activity)</w:t>
            </w:r>
          </w:p>
          <w:p w14:paraId="410F8857" w14:textId="1EC16054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showAppointment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(Appointment); </w:t>
            </w:r>
          </w:p>
          <w:p w14:paraId="0BEE4B4C" w14:textId="0CE3088F" w:rsidR="00797114" w:rsidRPr="0056459E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5F07FA" w:rsidRPr="0056459E">
              <w:rPr>
                <w:rFonts w:ascii="Garamond" w:hAnsi="Garamond"/>
                <w:color w:val="auto"/>
                <w:szCs w:val="24"/>
              </w:rPr>
              <w:t>Appointment!=</w:t>
            </w:r>
            <w:proofErr w:type="gramEnd"/>
            <w:r w:rsidR="005F07FA" w:rsidRPr="0056459E">
              <w:rPr>
                <w:rFonts w:ascii="Garamond" w:hAnsi="Garamond"/>
                <w:color w:val="auto"/>
                <w:szCs w:val="24"/>
              </w:rPr>
              <w:t>null &amp;&amp; exists(Appointment)</w:t>
            </w:r>
          </w:p>
          <w:p w14:paraId="0A75F404" w14:textId="248386F9" w:rsidR="008015DB" w:rsidRPr="0056459E" w:rsidRDefault="00797114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context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GestioneAttivitàTutorato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="005F07FA" w:rsidRPr="0056459E">
              <w:rPr>
                <w:rFonts w:ascii="Garamond" w:hAnsi="Garamond"/>
                <w:color w:val="auto"/>
                <w:szCs w:val="24"/>
                <w:lang w:val="it-IT"/>
              </w:rPr>
              <w:t>showCalendar</w:t>
            </w:r>
            <w:proofErr w:type="spellEnd"/>
            <w:r w:rsidR="005F07FA" w:rsidRPr="0056459E">
              <w:rPr>
                <w:rFonts w:ascii="Garamond" w:hAnsi="Garamond"/>
                <w:color w:val="auto"/>
                <w:szCs w:val="24"/>
                <w:lang w:val="it-IT"/>
              </w:rPr>
              <w:t>()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; </w:t>
            </w:r>
          </w:p>
        </w:tc>
      </w:tr>
      <w:tr w:rsidR="008015DB" w14:paraId="15CE3C9A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9EE76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lastRenderedPageBreak/>
              <w:t>Post-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269DFBB6" w14:textId="77777777" w:rsidR="008015DB" w:rsidRPr="0056459E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  <w:tr w:rsidR="008015DB" w14:paraId="58CA6CB5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3F79E5D" w14:textId="77777777" w:rsidR="008015DB" w:rsidRPr="0056459E" w:rsidRDefault="008015DB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6D831506" w14:textId="77777777" w:rsidR="008015DB" w:rsidRPr="0056459E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</w:tbl>
    <w:p w14:paraId="41198766" w14:textId="6CA3DD6A" w:rsidR="008015DB" w:rsidRDefault="008015DB" w:rsidP="008015DB">
      <w:pPr>
        <w:pStyle w:val="Nessunaspaziatura"/>
        <w:rPr>
          <w:lang w:val="it-IT"/>
        </w:rPr>
      </w:pPr>
    </w:p>
    <w:p w14:paraId="2501D19E" w14:textId="0B4F0F69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3A6EF5" w14:paraId="4BB0122E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81F370B" w14:textId="77777777" w:rsidR="003A6EF5" w:rsidRPr="00582784" w:rsidRDefault="003A6EF5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708F7CB5" w14:textId="77777777" w:rsidR="003A6EF5" w:rsidRPr="00582784" w:rsidRDefault="003A6EF5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SupportoTutor</w:t>
            </w:r>
            <w:proofErr w:type="spellEnd"/>
          </w:p>
        </w:tc>
      </w:tr>
      <w:tr w:rsidR="003A6EF5" w:rsidRPr="00DA3C09" w14:paraId="299F2387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B6543D" w14:textId="77777777" w:rsidR="003A6EF5" w:rsidRPr="0056459E" w:rsidRDefault="003A6EF5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39CA86B8" w14:textId="7C7FACDB" w:rsidR="003A6EF5" w:rsidRPr="0056459E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Rappresenta il gestore delle funzionalità relate al</w:t>
            </w:r>
            <w:r w:rsidR="005F07FA"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supporto del tutor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.</w:t>
            </w:r>
          </w:p>
        </w:tc>
      </w:tr>
      <w:tr w:rsidR="003A6EF5" w:rsidRPr="003A6EF5" w14:paraId="54F313B0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922ADFC" w14:textId="77777777" w:rsidR="003A6EF5" w:rsidRPr="0056459E" w:rsidRDefault="003A6EF5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Pre-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EF7D90A" w14:textId="2B4312AA" w:rsidR="005F07FA" w:rsidRPr="0056459E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="00861390" w:rsidRPr="0056459E">
              <w:rPr>
                <w:rFonts w:ascii="Garamond" w:hAnsi="Garamond"/>
                <w:color w:val="auto"/>
                <w:szCs w:val="24"/>
              </w:rPr>
              <w:t>SupportoTutor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="005F07FA" w:rsidRPr="0056459E">
              <w:rPr>
                <w:rFonts w:ascii="Garamond" w:hAnsi="Garamond"/>
                <w:color w:val="auto"/>
                <w:szCs w:val="24"/>
              </w:rPr>
              <w:t>get</w:t>
            </w:r>
            <w:r w:rsidR="00861390" w:rsidRPr="0056459E">
              <w:rPr>
                <w:rFonts w:ascii="Garamond" w:hAnsi="Garamond"/>
                <w:color w:val="auto"/>
                <w:szCs w:val="24"/>
              </w:rPr>
              <w:t>RequestData</w:t>
            </w:r>
            <w:proofErr w:type="spellEnd"/>
            <w:r w:rsidR="00861390" w:rsidRPr="0056459E">
              <w:rPr>
                <w:rFonts w:ascii="Garamond" w:hAnsi="Garamond"/>
                <w:color w:val="auto"/>
                <w:szCs w:val="24"/>
              </w:rPr>
              <w:t>(Request)</w:t>
            </w:r>
            <w:r w:rsidRPr="0056459E">
              <w:rPr>
                <w:rFonts w:ascii="Garamond" w:hAnsi="Garamond"/>
                <w:color w:val="auto"/>
                <w:szCs w:val="24"/>
              </w:rPr>
              <w:t>;</w:t>
            </w:r>
          </w:p>
          <w:p w14:paraId="22798260" w14:textId="17834125" w:rsidR="003A6EF5" w:rsidRPr="0056459E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pre: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gramStart"/>
            <w:r w:rsidR="00861390" w:rsidRPr="0056459E">
              <w:rPr>
                <w:rFonts w:ascii="Garamond" w:hAnsi="Garamond"/>
                <w:color w:val="auto"/>
                <w:szCs w:val="24"/>
              </w:rPr>
              <w:t>Request!=</w:t>
            </w:r>
            <w:proofErr w:type="gramEnd"/>
            <w:r w:rsidR="00861390" w:rsidRPr="0056459E">
              <w:rPr>
                <w:rFonts w:ascii="Garamond" w:hAnsi="Garamond"/>
                <w:color w:val="auto"/>
                <w:szCs w:val="24"/>
              </w:rPr>
              <w:t>null &amp;&amp; exists(Request)</w:t>
            </w:r>
          </w:p>
          <w:p w14:paraId="7362CB82" w14:textId="013DFEC1" w:rsidR="00861390" w:rsidRPr="0056459E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context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SupportoTutor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::</w:t>
            </w:r>
            <w:proofErr w:type="gramEnd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sendRequestData</w:t>
            </w:r>
            <w:proofErr w:type="spellEnd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;</w:t>
            </w:r>
          </w:p>
          <w:p w14:paraId="2A8B70F2" w14:textId="778664B1" w:rsidR="003A6EF5" w:rsidRPr="0056459E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pre</w:t>
            </w:r>
            <w:proofErr w:type="spellEnd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: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gramStart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Data!=</w:t>
            </w:r>
            <w:proofErr w:type="spellStart"/>
            <w:proofErr w:type="gramEnd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null</w:t>
            </w:r>
            <w:proofErr w:type="spellEnd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&amp;&amp; </w:t>
            </w:r>
            <w:proofErr w:type="spellStart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isValid</w:t>
            </w:r>
            <w:proofErr w:type="spellEnd"/>
            <w:r w:rsidR="00861390"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</w:p>
          <w:p w14:paraId="0E866591" w14:textId="77777777" w:rsidR="003A6EF5" w:rsidRPr="0056459E" w:rsidRDefault="003A6EF5" w:rsidP="005F07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lang w:val="it-IT"/>
              </w:rPr>
            </w:pPr>
          </w:p>
        </w:tc>
      </w:tr>
      <w:tr w:rsidR="003A6EF5" w14:paraId="77CC6056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4720A1" w14:textId="77777777" w:rsidR="003A6EF5" w:rsidRPr="0056459E" w:rsidRDefault="003A6EF5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Post-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FBB843A" w14:textId="77777777" w:rsidR="003A6EF5" w:rsidRPr="0056459E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  <w:tr w:rsidR="003A6EF5" w14:paraId="34C2AB3D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698B714" w14:textId="77777777" w:rsidR="003A6EF5" w:rsidRPr="0056459E" w:rsidRDefault="003A6EF5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BB47393" w14:textId="77777777" w:rsidR="003A6EF5" w:rsidRPr="0056459E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</w:tbl>
    <w:p w14:paraId="59A18142" w14:textId="482C1F1D" w:rsidR="00861390" w:rsidRDefault="00861390" w:rsidP="00861390">
      <w:pPr>
        <w:pStyle w:val="Nessunaspaziatura"/>
        <w:rPr>
          <w:lang w:val="it-IT"/>
        </w:rPr>
      </w:pPr>
    </w:p>
    <w:p w14:paraId="5FB275D2" w14:textId="77777777" w:rsidR="0056459E" w:rsidRDefault="0056459E" w:rsidP="00861390">
      <w:pPr>
        <w:pStyle w:val="Nessunaspaziatura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61390" w14:paraId="58ED6778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26242A44" w14:textId="77777777" w:rsidR="00861390" w:rsidRPr="00582784" w:rsidRDefault="00861390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bookmarkStart w:id="15" w:name="_Hlk27237447"/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54764978" w14:textId="77777777" w:rsidR="00861390" w:rsidRPr="00582784" w:rsidRDefault="00861390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SupervisioneTutorato</w:t>
            </w:r>
            <w:proofErr w:type="spellEnd"/>
          </w:p>
        </w:tc>
      </w:tr>
      <w:tr w:rsidR="00861390" w:rsidRPr="00DA3C09" w14:paraId="7CD23B0C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6A74F7F" w14:textId="77777777" w:rsidR="00861390" w:rsidRPr="0056459E" w:rsidRDefault="00861390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7BA17A00" w14:textId="77777777" w:rsidR="00861390" w:rsidRPr="0056459E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Rappresenta il gestore delle funzionalità relate alla supervisione dell’attività di tutorato.</w:t>
            </w:r>
          </w:p>
        </w:tc>
      </w:tr>
      <w:tr w:rsidR="00861390" w:rsidRPr="00E22E3F" w14:paraId="442F4EAE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8302EAD" w14:textId="77777777" w:rsidR="00861390" w:rsidRPr="0056459E" w:rsidRDefault="00861390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t>Pre-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5B7B6B4D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context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addTutor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(Data); </w:t>
            </w:r>
          </w:p>
          <w:p w14:paraId="28D05B9D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  <w:lang w:val="it-IT"/>
              </w:rPr>
            </w:pPr>
            <w:proofErr w:type="spellStart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pre</w:t>
            </w:r>
            <w:proofErr w:type="spellEnd"/>
            <w:r w:rsidRPr="0056459E">
              <w:rPr>
                <w:rFonts w:ascii="Garamond" w:hAnsi="Garamond"/>
                <w:b/>
                <w:color w:val="auto"/>
                <w:szCs w:val="24"/>
                <w:lang w:val="it-IT"/>
              </w:rPr>
              <w:t>:</w:t>
            </w:r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</w:t>
            </w:r>
            <w:proofErr w:type="gram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Data!=</w:t>
            </w:r>
            <w:proofErr w:type="spellStart"/>
            <w:proofErr w:type="gram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null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 xml:space="preserve"> &amp;&amp;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isValid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  <w:lang w:val="it-IT"/>
              </w:rPr>
              <w:t>(Data)</w:t>
            </w:r>
          </w:p>
          <w:p w14:paraId="5C576C6D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modifyWorkDay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(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WorkDay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, Data); </w:t>
            </w:r>
          </w:p>
          <w:p w14:paraId="20E77C00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spellStart"/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WorkDay</w:t>
            </w:r>
            <w:proofErr w:type="spellEnd"/>
            <w:r w:rsidRPr="0056459E">
              <w:rPr>
                <w:rFonts w:ascii="Garamond" w:hAnsi="Garamond"/>
                <w:bCs/>
                <w:color w:val="auto"/>
                <w:szCs w:val="24"/>
              </w:rPr>
              <w:t>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null &amp;&amp; exists(</w:t>
            </w:r>
            <w:proofErr w:type="spell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WorkDay</w:t>
            </w:r>
            <w:proofErr w:type="spellEnd"/>
            <w:r w:rsidRPr="0056459E">
              <w:rPr>
                <w:rFonts w:ascii="Garamond" w:hAnsi="Garamond"/>
                <w:bCs/>
                <w:color w:val="auto"/>
                <w:szCs w:val="24"/>
              </w:rPr>
              <w:t xml:space="preserve">) &amp;&amp; Data!=null &amp;&amp; </w:t>
            </w:r>
            <w:proofErr w:type="spell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isValid</w:t>
            </w:r>
            <w:proofErr w:type="spellEnd"/>
            <w:r w:rsidRPr="0056459E">
              <w:rPr>
                <w:rFonts w:ascii="Garamond" w:hAnsi="Garamond"/>
                <w:bCs/>
                <w:color w:val="auto"/>
                <w:szCs w:val="24"/>
              </w:rPr>
              <w:t>(Data)</w:t>
            </w:r>
          </w:p>
          <w:p w14:paraId="6B8CBCC7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modifyActivity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(Activity, Data); </w:t>
            </w:r>
          </w:p>
          <w:p w14:paraId="113301A7" w14:textId="77777777" w:rsidR="00861390" w:rsidRPr="0056459E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Activity!=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 xml:space="preserve">null &amp;&amp; exists(Activity) &amp;&amp; Data!=null &amp;&amp; </w:t>
            </w:r>
            <w:proofErr w:type="spell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isValid</w:t>
            </w:r>
            <w:proofErr w:type="spellEnd"/>
            <w:r w:rsidRPr="0056459E">
              <w:rPr>
                <w:rFonts w:ascii="Garamond" w:hAnsi="Garamond"/>
                <w:bCs/>
                <w:color w:val="auto"/>
                <w:szCs w:val="24"/>
              </w:rPr>
              <w:t>(Data)</w:t>
            </w:r>
          </w:p>
          <w:p w14:paraId="6CD311BF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searchTutors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(Data); </w:t>
            </w:r>
          </w:p>
          <w:p w14:paraId="785CC16C" w14:textId="77777777" w:rsidR="00861390" w:rsidRPr="0056459E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Data!=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 xml:space="preserve">null &amp;&amp; </w:t>
            </w:r>
            <w:proofErr w:type="spell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isValid</w:t>
            </w:r>
            <w:proofErr w:type="spellEnd"/>
            <w:r w:rsidRPr="0056459E">
              <w:rPr>
                <w:rFonts w:ascii="Garamond" w:hAnsi="Garamond"/>
                <w:bCs/>
                <w:color w:val="auto"/>
                <w:szCs w:val="24"/>
              </w:rPr>
              <w:t>(Data)</w:t>
            </w:r>
          </w:p>
          <w:p w14:paraId="197541F3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lastRenderedPageBreak/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showRegister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(Register); </w:t>
            </w:r>
          </w:p>
          <w:p w14:paraId="426FC88A" w14:textId="77777777" w:rsidR="00861390" w:rsidRPr="0056459E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Register!=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null &amp;&amp; exists(Register)</w:t>
            </w:r>
          </w:p>
          <w:p w14:paraId="556D37FD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validateActivity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(Activity); </w:t>
            </w:r>
          </w:p>
          <w:p w14:paraId="5A09C74A" w14:textId="77777777" w:rsidR="00861390" w:rsidRPr="0056459E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pre: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Activity!=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null &amp;&amp; exists(Activity)</w:t>
            </w:r>
          </w:p>
        </w:tc>
      </w:tr>
      <w:tr w:rsidR="00861390" w:rsidRPr="00F335BD" w14:paraId="04805818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EA3928" w14:textId="77777777" w:rsidR="00861390" w:rsidRPr="0056459E" w:rsidRDefault="00861390" w:rsidP="00CD7B04">
            <w:pPr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color w:val="auto"/>
                <w:szCs w:val="24"/>
              </w:rPr>
              <w:lastRenderedPageBreak/>
              <w:t>Post-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659FAC77" w14:textId="77777777" w:rsidR="00861390" w:rsidRPr="0056459E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>context</w:t>
            </w:r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proofErr w:type="gramStart"/>
            <w:r w:rsidRPr="0056459E">
              <w:rPr>
                <w:rFonts w:ascii="Garamond" w:hAnsi="Garamond"/>
                <w:color w:val="auto"/>
                <w:szCs w:val="24"/>
              </w:rPr>
              <w:t>SupervisioneTutorato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>::</w:t>
            </w:r>
            <w:proofErr w:type="gramEnd"/>
            <w:r w:rsidRPr="0056459E">
              <w:rPr>
                <w:rFonts w:ascii="Garamond" w:hAnsi="Garamond"/>
                <w:color w:val="auto"/>
                <w:szCs w:val="24"/>
              </w:rPr>
              <w:t xml:space="preserve"> </w:t>
            </w: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addTutor</w:t>
            </w:r>
            <w:proofErr w:type="spellEnd"/>
            <w:r w:rsidRPr="0056459E">
              <w:rPr>
                <w:rFonts w:ascii="Garamond" w:hAnsi="Garamond"/>
                <w:color w:val="auto"/>
                <w:szCs w:val="24"/>
              </w:rPr>
              <w:t xml:space="preserve">(Data); </w:t>
            </w:r>
          </w:p>
          <w:p w14:paraId="39A83184" w14:textId="77777777" w:rsidR="00861390" w:rsidRPr="0056459E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color w:val="auto"/>
                <w:szCs w:val="24"/>
              </w:rPr>
            </w:pPr>
            <w:r w:rsidRPr="0056459E">
              <w:rPr>
                <w:rFonts w:ascii="Garamond" w:hAnsi="Garamond"/>
                <w:b/>
                <w:color w:val="auto"/>
                <w:szCs w:val="24"/>
              </w:rPr>
              <w:t xml:space="preserve">post: </w:t>
            </w:r>
            <w:proofErr w:type="gramStart"/>
            <w:r w:rsidRPr="0056459E">
              <w:rPr>
                <w:rFonts w:ascii="Garamond" w:hAnsi="Garamond"/>
                <w:bCs/>
                <w:color w:val="auto"/>
                <w:szCs w:val="24"/>
              </w:rPr>
              <w:t>exists(</w:t>
            </w:r>
            <w:proofErr w:type="gramEnd"/>
            <w:r w:rsidRPr="0056459E">
              <w:rPr>
                <w:rFonts w:ascii="Garamond" w:hAnsi="Garamond"/>
                <w:bCs/>
                <w:color w:val="auto"/>
                <w:szCs w:val="24"/>
              </w:rPr>
              <w:t>Tutor)</w:t>
            </w:r>
          </w:p>
        </w:tc>
      </w:tr>
      <w:tr w:rsidR="00861390" w14:paraId="313C1021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AC03A9A" w14:textId="77777777" w:rsidR="00861390" w:rsidRPr="0056459E" w:rsidRDefault="00861390" w:rsidP="00CD7B04">
            <w:pPr>
              <w:rPr>
                <w:rFonts w:ascii="Garamond" w:hAnsi="Garamond"/>
                <w:color w:val="auto"/>
                <w:szCs w:val="24"/>
              </w:rPr>
            </w:pPr>
            <w:proofErr w:type="spellStart"/>
            <w:r w:rsidRPr="0056459E">
              <w:rPr>
                <w:rFonts w:ascii="Garamond" w:hAnsi="Garamond"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4B951464" w14:textId="77777777" w:rsidR="00861390" w:rsidRPr="0056459E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color w:val="auto"/>
                <w:szCs w:val="24"/>
              </w:rPr>
            </w:pPr>
          </w:p>
        </w:tc>
      </w:tr>
      <w:bookmarkEnd w:id="15"/>
    </w:tbl>
    <w:p w14:paraId="2CBEDEA7" w14:textId="317073A0" w:rsidR="00861390" w:rsidRDefault="00861390" w:rsidP="00861390">
      <w:pPr>
        <w:pStyle w:val="Nessunaspaziatura"/>
        <w:rPr>
          <w:lang w:val="it-IT"/>
        </w:rPr>
      </w:pPr>
    </w:p>
    <w:p w14:paraId="71E17F73" w14:textId="7923EE59" w:rsidR="003A6EF5" w:rsidRPr="003A6EF5" w:rsidRDefault="003A6EF5" w:rsidP="003A6EF5">
      <w:pPr>
        <w:pStyle w:val="Nessunaspaziatura"/>
        <w:rPr>
          <w:lang w:val="it-IT"/>
        </w:rPr>
      </w:pPr>
    </w:p>
    <w:sectPr w:rsidR="003A6EF5" w:rsidRPr="003A6EF5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778B4" w14:textId="77777777" w:rsidR="00667E6B" w:rsidRDefault="00667E6B">
      <w:pPr>
        <w:spacing w:line="240" w:lineRule="auto"/>
      </w:pPr>
      <w:r>
        <w:separator/>
      </w:r>
    </w:p>
  </w:endnote>
  <w:endnote w:type="continuationSeparator" w:id="0">
    <w:p w14:paraId="720AB3AB" w14:textId="77777777" w:rsidR="00667E6B" w:rsidRDefault="00667E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3699" w14:textId="69EF3722" w:rsidR="00CD7B04" w:rsidRPr="007521F4" w:rsidRDefault="00CD7B04" w:rsidP="007521F4">
    <w:pPr>
      <w:tabs>
        <w:tab w:val="center" w:pos="4550"/>
        <w:tab w:val="left" w:pos="5818"/>
      </w:tabs>
      <w:ind w:right="260"/>
      <w:rPr>
        <w:color w:val="1F4E79"/>
        <w:spacing w:val="60"/>
        <w:sz w:val="16"/>
        <w:szCs w:val="16"/>
      </w:rPr>
    </w:pPr>
    <w:r>
      <w:rPr>
        <w:color w:val="1F4E79"/>
        <w:sz w:val="16"/>
        <w:szCs w:val="16"/>
      </w:rPr>
      <w:t>O</w:t>
    </w:r>
    <w:r w:rsidRPr="000A12A8">
      <w:rPr>
        <w:color w:val="1F4E79"/>
        <w:sz w:val="16"/>
        <w:szCs w:val="16"/>
      </w:rPr>
      <w:t xml:space="preserve">DD – </w:t>
    </w:r>
    <w:r>
      <w:rPr>
        <w:color w:val="1F4E79"/>
        <w:sz w:val="16"/>
        <w:szCs w:val="16"/>
      </w:rPr>
      <w:t>OBJECT</w:t>
    </w:r>
    <w:r w:rsidRPr="000A12A8">
      <w:rPr>
        <w:color w:val="1F4E79"/>
        <w:sz w:val="16"/>
        <w:szCs w:val="16"/>
      </w:rPr>
      <w:t xml:space="preserve"> DESIGN DOCUMENT</w:t>
    </w:r>
    <w:r w:rsidRPr="007521F4"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 w:rsidRPr="007521F4">
      <w:rPr>
        <w:color w:val="1F4E79"/>
        <w:spacing w:val="60"/>
        <w:sz w:val="16"/>
        <w:szCs w:val="16"/>
      </w:rPr>
      <w:t>Pag.</w:t>
    </w:r>
    <w:r w:rsidRPr="007521F4">
      <w:rPr>
        <w:color w:val="1F4E79"/>
        <w:sz w:val="16"/>
        <w:szCs w:val="16"/>
      </w:rPr>
      <w:t xml:space="preserve">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PAGE 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  <w:r w:rsidRPr="007521F4">
      <w:rPr>
        <w:color w:val="1F4E79"/>
        <w:sz w:val="16"/>
        <w:szCs w:val="16"/>
      </w:rPr>
      <w:t xml:space="preserve"> |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NUMPAGES  \* Arabic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</w:p>
  <w:p w14:paraId="072A3C5D" w14:textId="77777777" w:rsidR="00CD7B04" w:rsidRDefault="00CD7B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7FED3" w14:textId="2404EDB2" w:rsidR="00CD7B04" w:rsidRPr="007521F4" w:rsidRDefault="00CD7B04" w:rsidP="007521F4">
    <w:pPr>
      <w:pStyle w:val="Pidipagina"/>
    </w:pPr>
    <w:r>
      <w:rPr>
        <w:color w:val="1F4E79"/>
      </w:rPr>
      <w:t>O</w:t>
    </w:r>
    <w:r w:rsidRPr="000A12A8">
      <w:rPr>
        <w:color w:val="1F4E79"/>
      </w:rPr>
      <w:t xml:space="preserve">DD – </w:t>
    </w:r>
    <w:r>
      <w:rPr>
        <w:color w:val="1F4E79"/>
      </w:rPr>
      <w:t>Object</w:t>
    </w:r>
    <w:r w:rsidRPr="000A12A8">
      <w:rPr>
        <w:color w:val="1F4E79"/>
      </w:rPr>
      <w:t xml:space="preserve"> DESIGN DOCUMENT</w:t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 w:rsidRPr="00C75EBE">
      <w:rPr>
        <w:color w:val="1F4E79"/>
        <w:spacing w:val="60"/>
      </w:rPr>
      <w:t>Pag.</w:t>
    </w:r>
    <w:r w:rsidRPr="00C75EBE">
      <w:rPr>
        <w:color w:val="1F4E79"/>
      </w:rPr>
      <w:t xml:space="preserve"> </w:t>
    </w:r>
    <w:r w:rsidRPr="00F7429E">
      <w:rPr>
        <w:color w:val="1F4E79"/>
      </w:rPr>
      <w:fldChar w:fldCharType="begin"/>
    </w:r>
    <w:r w:rsidRPr="00F7429E">
      <w:rPr>
        <w:color w:val="1F4E79"/>
      </w:rPr>
      <w:instrText>PAGE   \* MERGEFORMAT</w:instrText>
    </w:r>
    <w:r w:rsidRPr="00F7429E">
      <w:rPr>
        <w:color w:val="1F4E79"/>
      </w:rPr>
      <w:fldChar w:fldCharType="separate"/>
    </w:r>
    <w:r w:rsidRPr="00F7429E">
      <w:rPr>
        <w:color w:val="1F4E79"/>
        <w:lang w:val="it-IT"/>
      </w:rPr>
      <w:t>1</w:t>
    </w:r>
    <w:r w:rsidRPr="00F7429E">
      <w:rPr>
        <w:color w:val="1F4E79"/>
      </w:rPr>
      <w:fldChar w:fldCharType="end"/>
    </w:r>
    <w:r w:rsidRPr="00F7429E">
      <w:rPr>
        <w:color w:val="1F4E79"/>
        <w:lang w:val="it-IT"/>
      </w:rPr>
      <w:t xml:space="preserve"> | </w:t>
    </w:r>
    <w:r w:rsidRPr="00F7429E">
      <w:rPr>
        <w:color w:val="1F4E79"/>
      </w:rPr>
      <w:fldChar w:fldCharType="begin"/>
    </w:r>
    <w:r w:rsidRPr="00F7429E">
      <w:rPr>
        <w:color w:val="1F4E79"/>
      </w:rPr>
      <w:instrText>NUMPAGES  \* Arabic  \* MERGEFORMAT</w:instrText>
    </w:r>
    <w:r w:rsidRPr="00F7429E">
      <w:rPr>
        <w:color w:val="1F4E79"/>
      </w:rPr>
      <w:fldChar w:fldCharType="separate"/>
    </w:r>
    <w:r w:rsidRPr="00F7429E">
      <w:rPr>
        <w:color w:val="1F4E79"/>
        <w:lang w:val="it-IT"/>
      </w:rPr>
      <w:t>1</w:t>
    </w:r>
    <w:r w:rsidRPr="00F7429E">
      <w:rPr>
        <w:color w:val="1F4E7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61416" w14:textId="77777777" w:rsidR="00667E6B" w:rsidRDefault="00667E6B">
      <w:pPr>
        <w:spacing w:line="240" w:lineRule="auto"/>
      </w:pPr>
      <w:r>
        <w:separator/>
      </w:r>
    </w:p>
  </w:footnote>
  <w:footnote w:type="continuationSeparator" w:id="0">
    <w:p w14:paraId="4EA8DCC4" w14:textId="77777777" w:rsidR="00667E6B" w:rsidRDefault="00667E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AFC5" w14:textId="73B06166" w:rsidR="00CD7B04" w:rsidRPr="006669AE" w:rsidRDefault="00CD7B04" w:rsidP="007521F4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2D551A02" wp14:editId="52F2317F">
          <wp:simplePos x="0" y="0"/>
          <wp:positionH relativeFrom="margin">
            <wp:posOffset>-563880</wp:posOffset>
          </wp:positionH>
          <wp:positionV relativeFrom="paragraph">
            <wp:posOffset>-308610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A4DE78B" w14:textId="77777777" w:rsidR="00CD7B04" w:rsidRPr="006669AE" w:rsidRDefault="00CD7B0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59B88434" w14:textId="77777777" w:rsidR="00CD7B04" w:rsidRPr="006669AE" w:rsidRDefault="00CD7B0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B47DA87" w14:textId="2959C391" w:rsidR="00CD7B04" w:rsidRPr="00C75EBE" w:rsidRDefault="00CD7B04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4D8C5" w14:textId="10BE8E61" w:rsidR="00CD7B04" w:rsidRPr="006669AE" w:rsidRDefault="00CD7B04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987E40B" wp14:editId="7968EA3D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0CACBF48" w14:textId="77777777" w:rsidR="00CD7B04" w:rsidRPr="006669AE" w:rsidRDefault="00CD7B04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032E977" w14:textId="3DA226FD" w:rsidR="00CD7B04" w:rsidRPr="00C75EBE" w:rsidRDefault="00CD7B04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97518E8"/>
    <w:multiLevelType w:val="multilevel"/>
    <w:tmpl w:val="4CA60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B6583"/>
    <w:multiLevelType w:val="multilevel"/>
    <w:tmpl w:val="5728113E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B2A8C"/>
    <w:multiLevelType w:val="multilevel"/>
    <w:tmpl w:val="E624A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340D"/>
    <w:multiLevelType w:val="multilevel"/>
    <w:tmpl w:val="CC627F4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A1C62"/>
    <w:multiLevelType w:val="hybridMultilevel"/>
    <w:tmpl w:val="DB62C43A"/>
    <w:lvl w:ilvl="0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6C037DF7"/>
    <w:multiLevelType w:val="multilevel"/>
    <w:tmpl w:val="51A20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73205D25"/>
    <w:multiLevelType w:val="multilevel"/>
    <w:tmpl w:val="1E2005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6C25232"/>
    <w:multiLevelType w:val="multilevel"/>
    <w:tmpl w:val="A238BEEA"/>
    <w:lvl w:ilvl="0">
      <w:start w:val="2"/>
      <w:numFmt w:val="bullet"/>
      <w:lvlText w:val="-"/>
      <w:lvlJc w:val="left"/>
      <w:pPr>
        <w:ind w:left="720" w:firstLine="360"/>
      </w:pPr>
      <w:rPr>
        <w:rFonts w:ascii="Century Gothic" w:eastAsiaTheme="minorEastAsia" w:hAnsi="Century Gothic" w:cstheme="minorBidi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72E55"/>
    <w:rsid w:val="00074C8B"/>
    <w:rsid w:val="000A0749"/>
    <w:rsid w:val="000A573B"/>
    <w:rsid w:val="000B7A16"/>
    <w:rsid w:val="000C1120"/>
    <w:rsid w:val="000D6C2D"/>
    <w:rsid w:val="0011272D"/>
    <w:rsid w:val="001131D0"/>
    <w:rsid w:val="00136C8D"/>
    <w:rsid w:val="00143B49"/>
    <w:rsid w:val="00153A27"/>
    <w:rsid w:val="001A1EC4"/>
    <w:rsid w:val="001B3BB4"/>
    <w:rsid w:val="001E373A"/>
    <w:rsid w:val="001E37C2"/>
    <w:rsid w:val="001F36A5"/>
    <w:rsid w:val="002124F1"/>
    <w:rsid w:val="00226C31"/>
    <w:rsid w:val="00235D97"/>
    <w:rsid w:val="00240C03"/>
    <w:rsid w:val="0026167D"/>
    <w:rsid w:val="0026798F"/>
    <w:rsid w:val="002C5716"/>
    <w:rsid w:val="002F69D2"/>
    <w:rsid w:val="002F7F31"/>
    <w:rsid w:val="00343AB4"/>
    <w:rsid w:val="003440C3"/>
    <w:rsid w:val="0034609B"/>
    <w:rsid w:val="00357EA4"/>
    <w:rsid w:val="0036154E"/>
    <w:rsid w:val="00365A06"/>
    <w:rsid w:val="003666C8"/>
    <w:rsid w:val="003A1A39"/>
    <w:rsid w:val="003A414E"/>
    <w:rsid w:val="003A6EF5"/>
    <w:rsid w:val="003B4B87"/>
    <w:rsid w:val="003C4522"/>
    <w:rsid w:val="0042266A"/>
    <w:rsid w:val="004310EF"/>
    <w:rsid w:val="00440672"/>
    <w:rsid w:val="00447C65"/>
    <w:rsid w:val="00462CA1"/>
    <w:rsid w:val="0047270C"/>
    <w:rsid w:val="00485615"/>
    <w:rsid w:val="00491E10"/>
    <w:rsid w:val="004A29E6"/>
    <w:rsid w:val="004C314F"/>
    <w:rsid w:val="004D0BA2"/>
    <w:rsid w:val="004D3AFE"/>
    <w:rsid w:val="004E1D3F"/>
    <w:rsid w:val="004F43A8"/>
    <w:rsid w:val="00523C3A"/>
    <w:rsid w:val="0053435D"/>
    <w:rsid w:val="00543756"/>
    <w:rsid w:val="00545EE8"/>
    <w:rsid w:val="0056459E"/>
    <w:rsid w:val="00565C86"/>
    <w:rsid w:val="00584F42"/>
    <w:rsid w:val="005B4A06"/>
    <w:rsid w:val="005D02DB"/>
    <w:rsid w:val="005D67B3"/>
    <w:rsid w:val="005F07FA"/>
    <w:rsid w:val="00635E4D"/>
    <w:rsid w:val="00667E6B"/>
    <w:rsid w:val="00682A98"/>
    <w:rsid w:val="00682D30"/>
    <w:rsid w:val="0069499F"/>
    <w:rsid w:val="006B4A8D"/>
    <w:rsid w:val="006C65FB"/>
    <w:rsid w:val="00724AD5"/>
    <w:rsid w:val="00734922"/>
    <w:rsid w:val="007521F4"/>
    <w:rsid w:val="00752606"/>
    <w:rsid w:val="007631D0"/>
    <w:rsid w:val="00781629"/>
    <w:rsid w:val="00797114"/>
    <w:rsid w:val="007A397A"/>
    <w:rsid w:val="007A480A"/>
    <w:rsid w:val="007A52BA"/>
    <w:rsid w:val="007D5C6E"/>
    <w:rsid w:val="007F54B3"/>
    <w:rsid w:val="008015DB"/>
    <w:rsid w:val="008032C3"/>
    <w:rsid w:val="00812576"/>
    <w:rsid w:val="00817C84"/>
    <w:rsid w:val="00861390"/>
    <w:rsid w:val="0087310B"/>
    <w:rsid w:val="008B5A1C"/>
    <w:rsid w:val="008F5429"/>
    <w:rsid w:val="00907AA6"/>
    <w:rsid w:val="00910CB4"/>
    <w:rsid w:val="00914709"/>
    <w:rsid w:val="009148B8"/>
    <w:rsid w:val="00914C9B"/>
    <w:rsid w:val="00954F56"/>
    <w:rsid w:val="00970098"/>
    <w:rsid w:val="009B0B10"/>
    <w:rsid w:val="00A16980"/>
    <w:rsid w:val="00A22731"/>
    <w:rsid w:val="00A93425"/>
    <w:rsid w:val="00AB00A3"/>
    <w:rsid w:val="00AD3181"/>
    <w:rsid w:val="00AE5233"/>
    <w:rsid w:val="00B0274A"/>
    <w:rsid w:val="00B16349"/>
    <w:rsid w:val="00B22300"/>
    <w:rsid w:val="00B24F06"/>
    <w:rsid w:val="00B2594D"/>
    <w:rsid w:val="00B469FF"/>
    <w:rsid w:val="00B56F02"/>
    <w:rsid w:val="00BD7405"/>
    <w:rsid w:val="00BE699F"/>
    <w:rsid w:val="00BF24A5"/>
    <w:rsid w:val="00BF2C24"/>
    <w:rsid w:val="00C1139E"/>
    <w:rsid w:val="00C136C3"/>
    <w:rsid w:val="00C57918"/>
    <w:rsid w:val="00C71201"/>
    <w:rsid w:val="00C75EBE"/>
    <w:rsid w:val="00C76AB6"/>
    <w:rsid w:val="00C879A6"/>
    <w:rsid w:val="00CD7B04"/>
    <w:rsid w:val="00CF420A"/>
    <w:rsid w:val="00CF5069"/>
    <w:rsid w:val="00D07F2F"/>
    <w:rsid w:val="00D1540E"/>
    <w:rsid w:val="00D5059D"/>
    <w:rsid w:val="00D56FCD"/>
    <w:rsid w:val="00D60802"/>
    <w:rsid w:val="00D76012"/>
    <w:rsid w:val="00D92E89"/>
    <w:rsid w:val="00DA3C09"/>
    <w:rsid w:val="00DF3166"/>
    <w:rsid w:val="00DF69A6"/>
    <w:rsid w:val="00E4397A"/>
    <w:rsid w:val="00E5253F"/>
    <w:rsid w:val="00E53843"/>
    <w:rsid w:val="00E743CA"/>
    <w:rsid w:val="00E87213"/>
    <w:rsid w:val="00E96AAD"/>
    <w:rsid w:val="00EB5F8F"/>
    <w:rsid w:val="00EC6B71"/>
    <w:rsid w:val="00ED2D8E"/>
    <w:rsid w:val="00EE3FAB"/>
    <w:rsid w:val="00F01CCE"/>
    <w:rsid w:val="00F34F68"/>
    <w:rsid w:val="00F35775"/>
    <w:rsid w:val="00F7429E"/>
    <w:rsid w:val="00F8532A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76123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420A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420A"/>
    <w:rPr>
      <w:rFonts w:asciiTheme="majorHAnsi" w:eastAsiaTheme="majorEastAsia" w:hAnsiTheme="majorHAnsi" w:cstheme="majorBidi"/>
      <w:color w:val="1F4E79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76AB6"/>
    <w:pPr>
      <w:tabs>
        <w:tab w:val="left" w:pos="1320"/>
        <w:tab w:val="right" w:leader="dot" w:pos="9350"/>
      </w:tabs>
      <w:spacing w:after="100" w:line="240" w:lineRule="auto"/>
      <w:ind w:left="720" w:right="3240"/>
    </w:pPr>
    <w:rPr>
      <w:b/>
      <w:bCs/>
      <w:noProof/>
      <w:szCs w:val="24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81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it.wikipedia.org/wiki/Web" TargetMode="External"/><Relationship Id="rId26" Type="http://schemas.openxmlformats.org/officeDocument/2006/relationships/hyperlink" Target="https://it.wikipedia.org/wiki/Linguaggio_di_scriptin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it.wikipedia.org/wiki/CSS" TargetMode="External"/><Relationship Id="rId34" Type="http://schemas.openxmlformats.org/officeDocument/2006/relationships/hyperlink" Target="https://it.wikipedia.org/wiki/Funzione_(informatica)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it.wikipedia.org/wiki/Applicazione_web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it.wikipedia.org/wiki/Interattivit%C3%A0" TargetMode="External"/><Relationship Id="rId38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Sito_web" TargetMode="External"/><Relationship Id="rId20" Type="http://schemas.openxmlformats.org/officeDocument/2006/relationships/hyperlink" Target="https://it.wikipedia.org/wiki/HTML" TargetMode="External"/><Relationship Id="rId29" Type="http://schemas.openxmlformats.org/officeDocument/2006/relationships/hyperlink" Target="https://it.wikipedia.org/wiki/Programmazione_We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it.wikipedia.org/wiki/JavaScript" TargetMode="External"/><Relationship Id="rId32" Type="http://schemas.openxmlformats.org/officeDocument/2006/relationships/hyperlink" Target="https://it.wikipedia.org/wiki/Applicazione_web" TargetMode="External"/><Relationship Id="rId37" Type="http://schemas.openxmlformats.org/officeDocument/2006/relationships/hyperlink" Target="http://getbootstrap.com/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it.wikipedia.org/wiki/Software_libero" TargetMode="External"/><Relationship Id="rId23" Type="http://schemas.openxmlformats.org/officeDocument/2006/relationships/hyperlink" Target="https://it.wikipedia.org/wiki/Form" TargetMode="External"/><Relationship Id="rId28" Type="http://schemas.openxmlformats.org/officeDocument/2006/relationships/hyperlink" Target="https://it.wikipedia.org/wiki/Programmazione_orientata_agli_eventi" TargetMode="External"/><Relationship Id="rId36" Type="http://schemas.openxmlformats.org/officeDocument/2006/relationships/hyperlink" Target="https://it.wikipedia.org/wiki/Pagina_web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it.wikipedia.org/wiki/Template" TargetMode="External"/><Relationship Id="rId31" Type="http://schemas.openxmlformats.org/officeDocument/2006/relationships/hyperlink" Target="https://it.wikipedia.org/wiki/Sito_we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it.wikipedia.org/wiki/Tipografia" TargetMode="External"/><Relationship Id="rId27" Type="http://schemas.openxmlformats.org/officeDocument/2006/relationships/hyperlink" Target="https://it.wikipedia.org/wiki/Programmazione_orientata_agli_oggetti" TargetMode="External"/><Relationship Id="rId30" Type="http://schemas.openxmlformats.org/officeDocument/2006/relationships/hyperlink" Target="https://it.wikipedia.org/wiki/Lato_client" TargetMode="External"/><Relationship Id="rId35" Type="http://schemas.openxmlformats.org/officeDocument/2006/relationships/hyperlink" Target="https://it.wikipedia.org/wiki/Scrip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8D2B3-7748-4A0A-A908-8B3F52A4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362</TotalTime>
  <Pages>11</Pages>
  <Words>2046</Words>
  <Characters>11663</Characters>
  <Application>Microsoft Office Word</Application>
  <DocSecurity>0</DocSecurity>
  <Lines>97</Lines>
  <Paragraphs>27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ODD          Object     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          Object     Design Document</dc:title>
  <dc:subject>TutoratoSmart</dc:subject>
  <dc:creator>Manuel Pisciotta;Francesco Pa;Marco Delle Cave;Alessia Olivieri</dc:creator>
  <cp:keywords/>
  <dc:description/>
  <cp:lastModifiedBy>FRANCESCO PAGANO</cp:lastModifiedBy>
  <cp:revision>62</cp:revision>
  <cp:lastPrinted>2019-12-16T15:56:00Z</cp:lastPrinted>
  <dcterms:created xsi:type="dcterms:W3CDTF">2015-12-02T20:50:00Z</dcterms:created>
  <dcterms:modified xsi:type="dcterms:W3CDTF">2019-12-17T15:14:00Z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