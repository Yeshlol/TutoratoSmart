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0D05B9">
            <w:pPr>
              <w:spacing w:after="61" w:line="240" w:lineRule="auto"/>
              <w:rPr>
                <w:rFonts w:ascii="Century Gothic" w:hAnsi="Century Gothic" w:cs="Arial"/>
                <w:color w:val="auto"/>
                <w:sz w:val="20"/>
                <w:szCs w:val="16"/>
              </w:rPr>
            </w:pPr>
            <w:bookmarkStart w:id="0" w:name="_Hlk24096117"/>
            <w:r w:rsidRPr="003A7068">
              <w:rPr>
                <w:rFonts w:ascii="Century Gothic" w:hAnsi="Century Gothic" w:cs="Arial"/>
                <w:color w:val="auto"/>
                <w:sz w:val="20"/>
                <w:szCs w:val="16"/>
              </w:rPr>
              <w:t>Riferimento</w:t>
            </w:r>
          </w:p>
        </w:tc>
        <w:tc>
          <w:tcPr>
            <w:tcW w:w="5429" w:type="dxa"/>
          </w:tcPr>
          <w:p w14:paraId="60505C27" w14:textId="77777777" w:rsidR="004466E9" w:rsidRPr="003A7068" w:rsidRDefault="004466E9" w:rsidP="000D05B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Versione</w:t>
            </w:r>
          </w:p>
        </w:tc>
        <w:tc>
          <w:tcPr>
            <w:tcW w:w="5429" w:type="dxa"/>
          </w:tcPr>
          <w:p w14:paraId="09E30AB7" w14:textId="5F6EC4D6"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0D05B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Destinatario</w:t>
            </w:r>
          </w:p>
        </w:tc>
        <w:tc>
          <w:tcPr>
            <w:tcW w:w="5429" w:type="dxa"/>
          </w:tcPr>
          <w:p w14:paraId="1EB462D1"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Prof.ssa F. Ferrucci</w:t>
            </w:r>
          </w:p>
        </w:tc>
      </w:tr>
      <w:tr w:rsidR="004466E9" w:rsidRPr="00EE79E3" w14:paraId="281CD314" w14:textId="77777777" w:rsidTr="004466E9">
        <w:trPr>
          <w:trHeight w:val="611"/>
        </w:trPr>
        <w:tc>
          <w:tcPr>
            <w:tcW w:w="1693" w:type="dxa"/>
          </w:tcPr>
          <w:p w14:paraId="6A62921C"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Presentato da</w:t>
            </w:r>
          </w:p>
        </w:tc>
        <w:tc>
          <w:tcPr>
            <w:tcW w:w="5429" w:type="dxa"/>
          </w:tcPr>
          <w:p w14:paraId="628C3E8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Approvato da</w:t>
            </w:r>
          </w:p>
        </w:tc>
        <w:tc>
          <w:tcPr>
            <w:tcW w:w="5429" w:type="dxa"/>
          </w:tcPr>
          <w:p w14:paraId="7D549EC5" w14:textId="77777777" w:rsidR="004466E9" w:rsidRPr="003A7068" w:rsidRDefault="004466E9" w:rsidP="000D05B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0D05B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C1B49" w:rsidRPr="00357EA4" w:rsidRDefault="00217ED4"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C1B49" w:rsidRPr="000A12A8">
                                      <w:rPr>
                                        <w:color w:val="1F4E79"/>
                                      </w:rPr>
                                      <w:t>SDD</w:t>
                                    </w:r>
                                    <w:r w:rsidR="00FC1B49">
                                      <w:rPr>
                                        <w:color w:val="1F4E79"/>
                                      </w:rPr>
                                      <w:t xml:space="preserve">               </w:t>
                                    </w:r>
                                    <w:r w:rsidR="00FC1B49" w:rsidRPr="000A12A8">
                                      <w:rPr>
                                        <w:color w:val="1F4E79"/>
                                      </w:rPr>
                                      <w:t xml:space="preserve">System     </w:t>
                                    </w:r>
                                    <w:r w:rsidR="00FC1B49">
                                      <w:rPr>
                                        <w:color w:val="1F4E79"/>
                                      </w:rPr>
                                      <w:t xml:space="preserve"> </w:t>
                                    </w:r>
                                    <w:r w:rsidR="00FC1B49" w:rsidRPr="000A12A8">
                                      <w:rPr>
                                        <w:color w:val="1F4E79"/>
                                      </w:rPr>
                                      <w:t>Design Document</w:t>
                                    </w:r>
                                  </w:sdtContent>
                                </w:sdt>
                              </w:p>
                              <w:p w14:paraId="14EB8F21" w14:textId="7BC0CEE8" w:rsidR="00FC1B49" w:rsidRPr="00190021" w:rsidRDefault="00217ED4"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C1B49" w:rsidRPr="00190021">
                                      <w:rPr>
                                        <w:color w:val="1F4E79"/>
                                        <w:sz w:val="40"/>
                                        <w:szCs w:val="40"/>
                                      </w:rPr>
                                      <w:t>TutoratoSmart</w:t>
                                    </w:r>
                                  </w:sdtContent>
                                </w:sdt>
                              </w:p>
                              <w:p w14:paraId="0D1BE17C" w14:textId="77777777" w:rsidR="00FC1B49" w:rsidRDefault="00FC1B4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C1B49" w:rsidRPr="00357EA4" w:rsidRDefault="00FC1B4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FC1B49" w:rsidRPr="00190021" w:rsidRDefault="00FC1B4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FC1B49" w:rsidRDefault="00FC1B49"/>
                      </w:txbxContent>
                    </v:textbox>
                    <w10:wrap type="topAndBottom" anchorx="margin" anchory="margin"/>
                  </v:shape>
                </w:pict>
              </mc:Fallback>
            </mc:AlternateContent>
          </w:r>
          <w:r w:rsidR="00584F42">
            <w:rPr>
              <w:lang w:val="it-IT"/>
            </w:rPr>
            <w:br w:type="page"/>
          </w:r>
        </w:p>
        <w:p w14:paraId="21EC1BCD" w14:textId="6ECEA46A" w:rsidR="00357EA4" w:rsidRDefault="00814771" w:rsidP="000D05B9">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0D05B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0D05B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0D05B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0D05B9">
                <w:pPr>
                  <w:pStyle w:val="Gpstesto"/>
                  <w:spacing w:after="61" w:line="240" w:lineRule="auto"/>
                  <w:rPr>
                    <w:color w:val="FFFFFF" w:themeColor="background1"/>
                    <w:szCs w:val="24"/>
                  </w:rPr>
                </w:pPr>
                <w:r w:rsidRPr="00E8327A">
                  <w:rPr>
                    <w:b/>
                    <w:color w:val="FFFFFF" w:themeColor="background1"/>
                    <w:szCs w:val="24"/>
                  </w:rPr>
                  <w:t>Autori</w:t>
                </w:r>
              </w:p>
            </w:tc>
          </w:tr>
          <w:tr w:rsidR="005F1BFD" w:rsidRPr="000D05B9" w14:paraId="45F95BAE" w14:textId="77777777" w:rsidTr="005F1BFD">
            <w:trPr>
              <w:trHeight w:val="570"/>
            </w:trPr>
            <w:tc>
              <w:tcPr>
                <w:tcW w:w="2122" w:type="dxa"/>
                <w:shd w:val="clear" w:color="auto" w:fill="BDD6EE"/>
                <w:vAlign w:val="center"/>
              </w:tcPr>
              <w:p w14:paraId="14C5C2AE" w14:textId="6DE7D3DA" w:rsidR="005F1BFD" w:rsidRPr="00FF7C46" w:rsidRDefault="005F1BFD" w:rsidP="000D05B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0D05B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0D05B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0D05B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0D05B9">
                <w:pPr>
                  <w:pStyle w:val="Logo"/>
                  <w:spacing w:before="0" w:after="61"/>
                  <w:jc w:val="center"/>
                  <w:rPr>
                    <w:sz w:val="22"/>
                  </w:rPr>
                </w:pPr>
                <w:r w:rsidRPr="00FF7C46">
                  <w:rPr>
                    <w:sz w:val="22"/>
                  </w:rPr>
                  <w:t>Delle Cave Marco,</w:t>
                </w:r>
              </w:p>
              <w:p w14:paraId="42F18147" w14:textId="1157404A"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0D05B9"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0D05B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0D05B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0D05B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0D05B9">
                <w:pPr>
                  <w:pStyle w:val="Logo"/>
                  <w:spacing w:before="0" w:after="61"/>
                  <w:jc w:val="center"/>
                  <w:rPr>
                    <w:sz w:val="22"/>
                  </w:rPr>
                </w:pPr>
                <w:r w:rsidRPr="00FF7C46">
                  <w:rPr>
                    <w:sz w:val="22"/>
                  </w:rPr>
                  <w:t>Delle Cave Marco,</w:t>
                </w:r>
              </w:p>
              <w:p w14:paraId="75777DBE" w14:textId="4AAD9DE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0D05B9" w14:paraId="42E5853E" w14:textId="77777777" w:rsidTr="005F1BFD">
            <w:trPr>
              <w:trHeight w:val="570"/>
            </w:trPr>
            <w:tc>
              <w:tcPr>
                <w:tcW w:w="2122" w:type="dxa"/>
                <w:shd w:val="clear" w:color="auto" w:fill="BDD6EE"/>
              </w:tcPr>
              <w:p w14:paraId="567E7982" w14:textId="40B7419B" w:rsidR="005F1BFD" w:rsidRPr="00FF7C46" w:rsidRDefault="005F1BFD" w:rsidP="000D05B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0D05B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0D05B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0D05B9">
                <w:pPr>
                  <w:pStyle w:val="Logo"/>
                  <w:spacing w:before="0" w:after="61"/>
                  <w:jc w:val="center"/>
                  <w:rPr>
                    <w:sz w:val="22"/>
                  </w:rPr>
                </w:pPr>
                <w:r w:rsidRPr="00FF7C46">
                  <w:rPr>
                    <w:sz w:val="22"/>
                  </w:rPr>
                  <w:t>Delle Cave Marco,</w:t>
                </w:r>
              </w:p>
              <w:p w14:paraId="3FE803C5" w14:textId="2309A27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0D05B9"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0D05B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0D05B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0D05B9">
                <w:pPr>
                  <w:pStyle w:val="Logo"/>
                  <w:spacing w:before="0" w:after="61"/>
                  <w:jc w:val="center"/>
                  <w:rPr>
                    <w:sz w:val="22"/>
                  </w:rPr>
                </w:pPr>
                <w:r w:rsidRPr="00FF7C46">
                  <w:rPr>
                    <w:sz w:val="22"/>
                  </w:rPr>
                  <w:t>Delle Cave Marco,</w:t>
                </w:r>
              </w:p>
              <w:p w14:paraId="76C888A9" w14:textId="72582E18" w:rsidR="005F1BFD" w:rsidRPr="00FF7C46" w:rsidRDefault="005F1BFD" w:rsidP="000D05B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0D05B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0D05B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0D05B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0D05B9">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0D05B9">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0D05B9">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0D05B9">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0D05B9">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0D05B9">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0D05B9">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0D05B9">
                <w:pPr>
                  <w:pStyle w:val="Logo"/>
                  <w:spacing w:before="0" w:after="61"/>
                  <w:jc w:val="center"/>
                  <w:rPr>
                    <w:sz w:val="22"/>
                  </w:rPr>
                </w:pPr>
                <w:r>
                  <w:rPr>
                    <w:sz w:val="22"/>
                  </w:rPr>
                  <w:t>Pisciotta Manuel</w:t>
                </w:r>
              </w:p>
            </w:tc>
          </w:tr>
        </w:tbl>
        <w:p w14:paraId="20F8E6BD" w14:textId="77777777" w:rsidR="00855935" w:rsidRDefault="00855935" w:rsidP="000D05B9">
          <w:pPr>
            <w:pStyle w:val="Logo"/>
            <w:spacing w:before="0" w:after="61" w:line="240" w:lineRule="auto"/>
            <w:jc w:val="both"/>
            <w:rPr>
              <w:lang w:val="it-IT"/>
            </w:rPr>
          </w:pPr>
        </w:p>
        <w:p w14:paraId="2E9FAFD6" w14:textId="77777777" w:rsidR="00357EA4" w:rsidRDefault="00357EA4" w:rsidP="000D05B9">
          <w:pPr>
            <w:pStyle w:val="Logo"/>
            <w:spacing w:before="0" w:after="61" w:line="240" w:lineRule="auto"/>
            <w:jc w:val="both"/>
            <w:rPr>
              <w:lang w:val="it-IT"/>
            </w:rPr>
          </w:pPr>
        </w:p>
        <w:p w14:paraId="3F298134" w14:textId="77777777" w:rsidR="00357EA4" w:rsidRDefault="00357EA4" w:rsidP="000D05B9">
          <w:pPr>
            <w:pStyle w:val="Logo"/>
            <w:spacing w:before="0" w:after="61" w:line="240" w:lineRule="auto"/>
            <w:jc w:val="both"/>
            <w:rPr>
              <w:lang w:val="it-IT"/>
            </w:rPr>
          </w:pPr>
        </w:p>
        <w:p w14:paraId="364E8746" w14:textId="77777777" w:rsidR="00357EA4" w:rsidRDefault="00357EA4" w:rsidP="000D05B9">
          <w:pPr>
            <w:pStyle w:val="Logo"/>
            <w:spacing w:before="0" w:after="61" w:line="240" w:lineRule="auto"/>
            <w:jc w:val="both"/>
            <w:rPr>
              <w:lang w:val="it-IT"/>
            </w:rPr>
          </w:pPr>
        </w:p>
        <w:p w14:paraId="7DA86B08" w14:textId="77777777" w:rsidR="00357EA4" w:rsidRDefault="00357EA4" w:rsidP="000D05B9">
          <w:pPr>
            <w:pStyle w:val="Logo"/>
            <w:spacing w:before="0" w:after="61" w:line="240" w:lineRule="auto"/>
            <w:jc w:val="both"/>
            <w:rPr>
              <w:lang w:val="it-IT"/>
            </w:rPr>
          </w:pPr>
        </w:p>
        <w:p w14:paraId="6A9FCA6E" w14:textId="77777777" w:rsidR="00EA7701" w:rsidRDefault="00EA7701" w:rsidP="000D05B9">
          <w:pPr>
            <w:pStyle w:val="Logo"/>
            <w:spacing w:before="0" w:after="61" w:line="240" w:lineRule="auto"/>
            <w:jc w:val="both"/>
            <w:rPr>
              <w:lang w:val="it-IT"/>
            </w:rPr>
          </w:pPr>
        </w:p>
        <w:p w14:paraId="36D21095" w14:textId="77777777" w:rsidR="00EA7701" w:rsidRDefault="00EA7701" w:rsidP="000D05B9">
          <w:pPr>
            <w:pStyle w:val="Logo"/>
            <w:spacing w:before="0" w:after="61" w:line="240" w:lineRule="auto"/>
            <w:jc w:val="both"/>
            <w:rPr>
              <w:lang w:val="it-IT"/>
            </w:rPr>
          </w:pPr>
        </w:p>
        <w:p w14:paraId="3FDECAD8" w14:textId="77777777" w:rsidR="00EA7701" w:rsidRDefault="00EA7701" w:rsidP="000D05B9">
          <w:pPr>
            <w:pStyle w:val="Logo"/>
            <w:spacing w:before="0" w:after="61" w:line="240" w:lineRule="auto"/>
            <w:jc w:val="both"/>
            <w:rPr>
              <w:lang w:val="it-IT"/>
            </w:rPr>
          </w:pPr>
        </w:p>
        <w:p w14:paraId="081B37EB" w14:textId="77777777" w:rsidR="00EA7701" w:rsidRDefault="00EA7701" w:rsidP="000D05B9">
          <w:pPr>
            <w:pStyle w:val="Logo"/>
            <w:spacing w:before="0" w:after="61" w:line="240" w:lineRule="auto"/>
            <w:jc w:val="both"/>
            <w:rPr>
              <w:lang w:val="it-IT"/>
            </w:rPr>
          </w:pPr>
        </w:p>
        <w:p w14:paraId="15FCEB00" w14:textId="77777777" w:rsidR="00EA7701" w:rsidRDefault="00EA7701" w:rsidP="000D05B9">
          <w:pPr>
            <w:pStyle w:val="Logo"/>
            <w:spacing w:before="0" w:after="61" w:line="240" w:lineRule="auto"/>
            <w:jc w:val="both"/>
            <w:rPr>
              <w:lang w:val="it-IT"/>
            </w:rPr>
          </w:pPr>
        </w:p>
        <w:p w14:paraId="22BDCB5E" w14:textId="77777777" w:rsidR="00EA7701" w:rsidRDefault="00EA7701" w:rsidP="000D05B9">
          <w:pPr>
            <w:pStyle w:val="Logo"/>
            <w:spacing w:before="0" w:after="61" w:line="240" w:lineRule="auto"/>
            <w:jc w:val="both"/>
            <w:rPr>
              <w:lang w:val="it-IT"/>
            </w:rPr>
          </w:pPr>
        </w:p>
        <w:p w14:paraId="493D0C6D" w14:textId="77777777" w:rsidR="00EA7701" w:rsidRDefault="00EA7701" w:rsidP="000D05B9">
          <w:pPr>
            <w:pStyle w:val="Logo"/>
            <w:spacing w:before="0" w:after="61" w:line="240" w:lineRule="auto"/>
            <w:jc w:val="both"/>
            <w:rPr>
              <w:lang w:val="it-IT"/>
            </w:rPr>
          </w:pPr>
        </w:p>
        <w:p w14:paraId="4FB5C248" w14:textId="77777777" w:rsidR="00EA7701" w:rsidRDefault="00EA7701" w:rsidP="000D05B9">
          <w:pPr>
            <w:pStyle w:val="Logo"/>
            <w:spacing w:before="0" w:after="61" w:line="240" w:lineRule="auto"/>
            <w:jc w:val="both"/>
            <w:rPr>
              <w:lang w:val="it-IT"/>
            </w:rPr>
          </w:pPr>
        </w:p>
        <w:p w14:paraId="77EA8758" w14:textId="77777777" w:rsidR="00665E3C" w:rsidRDefault="00665E3C" w:rsidP="000D05B9">
          <w:pPr>
            <w:pStyle w:val="Logo"/>
            <w:spacing w:before="0" w:after="61" w:line="240" w:lineRule="auto"/>
            <w:jc w:val="both"/>
            <w:rPr>
              <w:lang w:val="it-IT"/>
            </w:rPr>
          </w:pPr>
        </w:p>
        <w:p w14:paraId="502CC8AC" w14:textId="3FC4B1EC" w:rsidR="00F01CCE" w:rsidRPr="00543756" w:rsidRDefault="00217ED4" w:rsidP="000D05B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0D05B9">
          <w:pPr>
            <w:pStyle w:val="Titolosommario"/>
            <w:spacing w:after="61" w:line="240" w:lineRule="auto"/>
            <w:jc w:val="both"/>
            <w:rPr>
              <w:color w:val="1F4E79"/>
            </w:rPr>
          </w:pPr>
          <w:r w:rsidRPr="00665E3C">
            <w:rPr>
              <w:color w:val="1F4E79"/>
              <w:sz w:val="36"/>
              <w:szCs w:val="36"/>
              <w:u w:val="single"/>
              <w:lang w:val="it-IT"/>
            </w:rPr>
            <w:t>Sommario</w:t>
          </w:r>
        </w:p>
        <w:p w14:paraId="79D83782" w14:textId="0D0E3A29" w:rsidR="00891AC5" w:rsidRPr="00891AC5" w:rsidRDefault="00665E3C" w:rsidP="000D05B9">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hyperlink w:anchor="_Toc27581374" w:history="1">
            <w:r w:rsidR="00891AC5" w:rsidRPr="004F149A">
              <w:rPr>
                <w:rStyle w:val="Collegamentoipertestuale"/>
                <w:noProof/>
                <w:lang w:val="it-IT"/>
              </w:rPr>
              <w:t>1. Introduzione</w:t>
            </w:r>
            <w:r w:rsidR="00891AC5">
              <w:rPr>
                <w:noProof/>
                <w:webHidden/>
              </w:rPr>
              <w:tab/>
            </w:r>
            <w:r w:rsidR="00891AC5">
              <w:rPr>
                <w:noProof/>
                <w:webHidden/>
              </w:rPr>
              <w:fldChar w:fldCharType="begin"/>
            </w:r>
            <w:r w:rsidR="00891AC5">
              <w:rPr>
                <w:noProof/>
                <w:webHidden/>
              </w:rPr>
              <w:instrText xml:space="preserve"> PAGEREF _Toc27581374 \h </w:instrText>
            </w:r>
            <w:r w:rsidR="00891AC5">
              <w:rPr>
                <w:noProof/>
                <w:webHidden/>
              </w:rPr>
            </w:r>
            <w:r w:rsidR="00891AC5">
              <w:rPr>
                <w:noProof/>
                <w:webHidden/>
              </w:rPr>
              <w:fldChar w:fldCharType="separate"/>
            </w:r>
            <w:r w:rsidR="00891AC5">
              <w:rPr>
                <w:noProof/>
                <w:webHidden/>
              </w:rPr>
              <w:t>3</w:t>
            </w:r>
            <w:r w:rsidR="00891AC5">
              <w:rPr>
                <w:noProof/>
                <w:webHidden/>
              </w:rPr>
              <w:fldChar w:fldCharType="end"/>
            </w:r>
          </w:hyperlink>
        </w:p>
        <w:p w14:paraId="76D667AA" w14:textId="1ACF1D12" w:rsidR="00891AC5" w:rsidRPr="00891AC5" w:rsidRDefault="00217ED4" w:rsidP="000D05B9">
          <w:pPr>
            <w:pStyle w:val="Sommario2"/>
            <w:spacing w:after="61"/>
            <w:rPr>
              <w:b/>
              <w:bCs/>
              <w:noProof/>
              <w:color w:val="auto"/>
              <w:sz w:val="24"/>
              <w:szCs w:val="24"/>
              <w:lang w:val="it-IT" w:eastAsia="it-IT"/>
            </w:rPr>
          </w:pPr>
          <w:hyperlink w:anchor="_Toc27581375" w:history="1">
            <w:r w:rsidR="00891AC5" w:rsidRPr="00891AC5">
              <w:rPr>
                <w:rStyle w:val="Collegamentoipertestuale"/>
                <w:b/>
                <w:bCs/>
                <w:noProof/>
                <w:sz w:val="24"/>
                <w:szCs w:val="24"/>
                <w:lang w:val="it-IT"/>
              </w:rPr>
              <w:t>1.1 Obiettivi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_Toc27581375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A53E543" w14:textId="457E9B0C" w:rsidR="00891AC5" w:rsidRPr="00891AC5" w:rsidRDefault="00217ED4" w:rsidP="000D05B9">
          <w:pPr>
            <w:pStyle w:val="Sommario2"/>
            <w:spacing w:after="61"/>
            <w:rPr>
              <w:b/>
              <w:bCs/>
              <w:noProof/>
              <w:color w:val="auto"/>
              <w:sz w:val="24"/>
              <w:szCs w:val="24"/>
              <w:lang w:val="it-IT" w:eastAsia="it-IT"/>
            </w:rPr>
          </w:pPr>
          <w:hyperlink w:anchor="_Toc27581376" w:history="1">
            <w:r w:rsidR="00891AC5" w:rsidRPr="00891AC5">
              <w:rPr>
                <w:rStyle w:val="Collegamentoipertestuale"/>
                <w:b/>
                <w:bCs/>
                <w:noProof/>
                <w:sz w:val="24"/>
                <w:szCs w:val="24"/>
                <w:lang w:val="it-IT"/>
              </w:rPr>
              <w:t>1.2 Design Goals</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_Toc27581376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F8F0299" w14:textId="3ACE74FD" w:rsidR="00891AC5" w:rsidRPr="00891AC5" w:rsidRDefault="00217ED4" w:rsidP="000D05B9">
          <w:pPr>
            <w:pStyle w:val="Sommario2"/>
            <w:spacing w:after="61"/>
            <w:rPr>
              <w:b/>
              <w:bCs/>
              <w:noProof/>
              <w:color w:val="auto"/>
              <w:sz w:val="24"/>
              <w:szCs w:val="24"/>
              <w:lang w:val="it-IT" w:eastAsia="it-IT"/>
            </w:rPr>
          </w:pPr>
          <w:hyperlink w:anchor="_Toc27581377" w:history="1">
            <w:r w:rsidR="00891AC5" w:rsidRPr="00891AC5">
              <w:rPr>
                <w:rStyle w:val="Collegamentoipertestuale"/>
                <w:b/>
                <w:bCs/>
                <w:noProof/>
                <w:sz w:val="24"/>
                <w:szCs w:val="24"/>
                <w:lang w:val="it-IT"/>
              </w:rPr>
              <w:t>1.3 Definizioni, acronimi e abbreviazioni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4C637775" w14:textId="52C64125" w:rsidR="00891AC5" w:rsidRPr="00891AC5" w:rsidRDefault="00217ED4" w:rsidP="000D05B9">
          <w:pPr>
            <w:pStyle w:val="Sommario2"/>
            <w:spacing w:after="61"/>
            <w:rPr>
              <w:b/>
              <w:bCs/>
              <w:noProof/>
              <w:color w:val="auto"/>
              <w:sz w:val="24"/>
              <w:szCs w:val="24"/>
              <w:lang w:val="it-IT" w:eastAsia="it-IT"/>
            </w:rPr>
          </w:pPr>
          <w:hyperlink w:anchor="_Toc27581378" w:history="1">
            <w:r w:rsidR="00891AC5" w:rsidRPr="00891AC5">
              <w:rPr>
                <w:rStyle w:val="Collegamentoipertestuale"/>
                <w:b/>
                <w:bCs/>
                <w:noProof/>
                <w:sz w:val="24"/>
                <w:szCs w:val="24"/>
                <w:lang w:val="it-IT"/>
              </w:rPr>
              <w:t>1.4 Riferimenti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1EEA8F1C" w14:textId="36F423BA" w:rsidR="00891AC5" w:rsidRPr="00891AC5" w:rsidRDefault="00217ED4" w:rsidP="000D05B9">
          <w:pPr>
            <w:pStyle w:val="Sommario2"/>
            <w:spacing w:after="61"/>
            <w:rPr>
              <w:b/>
              <w:bCs/>
              <w:noProof/>
              <w:color w:val="auto"/>
              <w:sz w:val="24"/>
              <w:szCs w:val="24"/>
              <w:lang w:val="it-IT" w:eastAsia="it-IT"/>
            </w:rPr>
          </w:pPr>
          <w:hyperlink w:anchor="_Toc27581379" w:history="1">
            <w:r w:rsidR="00891AC5" w:rsidRPr="00891AC5">
              <w:rPr>
                <w:rStyle w:val="Collegamentoipertestuale"/>
                <w:b/>
                <w:bCs/>
                <w:noProof/>
                <w:sz w:val="24"/>
                <w:szCs w:val="24"/>
                <w:lang w:val="it-IT"/>
              </w:rPr>
              <w:t>1.5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2780E337" w14:textId="386F83C9" w:rsidR="00891AC5" w:rsidRDefault="00217ED4"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80" w:history="1">
            <w:r w:rsidR="00891AC5" w:rsidRPr="004F149A">
              <w:rPr>
                <w:rStyle w:val="Collegamentoipertestuale"/>
                <w:noProof/>
                <w:lang w:val="it-IT"/>
              </w:rPr>
              <w:t>2. Architettura del Sistema corrente</w:t>
            </w:r>
            <w:r w:rsidR="00891AC5">
              <w:rPr>
                <w:noProof/>
                <w:webHidden/>
              </w:rPr>
              <w:tab/>
            </w:r>
            <w:r w:rsidR="00891AC5">
              <w:rPr>
                <w:noProof/>
                <w:webHidden/>
              </w:rPr>
              <w:fldChar w:fldCharType="begin"/>
            </w:r>
            <w:r w:rsidR="00891AC5">
              <w:rPr>
                <w:noProof/>
                <w:webHidden/>
              </w:rPr>
              <w:instrText xml:space="preserve"> PAGEREF _Toc27581380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69977BF" w14:textId="4C221787" w:rsidR="00891AC5" w:rsidRDefault="00217ED4"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81" w:history="1">
            <w:r w:rsidR="00891AC5" w:rsidRPr="004F149A">
              <w:rPr>
                <w:rStyle w:val="Collegamentoipertestuale"/>
                <w:noProof/>
                <w:lang w:val="it-IT"/>
              </w:rPr>
              <w:t>3. Architettura del Sistema proposto</w:t>
            </w:r>
            <w:r w:rsidR="00891AC5">
              <w:rPr>
                <w:noProof/>
                <w:webHidden/>
              </w:rPr>
              <w:tab/>
            </w:r>
            <w:r w:rsidR="00891AC5">
              <w:rPr>
                <w:noProof/>
                <w:webHidden/>
              </w:rPr>
              <w:fldChar w:fldCharType="begin"/>
            </w:r>
            <w:r w:rsidR="00891AC5">
              <w:rPr>
                <w:noProof/>
                <w:webHidden/>
              </w:rPr>
              <w:instrText xml:space="preserve"> PAGEREF _Toc27581381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89387CC" w14:textId="05899581" w:rsidR="00891AC5" w:rsidRPr="00891AC5" w:rsidRDefault="00217ED4" w:rsidP="000D05B9">
          <w:pPr>
            <w:pStyle w:val="Sommario2"/>
            <w:spacing w:after="61"/>
            <w:rPr>
              <w:b/>
              <w:bCs/>
              <w:noProof/>
              <w:color w:val="auto"/>
              <w:sz w:val="24"/>
              <w:szCs w:val="24"/>
              <w:lang w:val="it-IT" w:eastAsia="it-IT"/>
            </w:rPr>
          </w:pPr>
          <w:hyperlink w:anchor="_Toc27581382" w:history="1">
            <w:r w:rsidR="00891AC5" w:rsidRPr="00891AC5">
              <w:rPr>
                <w:rStyle w:val="Collegamentoipertestuale"/>
                <w:b/>
                <w:bCs/>
                <w:noProof/>
                <w:sz w:val="24"/>
                <w:szCs w:val="24"/>
                <w:lang w:val="it-IT"/>
              </w:rPr>
              <w:t>3.1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_Toc27581382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6ECD536E" w14:textId="577C1377" w:rsidR="00891AC5" w:rsidRPr="00891AC5" w:rsidRDefault="00217ED4" w:rsidP="000D05B9">
          <w:pPr>
            <w:pStyle w:val="Sommario2"/>
            <w:spacing w:after="61"/>
            <w:rPr>
              <w:b/>
              <w:bCs/>
              <w:noProof/>
              <w:color w:val="auto"/>
              <w:sz w:val="24"/>
              <w:szCs w:val="24"/>
              <w:lang w:val="it-IT" w:eastAsia="it-IT"/>
            </w:rPr>
          </w:pPr>
          <w:hyperlink w:anchor="_Toc27581383" w:history="1">
            <w:r w:rsidR="00891AC5" w:rsidRPr="00891AC5">
              <w:rPr>
                <w:rStyle w:val="Collegamentoipertestuale"/>
                <w:b/>
                <w:bCs/>
                <w:noProof/>
                <w:sz w:val="24"/>
                <w:szCs w:val="24"/>
                <w:lang w:val="it-IT"/>
              </w:rPr>
              <w:t>3.2 Decomposizione in sottosistemi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_Toc27581383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6</w:t>
            </w:r>
            <w:r w:rsidR="00891AC5" w:rsidRPr="00891AC5">
              <w:rPr>
                <w:b/>
                <w:bCs/>
                <w:noProof/>
                <w:webHidden/>
                <w:sz w:val="24"/>
                <w:szCs w:val="24"/>
              </w:rPr>
              <w:fldChar w:fldCharType="end"/>
            </w:r>
          </w:hyperlink>
        </w:p>
        <w:p w14:paraId="56069740" w14:textId="472E6CEA" w:rsidR="00891AC5" w:rsidRDefault="00217ED4" w:rsidP="000D05B9">
          <w:pPr>
            <w:pStyle w:val="Sommario3"/>
            <w:tabs>
              <w:tab w:val="right" w:leader="dot" w:pos="9061"/>
            </w:tabs>
            <w:spacing w:after="61" w:line="240" w:lineRule="auto"/>
            <w:rPr>
              <w:noProof/>
              <w:color w:val="auto"/>
              <w:sz w:val="22"/>
              <w:szCs w:val="22"/>
              <w:lang w:val="it-IT" w:eastAsia="it-IT"/>
            </w:rPr>
          </w:pPr>
          <w:hyperlink w:anchor="_Toc27581384" w:history="1">
            <w:r w:rsidR="00891AC5" w:rsidRPr="004F149A">
              <w:rPr>
                <w:rStyle w:val="Collegamentoipertestuale"/>
                <w:noProof/>
                <w:lang w:val="it-IT"/>
              </w:rPr>
              <w:t>3.2.1 Decomposizione in Layer</w:t>
            </w:r>
            <w:r w:rsidR="00891AC5">
              <w:rPr>
                <w:noProof/>
                <w:webHidden/>
              </w:rPr>
              <w:tab/>
            </w:r>
            <w:r w:rsidR="00891AC5">
              <w:rPr>
                <w:noProof/>
                <w:webHidden/>
              </w:rPr>
              <w:fldChar w:fldCharType="begin"/>
            </w:r>
            <w:r w:rsidR="00891AC5">
              <w:rPr>
                <w:noProof/>
                <w:webHidden/>
              </w:rPr>
              <w:instrText xml:space="preserve"> PAGEREF _Toc27581384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5E5487E" w14:textId="420E8DB1" w:rsidR="00891AC5" w:rsidRDefault="00217ED4" w:rsidP="000D05B9">
          <w:pPr>
            <w:pStyle w:val="Sommario3"/>
            <w:tabs>
              <w:tab w:val="right" w:leader="dot" w:pos="9061"/>
            </w:tabs>
            <w:spacing w:after="61" w:line="240" w:lineRule="auto"/>
            <w:rPr>
              <w:noProof/>
              <w:color w:val="auto"/>
              <w:sz w:val="22"/>
              <w:szCs w:val="22"/>
              <w:lang w:val="it-IT" w:eastAsia="it-IT"/>
            </w:rPr>
          </w:pPr>
          <w:hyperlink w:anchor="_Toc27581385" w:history="1">
            <w:r w:rsidR="00891AC5" w:rsidRPr="004F149A">
              <w:rPr>
                <w:rStyle w:val="Collegamentoipertestuale"/>
                <w:noProof/>
                <w:lang w:val="it-IT" w:eastAsia="it-IT"/>
              </w:rPr>
              <w:t>3.2.2 Decomposizione in Sottosistemi</w:t>
            </w:r>
            <w:r w:rsidR="00891AC5">
              <w:rPr>
                <w:noProof/>
                <w:webHidden/>
              </w:rPr>
              <w:tab/>
            </w:r>
            <w:r w:rsidR="00891AC5">
              <w:rPr>
                <w:noProof/>
                <w:webHidden/>
              </w:rPr>
              <w:fldChar w:fldCharType="begin"/>
            </w:r>
            <w:r w:rsidR="00891AC5">
              <w:rPr>
                <w:noProof/>
                <w:webHidden/>
              </w:rPr>
              <w:instrText xml:space="preserve"> PAGEREF _Toc27581385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81AE63C" w14:textId="5F90F60D" w:rsidR="00891AC5" w:rsidRDefault="00217ED4" w:rsidP="000D05B9">
          <w:pPr>
            <w:pStyle w:val="Sommario3"/>
            <w:tabs>
              <w:tab w:val="right" w:leader="dot" w:pos="9061"/>
            </w:tabs>
            <w:spacing w:after="61" w:line="240" w:lineRule="auto"/>
            <w:rPr>
              <w:noProof/>
              <w:color w:val="auto"/>
              <w:sz w:val="22"/>
              <w:szCs w:val="22"/>
              <w:lang w:val="it-IT" w:eastAsia="it-IT"/>
            </w:rPr>
          </w:pPr>
          <w:hyperlink w:anchor="_Toc27581386" w:history="1">
            <w:r w:rsidR="00891AC5" w:rsidRPr="004F149A">
              <w:rPr>
                <w:rStyle w:val="Collegamentoipertestuale"/>
                <w:noProof/>
                <w:lang w:val="it-IT"/>
              </w:rPr>
              <w:t>3.2.3 Diagramma di Deployment</w:t>
            </w:r>
            <w:r w:rsidR="00891AC5">
              <w:rPr>
                <w:noProof/>
                <w:webHidden/>
              </w:rPr>
              <w:tab/>
            </w:r>
            <w:r w:rsidR="00891AC5">
              <w:rPr>
                <w:noProof/>
                <w:webHidden/>
              </w:rPr>
              <w:fldChar w:fldCharType="begin"/>
            </w:r>
            <w:r w:rsidR="00891AC5">
              <w:rPr>
                <w:noProof/>
                <w:webHidden/>
              </w:rPr>
              <w:instrText xml:space="preserve"> PAGEREF _Toc27581386 \h </w:instrText>
            </w:r>
            <w:r w:rsidR="00891AC5">
              <w:rPr>
                <w:noProof/>
                <w:webHidden/>
              </w:rPr>
            </w:r>
            <w:r w:rsidR="00891AC5">
              <w:rPr>
                <w:noProof/>
                <w:webHidden/>
              </w:rPr>
              <w:fldChar w:fldCharType="separate"/>
            </w:r>
            <w:r w:rsidR="00891AC5">
              <w:rPr>
                <w:noProof/>
                <w:webHidden/>
              </w:rPr>
              <w:t>7</w:t>
            </w:r>
            <w:r w:rsidR="00891AC5">
              <w:rPr>
                <w:noProof/>
                <w:webHidden/>
              </w:rPr>
              <w:fldChar w:fldCharType="end"/>
            </w:r>
          </w:hyperlink>
        </w:p>
        <w:p w14:paraId="1AFF6B2F" w14:textId="473E9EEB" w:rsidR="00891AC5" w:rsidRPr="00891AC5" w:rsidRDefault="00217ED4" w:rsidP="000D05B9">
          <w:pPr>
            <w:pStyle w:val="Sommario2"/>
            <w:spacing w:after="61"/>
            <w:rPr>
              <w:b/>
              <w:bCs/>
              <w:noProof/>
              <w:color w:val="auto"/>
              <w:sz w:val="24"/>
              <w:szCs w:val="24"/>
              <w:lang w:val="it-IT" w:eastAsia="it-IT"/>
            </w:rPr>
          </w:pPr>
          <w:hyperlink w:anchor="_Toc27581387" w:history="1">
            <w:r w:rsidR="00891AC5" w:rsidRPr="00891AC5">
              <w:rPr>
                <w:rStyle w:val="Collegamentoipertestuale"/>
                <w:b/>
                <w:bCs/>
                <w:noProof/>
                <w:sz w:val="24"/>
                <w:szCs w:val="24"/>
                <w:lang w:val="it-IT"/>
              </w:rPr>
              <w:t>3.3 Mapping hardware/software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53BFA651" w14:textId="1497C977" w:rsidR="00891AC5" w:rsidRPr="00891AC5" w:rsidRDefault="00217ED4" w:rsidP="000D05B9">
          <w:pPr>
            <w:pStyle w:val="Sommario2"/>
            <w:spacing w:after="61"/>
            <w:rPr>
              <w:b/>
              <w:bCs/>
              <w:noProof/>
              <w:color w:val="auto"/>
              <w:sz w:val="24"/>
              <w:szCs w:val="24"/>
              <w:lang w:val="it-IT" w:eastAsia="it-IT"/>
            </w:rPr>
          </w:pPr>
          <w:hyperlink w:anchor="_Toc27581388" w:history="1">
            <w:r w:rsidR="00891AC5" w:rsidRPr="00891AC5">
              <w:rPr>
                <w:rStyle w:val="Collegamentoipertestuale"/>
                <w:b/>
                <w:bCs/>
                <w:noProof/>
                <w:sz w:val="24"/>
                <w:szCs w:val="24"/>
                <w:lang w:val="it-IT"/>
              </w:rPr>
              <w:t>3.4 Gestione dati persistenti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7A5C4CC3" w14:textId="608F69C3" w:rsidR="00891AC5" w:rsidRPr="00891AC5" w:rsidRDefault="00217ED4" w:rsidP="000D05B9">
          <w:pPr>
            <w:pStyle w:val="Sommario2"/>
            <w:spacing w:after="61"/>
            <w:rPr>
              <w:b/>
              <w:bCs/>
              <w:noProof/>
              <w:color w:val="auto"/>
              <w:sz w:val="24"/>
              <w:szCs w:val="24"/>
              <w:lang w:val="it-IT" w:eastAsia="it-IT"/>
            </w:rPr>
          </w:pPr>
          <w:hyperlink w:anchor="_Toc27581389" w:history="1">
            <w:r w:rsidR="00891AC5" w:rsidRPr="00891AC5">
              <w:rPr>
                <w:rStyle w:val="Collegamentoipertestuale"/>
                <w:b/>
                <w:bCs/>
                <w:noProof/>
                <w:sz w:val="24"/>
                <w:szCs w:val="24"/>
                <w:lang w:val="it-IT"/>
              </w:rPr>
              <w:t>3.5 Controllo degli accessi e sicurezza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12</w:t>
            </w:r>
            <w:r w:rsidR="00891AC5" w:rsidRPr="00891AC5">
              <w:rPr>
                <w:b/>
                <w:bCs/>
                <w:noProof/>
                <w:webHidden/>
                <w:sz w:val="24"/>
                <w:szCs w:val="24"/>
              </w:rPr>
              <w:fldChar w:fldCharType="end"/>
            </w:r>
          </w:hyperlink>
        </w:p>
        <w:p w14:paraId="41F9BECA" w14:textId="569E4B22" w:rsidR="00891AC5" w:rsidRPr="00891AC5" w:rsidRDefault="00217ED4" w:rsidP="000D05B9">
          <w:pPr>
            <w:pStyle w:val="Sommario2"/>
            <w:spacing w:after="61"/>
            <w:rPr>
              <w:b/>
              <w:bCs/>
              <w:noProof/>
              <w:color w:val="auto"/>
              <w:sz w:val="24"/>
              <w:szCs w:val="24"/>
              <w:lang w:val="it-IT" w:eastAsia="it-IT"/>
            </w:rPr>
          </w:pPr>
          <w:hyperlink w:anchor="_Toc27581390" w:history="1">
            <w:r w:rsidR="00891AC5" w:rsidRPr="00891AC5">
              <w:rPr>
                <w:rStyle w:val="Collegamentoipertestuale"/>
                <w:b/>
                <w:bCs/>
                <w:noProof/>
                <w:sz w:val="24"/>
                <w:szCs w:val="24"/>
                <w:lang w:val="it-IT"/>
              </w:rPr>
              <w:t>3.6 Controllo flusso globale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_Toc27581390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25191F3B" w14:textId="101CAE73" w:rsidR="00891AC5" w:rsidRPr="00891AC5" w:rsidRDefault="00217ED4" w:rsidP="000D05B9">
          <w:pPr>
            <w:pStyle w:val="Sommario2"/>
            <w:spacing w:after="61"/>
            <w:rPr>
              <w:b/>
              <w:bCs/>
              <w:noProof/>
              <w:color w:val="auto"/>
              <w:sz w:val="24"/>
              <w:szCs w:val="24"/>
              <w:lang w:val="it-IT" w:eastAsia="it-IT"/>
            </w:rPr>
          </w:pPr>
          <w:hyperlink w:anchor="_Toc27581391" w:history="1">
            <w:r w:rsidR="00891AC5" w:rsidRPr="00891AC5">
              <w:rPr>
                <w:rStyle w:val="Collegamentoipertestuale"/>
                <w:b/>
                <w:bCs/>
                <w:noProof/>
                <w:sz w:val="24"/>
                <w:szCs w:val="24"/>
                <w:lang w:val="it-IT"/>
              </w:rPr>
              <w:t>3.7 Condizione limite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_Toc27581391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4FCFD7B9" w14:textId="5422B364" w:rsidR="00891AC5" w:rsidRDefault="00217ED4" w:rsidP="000D05B9">
          <w:pPr>
            <w:pStyle w:val="Sommario3"/>
            <w:tabs>
              <w:tab w:val="right" w:leader="dot" w:pos="9061"/>
            </w:tabs>
            <w:spacing w:after="61" w:line="240" w:lineRule="auto"/>
            <w:rPr>
              <w:noProof/>
              <w:color w:val="auto"/>
              <w:sz w:val="22"/>
              <w:szCs w:val="22"/>
              <w:lang w:val="it-IT" w:eastAsia="it-IT"/>
            </w:rPr>
          </w:pPr>
          <w:hyperlink w:anchor="_Toc27581392" w:history="1">
            <w:r w:rsidR="00891AC5" w:rsidRPr="004F149A">
              <w:rPr>
                <w:rStyle w:val="Collegamentoipertestuale"/>
                <w:noProof/>
                <w:lang w:val="it-IT"/>
              </w:rPr>
              <w:t>3.7.1 Start-up</w:t>
            </w:r>
            <w:r w:rsidR="00891AC5">
              <w:rPr>
                <w:noProof/>
                <w:webHidden/>
              </w:rPr>
              <w:tab/>
            </w:r>
            <w:r w:rsidR="00891AC5">
              <w:rPr>
                <w:noProof/>
                <w:webHidden/>
              </w:rPr>
              <w:fldChar w:fldCharType="begin"/>
            </w:r>
            <w:r w:rsidR="00891AC5">
              <w:rPr>
                <w:noProof/>
                <w:webHidden/>
              </w:rPr>
              <w:instrText xml:space="preserve"> PAGEREF _Toc27581392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7393C45F" w14:textId="1D0A9720" w:rsidR="00891AC5" w:rsidRDefault="00217ED4" w:rsidP="000D05B9">
          <w:pPr>
            <w:pStyle w:val="Sommario3"/>
            <w:tabs>
              <w:tab w:val="right" w:leader="dot" w:pos="9061"/>
            </w:tabs>
            <w:spacing w:after="61" w:line="240" w:lineRule="auto"/>
            <w:rPr>
              <w:noProof/>
              <w:color w:val="auto"/>
              <w:sz w:val="22"/>
              <w:szCs w:val="22"/>
              <w:lang w:val="it-IT" w:eastAsia="it-IT"/>
            </w:rPr>
          </w:pPr>
          <w:hyperlink w:anchor="_Toc27581393" w:history="1">
            <w:r w:rsidR="00891AC5" w:rsidRPr="004F149A">
              <w:rPr>
                <w:rStyle w:val="Collegamentoipertestuale"/>
                <w:noProof/>
                <w:lang w:val="it-IT"/>
              </w:rPr>
              <w:t>3.7.2 Terminazione</w:t>
            </w:r>
            <w:r w:rsidR="00891AC5">
              <w:rPr>
                <w:noProof/>
                <w:webHidden/>
              </w:rPr>
              <w:tab/>
            </w:r>
            <w:r w:rsidR="00891AC5">
              <w:rPr>
                <w:noProof/>
                <w:webHidden/>
              </w:rPr>
              <w:fldChar w:fldCharType="begin"/>
            </w:r>
            <w:r w:rsidR="00891AC5">
              <w:rPr>
                <w:noProof/>
                <w:webHidden/>
              </w:rPr>
              <w:instrText xml:space="preserve"> PAGEREF _Toc27581393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06E16D7F" w14:textId="7E4664DD" w:rsidR="00891AC5" w:rsidRDefault="00217ED4" w:rsidP="000D05B9">
          <w:pPr>
            <w:pStyle w:val="Sommario3"/>
            <w:tabs>
              <w:tab w:val="right" w:leader="dot" w:pos="9061"/>
            </w:tabs>
            <w:spacing w:after="61" w:line="240" w:lineRule="auto"/>
            <w:rPr>
              <w:noProof/>
              <w:color w:val="auto"/>
              <w:sz w:val="22"/>
              <w:szCs w:val="22"/>
              <w:lang w:val="it-IT" w:eastAsia="it-IT"/>
            </w:rPr>
          </w:pPr>
          <w:hyperlink w:anchor="_Toc27581394" w:history="1">
            <w:r w:rsidR="00891AC5" w:rsidRPr="004F149A">
              <w:rPr>
                <w:rStyle w:val="Collegamentoipertestuale"/>
                <w:noProof/>
                <w:lang w:val="it-IT"/>
              </w:rPr>
              <w:t>3.7.3 Fallimento</w:t>
            </w:r>
            <w:r w:rsidR="00891AC5">
              <w:rPr>
                <w:noProof/>
                <w:webHidden/>
              </w:rPr>
              <w:tab/>
            </w:r>
            <w:r w:rsidR="00891AC5">
              <w:rPr>
                <w:noProof/>
                <w:webHidden/>
              </w:rPr>
              <w:fldChar w:fldCharType="begin"/>
            </w:r>
            <w:r w:rsidR="00891AC5">
              <w:rPr>
                <w:noProof/>
                <w:webHidden/>
              </w:rPr>
              <w:instrText xml:space="preserve"> PAGEREF _Toc27581394 \h </w:instrText>
            </w:r>
            <w:r w:rsidR="00891AC5">
              <w:rPr>
                <w:noProof/>
                <w:webHidden/>
              </w:rPr>
            </w:r>
            <w:r w:rsidR="00891AC5">
              <w:rPr>
                <w:noProof/>
                <w:webHidden/>
              </w:rPr>
              <w:fldChar w:fldCharType="separate"/>
            </w:r>
            <w:r w:rsidR="00891AC5">
              <w:rPr>
                <w:noProof/>
                <w:webHidden/>
              </w:rPr>
              <w:t>14</w:t>
            </w:r>
            <w:r w:rsidR="00891AC5">
              <w:rPr>
                <w:noProof/>
                <w:webHidden/>
              </w:rPr>
              <w:fldChar w:fldCharType="end"/>
            </w:r>
          </w:hyperlink>
        </w:p>
        <w:p w14:paraId="113253B7" w14:textId="1767617E" w:rsidR="00891AC5" w:rsidRDefault="00217ED4"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95" w:history="1">
            <w:r w:rsidR="00891AC5" w:rsidRPr="004F149A">
              <w:rPr>
                <w:rStyle w:val="Collegamentoipertestuale"/>
                <w:noProof/>
                <w:lang w:val="it-IT"/>
              </w:rPr>
              <w:t>4. Servizi dei Sottosistemi</w:t>
            </w:r>
            <w:r w:rsidR="00891AC5">
              <w:rPr>
                <w:noProof/>
                <w:webHidden/>
              </w:rPr>
              <w:tab/>
            </w:r>
            <w:r w:rsidR="00891AC5">
              <w:rPr>
                <w:noProof/>
                <w:webHidden/>
              </w:rPr>
              <w:fldChar w:fldCharType="begin"/>
            </w:r>
            <w:r w:rsidR="00891AC5">
              <w:rPr>
                <w:noProof/>
                <w:webHidden/>
              </w:rPr>
              <w:instrText xml:space="preserve"> PAGEREF _Toc27581395 \h </w:instrText>
            </w:r>
            <w:r w:rsidR="00891AC5">
              <w:rPr>
                <w:noProof/>
                <w:webHidden/>
              </w:rPr>
            </w:r>
            <w:r w:rsidR="00891AC5">
              <w:rPr>
                <w:noProof/>
                <w:webHidden/>
              </w:rPr>
              <w:fldChar w:fldCharType="separate"/>
            </w:r>
            <w:r w:rsidR="00891AC5">
              <w:rPr>
                <w:noProof/>
                <w:webHidden/>
              </w:rPr>
              <w:t>15</w:t>
            </w:r>
            <w:r w:rsidR="00891AC5">
              <w:rPr>
                <w:noProof/>
                <w:webHidden/>
              </w:rPr>
              <w:fldChar w:fldCharType="end"/>
            </w:r>
          </w:hyperlink>
        </w:p>
        <w:p w14:paraId="033D360E" w14:textId="6F23B058" w:rsidR="00F977BB" w:rsidRDefault="00F977BB" w:rsidP="000D05B9">
          <w:pPr>
            <w:spacing w:after="61" w:line="240" w:lineRule="auto"/>
            <w:jc w:val="both"/>
          </w:pPr>
          <w:r w:rsidRPr="004466E9">
            <w:rPr>
              <w:b/>
              <w:bCs/>
              <w:color w:val="auto"/>
            </w:rPr>
            <w:fldChar w:fldCharType="end"/>
          </w:r>
        </w:p>
      </w:sdtContent>
    </w:sdt>
    <w:p w14:paraId="76336677" w14:textId="77777777" w:rsidR="00523A23" w:rsidRPr="00523A23" w:rsidRDefault="00523A23" w:rsidP="000D05B9">
      <w:pPr>
        <w:spacing w:after="61" w:line="240" w:lineRule="auto"/>
        <w:jc w:val="both"/>
        <w:rPr>
          <w:lang w:val="it-IT"/>
        </w:rPr>
      </w:pPr>
    </w:p>
    <w:p w14:paraId="5FE635B1" w14:textId="77777777" w:rsidR="00523A23" w:rsidRPr="00523A23" w:rsidRDefault="00523A23" w:rsidP="000D05B9">
      <w:pPr>
        <w:spacing w:after="61" w:line="240" w:lineRule="auto"/>
        <w:jc w:val="both"/>
        <w:rPr>
          <w:lang w:val="it-IT"/>
        </w:rPr>
      </w:pPr>
    </w:p>
    <w:p w14:paraId="207D25D7" w14:textId="77777777" w:rsidR="00523A23" w:rsidRPr="00523A23" w:rsidRDefault="00523A23" w:rsidP="000D05B9">
      <w:pPr>
        <w:spacing w:after="61" w:line="240" w:lineRule="auto"/>
        <w:jc w:val="both"/>
        <w:rPr>
          <w:lang w:val="it-IT"/>
        </w:rPr>
      </w:pPr>
    </w:p>
    <w:p w14:paraId="2BD1B949" w14:textId="77777777" w:rsidR="00523A23" w:rsidRPr="00523A23" w:rsidRDefault="00523A23" w:rsidP="000D05B9">
      <w:pPr>
        <w:spacing w:after="61" w:line="240" w:lineRule="auto"/>
        <w:jc w:val="both"/>
        <w:rPr>
          <w:lang w:val="it-IT"/>
        </w:rPr>
      </w:pPr>
    </w:p>
    <w:p w14:paraId="3F3F3AFE" w14:textId="77777777" w:rsidR="00523A23" w:rsidRDefault="00523A23" w:rsidP="000D05B9">
      <w:pPr>
        <w:spacing w:after="61" w:line="240" w:lineRule="auto"/>
        <w:jc w:val="both"/>
        <w:rPr>
          <w:b/>
          <w:bCs/>
          <w:sz w:val="26"/>
          <w:szCs w:val="26"/>
          <w:lang w:val="it-IT"/>
        </w:rPr>
      </w:pPr>
    </w:p>
    <w:p w14:paraId="245E9D44" w14:textId="65E732EE" w:rsidR="00523A23" w:rsidRDefault="00523A23" w:rsidP="000D05B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0D05B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0D05B9">
      <w:pPr>
        <w:pStyle w:val="Titolo1"/>
        <w:spacing w:after="61" w:line="240" w:lineRule="auto"/>
        <w:jc w:val="both"/>
        <w:rPr>
          <w:color w:val="1F4E79"/>
          <w:lang w:val="it-IT"/>
        </w:rPr>
      </w:pPr>
      <w:bookmarkStart w:id="1" w:name="_Toc26433059"/>
      <w:bookmarkStart w:id="2" w:name="_Toc2758137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0D05B9">
      <w:pPr>
        <w:pStyle w:val="Titolo2"/>
        <w:spacing w:before="0" w:after="61"/>
        <w:jc w:val="both"/>
        <w:rPr>
          <w:color w:val="auto"/>
          <w:lang w:val="it-IT"/>
        </w:rPr>
      </w:pPr>
      <w:bookmarkStart w:id="3" w:name="_Toc26433060"/>
      <w:bookmarkStart w:id="4" w:name="_Toc2758137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40500F86" w:rsidR="00921C5C" w:rsidRPr="004466E9" w:rsidRDefault="00921C5C" w:rsidP="000D05B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0D05B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0D05B9">
      <w:pPr>
        <w:pStyle w:val="Nessunaspaziatura"/>
        <w:spacing w:after="61"/>
        <w:jc w:val="both"/>
        <w:rPr>
          <w:lang w:val="it-IT"/>
        </w:rPr>
      </w:pPr>
    </w:p>
    <w:p w14:paraId="3DA8BA59" w14:textId="1EC848B9" w:rsidR="006B4A8D" w:rsidRPr="004466E9" w:rsidRDefault="0026167D" w:rsidP="000D05B9">
      <w:pPr>
        <w:pStyle w:val="Titolo2"/>
        <w:spacing w:before="0" w:after="61"/>
        <w:jc w:val="both"/>
        <w:rPr>
          <w:color w:val="auto"/>
          <w:lang w:val="it-IT"/>
        </w:rPr>
      </w:pPr>
      <w:bookmarkStart w:id="5" w:name="_Toc26433061"/>
      <w:bookmarkStart w:id="6" w:name="_Toc27581376"/>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0D05B9">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0D05B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0D05B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0D05B9">
      <w:pPr>
        <w:pStyle w:val="Paragrafoelenco"/>
        <w:spacing w:after="61" w:line="240" w:lineRule="auto"/>
        <w:ind w:left="1440"/>
        <w:jc w:val="both"/>
        <w:rPr>
          <w:sz w:val="20"/>
          <w:szCs w:val="16"/>
          <w:lang w:val="it-IT"/>
        </w:rPr>
      </w:pPr>
    </w:p>
    <w:p w14:paraId="34CBB8BE"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0D05B9">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6D0A3C9E" w:rsidR="00336EA4" w:rsidRDefault="00336EA4" w:rsidP="000D05B9">
      <w:pPr>
        <w:pStyle w:val="Default"/>
        <w:spacing w:after="61"/>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3CC46226" w14:textId="54F6233F" w:rsidR="0079424D" w:rsidRDefault="0079424D" w:rsidP="000D05B9">
      <w:pPr>
        <w:pStyle w:val="Default"/>
        <w:spacing w:after="61"/>
        <w:ind w:left="2160"/>
        <w:rPr>
          <w:color w:val="auto"/>
        </w:rPr>
      </w:pPr>
    </w:p>
    <w:p w14:paraId="01B300C1" w14:textId="4B30AFEC" w:rsidR="0079424D" w:rsidRDefault="0079424D" w:rsidP="000D05B9">
      <w:pPr>
        <w:pStyle w:val="Default"/>
        <w:spacing w:after="61"/>
        <w:ind w:left="2160"/>
        <w:rPr>
          <w:color w:val="auto"/>
        </w:rPr>
      </w:pPr>
    </w:p>
    <w:p w14:paraId="25D9D957" w14:textId="77777777" w:rsidR="0079424D" w:rsidRPr="00336EA4" w:rsidRDefault="0079424D" w:rsidP="000D05B9">
      <w:pPr>
        <w:pStyle w:val="Default"/>
        <w:spacing w:after="61"/>
        <w:ind w:left="2160"/>
        <w:rPr>
          <w:color w:val="auto"/>
        </w:rPr>
      </w:pPr>
    </w:p>
    <w:p w14:paraId="33548187" w14:textId="040B4CEA"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Disponibilità</w:t>
      </w:r>
    </w:p>
    <w:p w14:paraId="40926AD3" w14:textId="0D439546"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0D05B9">
      <w:pPr>
        <w:pStyle w:val="Paragrafoelenco"/>
        <w:spacing w:after="61" w:line="240" w:lineRule="auto"/>
        <w:ind w:left="1440"/>
        <w:jc w:val="both"/>
        <w:rPr>
          <w:sz w:val="20"/>
          <w:szCs w:val="16"/>
          <w:lang w:val="it-IT"/>
        </w:rPr>
      </w:pPr>
    </w:p>
    <w:p w14:paraId="591F62E9"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È stimato un costo complessivo di 200 ore per la progettazione e lo sviluppo del sistema (50 ore per ogni team member).</w:t>
      </w:r>
    </w:p>
    <w:p w14:paraId="2E997B45" w14:textId="77777777" w:rsidR="004466E9" w:rsidRPr="004466E9" w:rsidRDefault="004466E9" w:rsidP="000D05B9">
      <w:pPr>
        <w:pStyle w:val="Nessunaspaziatura"/>
        <w:spacing w:after="61"/>
        <w:rPr>
          <w:lang w:val="it-IT"/>
        </w:rPr>
      </w:pPr>
    </w:p>
    <w:p w14:paraId="35E3C2DB"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0D05B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0D05B9">
      <w:pPr>
        <w:pStyle w:val="Paragrafoelenco"/>
        <w:spacing w:after="61" w:line="240" w:lineRule="auto"/>
        <w:ind w:left="1440"/>
        <w:jc w:val="both"/>
        <w:rPr>
          <w:sz w:val="20"/>
          <w:szCs w:val="16"/>
          <w:lang w:val="it-IT"/>
        </w:rPr>
      </w:pPr>
    </w:p>
    <w:p w14:paraId="7CDFDCC2" w14:textId="77777777" w:rsidR="00BE699F" w:rsidRPr="00603AC3" w:rsidRDefault="008032C3" w:rsidP="000D05B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C2C042D" w:rsidR="00E759ED" w:rsidRDefault="006F2D4D" w:rsidP="000D05B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2CFD8E60" w14:textId="0A4F6794" w:rsidR="008032C3"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12A82CBC" w:rsidR="00E759ED" w:rsidRPr="004466E9" w:rsidRDefault="006F2D4D" w:rsidP="000D05B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lastRenderedPageBreak/>
        <w:t>-</w:t>
      </w:r>
      <w:r w:rsidR="00E759ED" w:rsidRPr="004466E9">
        <w:rPr>
          <w:rFonts w:ascii="Garamond" w:eastAsia="MS Mincho" w:hAnsi="Garamond" w:cs="Times New Roman"/>
          <w:color w:val="auto"/>
          <w:lang w:val="it-IT"/>
        </w:rPr>
        <w:t xml:space="preserve">Il lavoro dell’utente verrà supportato nel miglior modo possibile dal sistema, infatti l’utente compirà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0D05B9">
      <w:pPr>
        <w:pStyle w:val="Titolo2"/>
        <w:spacing w:before="0" w:after="61"/>
        <w:jc w:val="both"/>
        <w:rPr>
          <w:color w:val="auto"/>
          <w:lang w:val="it-IT"/>
        </w:rPr>
      </w:pPr>
      <w:bookmarkStart w:id="7" w:name="_Toc26433062"/>
      <w:bookmarkStart w:id="8" w:name="_Toc27581377"/>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Requirements Analysis Document.</w:t>
      </w:r>
    </w:p>
    <w:p w14:paraId="7ED2FE5B"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0D05B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r w:rsidRPr="004466E9">
        <w:rPr>
          <w:color w:val="auto"/>
        </w:rPr>
        <w:t>Nasce, perciò, a partire dai bisogni dell’utente.</w:t>
      </w:r>
    </w:p>
    <w:p w14:paraId="39A397F4" w14:textId="77777777" w:rsidR="00662BAB" w:rsidRPr="004466E9" w:rsidRDefault="00662BAB" w:rsidP="000D05B9">
      <w:pPr>
        <w:spacing w:after="61" w:line="240" w:lineRule="auto"/>
        <w:jc w:val="both"/>
        <w:rPr>
          <w:color w:val="auto"/>
          <w:sz w:val="20"/>
          <w:szCs w:val="16"/>
        </w:rPr>
      </w:pPr>
    </w:p>
    <w:p w14:paraId="0DC985CB" w14:textId="5EC61800" w:rsidR="0026167D" w:rsidRPr="004466E9" w:rsidRDefault="003A1A39" w:rsidP="000D05B9">
      <w:pPr>
        <w:pStyle w:val="Titolo2"/>
        <w:spacing w:before="0" w:after="61"/>
        <w:jc w:val="both"/>
        <w:rPr>
          <w:color w:val="auto"/>
          <w:lang w:val="it-IT"/>
        </w:rPr>
      </w:pPr>
      <w:bookmarkStart w:id="9" w:name="_Toc26433063"/>
      <w:bookmarkStart w:id="10" w:name="_Toc2758137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Ian Sommerville, Software Engineering, Addison Wesely.</w:t>
      </w:r>
    </w:p>
    <w:p w14:paraId="4CEE5F57" w14:textId="6A366E08"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0D05B9">
      <w:pPr>
        <w:spacing w:after="61" w:line="240" w:lineRule="auto"/>
        <w:jc w:val="both"/>
        <w:rPr>
          <w:color w:val="auto"/>
          <w:sz w:val="20"/>
          <w:szCs w:val="16"/>
          <w:lang w:val="it-IT"/>
        </w:rPr>
      </w:pPr>
    </w:p>
    <w:p w14:paraId="36930311" w14:textId="77777777" w:rsidR="0026167D" w:rsidRPr="004466E9" w:rsidRDefault="003A1A39" w:rsidP="000D05B9">
      <w:pPr>
        <w:pStyle w:val="Titolo2"/>
        <w:spacing w:before="0" w:after="61"/>
        <w:jc w:val="both"/>
        <w:rPr>
          <w:color w:val="auto"/>
          <w:lang w:val="it-IT"/>
        </w:rPr>
      </w:pPr>
      <w:bookmarkStart w:id="11" w:name="_Toc26433064"/>
      <w:bookmarkStart w:id="12" w:name="_Toc2758137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0D05B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0D05B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0D05B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0D05B9">
      <w:pPr>
        <w:spacing w:after="61" w:line="240" w:lineRule="auto"/>
        <w:jc w:val="both"/>
        <w:rPr>
          <w:sz w:val="20"/>
          <w:szCs w:val="16"/>
          <w:lang w:val="it-IT"/>
        </w:rPr>
      </w:pPr>
    </w:p>
    <w:p w14:paraId="59E38350" w14:textId="77777777" w:rsidR="00357EA4" w:rsidRPr="00E7420F" w:rsidRDefault="0026167D" w:rsidP="000D05B9">
      <w:pPr>
        <w:pStyle w:val="Titolo1"/>
        <w:spacing w:after="61" w:line="240" w:lineRule="auto"/>
        <w:jc w:val="both"/>
        <w:rPr>
          <w:color w:val="1F4E79"/>
          <w:lang w:val="it-IT"/>
        </w:rPr>
      </w:pPr>
      <w:bookmarkStart w:id="13" w:name="_Toc26433065"/>
      <w:bookmarkStart w:id="14" w:name="_Toc27581380"/>
      <w:r w:rsidRPr="00E7420F">
        <w:rPr>
          <w:color w:val="1F4E79"/>
          <w:lang w:val="it-IT"/>
        </w:rPr>
        <w:t xml:space="preserve">2. </w:t>
      </w:r>
      <w:r w:rsidR="003A1A39" w:rsidRPr="003A7068">
        <w:rPr>
          <w:color w:val="1F4E79"/>
          <w:u w:val="single"/>
          <w:lang w:val="it-IT"/>
        </w:rPr>
        <w:t>Architettura del Sistema corrente</w:t>
      </w:r>
      <w:bookmarkEnd w:id="13"/>
      <w:bookmarkEnd w:id="14"/>
      <w:r w:rsidR="003A1A39" w:rsidRPr="00E7420F">
        <w:rPr>
          <w:color w:val="1F4E79"/>
          <w:lang w:val="it-IT"/>
        </w:rPr>
        <w:tab/>
      </w:r>
    </w:p>
    <w:p w14:paraId="3EBFC38C" w14:textId="41B2F9AC" w:rsidR="001B325F" w:rsidRPr="004466E9" w:rsidRDefault="001B325F" w:rsidP="000D05B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Quindi si tratta di un sistema che rientra nel campo della Greenfield Engineering.</w:t>
      </w:r>
    </w:p>
    <w:p w14:paraId="5DBD9FA2" w14:textId="3C741F44" w:rsidR="001B325F" w:rsidRPr="004466E9" w:rsidRDefault="001B325F" w:rsidP="000D05B9">
      <w:pPr>
        <w:spacing w:after="61" w:line="240" w:lineRule="auto"/>
        <w:jc w:val="both"/>
        <w:rPr>
          <w:color w:val="auto"/>
          <w:lang w:val="it-IT"/>
        </w:rPr>
      </w:pPr>
      <w:r w:rsidRPr="004466E9">
        <w:rPr>
          <w:color w:val="auto"/>
          <w:lang w:val="it-IT"/>
        </w:rPr>
        <w:t>Infatti in un Greenfield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0D05B9">
      <w:pPr>
        <w:spacing w:after="61" w:line="240" w:lineRule="auto"/>
        <w:jc w:val="both"/>
        <w:rPr>
          <w:sz w:val="20"/>
          <w:szCs w:val="16"/>
          <w:lang w:val="it-IT"/>
        </w:rPr>
      </w:pPr>
    </w:p>
    <w:p w14:paraId="6B748709" w14:textId="0EA3C999" w:rsidR="0026167D" w:rsidRPr="00E7420F" w:rsidRDefault="0026167D" w:rsidP="000D05B9">
      <w:pPr>
        <w:pStyle w:val="Titolo1"/>
        <w:spacing w:after="61" w:line="240" w:lineRule="auto"/>
        <w:jc w:val="both"/>
        <w:rPr>
          <w:color w:val="1F4E79"/>
          <w:lang w:val="it-IT"/>
        </w:rPr>
      </w:pPr>
      <w:bookmarkStart w:id="15" w:name="_Toc26433066"/>
      <w:bookmarkStart w:id="16" w:name="_Toc2758138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5"/>
      <w:bookmarkEnd w:id="16"/>
    </w:p>
    <w:p w14:paraId="706D58EE" w14:textId="21D68237" w:rsidR="009148B8" w:rsidRPr="004466E9" w:rsidRDefault="0026167D" w:rsidP="000D05B9">
      <w:pPr>
        <w:pStyle w:val="Titolo2"/>
        <w:spacing w:before="0" w:after="61"/>
        <w:jc w:val="both"/>
        <w:rPr>
          <w:color w:val="auto"/>
          <w:lang w:val="it-IT"/>
        </w:rPr>
      </w:pPr>
      <w:bookmarkStart w:id="17" w:name="_Toc26433067"/>
      <w:bookmarkStart w:id="18" w:name="_Toc27581382"/>
      <w:r w:rsidRPr="004466E9">
        <w:rPr>
          <w:color w:val="auto"/>
          <w:lang w:val="it-IT"/>
        </w:rPr>
        <w:t xml:space="preserve">3.1 </w:t>
      </w:r>
      <w:r w:rsidR="004A29E6" w:rsidRPr="004466E9">
        <w:rPr>
          <w:color w:val="auto"/>
          <w:lang w:val="it-IT"/>
        </w:rPr>
        <w:t>Panoramica</w:t>
      </w:r>
      <w:bookmarkEnd w:id="17"/>
      <w:bookmarkEnd w:id="18"/>
    </w:p>
    <w:p w14:paraId="44821D83" w14:textId="062E1D10" w:rsidR="00163BE7" w:rsidRPr="004466E9" w:rsidRDefault="009552D7" w:rsidP="000D05B9">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xml:space="preserve">. Metterà a disposizione dello studente le interfacce per registrarsi alla piattaforma, per prenotare un nuovo appuntamento e per modificarlo; mentre invece il tutor potrà accettare gli appuntamenti, </w:t>
      </w:r>
      <w:r w:rsidRPr="004466E9">
        <w:rPr>
          <w:color w:val="auto"/>
          <w:szCs w:val="24"/>
          <w:lang w:val="it-IT"/>
        </w:rPr>
        <w:lastRenderedPageBreak/>
        <w:t>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ovvero ottiene gli input dall’utente </w:t>
      </w:r>
      <w:r w:rsidR="009F283D">
        <w:rPr>
          <w:color w:val="auto"/>
          <w:lang w:val="it-IT"/>
        </w:rPr>
        <w:t xml:space="preserve">tramite la view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r w:rsidR="009F283D">
        <w:rPr>
          <w:color w:val="auto"/>
          <w:lang w:val="it-IT"/>
        </w:rPr>
        <w:t>v</w:t>
      </w:r>
      <w:r w:rsidR="00FA63C1">
        <w:rPr>
          <w:color w:val="auto"/>
          <w:lang w:val="it-IT"/>
        </w:rPr>
        <w:t>iew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0D05B9">
      <w:pPr>
        <w:pStyle w:val="Titolo2"/>
        <w:spacing w:before="0" w:after="61"/>
        <w:jc w:val="both"/>
        <w:rPr>
          <w:color w:val="auto"/>
          <w:lang w:val="it-IT"/>
        </w:rPr>
      </w:pPr>
      <w:bookmarkStart w:id="19" w:name="_Toc26433068"/>
      <w:bookmarkStart w:id="20" w:name="_Toc2758138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3A7068" w:rsidRDefault="00186EF2" w:rsidP="000D05B9">
      <w:pPr>
        <w:pStyle w:val="Titolo3"/>
        <w:spacing w:before="0" w:after="61" w:line="240" w:lineRule="auto"/>
        <w:jc w:val="both"/>
        <w:rPr>
          <w:color w:val="auto"/>
          <w:lang w:val="it-IT"/>
        </w:rPr>
      </w:pPr>
      <w:r w:rsidRPr="003A7068">
        <w:rPr>
          <w:color w:val="auto"/>
          <w:lang w:val="it-IT"/>
        </w:rPr>
        <w:t xml:space="preserve"> </w:t>
      </w:r>
      <w:bookmarkStart w:id="21" w:name="_Toc26433069"/>
      <w:bookmarkStart w:id="22" w:name="_Toc27581384"/>
      <w:r w:rsidRPr="003A7068">
        <w:rPr>
          <w:color w:val="auto"/>
          <w:lang w:val="it-IT"/>
        </w:rPr>
        <w:t>3.2.1 Decomposizione in Layer</w:t>
      </w:r>
      <w:bookmarkEnd w:id="21"/>
      <w:bookmarkEnd w:id="22"/>
    </w:p>
    <w:p w14:paraId="25DD44DC" w14:textId="040F262A" w:rsidR="00186EF2" w:rsidRDefault="00186EF2" w:rsidP="000D05B9">
      <w:pPr>
        <w:spacing w:after="61" w:line="240" w:lineRule="auto"/>
        <w:jc w:val="both"/>
        <w:rPr>
          <w:color w:val="auto"/>
          <w:lang w:val="it-IT"/>
        </w:rPr>
      </w:pPr>
      <w:r w:rsidRPr="004466E9">
        <w:rPr>
          <w:color w:val="auto"/>
          <w:lang w:val="it-IT"/>
        </w:rPr>
        <w:t xml:space="preserve"> La decomposizione prevista per il sistema è composta da tre layer che si occupano di gestirne aspetti e funzionalità differenti:</w:t>
      </w:r>
    </w:p>
    <w:p w14:paraId="185C35EE" w14:textId="2BF9055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View</w:t>
      </w:r>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0D05B9">
      <w:pPr>
        <w:pStyle w:val="Nessunaspaziatura"/>
        <w:spacing w:after="61"/>
        <w:ind w:left="720"/>
        <w:rPr>
          <w:lang w:val="it-IT"/>
        </w:rPr>
      </w:pPr>
    </w:p>
    <w:p w14:paraId="3B33BA78" w14:textId="68B0B077" w:rsidR="009552D7" w:rsidRDefault="0011401A" w:rsidP="000D05B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0D05B9">
      <w:pPr>
        <w:pStyle w:val="Titolo3"/>
        <w:spacing w:before="0" w:after="61" w:line="240" w:lineRule="auto"/>
        <w:jc w:val="both"/>
        <w:rPr>
          <w:noProof/>
          <w:lang w:val="it-IT" w:eastAsia="it-IT"/>
        </w:rPr>
      </w:pPr>
      <w:bookmarkStart w:id="23" w:name="_Toc27581385"/>
      <w:r w:rsidRPr="00DB7513">
        <w:rPr>
          <w:noProof/>
          <w:lang w:val="it-IT" w:eastAsia="it-IT"/>
        </w:rPr>
        <w:t xml:space="preserve">3.2.2 </w:t>
      </w:r>
      <w:r w:rsidRPr="003A7068">
        <w:rPr>
          <w:noProof/>
          <w:color w:val="auto"/>
          <w:lang w:val="it-IT" w:eastAsia="it-IT"/>
        </w:rPr>
        <w:t>Decomposizione in Sottosistemi</w:t>
      </w:r>
      <w:bookmarkEnd w:id="23"/>
    </w:p>
    <w:p w14:paraId="5873CF30" w14:textId="62FFED91" w:rsidR="009F3310" w:rsidRPr="00185E9B" w:rsidRDefault="009F3310" w:rsidP="000D05B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0D05B9">
      <w:pPr>
        <w:pStyle w:val="Nessunaspaziatura"/>
        <w:spacing w:after="61"/>
        <w:jc w:val="both"/>
        <w:rPr>
          <w:color w:val="auto"/>
          <w:lang w:val="it-IT" w:eastAsia="it-IT"/>
        </w:rPr>
      </w:pPr>
    </w:p>
    <w:p w14:paraId="04F76C51" w14:textId="4A8EEFC1" w:rsidR="009F3310" w:rsidRDefault="009F3310" w:rsidP="000D05B9">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628A97D7" w:rsidR="009F3310" w:rsidRDefault="0079424D" w:rsidP="000D05B9">
      <w:pPr>
        <w:pStyle w:val="Nessunaspaziatura"/>
        <w:spacing w:after="61"/>
        <w:jc w:val="center"/>
        <w:rPr>
          <w:lang w:val="it-IT"/>
        </w:rPr>
      </w:pPr>
      <w:r>
        <w:rPr>
          <w:noProof/>
        </w:rPr>
        <w:lastRenderedPageBreak/>
        <w:drawing>
          <wp:inline distT="0" distB="0" distL="0" distR="0" wp14:anchorId="3EA85B4F" wp14:editId="356E0593">
            <wp:extent cx="5760085" cy="3421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21380"/>
                    </a:xfrm>
                    <a:prstGeom prst="rect">
                      <a:avLst/>
                    </a:prstGeom>
                    <a:noFill/>
                    <a:ln>
                      <a:noFill/>
                    </a:ln>
                  </pic:spPr>
                </pic:pic>
              </a:graphicData>
            </a:graphic>
          </wp:inline>
        </w:drawing>
      </w:r>
    </w:p>
    <w:p w14:paraId="7E90F253" w14:textId="19AD4959" w:rsidR="009552D7" w:rsidRDefault="009552D7" w:rsidP="000D05B9">
      <w:pPr>
        <w:pStyle w:val="Nessunaspaziatura"/>
        <w:spacing w:after="61"/>
        <w:jc w:val="both"/>
        <w:rPr>
          <w:lang w:val="it-IT"/>
        </w:rPr>
      </w:pPr>
    </w:p>
    <w:p w14:paraId="082A6AC8" w14:textId="2F16F8DF" w:rsidR="009F3310"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View</w:t>
      </w:r>
      <w:r w:rsidRPr="003A7068">
        <w:rPr>
          <w:color w:val="auto"/>
          <w:lang w:val="it-IT"/>
        </w:rPr>
        <w:t xml:space="preserve"> prevede </w:t>
      </w:r>
      <w:r w:rsidR="00EB0278">
        <w:rPr>
          <w:color w:val="auto"/>
          <w:lang w:val="it-IT"/>
        </w:rPr>
        <w:t xml:space="preserve">la gestione di </w:t>
      </w:r>
      <w:r w:rsidR="00970244">
        <w:rPr>
          <w:color w:val="auto"/>
          <w:lang w:val="it-IT"/>
        </w:rPr>
        <w:t>3</w:t>
      </w:r>
      <w:r w:rsidRPr="003A7068">
        <w:rPr>
          <w:color w:val="auto"/>
          <w:lang w:val="it-IT"/>
        </w:rPr>
        <w:t xml:space="preserve"> sottosistem</w:t>
      </w:r>
      <w:r w:rsidR="00970244">
        <w:rPr>
          <w:color w:val="auto"/>
          <w:lang w:val="it-IT"/>
        </w:rPr>
        <w:t>i</w:t>
      </w:r>
      <w:r w:rsidRPr="003A7068">
        <w:rPr>
          <w:color w:val="auto"/>
          <w:lang w:val="it-IT"/>
        </w:rPr>
        <w:t>:</w:t>
      </w:r>
    </w:p>
    <w:p w14:paraId="1F564C85" w14:textId="1B3FA87B"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GUI Student</w:t>
      </w:r>
      <w:r>
        <w:rPr>
          <w:color w:val="auto"/>
          <w:sz w:val="24"/>
          <w:szCs w:val="24"/>
          <w:lang w:val="it-IT"/>
        </w:rPr>
        <w:t>e: gestisce l’interfaccia grafica e gli eventi generati dall’interazione con il sistema da parte degli studenti.</w:t>
      </w:r>
    </w:p>
    <w:p w14:paraId="53C13DEA" w14:textId="23CC6343"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Tutor: gestisce l’interfaccia grafica e gli eventi generati dall’interazione con il sistema da parte dei tutor.</w:t>
      </w:r>
    </w:p>
    <w:p w14:paraId="32284502" w14:textId="06413996"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Commissione: gestisce l’interfaccia grafica e gli eventi generati dall’interazione con il sistema da parte dei membri della Commissione di Tutorato.</w:t>
      </w:r>
    </w:p>
    <w:p w14:paraId="1CC6B5C1" w14:textId="4DEC2A27" w:rsidR="009F3310" w:rsidRPr="00970244" w:rsidRDefault="009F3310" w:rsidP="000D05B9">
      <w:pPr>
        <w:pStyle w:val="Nessunaspaziatura"/>
        <w:spacing w:after="61"/>
        <w:ind w:firstLine="720"/>
        <w:rPr>
          <w:color w:val="auto"/>
          <w:sz w:val="24"/>
          <w:szCs w:val="24"/>
          <w:lang w:val="it-IT"/>
        </w:rPr>
      </w:pPr>
      <w:r w:rsidRPr="00970244">
        <w:rPr>
          <w:color w:val="auto"/>
          <w:sz w:val="24"/>
          <w:szCs w:val="24"/>
          <w:lang w:val="it-IT"/>
        </w:rPr>
        <w:t xml:space="preserve">Il livello </w:t>
      </w:r>
      <w:r w:rsidR="00EB0278" w:rsidRPr="00970244">
        <w:rPr>
          <w:color w:val="auto"/>
          <w:sz w:val="24"/>
          <w:szCs w:val="24"/>
          <w:lang w:val="it-IT"/>
        </w:rPr>
        <w:t>Control</w:t>
      </w:r>
      <w:r w:rsidRPr="00970244">
        <w:rPr>
          <w:color w:val="auto"/>
          <w:sz w:val="24"/>
          <w:szCs w:val="24"/>
          <w:lang w:val="it-IT"/>
        </w:rPr>
        <w:t xml:space="preserve"> prevede</w:t>
      </w:r>
      <w:r w:rsidR="00EB0278" w:rsidRPr="00970244">
        <w:rPr>
          <w:color w:val="auto"/>
          <w:sz w:val="24"/>
          <w:szCs w:val="24"/>
          <w:lang w:val="it-IT"/>
        </w:rPr>
        <w:t xml:space="preserve"> la gestione di</w:t>
      </w:r>
      <w:r w:rsidRPr="00970244">
        <w:rPr>
          <w:color w:val="auto"/>
          <w:sz w:val="24"/>
          <w:szCs w:val="24"/>
          <w:lang w:val="it-IT"/>
        </w:rPr>
        <w:t xml:space="preserve"> </w:t>
      </w:r>
      <w:r w:rsidR="00EA18BD" w:rsidRPr="00970244">
        <w:rPr>
          <w:color w:val="auto"/>
          <w:sz w:val="24"/>
          <w:szCs w:val="24"/>
          <w:lang w:val="it-IT"/>
        </w:rPr>
        <w:t>5</w:t>
      </w:r>
      <w:r w:rsidRPr="00970244">
        <w:rPr>
          <w:color w:val="auto"/>
          <w:sz w:val="24"/>
          <w:szCs w:val="24"/>
          <w:lang w:val="it-IT"/>
        </w:rPr>
        <w:t xml:space="preserve"> sottosistemi</w:t>
      </w:r>
      <w:r w:rsidR="00EB0278" w:rsidRPr="00970244">
        <w:rPr>
          <w:color w:val="auto"/>
          <w:sz w:val="24"/>
          <w:szCs w:val="24"/>
          <w:lang w:val="it-IT"/>
        </w:rPr>
        <w:t>:</w:t>
      </w:r>
    </w:p>
    <w:p w14:paraId="0E3761F1" w14:textId="1DF7DB3F"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1FB2D342" w14:textId="1A50779F"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Supporto tutor</w:t>
      </w:r>
      <w:r w:rsidR="00E24B90" w:rsidRPr="00F33BE2">
        <w:rPr>
          <w:color w:val="auto"/>
          <w:lang w:val="it-IT"/>
        </w:rPr>
        <w:t xml:space="preserve">: </w:t>
      </w:r>
      <w:r w:rsidR="00A667CA" w:rsidRPr="00F33BE2">
        <w:rPr>
          <w:color w:val="auto"/>
          <w:lang w:val="it-IT"/>
        </w:rPr>
        <w:t>permette la comunicazione tra i</w:t>
      </w:r>
      <w:r w:rsidR="005F21B0" w:rsidRPr="00F33BE2">
        <w:rPr>
          <w:color w:val="auto"/>
          <w:lang w:val="it-IT"/>
        </w:rPr>
        <w:t>l sottosistema di</w:t>
      </w:r>
      <w:r w:rsidR="00A667CA" w:rsidRPr="00F33BE2">
        <w:rPr>
          <w:color w:val="auto"/>
          <w:lang w:val="it-IT"/>
        </w:rPr>
        <w:t xml:space="preserve"> gestione attività tutorato e </w:t>
      </w:r>
      <w:r w:rsidR="005F21B0" w:rsidRPr="00F33BE2">
        <w:rPr>
          <w:color w:val="auto"/>
          <w:lang w:val="it-IT"/>
        </w:rPr>
        <w:t xml:space="preserve">il sottosistema </w:t>
      </w:r>
      <w:r w:rsidR="00A667CA" w:rsidRPr="00F33BE2">
        <w:rPr>
          <w:color w:val="auto"/>
          <w:lang w:val="it-IT"/>
        </w:rPr>
        <w:t>gestione richieste</w:t>
      </w:r>
      <w:r w:rsidRPr="00F33BE2">
        <w:rPr>
          <w:color w:val="auto"/>
          <w:lang w:val="it-IT"/>
        </w:rPr>
        <w:t>;</w:t>
      </w:r>
    </w:p>
    <w:p w14:paraId="0118EF7E" w14:textId="35E75E3A"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specificare i giorni e gli orari dello sportello di tutorato,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0D05B9">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0D05B9">
      <w:pPr>
        <w:pStyle w:val="Titolo3"/>
        <w:spacing w:before="0" w:after="61" w:line="240" w:lineRule="auto"/>
        <w:jc w:val="both"/>
        <w:rPr>
          <w:color w:val="auto"/>
          <w:lang w:val="it-IT"/>
        </w:rPr>
      </w:pPr>
      <w:bookmarkStart w:id="24" w:name="_Toc27581386"/>
      <w:r w:rsidRPr="00185E9B">
        <w:rPr>
          <w:color w:val="auto"/>
          <w:lang w:val="it-IT"/>
        </w:rPr>
        <w:lastRenderedPageBreak/>
        <w:t>3.2.3 Diagramma di Deployment</w:t>
      </w:r>
      <w:bookmarkEnd w:id="24"/>
    </w:p>
    <w:p w14:paraId="51F57BFE" w14:textId="13672F21" w:rsidR="00DB7513" w:rsidRPr="00CB64D7" w:rsidRDefault="00CB64D7" w:rsidP="000D05B9">
      <w:pPr>
        <w:pStyle w:val="Default"/>
        <w:spacing w:after="61"/>
        <w:jc w:val="both"/>
        <w:rPr>
          <w:noProof/>
          <w:color w:val="auto"/>
          <w:lang w:eastAsia="it-IT"/>
        </w:rPr>
      </w:pPr>
      <w:r w:rsidRPr="00CB64D7">
        <w:rPr>
          <w:color w:val="auto"/>
        </w:rPr>
        <w:t>L’utente (Client) richiede le funzionalità tramite l’interfaccia che il sistema mette a disposizione a patto che si possieda un browser capace di interpretare javascript, in modo che le funzioni definite dal sistema possano eseguire in maniera corretta. Il tier del Client connette lo strato di view del System sul quale vengono eseguite le funzioni apposite al completamento degli obiettivi del Client. La parte Server racchiude e gestisce la persistenza dei dati. L’intera architettura non richiede ausilio di componenti hardware/software esterni.</w:t>
      </w:r>
    </w:p>
    <w:p w14:paraId="05812FC1" w14:textId="2F18CFB0" w:rsidR="004E1D3F" w:rsidRDefault="00E17770" w:rsidP="000D05B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65E4588B" w14:textId="77777777" w:rsidR="000D05B9" w:rsidRPr="000D05B9" w:rsidRDefault="000D05B9" w:rsidP="000D05B9">
      <w:pPr>
        <w:pStyle w:val="Nessunaspaziatura"/>
        <w:spacing w:after="61"/>
        <w:rPr>
          <w:lang w:val="it-IT"/>
        </w:rPr>
      </w:pPr>
    </w:p>
    <w:p w14:paraId="4811BD14" w14:textId="1F21ED4D" w:rsidR="00D1540E" w:rsidRPr="00185E9B" w:rsidRDefault="00D1540E" w:rsidP="000D05B9">
      <w:pPr>
        <w:pStyle w:val="Titolo2"/>
        <w:spacing w:before="0" w:after="61"/>
        <w:jc w:val="both"/>
        <w:rPr>
          <w:color w:val="auto"/>
          <w:lang w:val="it-IT"/>
        </w:rPr>
      </w:pPr>
      <w:bookmarkStart w:id="25" w:name="_Toc26433070"/>
      <w:bookmarkStart w:id="26" w:name="_Toc27581387"/>
      <w:r w:rsidRPr="00185E9B">
        <w:rPr>
          <w:color w:val="auto"/>
          <w:lang w:val="it-IT"/>
        </w:rPr>
        <w:t>3.3 Mapping hardware/software</w:t>
      </w:r>
      <w:bookmarkEnd w:id="25"/>
      <w:bookmarkEnd w:id="26"/>
    </w:p>
    <w:p w14:paraId="20B4065E" w14:textId="1EDE9421" w:rsidR="00127863" w:rsidRPr="00127863" w:rsidRDefault="00127863" w:rsidP="000D05B9">
      <w:pPr>
        <w:pStyle w:val="Default"/>
        <w:spacing w:after="61"/>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0D05B9">
      <w:pPr>
        <w:pStyle w:val="Default"/>
        <w:spacing w:after="61"/>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0425C2E3" w:rsidR="00127863" w:rsidRDefault="00127863" w:rsidP="000D05B9">
      <w:pPr>
        <w:spacing w:after="61" w:line="240" w:lineRule="auto"/>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37B231A4" w14:textId="77777777" w:rsidR="000D05B9" w:rsidRPr="000D05B9" w:rsidRDefault="000D05B9" w:rsidP="000D05B9">
      <w:pPr>
        <w:pStyle w:val="Nessunaspaziatura"/>
        <w:spacing w:after="61"/>
        <w:rPr>
          <w:lang w:val="it-IT"/>
        </w:rPr>
      </w:pPr>
    </w:p>
    <w:p w14:paraId="29646DC9" w14:textId="3F8300BA" w:rsidR="00FF14B3" w:rsidRDefault="00D1540E" w:rsidP="000D05B9">
      <w:pPr>
        <w:pStyle w:val="Titolo2"/>
        <w:spacing w:before="0" w:after="61"/>
        <w:jc w:val="both"/>
        <w:rPr>
          <w:color w:val="auto"/>
          <w:lang w:val="it-IT"/>
        </w:rPr>
      </w:pPr>
      <w:bookmarkStart w:id="27" w:name="_Toc26433071"/>
      <w:bookmarkStart w:id="28" w:name="_Toc27581388"/>
      <w:r w:rsidRPr="00185E9B">
        <w:rPr>
          <w:color w:val="auto"/>
          <w:lang w:val="it-IT"/>
        </w:rPr>
        <w:t>3.4 Gestione dati persistenti</w:t>
      </w:r>
      <w:bookmarkEnd w:id="27"/>
      <w:bookmarkEnd w:id="28"/>
    </w:p>
    <w:p w14:paraId="1FBFB6A4" w14:textId="581BB1E0" w:rsidR="00127863" w:rsidRDefault="00127863" w:rsidP="000D05B9">
      <w:pPr>
        <w:spacing w:after="61" w:line="240" w:lineRule="auto"/>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0D05B9">
      <w:pPr>
        <w:pStyle w:val="Nessunaspaziatura"/>
        <w:spacing w:after="61"/>
        <w:rPr>
          <w:lang w:val="it-IT"/>
        </w:rPr>
      </w:pPr>
    </w:p>
    <w:p w14:paraId="34E789D2" w14:textId="319F0A51" w:rsidR="003A4546" w:rsidRDefault="003A4546" w:rsidP="000D05B9">
      <w:pPr>
        <w:pStyle w:val="Nessunaspaziatura"/>
        <w:spacing w:after="61"/>
        <w:rPr>
          <w:lang w:val="it-IT"/>
        </w:rPr>
      </w:pPr>
    </w:p>
    <w:p w14:paraId="3D5B94C6" w14:textId="7D67577A" w:rsidR="003A4546" w:rsidRDefault="003A4546" w:rsidP="000D05B9">
      <w:pPr>
        <w:pStyle w:val="Nessunaspaziatura"/>
        <w:spacing w:after="61"/>
        <w:rPr>
          <w:lang w:val="it-IT"/>
        </w:rPr>
      </w:pPr>
    </w:p>
    <w:p w14:paraId="0093E493" w14:textId="44B49B9E" w:rsidR="003A4546" w:rsidRDefault="003A4546" w:rsidP="000D05B9">
      <w:pPr>
        <w:pStyle w:val="Nessunaspaziatura"/>
        <w:spacing w:after="61"/>
        <w:rPr>
          <w:lang w:val="it-IT"/>
        </w:rPr>
      </w:pPr>
    </w:p>
    <w:p w14:paraId="5FC2C96D" w14:textId="4EB63569" w:rsidR="003A4546" w:rsidRDefault="003A4546" w:rsidP="000D05B9">
      <w:pPr>
        <w:pStyle w:val="Nessunaspaziatura"/>
        <w:spacing w:after="61"/>
        <w:rPr>
          <w:lang w:val="it-IT"/>
        </w:rPr>
      </w:pPr>
    </w:p>
    <w:p w14:paraId="3F2BDCAE" w14:textId="10BDC965" w:rsidR="003A4546" w:rsidRDefault="003A4546" w:rsidP="000D05B9">
      <w:pPr>
        <w:pStyle w:val="Nessunaspaziatura"/>
        <w:spacing w:after="61"/>
        <w:rPr>
          <w:lang w:val="it-IT"/>
        </w:rPr>
      </w:pPr>
    </w:p>
    <w:p w14:paraId="5BE3D46C" w14:textId="4E591DEF" w:rsidR="003A4546" w:rsidRDefault="003A4546" w:rsidP="000D05B9">
      <w:pPr>
        <w:pStyle w:val="Nessunaspaziatura"/>
        <w:spacing w:after="61"/>
        <w:rPr>
          <w:lang w:val="it-IT"/>
        </w:rPr>
      </w:pPr>
    </w:p>
    <w:p w14:paraId="4BDE267A" w14:textId="2476E931" w:rsidR="003A4546" w:rsidRDefault="003A4546" w:rsidP="000D05B9">
      <w:pPr>
        <w:pStyle w:val="Nessunaspaziatura"/>
        <w:spacing w:after="61"/>
        <w:rPr>
          <w:lang w:val="it-IT"/>
        </w:rPr>
      </w:pPr>
    </w:p>
    <w:p w14:paraId="00DCD299" w14:textId="3287EA3C" w:rsidR="003A4546" w:rsidRDefault="003A4546" w:rsidP="000D05B9">
      <w:pPr>
        <w:pStyle w:val="Nessunaspaziatura"/>
        <w:spacing w:after="61"/>
        <w:rPr>
          <w:lang w:val="it-IT"/>
        </w:rPr>
      </w:pPr>
    </w:p>
    <w:p w14:paraId="2331D18C" w14:textId="4940AD5B" w:rsidR="003A4546" w:rsidRDefault="003A4546" w:rsidP="000D05B9">
      <w:pPr>
        <w:pStyle w:val="Nessunaspaziatura"/>
        <w:spacing w:after="61"/>
        <w:rPr>
          <w:lang w:val="it-IT"/>
        </w:rPr>
      </w:pPr>
    </w:p>
    <w:p w14:paraId="514754CF" w14:textId="388D7C24" w:rsidR="003A4546" w:rsidRDefault="003A4546" w:rsidP="000D05B9">
      <w:pPr>
        <w:pStyle w:val="Nessunaspaziatura"/>
        <w:spacing w:after="61"/>
        <w:rPr>
          <w:lang w:val="it-IT"/>
        </w:rPr>
      </w:pPr>
    </w:p>
    <w:p w14:paraId="26E03CFB" w14:textId="0390431A" w:rsidR="003A4546" w:rsidRDefault="003A4546" w:rsidP="000D05B9">
      <w:pPr>
        <w:pStyle w:val="Nessunaspaziatura"/>
        <w:spacing w:after="61"/>
        <w:rPr>
          <w:lang w:val="it-IT"/>
        </w:rPr>
      </w:pPr>
    </w:p>
    <w:p w14:paraId="63D26E08" w14:textId="2C2C61B1" w:rsidR="00FF14B3" w:rsidRPr="003A7068" w:rsidRDefault="00930099" w:rsidP="000D05B9">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0D05B9">
      <w:pPr>
        <w:pStyle w:val="Nessunaspaziatura"/>
        <w:spacing w:after="61"/>
        <w:jc w:val="both"/>
        <w:rPr>
          <w:lang w:val="it-IT"/>
        </w:rPr>
      </w:pPr>
    </w:p>
    <w:p w14:paraId="35FA5C01" w14:textId="3D4392AC" w:rsidR="00FF14B3" w:rsidRPr="00DF0514" w:rsidRDefault="00E274D5" w:rsidP="000D05B9">
      <w:pPr>
        <w:pStyle w:val="Nessunaspaziatura"/>
        <w:spacing w:after="61"/>
        <w:jc w:val="center"/>
        <w:rPr>
          <w:lang w:val="it-IT"/>
        </w:rPr>
      </w:pPr>
      <w:r>
        <w:rPr>
          <w:noProof/>
        </w:rPr>
        <w:drawing>
          <wp:inline distT="0" distB="0" distL="0" distR="0" wp14:anchorId="0EFB78BE" wp14:editId="174245B8">
            <wp:extent cx="5760085" cy="28479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7975"/>
                    </a:xfrm>
                    <a:prstGeom prst="rect">
                      <a:avLst/>
                    </a:prstGeom>
                    <a:noFill/>
                    <a:ln>
                      <a:noFill/>
                    </a:ln>
                  </pic:spPr>
                </pic:pic>
              </a:graphicData>
            </a:graphic>
          </wp:inline>
        </w:drawing>
      </w:r>
    </w:p>
    <w:p w14:paraId="5A193675" w14:textId="77777777" w:rsidR="000B08A3" w:rsidRDefault="000B08A3" w:rsidP="000D05B9">
      <w:pPr>
        <w:pStyle w:val="Nessunaspaziatura"/>
        <w:spacing w:after="61"/>
        <w:jc w:val="both"/>
        <w:rPr>
          <w:rFonts w:ascii="Century Gothic" w:hAnsi="Century Gothic"/>
          <w:color w:val="1F4E79"/>
          <w:sz w:val="24"/>
          <w:szCs w:val="24"/>
        </w:rPr>
      </w:pPr>
    </w:p>
    <w:p w14:paraId="7BBA4C11" w14:textId="16E7EA6E" w:rsidR="00FF14B3" w:rsidRPr="00654D87" w:rsidRDefault="00FF14B3" w:rsidP="000D05B9">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r w:rsidRPr="00654D87">
        <w:rPr>
          <w:rFonts w:ascii="Century Gothic" w:hAnsi="Century Gothic"/>
          <w:color w:val="1F4E79"/>
          <w:sz w:val="24"/>
          <w:szCs w:val="24"/>
        </w:rPr>
        <w:t>ristrutturato</w:t>
      </w:r>
    </w:p>
    <w:p w14:paraId="1E672B8B" w14:textId="76FE25FF" w:rsidR="00FF14B3" w:rsidRDefault="00FF14B3" w:rsidP="000D05B9">
      <w:pPr>
        <w:pStyle w:val="Nessunaspaziatura"/>
        <w:spacing w:after="61"/>
        <w:jc w:val="both"/>
        <w:rPr>
          <w:lang w:val="it-IT"/>
        </w:rPr>
      </w:pPr>
    </w:p>
    <w:p w14:paraId="0F0491D0" w14:textId="6EC0D4F8" w:rsidR="00FF14B3" w:rsidRDefault="000B08A3" w:rsidP="000D05B9">
      <w:pPr>
        <w:pStyle w:val="Nessunaspaziatura"/>
        <w:spacing w:after="61"/>
        <w:jc w:val="center"/>
        <w:rPr>
          <w:lang w:val="it-IT"/>
        </w:rPr>
      </w:pPr>
      <w:r>
        <w:rPr>
          <w:noProof/>
        </w:rPr>
        <w:drawing>
          <wp:inline distT="0" distB="0" distL="0" distR="0" wp14:anchorId="43E07C6C" wp14:editId="01493404">
            <wp:extent cx="5760085" cy="289115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1155"/>
                    </a:xfrm>
                    <a:prstGeom prst="rect">
                      <a:avLst/>
                    </a:prstGeom>
                    <a:noFill/>
                    <a:ln>
                      <a:noFill/>
                    </a:ln>
                  </pic:spPr>
                </pic:pic>
              </a:graphicData>
            </a:graphic>
          </wp:inline>
        </w:drawing>
      </w:r>
    </w:p>
    <w:p w14:paraId="14D7D4C8" w14:textId="370ABC59" w:rsidR="003A4546" w:rsidRDefault="003A4546" w:rsidP="000D05B9">
      <w:pPr>
        <w:pStyle w:val="Nessunaspaziatura"/>
        <w:spacing w:after="61"/>
        <w:jc w:val="center"/>
        <w:rPr>
          <w:lang w:val="it-IT"/>
        </w:rPr>
      </w:pPr>
    </w:p>
    <w:p w14:paraId="31E864F2" w14:textId="3B755DBF" w:rsidR="003A4546" w:rsidRDefault="003A4546" w:rsidP="000D05B9">
      <w:pPr>
        <w:pStyle w:val="Nessunaspaziatura"/>
        <w:spacing w:after="61"/>
        <w:jc w:val="center"/>
        <w:rPr>
          <w:lang w:val="it-IT"/>
        </w:rPr>
      </w:pPr>
    </w:p>
    <w:p w14:paraId="209A4D51" w14:textId="5A94E99A" w:rsidR="003A4546" w:rsidRDefault="003A4546" w:rsidP="000D05B9">
      <w:pPr>
        <w:pStyle w:val="Nessunaspaziatura"/>
        <w:spacing w:after="61"/>
        <w:jc w:val="center"/>
        <w:rPr>
          <w:lang w:val="it-IT"/>
        </w:rPr>
      </w:pPr>
    </w:p>
    <w:p w14:paraId="1DD2963C" w14:textId="32DA34BE" w:rsidR="003A4546" w:rsidRDefault="003A4546" w:rsidP="000D05B9">
      <w:pPr>
        <w:pStyle w:val="Nessunaspaziatura"/>
        <w:spacing w:after="61"/>
        <w:jc w:val="center"/>
        <w:rPr>
          <w:lang w:val="it-IT"/>
        </w:rPr>
      </w:pPr>
    </w:p>
    <w:p w14:paraId="782638A8" w14:textId="6D588ADA" w:rsidR="003A4546" w:rsidRDefault="003A4546" w:rsidP="000D05B9">
      <w:pPr>
        <w:pStyle w:val="Nessunaspaziatura"/>
        <w:spacing w:after="61"/>
        <w:jc w:val="center"/>
        <w:rPr>
          <w:lang w:val="it-IT"/>
        </w:rPr>
      </w:pPr>
    </w:p>
    <w:p w14:paraId="78D3B6EA" w14:textId="6D1D3A99" w:rsidR="003A4546" w:rsidRDefault="003A4546" w:rsidP="000D05B9">
      <w:pPr>
        <w:pStyle w:val="Nessunaspaziatura"/>
        <w:spacing w:after="61"/>
        <w:jc w:val="center"/>
        <w:rPr>
          <w:lang w:val="it-IT"/>
        </w:rPr>
      </w:pPr>
    </w:p>
    <w:p w14:paraId="155DE8B6" w14:textId="4EB53B99" w:rsidR="003A4546" w:rsidRDefault="003A4546" w:rsidP="000D05B9">
      <w:pPr>
        <w:pStyle w:val="Nessunaspaziatura"/>
        <w:spacing w:after="61"/>
        <w:jc w:val="center"/>
        <w:rPr>
          <w:lang w:val="it-IT"/>
        </w:rPr>
      </w:pPr>
    </w:p>
    <w:p w14:paraId="19BC403D" w14:textId="65F92DF6" w:rsidR="003A4546" w:rsidRDefault="003A4546" w:rsidP="000D05B9">
      <w:pPr>
        <w:pStyle w:val="Nessunaspaziatura"/>
        <w:spacing w:after="61"/>
        <w:jc w:val="center"/>
        <w:rPr>
          <w:lang w:val="it-IT"/>
        </w:rPr>
      </w:pPr>
    </w:p>
    <w:p w14:paraId="2365335A" w14:textId="7C6FB645" w:rsidR="003A4546" w:rsidRDefault="003A4546" w:rsidP="000D05B9">
      <w:pPr>
        <w:pStyle w:val="Nessunaspaziatura"/>
        <w:spacing w:after="61"/>
        <w:jc w:val="center"/>
        <w:rPr>
          <w:lang w:val="it-IT"/>
        </w:rPr>
      </w:pPr>
    </w:p>
    <w:p w14:paraId="0CE73504" w14:textId="59A224A7" w:rsidR="00BD5B1B" w:rsidRPr="00190021" w:rsidRDefault="00BD5B1B" w:rsidP="000D05B9">
      <w:pPr>
        <w:pStyle w:val="Titolo4"/>
        <w:spacing w:before="0" w:after="61" w:line="240" w:lineRule="auto"/>
        <w:jc w:val="both"/>
        <w:rPr>
          <w:color w:val="1F4E79"/>
        </w:rPr>
      </w:pPr>
      <w:r w:rsidRPr="00190021">
        <w:rPr>
          <w:color w:val="1F4E79"/>
        </w:rPr>
        <w:lastRenderedPageBreak/>
        <w:t>Mapping ER-relazionale</w:t>
      </w:r>
    </w:p>
    <w:p w14:paraId="2EE35AC7" w14:textId="772766C3" w:rsidR="00961427" w:rsidRPr="00693024" w:rsidRDefault="006871A8" w:rsidP="000D05B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r w:rsidR="00B07C02">
        <w:rPr>
          <w:color w:val="auto"/>
          <w:sz w:val="24"/>
          <w:szCs w:val="24"/>
        </w:rPr>
        <w:t>LastN</w:t>
      </w:r>
      <w:r w:rsidR="005772C2" w:rsidRPr="00693024">
        <w:rPr>
          <w:color w:val="auto"/>
          <w:sz w:val="24"/>
          <w:szCs w:val="24"/>
        </w:rPr>
        <w:t>ame</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r w:rsidR="00693024" w:rsidRPr="00693024">
        <w:rPr>
          <w:color w:val="auto"/>
          <w:sz w:val="24"/>
          <w:szCs w:val="24"/>
        </w:rPr>
        <w:t>R</w:t>
      </w:r>
      <w:r w:rsidR="005772C2" w:rsidRPr="00693024">
        <w:rPr>
          <w:color w:val="auto"/>
          <w:sz w:val="24"/>
          <w:szCs w:val="24"/>
        </w:rPr>
        <w:t>egistrationNumber</w:t>
      </w:r>
      <w:r w:rsidRPr="00693024">
        <w:rPr>
          <w:color w:val="auto"/>
          <w:sz w:val="24"/>
          <w:szCs w:val="24"/>
        </w:rPr>
        <w:t>)</w:t>
      </w:r>
      <w:r w:rsidR="00693024">
        <w:rPr>
          <w:color w:val="auto"/>
          <w:sz w:val="24"/>
          <w:szCs w:val="24"/>
        </w:rPr>
        <w:t>.</w:t>
      </w:r>
    </w:p>
    <w:p w14:paraId="1CE99426" w14:textId="497BE23C"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634A5EAD"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Register.Id_Register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r w:rsidR="00950D8F" w:rsidRPr="00562211">
        <w:rPr>
          <w:rFonts w:cs="Arial"/>
          <w:b/>
          <w:color w:val="auto"/>
          <w:szCs w:val="24"/>
          <w:shd w:val="clear" w:color="auto" w:fill="FFFFFF" w:themeFill="background1"/>
        </w:rPr>
        <w:t>Student.Email</w:t>
      </w:r>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r w:rsidR="00D7110C" w:rsidRPr="00562211">
        <w:rPr>
          <w:rFonts w:cs="Arial"/>
          <w:b/>
          <w:color w:val="auto"/>
          <w:szCs w:val="24"/>
          <w:shd w:val="clear" w:color="auto" w:fill="FFFFFF" w:themeFill="background1"/>
        </w:rPr>
        <w:t>Request.IdRequest</w:t>
      </w:r>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r w:rsidR="002620CB" w:rsidRPr="00562211">
        <w:rPr>
          <w:rFonts w:cs="Arial"/>
          <w:b/>
          <w:color w:val="auto"/>
          <w:szCs w:val="24"/>
          <w:shd w:val="clear" w:color="auto" w:fill="FFFFFF" w:themeFill="background1"/>
        </w:rPr>
        <w:t>Tutor.Email</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0374BEBA"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77BA65D8" w14:textId="2991D670" w:rsidR="00BC6AEE" w:rsidRPr="00693024" w:rsidRDefault="002E3487" w:rsidP="000D05B9">
      <w:pPr>
        <w:pStyle w:val="Nessunaspaziatura"/>
        <w:spacing w:after="61"/>
        <w:jc w:val="both"/>
        <w:rPr>
          <w:color w:val="auto"/>
          <w:sz w:val="28"/>
          <w:szCs w:val="28"/>
        </w:rPr>
      </w:pPr>
      <w:r w:rsidRPr="00693024">
        <w:rPr>
          <w:color w:val="auto"/>
          <w:sz w:val="24"/>
          <w:szCs w:val="24"/>
        </w:rPr>
        <w:t>Work</w:t>
      </w:r>
      <w:r w:rsidR="00C2492F">
        <w:rPr>
          <w:color w:val="auto"/>
          <w:sz w:val="24"/>
          <w:szCs w:val="24"/>
        </w:rPr>
        <w:t>_</w:t>
      </w:r>
      <w:r w:rsidRPr="00693024">
        <w:rPr>
          <w:color w:val="auto"/>
          <w:sz w:val="24"/>
          <w:szCs w:val="24"/>
        </w:rPr>
        <w:t>Day</w:t>
      </w:r>
      <w:r w:rsidR="00693024">
        <w:rPr>
          <w:color w:val="auto"/>
          <w:sz w:val="24"/>
          <w:szCs w:val="24"/>
        </w:rPr>
        <w:t xml:space="preserve"> </w:t>
      </w:r>
      <w:r w:rsidR="00BC6AEE" w:rsidRPr="00693024">
        <w:rPr>
          <w:color w:val="auto"/>
          <w:sz w:val="24"/>
          <w:szCs w:val="24"/>
        </w:rPr>
        <w:t>(</w:t>
      </w:r>
      <w:r w:rsidR="00BC6AEE" w:rsidRPr="00693024">
        <w:rPr>
          <w:b/>
          <w:bCs/>
          <w:color w:val="auto"/>
          <w:sz w:val="24"/>
          <w:szCs w:val="24"/>
          <w:u w:val="single"/>
        </w:rPr>
        <w:t>N</w:t>
      </w:r>
      <w:r w:rsidR="0045187D" w:rsidRPr="00693024">
        <w:rPr>
          <w:b/>
          <w:bCs/>
          <w:color w:val="auto"/>
          <w:sz w:val="24"/>
          <w:szCs w:val="24"/>
          <w:u w:val="single"/>
        </w:rPr>
        <w:t>a</w:t>
      </w:r>
      <w:r w:rsidR="00BC6AEE" w:rsidRPr="00693024">
        <w:rPr>
          <w:b/>
          <w:bCs/>
          <w:color w:val="auto"/>
          <w:sz w:val="24"/>
          <w:szCs w:val="24"/>
          <w:u w:val="single"/>
        </w:rPr>
        <w:t>me</w:t>
      </w:r>
      <w:r w:rsidR="00BC6AEE" w:rsidRPr="00693024">
        <w:rPr>
          <w:color w:val="auto"/>
          <w:sz w:val="24"/>
          <w:szCs w:val="24"/>
        </w:rPr>
        <w:t xml:space="preserve">, </w:t>
      </w:r>
      <w:r w:rsidR="00693024">
        <w:rPr>
          <w:color w:val="auto"/>
          <w:sz w:val="24"/>
          <w:szCs w:val="24"/>
        </w:rPr>
        <w:t>S</w:t>
      </w:r>
      <w:r w:rsidR="0045187D" w:rsidRPr="00693024">
        <w:rPr>
          <w:color w:val="auto"/>
          <w:sz w:val="24"/>
          <w:szCs w:val="24"/>
        </w:rPr>
        <w:t>tartTime</w:t>
      </w:r>
      <w:r w:rsidR="00BC6AEE" w:rsidRPr="00693024">
        <w:rPr>
          <w:color w:val="auto"/>
          <w:sz w:val="24"/>
          <w:szCs w:val="24"/>
        </w:rPr>
        <w:t xml:space="preserve">, </w:t>
      </w:r>
      <w:r w:rsidR="00693024">
        <w:rPr>
          <w:color w:val="auto"/>
          <w:sz w:val="24"/>
          <w:szCs w:val="24"/>
        </w:rPr>
        <w:t>F</w:t>
      </w:r>
      <w:r w:rsidR="0045187D" w:rsidRPr="00693024">
        <w:rPr>
          <w:color w:val="auto"/>
          <w:sz w:val="24"/>
          <w:szCs w:val="24"/>
        </w:rPr>
        <w:t>inishTime</w:t>
      </w:r>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950D8F">
        <w:rPr>
          <w:color w:val="auto"/>
          <w:sz w:val="24"/>
          <w:szCs w:val="24"/>
        </w:rPr>
        <w:t xml:space="preserve">, </w:t>
      </w:r>
      <w:r w:rsidR="00950D8F" w:rsidRPr="00562211">
        <w:rPr>
          <w:rFonts w:cs="Arial"/>
          <w:b/>
          <w:color w:val="auto"/>
          <w:sz w:val="24"/>
          <w:szCs w:val="24"/>
          <w:shd w:val="clear" w:color="auto" w:fill="FFFFFF" w:themeFill="background1"/>
        </w:rPr>
        <w:t>Tutoring</w:t>
      </w:r>
      <w:r w:rsidR="00C2492F">
        <w:rPr>
          <w:rFonts w:cs="Arial"/>
          <w:b/>
          <w:color w:val="auto"/>
          <w:sz w:val="24"/>
          <w:szCs w:val="24"/>
          <w:shd w:val="clear" w:color="auto" w:fill="FFFFFF" w:themeFill="background1"/>
        </w:rPr>
        <w:t>_</w:t>
      </w:r>
      <w:r w:rsidR="00950D8F" w:rsidRPr="00562211">
        <w:rPr>
          <w:rFonts w:cs="Arial"/>
          <w:b/>
          <w:color w:val="auto"/>
          <w:sz w:val="24"/>
          <w:szCs w:val="24"/>
          <w:shd w:val="clear" w:color="auto" w:fill="FFFFFF" w:themeFill="background1"/>
        </w:rPr>
        <w:t>Commission</w:t>
      </w:r>
      <w:r w:rsidR="00C2492F">
        <w:rPr>
          <w:rFonts w:cs="Arial"/>
          <w:b/>
          <w:color w:val="auto"/>
          <w:sz w:val="24"/>
          <w:szCs w:val="24"/>
          <w:shd w:val="clear" w:color="auto" w:fill="FFFFFF" w:themeFill="background1"/>
        </w:rPr>
        <w:t>_Member</w:t>
      </w:r>
      <w:r w:rsidR="00950D8F" w:rsidRPr="00562211">
        <w:rPr>
          <w:rFonts w:cs="Arial"/>
          <w:b/>
          <w:color w:val="auto"/>
          <w:szCs w:val="24"/>
          <w:shd w:val="clear" w:color="auto" w:fill="FFFFFF" w:themeFill="background1"/>
        </w:rPr>
        <w:t>.</w:t>
      </w:r>
      <w:r w:rsidR="00950D8F" w:rsidRPr="00562211">
        <w:rPr>
          <w:rFonts w:cs="Arial"/>
          <w:b/>
          <w:color w:val="auto"/>
          <w:sz w:val="24"/>
          <w:szCs w:val="32"/>
          <w:shd w:val="clear" w:color="auto" w:fill="FFFFFF" w:themeFill="background1"/>
        </w:rPr>
        <w:t>Email</w:t>
      </w:r>
      <w:r w:rsidR="00950D8F" w:rsidRPr="00693024">
        <w:rPr>
          <w:rFonts w:cs="Arial"/>
          <w:bCs/>
          <w:color w:val="auto"/>
          <w:sz w:val="24"/>
          <w:szCs w:val="24"/>
          <w:shd w:val="clear" w:color="auto" w:fill="FFFFFF" w:themeFill="background1"/>
        </w:rPr>
        <w:t xml:space="preserve"> </w:t>
      </w:r>
      <w:r w:rsidR="00950D8F" w:rsidRPr="00693024">
        <w:rPr>
          <w:rFonts w:cs="Arial"/>
          <w:bCs/>
          <w:noProof/>
          <w:color w:val="auto"/>
          <w:sz w:val="24"/>
          <w:szCs w:val="24"/>
          <w:shd w:val="clear" w:color="auto" w:fill="FFFFFF" w:themeFill="background1"/>
        </w:rPr>
        <w:t>↑</w:t>
      </w:r>
      <w:r w:rsidR="00BC6AEE" w:rsidRPr="00693024">
        <w:rPr>
          <w:color w:val="auto"/>
          <w:sz w:val="24"/>
          <w:szCs w:val="24"/>
        </w:rPr>
        <w:t>)</w:t>
      </w:r>
      <w:r w:rsidR="00693024">
        <w:rPr>
          <w:color w:val="auto"/>
          <w:sz w:val="24"/>
          <w:szCs w:val="24"/>
        </w:rPr>
        <w:t>.</w:t>
      </w:r>
    </w:p>
    <w:p w14:paraId="089E35FC" w14:textId="30C59753" w:rsidR="00BC6AEE" w:rsidRDefault="002620CB" w:rsidP="000D05B9">
      <w:pPr>
        <w:pStyle w:val="Nessunaspaziatura"/>
        <w:spacing w:after="61"/>
        <w:jc w:val="both"/>
        <w:rPr>
          <w:color w:val="auto"/>
          <w:sz w:val="24"/>
          <w:szCs w:val="24"/>
        </w:rPr>
      </w:pPr>
      <w:r>
        <w:rPr>
          <w:color w:val="auto"/>
          <w:sz w:val="24"/>
          <w:szCs w:val="24"/>
        </w:rPr>
        <w:t>Manages (</w:t>
      </w:r>
      <w:r>
        <w:rPr>
          <w:b/>
          <w:bCs/>
          <w:color w:val="auto"/>
          <w:sz w:val="24"/>
          <w:szCs w:val="24"/>
        </w:rPr>
        <w:t xml:space="preserve">Tutor.Email </w:t>
      </w:r>
      <w:r w:rsidRPr="00693024">
        <w:rPr>
          <w:rFonts w:cs="Arial"/>
          <w:bCs/>
          <w:noProof/>
          <w:color w:val="auto"/>
          <w:sz w:val="24"/>
          <w:szCs w:val="24"/>
          <w:shd w:val="clear" w:color="auto" w:fill="FFFFFF" w:themeFill="background1"/>
        </w:rPr>
        <w:t>↑</w:t>
      </w:r>
      <w:r>
        <w:rPr>
          <w:color w:val="auto"/>
          <w:sz w:val="24"/>
          <w:szCs w:val="24"/>
        </w:rPr>
        <w:t xml:space="preserve">, </w:t>
      </w:r>
      <w:r>
        <w:rPr>
          <w:b/>
          <w:bCs/>
          <w:color w:val="auto"/>
          <w:sz w:val="24"/>
          <w:szCs w:val="24"/>
        </w:rPr>
        <w:t xml:space="preserve">Request.IdRequest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0D05B9">
      <w:pPr>
        <w:pStyle w:val="Nessunaspaziatura"/>
        <w:spacing w:after="61"/>
        <w:jc w:val="both"/>
        <w:rPr>
          <w:color w:val="auto"/>
          <w:sz w:val="24"/>
          <w:szCs w:val="24"/>
        </w:rPr>
      </w:pPr>
      <w:r>
        <w:rPr>
          <w:color w:val="auto"/>
          <w:sz w:val="24"/>
          <w:szCs w:val="24"/>
        </w:rPr>
        <w:t>Contain</w:t>
      </w:r>
      <w:r w:rsidR="007203FA">
        <w:rPr>
          <w:color w:val="auto"/>
          <w:sz w:val="24"/>
          <w:szCs w:val="24"/>
        </w:rPr>
        <w:t>ed_In</w:t>
      </w:r>
      <w:r w:rsidR="00D7110C">
        <w:rPr>
          <w:color w:val="auto"/>
          <w:sz w:val="24"/>
          <w:szCs w:val="24"/>
        </w:rPr>
        <w:t xml:space="preserve"> (</w:t>
      </w:r>
      <w:r>
        <w:rPr>
          <w:b/>
          <w:bCs/>
          <w:color w:val="auto"/>
          <w:sz w:val="24"/>
          <w:szCs w:val="24"/>
        </w:rPr>
        <w:t xml:space="preserve">Appointment.IdAppointment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r w:rsidR="007502F4">
        <w:rPr>
          <w:b/>
          <w:bCs/>
          <w:color w:val="auto"/>
          <w:sz w:val="24"/>
          <w:szCs w:val="24"/>
        </w:rPr>
        <w:t>Activity_Tutor.IdActivity</w:t>
      </w:r>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0D05B9">
      <w:pPr>
        <w:pStyle w:val="Nessunaspaziatura"/>
        <w:spacing w:after="61"/>
        <w:jc w:val="both"/>
      </w:pPr>
      <w:r>
        <w:rPr>
          <w:color w:val="auto"/>
          <w:sz w:val="24"/>
          <w:szCs w:val="24"/>
        </w:rPr>
        <w:t>Validates (</w:t>
      </w:r>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 xml:space="preserve">.Email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0D05B9">
      <w:pPr>
        <w:pStyle w:val="Nessunaspaziatura"/>
        <w:spacing w:after="61"/>
        <w:jc w:val="both"/>
      </w:pPr>
    </w:p>
    <w:p w14:paraId="1D11C396" w14:textId="55B9CF12" w:rsidR="00BD5B1B" w:rsidRPr="0036227D" w:rsidRDefault="00486C03" w:rsidP="000D05B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0D05B9">
            <w:pPr>
              <w:spacing w:before="0" w:after="61"/>
              <w:jc w:val="both"/>
            </w:pPr>
            <w:r w:rsidRPr="0060709D">
              <w:t>Nome</w:t>
            </w:r>
          </w:p>
        </w:tc>
        <w:tc>
          <w:tcPr>
            <w:tcW w:w="2336" w:type="dxa"/>
            <w:shd w:val="clear" w:color="auto" w:fill="1F4E79"/>
          </w:tcPr>
          <w:p w14:paraId="5AB80257"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0D05B9">
            <w:pPr>
              <w:spacing w:before="0" w:after="61"/>
              <w:jc w:val="both"/>
              <w:rPr>
                <w:color w:val="auto"/>
                <w:sz w:val="22"/>
                <w:szCs w:val="18"/>
              </w:rPr>
            </w:pPr>
            <w:r w:rsidRPr="00693024">
              <w:rPr>
                <w:color w:val="auto"/>
                <w:sz w:val="22"/>
                <w:szCs w:val="18"/>
              </w:rPr>
              <w:t>Email</w:t>
            </w:r>
          </w:p>
        </w:tc>
        <w:tc>
          <w:tcPr>
            <w:tcW w:w="2336" w:type="dxa"/>
          </w:tcPr>
          <w:p w14:paraId="1C017E6E"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Varchar(30)</w:t>
            </w:r>
          </w:p>
        </w:tc>
        <w:tc>
          <w:tcPr>
            <w:tcW w:w="1561" w:type="dxa"/>
          </w:tcPr>
          <w:p w14:paraId="005C0673"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693024" w:rsidRDefault="00486C03" w:rsidP="000D05B9">
            <w:pPr>
              <w:spacing w:before="0" w:after="61"/>
              <w:jc w:val="both"/>
              <w:rPr>
                <w:color w:val="auto"/>
                <w:sz w:val="22"/>
                <w:szCs w:val="18"/>
              </w:rPr>
            </w:pPr>
            <w:r w:rsidRPr="00693024">
              <w:rPr>
                <w:color w:val="auto"/>
                <w:sz w:val="22"/>
                <w:szCs w:val="18"/>
              </w:rPr>
              <w:t>N</w:t>
            </w:r>
            <w:r w:rsidR="005772C2" w:rsidRPr="00693024">
              <w:rPr>
                <w:color w:val="auto"/>
                <w:sz w:val="22"/>
                <w:szCs w:val="18"/>
              </w:rPr>
              <w:t>ame</w:t>
            </w:r>
          </w:p>
        </w:tc>
        <w:tc>
          <w:tcPr>
            <w:tcW w:w="2336" w:type="dxa"/>
          </w:tcPr>
          <w:p w14:paraId="07D12B5D" w14:textId="1D8E71B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7E79525E" w14:textId="47F76B3B"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693024" w:rsidRDefault="005772C2" w:rsidP="000D05B9">
            <w:pPr>
              <w:spacing w:before="0" w:after="61"/>
              <w:jc w:val="both"/>
              <w:rPr>
                <w:color w:val="auto"/>
                <w:sz w:val="22"/>
                <w:szCs w:val="18"/>
              </w:rPr>
            </w:pPr>
            <w:r w:rsidRPr="00693024">
              <w:rPr>
                <w:color w:val="auto"/>
                <w:sz w:val="22"/>
                <w:szCs w:val="18"/>
              </w:rPr>
              <w:t>Surname</w:t>
            </w:r>
          </w:p>
        </w:tc>
        <w:tc>
          <w:tcPr>
            <w:tcW w:w="2336" w:type="dxa"/>
          </w:tcPr>
          <w:p w14:paraId="5F9AB73F" w14:textId="01EEA13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4D74DE87" w14:textId="79D9998F"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0D05B9">
            <w:pPr>
              <w:pStyle w:val="Nessunaspaziatura"/>
              <w:spacing w:before="0" w:after="61"/>
              <w:jc w:val="both"/>
              <w:rPr>
                <w:color w:val="auto"/>
                <w:sz w:val="22"/>
                <w:szCs w:val="18"/>
              </w:rPr>
            </w:pPr>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
        </w:tc>
        <w:tc>
          <w:tcPr>
            <w:tcW w:w="2336" w:type="dxa"/>
          </w:tcPr>
          <w:p w14:paraId="02095F1C" w14:textId="4AF758AC" w:rsidR="00486C03" w:rsidRPr="00693024"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0D05B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Char(1)</w:t>
            </w:r>
          </w:p>
        </w:tc>
        <w:tc>
          <w:tcPr>
            <w:tcW w:w="1561" w:type="dxa"/>
          </w:tcPr>
          <w:p w14:paraId="0FD42B12" w14:textId="1BB5B8F5" w:rsidR="00486C03" w:rsidRPr="00693024" w:rsidRDefault="00B07C0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0D05B9">
            <w:pPr>
              <w:pStyle w:val="Nessunaspaziatura"/>
              <w:spacing w:before="0" w:after="61"/>
              <w:jc w:val="both"/>
              <w:rPr>
                <w:color w:val="auto"/>
                <w:sz w:val="22"/>
                <w:szCs w:val="18"/>
              </w:rPr>
            </w:pPr>
            <w:r w:rsidRPr="00693024">
              <w:rPr>
                <w:color w:val="auto"/>
                <w:sz w:val="22"/>
                <w:szCs w:val="18"/>
              </w:rPr>
              <w:t>RegistrationNumber</w:t>
            </w:r>
          </w:p>
        </w:tc>
        <w:tc>
          <w:tcPr>
            <w:tcW w:w="2336" w:type="dxa"/>
          </w:tcPr>
          <w:p w14:paraId="71E5F25F" w14:textId="556F67EE"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Int(10)</w:t>
            </w:r>
          </w:p>
        </w:tc>
        <w:tc>
          <w:tcPr>
            <w:tcW w:w="1561" w:type="dxa"/>
          </w:tcPr>
          <w:p w14:paraId="1D9008F8" w14:textId="13475B85"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39B4DFA5"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31C949DD" w14:textId="6137E860" w:rsidR="00930099" w:rsidRPr="00185E9B" w:rsidRDefault="00030C19" w:rsidP="000D05B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0D05B9">
            <w:pPr>
              <w:spacing w:before="0" w:after="61"/>
              <w:jc w:val="both"/>
            </w:pPr>
            <w:r w:rsidRPr="0060709D">
              <w:t>Nome</w:t>
            </w:r>
          </w:p>
        </w:tc>
        <w:tc>
          <w:tcPr>
            <w:tcW w:w="1925" w:type="dxa"/>
            <w:shd w:val="clear" w:color="auto" w:fill="1F4E79"/>
          </w:tcPr>
          <w:p w14:paraId="6AA3AD0F"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1CBCC373" w14:textId="573C0800" w:rsidR="00030C19"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Varchar(3</w:t>
            </w:r>
            <w:r w:rsidR="00E80EC9" w:rsidRPr="00950D8F">
              <w:rPr>
                <w:rFonts w:asciiTheme="majorHAnsi" w:hAnsiTheme="majorHAnsi"/>
                <w:color w:val="auto"/>
                <w:sz w:val="22"/>
                <w:szCs w:val="18"/>
              </w:rPr>
              <w:t>0)</w:t>
            </w:r>
          </w:p>
        </w:tc>
        <w:tc>
          <w:tcPr>
            <w:tcW w:w="1926" w:type="dxa"/>
          </w:tcPr>
          <w:p w14:paraId="10A2CC67" w14:textId="77777777" w:rsidR="00030C19" w:rsidRPr="00950D8F"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0D05B9">
            <w:pPr>
              <w:spacing w:before="0" w:after="61"/>
              <w:jc w:val="both"/>
              <w:rPr>
                <w:color w:val="auto"/>
                <w:sz w:val="22"/>
                <w:szCs w:val="18"/>
              </w:rPr>
            </w:pPr>
            <w:r w:rsidRPr="00950D8F">
              <w:rPr>
                <w:color w:val="auto"/>
                <w:sz w:val="22"/>
                <w:szCs w:val="18"/>
              </w:rPr>
              <w:t>AcademicYear</w:t>
            </w:r>
          </w:p>
        </w:tc>
        <w:tc>
          <w:tcPr>
            <w:tcW w:w="1925" w:type="dxa"/>
          </w:tcPr>
          <w:p w14:paraId="5E649324" w14:textId="1209090C" w:rsidR="00640FE8" w:rsidRPr="00950D8F"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0D05B9">
      <w:pPr>
        <w:pStyle w:val="Nessunaspaziatura"/>
        <w:spacing w:after="61"/>
        <w:jc w:val="both"/>
        <w:rPr>
          <w:lang w:val="it-IT"/>
        </w:rPr>
      </w:pPr>
    </w:p>
    <w:p w14:paraId="40696ACF" w14:textId="0CB7AF11" w:rsidR="00930099" w:rsidRPr="00185E9B" w:rsidRDefault="00030C19" w:rsidP="000D05B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0D05B9">
            <w:pPr>
              <w:spacing w:before="0" w:after="61"/>
              <w:jc w:val="both"/>
            </w:pPr>
            <w:r w:rsidRPr="0060709D">
              <w:t>Nome</w:t>
            </w:r>
          </w:p>
        </w:tc>
        <w:tc>
          <w:tcPr>
            <w:tcW w:w="1925" w:type="dxa"/>
            <w:shd w:val="clear" w:color="auto" w:fill="1F4E79"/>
          </w:tcPr>
          <w:p w14:paraId="5329966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6DBF032E" w14:textId="04DD312E" w:rsidR="003A10E8"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Varchar(30)</w:t>
            </w:r>
          </w:p>
        </w:tc>
        <w:tc>
          <w:tcPr>
            <w:tcW w:w="1926" w:type="dxa"/>
          </w:tcPr>
          <w:p w14:paraId="53E9E150" w14:textId="77777777" w:rsidR="003A10E8" w:rsidRPr="00950D8F"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950D8F" w:rsidRPr="00950D8F" w14:paraId="2F731105"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0D05B9">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0D05B9">
            <w:pPr>
              <w:spacing w:before="0" w:after="61"/>
              <w:jc w:val="both"/>
              <w:rPr>
                <w:color w:val="auto"/>
                <w:sz w:val="22"/>
                <w:szCs w:val="18"/>
              </w:rPr>
            </w:pPr>
            <w:r>
              <w:rPr>
                <w:color w:val="auto"/>
                <w:sz w:val="22"/>
                <w:szCs w:val="18"/>
              </w:rPr>
              <w:t>CommissionMember</w:t>
            </w:r>
          </w:p>
        </w:tc>
        <w:tc>
          <w:tcPr>
            <w:tcW w:w="1925" w:type="dxa"/>
          </w:tcPr>
          <w:p w14:paraId="23F70D2D"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Varchar(30)</w:t>
            </w:r>
          </w:p>
        </w:tc>
        <w:tc>
          <w:tcPr>
            <w:tcW w:w="1926" w:type="dxa"/>
          </w:tcPr>
          <w:p w14:paraId="57C145CC"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0D05B9">
            <w:pPr>
              <w:spacing w:before="0" w:after="61"/>
              <w:jc w:val="both"/>
              <w:rPr>
                <w:color w:val="auto"/>
                <w:sz w:val="22"/>
                <w:szCs w:val="18"/>
              </w:rPr>
            </w:pPr>
            <w:r>
              <w:rPr>
                <w:color w:val="auto"/>
                <w:sz w:val="22"/>
                <w:szCs w:val="18"/>
              </w:rPr>
              <w:t>RegisterI</w:t>
            </w:r>
            <w:r w:rsidR="00912A07">
              <w:rPr>
                <w:color w:val="auto"/>
                <w:sz w:val="22"/>
                <w:szCs w:val="18"/>
              </w:rPr>
              <w:t>d</w:t>
            </w:r>
          </w:p>
        </w:tc>
        <w:tc>
          <w:tcPr>
            <w:tcW w:w="1925" w:type="dxa"/>
          </w:tcPr>
          <w:p w14:paraId="260B2A90" w14:textId="72F5F2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69025657" w14:textId="5621C1BB" w:rsidR="003A4546" w:rsidRDefault="003A4546" w:rsidP="000D05B9">
      <w:pPr>
        <w:pStyle w:val="Nessunaspaziatura"/>
        <w:spacing w:after="61"/>
        <w:jc w:val="both"/>
        <w:rPr>
          <w:color w:val="auto"/>
          <w:lang w:val="it-IT"/>
        </w:rPr>
      </w:pPr>
    </w:p>
    <w:p w14:paraId="6811FD98" w14:textId="153AA82F" w:rsidR="000D05B9" w:rsidRDefault="000D05B9" w:rsidP="000D05B9">
      <w:pPr>
        <w:pStyle w:val="Nessunaspaziatura"/>
        <w:spacing w:after="61"/>
        <w:jc w:val="both"/>
        <w:rPr>
          <w:color w:val="auto"/>
          <w:lang w:val="it-IT"/>
        </w:rPr>
      </w:pPr>
    </w:p>
    <w:p w14:paraId="0652BF23" w14:textId="77777777" w:rsidR="000D05B9" w:rsidRPr="00950D8F" w:rsidRDefault="000D05B9" w:rsidP="000D05B9">
      <w:pPr>
        <w:pStyle w:val="Nessunaspaziatura"/>
        <w:spacing w:after="61"/>
        <w:jc w:val="both"/>
        <w:rPr>
          <w:color w:val="auto"/>
          <w:lang w:val="it-IT"/>
        </w:rPr>
      </w:pPr>
    </w:p>
    <w:p w14:paraId="189E520C" w14:textId="685EF214" w:rsidR="00030C19" w:rsidRPr="00185E9B" w:rsidRDefault="005772C2" w:rsidP="000D05B9">
      <w:pPr>
        <w:pStyle w:val="Nessunaspaziatura"/>
        <w:spacing w:after="61"/>
        <w:jc w:val="both"/>
        <w:rPr>
          <w:color w:val="auto"/>
          <w:sz w:val="28"/>
          <w:szCs w:val="28"/>
          <w:lang w:val="it-IT"/>
        </w:rPr>
      </w:pPr>
      <w:r w:rsidRPr="00185E9B">
        <w:rPr>
          <w:color w:val="auto"/>
          <w:sz w:val="28"/>
          <w:szCs w:val="28"/>
          <w:lang w:val="it-IT"/>
        </w:rPr>
        <w:lastRenderedPageBreak/>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0D05B9">
            <w:pPr>
              <w:spacing w:before="0" w:after="61"/>
              <w:jc w:val="both"/>
            </w:pPr>
            <w:r w:rsidRPr="0060709D">
              <w:t>Nome</w:t>
            </w:r>
          </w:p>
        </w:tc>
        <w:tc>
          <w:tcPr>
            <w:tcW w:w="1925" w:type="dxa"/>
            <w:shd w:val="clear" w:color="auto" w:fill="1F4E79"/>
          </w:tcPr>
          <w:p w14:paraId="46CA5B28"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0D05B9">
            <w:pPr>
              <w:spacing w:before="0" w:after="61"/>
              <w:jc w:val="both"/>
              <w:rPr>
                <w:color w:val="auto"/>
                <w:sz w:val="22"/>
                <w:szCs w:val="18"/>
              </w:rPr>
            </w:pPr>
            <w:r w:rsidRPr="00912A07">
              <w:rPr>
                <w:color w:val="auto"/>
                <w:sz w:val="22"/>
                <w:szCs w:val="18"/>
              </w:rPr>
              <w:t>Email</w:t>
            </w:r>
          </w:p>
        </w:tc>
        <w:tc>
          <w:tcPr>
            <w:tcW w:w="1925" w:type="dxa"/>
          </w:tcPr>
          <w:p w14:paraId="18A3AD12" w14:textId="36E037D5" w:rsidR="003A10E8" w:rsidRPr="00912A07"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r w:rsidRPr="00912A07">
              <w:rPr>
                <w:rFonts w:asciiTheme="majorHAnsi" w:hAnsiTheme="majorHAnsi"/>
                <w:color w:val="auto"/>
                <w:sz w:val="22"/>
                <w:szCs w:val="18"/>
              </w:rPr>
              <w:t>3</w:t>
            </w:r>
            <w:r w:rsidR="003A10E8" w:rsidRPr="00912A07">
              <w:rPr>
                <w:rFonts w:asciiTheme="majorHAnsi" w:hAnsiTheme="majorHAnsi"/>
                <w:color w:val="auto"/>
                <w:sz w:val="22"/>
                <w:szCs w:val="18"/>
              </w:rPr>
              <w:t>0)</w:t>
            </w:r>
          </w:p>
        </w:tc>
        <w:tc>
          <w:tcPr>
            <w:tcW w:w="1926" w:type="dxa"/>
          </w:tcPr>
          <w:p w14:paraId="5A3354D1" w14:textId="77777777" w:rsidR="003A10E8" w:rsidRPr="00912A07"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0D05B9">
      <w:pPr>
        <w:pStyle w:val="Nessunaspaziatura"/>
        <w:spacing w:after="61"/>
        <w:jc w:val="both"/>
        <w:rPr>
          <w:lang w:val="it-IT"/>
        </w:rPr>
      </w:pPr>
    </w:p>
    <w:p w14:paraId="6CBB5840" w14:textId="77777777" w:rsidR="00950D8F" w:rsidRPr="00185E9B" w:rsidRDefault="00950D8F" w:rsidP="000D05B9">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0D05B9">
            <w:pPr>
              <w:spacing w:before="0" w:after="61"/>
              <w:jc w:val="both"/>
            </w:pPr>
            <w:r w:rsidRPr="0060709D">
              <w:t>Nome</w:t>
            </w:r>
          </w:p>
        </w:tc>
        <w:tc>
          <w:tcPr>
            <w:tcW w:w="1925" w:type="dxa"/>
            <w:shd w:val="clear" w:color="auto" w:fill="1F4E79"/>
          </w:tcPr>
          <w:p w14:paraId="203B1004"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0D05B9">
            <w:pPr>
              <w:spacing w:before="0" w:after="61"/>
              <w:jc w:val="both"/>
              <w:rPr>
                <w:color w:val="auto"/>
              </w:rPr>
            </w:pPr>
            <w:r w:rsidRPr="00185E9B">
              <w:rPr>
                <w:color w:val="auto"/>
              </w:rPr>
              <w:t>IdRequest</w:t>
            </w:r>
          </w:p>
        </w:tc>
        <w:tc>
          <w:tcPr>
            <w:tcW w:w="1925" w:type="dxa"/>
          </w:tcPr>
          <w:p w14:paraId="6B7FDC5C" w14:textId="6AE27498" w:rsidR="00950D8F" w:rsidRPr="00185E9B" w:rsidRDefault="0081311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0D05B9">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2A6765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0D05B9">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45B08BB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0D05B9">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0D05B9">
            <w:pPr>
              <w:spacing w:before="0" w:after="61"/>
              <w:jc w:val="both"/>
              <w:rPr>
                <w:color w:val="auto"/>
              </w:rPr>
            </w:pPr>
            <w:r>
              <w:rPr>
                <w:color w:val="auto"/>
              </w:rPr>
              <w:t>Time</w:t>
            </w:r>
          </w:p>
        </w:tc>
        <w:tc>
          <w:tcPr>
            <w:tcW w:w="1925" w:type="dxa"/>
          </w:tcPr>
          <w:p w14:paraId="75E9F172"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0D05B9">
            <w:pPr>
              <w:spacing w:before="0" w:after="61"/>
              <w:jc w:val="both"/>
              <w:rPr>
                <w:color w:val="auto"/>
              </w:rPr>
            </w:pPr>
            <w:r>
              <w:rPr>
                <w:color w:val="auto"/>
              </w:rPr>
              <w:t>Duration</w:t>
            </w:r>
          </w:p>
        </w:tc>
        <w:tc>
          <w:tcPr>
            <w:tcW w:w="1925" w:type="dxa"/>
          </w:tcPr>
          <w:p w14:paraId="0996DE8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0D05B9">
            <w:pPr>
              <w:spacing w:before="0" w:after="61"/>
              <w:jc w:val="both"/>
              <w:rPr>
                <w:color w:val="auto"/>
              </w:rPr>
            </w:pPr>
            <w:r>
              <w:rPr>
                <w:color w:val="auto"/>
              </w:rPr>
              <w:t>Student</w:t>
            </w:r>
          </w:p>
        </w:tc>
        <w:tc>
          <w:tcPr>
            <w:tcW w:w="1925" w:type="dxa"/>
          </w:tcPr>
          <w:p w14:paraId="6A198D2B" w14:textId="11C16D7E"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Varchar(30)</w:t>
            </w:r>
          </w:p>
        </w:tc>
        <w:tc>
          <w:tcPr>
            <w:tcW w:w="1926" w:type="dxa"/>
          </w:tcPr>
          <w:p w14:paraId="7149A2CE" w14:textId="387D33BD"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0D05B9">
      <w:pPr>
        <w:pStyle w:val="Nessunaspaziatura"/>
        <w:spacing w:after="61"/>
        <w:jc w:val="both"/>
        <w:rPr>
          <w:color w:val="auto"/>
          <w:lang w:val="it-IT"/>
        </w:rPr>
      </w:pPr>
    </w:p>
    <w:p w14:paraId="5A29E258" w14:textId="3D3B4275" w:rsidR="00912A07" w:rsidRPr="00185E9B" w:rsidRDefault="00912A07" w:rsidP="000D05B9">
      <w:pPr>
        <w:pStyle w:val="Nessunaspaziatura"/>
        <w:spacing w:after="61"/>
        <w:jc w:val="both"/>
        <w:rPr>
          <w:color w:val="auto"/>
          <w:sz w:val="28"/>
          <w:szCs w:val="28"/>
          <w:lang w:val="it-IT"/>
        </w:rPr>
      </w:pPr>
      <w:r w:rsidRPr="00185E9B">
        <w:rPr>
          <w:color w:val="auto"/>
          <w:sz w:val="28"/>
          <w:szCs w:val="28"/>
          <w:lang w:val="it-IT"/>
        </w:rPr>
        <w:t>Appointment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0D05B9">
            <w:pPr>
              <w:spacing w:before="0" w:after="61"/>
              <w:jc w:val="both"/>
            </w:pPr>
            <w:r w:rsidRPr="0060709D">
              <w:t>Nome</w:t>
            </w:r>
          </w:p>
        </w:tc>
        <w:tc>
          <w:tcPr>
            <w:tcW w:w="1925" w:type="dxa"/>
            <w:shd w:val="clear" w:color="auto" w:fill="1F4E79"/>
          </w:tcPr>
          <w:p w14:paraId="27CA35D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0D05B9">
            <w:pPr>
              <w:spacing w:before="0" w:after="61"/>
              <w:jc w:val="both"/>
              <w:rPr>
                <w:color w:val="auto"/>
              </w:rPr>
            </w:pPr>
            <w:r w:rsidRPr="00185E9B">
              <w:rPr>
                <w:color w:val="auto"/>
              </w:rPr>
              <w:t>IdAppointment</w:t>
            </w:r>
          </w:p>
        </w:tc>
        <w:tc>
          <w:tcPr>
            <w:tcW w:w="1925" w:type="dxa"/>
          </w:tcPr>
          <w:p w14:paraId="45225430" w14:textId="55912078"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0D05B9">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1D525741"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0D05B9">
            <w:pPr>
              <w:spacing w:before="0" w:after="61"/>
              <w:jc w:val="both"/>
              <w:rPr>
                <w:color w:val="auto"/>
              </w:rPr>
            </w:pPr>
            <w:r>
              <w:rPr>
                <w:color w:val="auto"/>
              </w:rPr>
              <w:t>RequestId</w:t>
            </w:r>
          </w:p>
        </w:tc>
        <w:tc>
          <w:tcPr>
            <w:tcW w:w="1925" w:type="dxa"/>
          </w:tcPr>
          <w:p w14:paraId="48A6831B" w14:textId="229AFAC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0D05B9">
            <w:pPr>
              <w:spacing w:before="0" w:after="61"/>
              <w:jc w:val="both"/>
              <w:rPr>
                <w:color w:val="auto"/>
              </w:rPr>
            </w:pPr>
            <w:r>
              <w:rPr>
                <w:color w:val="auto"/>
              </w:rPr>
              <w:t>Tutor</w:t>
            </w:r>
          </w:p>
        </w:tc>
        <w:tc>
          <w:tcPr>
            <w:tcW w:w="1925" w:type="dxa"/>
          </w:tcPr>
          <w:p w14:paraId="750FEB02" w14:textId="6F53FEDA"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Varchar(30)</w:t>
            </w:r>
          </w:p>
        </w:tc>
        <w:tc>
          <w:tcPr>
            <w:tcW w:w="1926" w:type="dxa"/>
          </w:tcPr>
          <w:p w14:paraId="7EB796B8" w14:textId="0E2BA8F2"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0D05B9">
      <w:pPr>
        <w:pStyle w:val="Nessunaspaziatura"/>
        <w:spacing w:after="61"/>
        <w:jc w:val="both"/>
      </w:pPr>
    </w:p>
    <w:p w14:paraId="4F10388A" w14:textId="4EA66218" w:rsidR="00030C19" w:rsidRPr="00185E9B" w:rsidRDefault="005772C2" w:rsidP="000D05B9">
      <w:pPr>
        <w:pStyle w:val="Nessunaspaziatura"/>
        <w:spacing w:after="61"/>
        <w:jc w:val="both"/>
        <w:rPr>
          <w:color w:val="auto"/>
          <w:sz w:val="28"/>
          <w:szCs w:val="28"/>
          <w:lang w:val="it-IT"/>
        </w:rPr>
      </w:pPr>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0D05B9">
            <w:pPr>
              <w:spacing w:before="0" w:after="61"/>
              <w:jc w:val="both"/>
            </w:pPr>
            <w:r w:rsidRPr="0060709D">
              <w:t>Nome</w:t>
            </w:r>
          </w:p>
        </w:tc>
        <w:tc>
          <w:tcPr>
            <w:tcW w:w="1925" w:type="dxa"/>
            <w:shd w:val="clear" w:color="auto" w:fill="1F4E79"/>
          </w:tcPr>
          <w:p w14:paraId="272101B7"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0D05B9">
            <w:pPr>
              <w:spacing w:before="0" w:after="61"/>
              <w:jc w:val="both"/>
              <w:rPr>
                <w:color w:val="auto"/>
              </w:rPr>
            </w:pPr>
            <w:r w:rsidRPr="00185E9B">
              <w:rPr>
                <w:color w:val="auto"/>
              </w:rPr>
              <w:t>Id</w:t>
            </w:r>
            <w:r w:rsidR="005772C2" w:rsidRPr="00185E9B">
              <w:rPr>
                <w:color w:val="auto"/>
              </w:rPr>
              <w:t>Activity</w:t>
            </w:r>
          </w:p>
        </w:tc>
        <w:tc>
          <w:tcPr>
            <w:tcW w:w="1925" w:type="dxa"/>
          </w:tcPr>
          <w:p w14:paraId="25234031" w14:textId="46A1EBDA"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0D05B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CA33CD4"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0D05B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0D05B9">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0D05B9">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0D05B9">
            <w:pPr>
              <w:spacing w:before="0" w:after="61"/>
              <w:jc w:val="both"/>
              <w:rPr>
                <w:color w:val="auto"/>
              </w:rPr>
            </w:pPr>
            <w:r>
              <w:rPr>
                <w:color w:val="auto"/>
              </w:rPr>
              <w:t>Hours</w:t>
            </w:r>
          </w:p>
        </w:tc>
        <w:tc>
          <w:tcPr>
            <w:tcW w:w="1925" w:type="dxa"/>
          </w:tcPr>
          <w:p w14:paraId="0F1B20BD" w14:textId="2A7C73D5"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0D05B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21D7C709" w14:textId="442951F5"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0D05B9">
            <w:pPr>
              <w:spacing w:before="0" w:after="61"/>
              <w:jc w:val="both"/>
              <w:rPr>
                <w:color w:val="auto"/>
              </w:rPr>
            </w:pPr>
            <w:r>
              <w:rPr>
                <w:color w:val="auto"/>
              </w:rPr>
              <w:t>Details</w:t>
            </w:r>
          </w:p>
        </w:tc>
        <w:tc>
          <w:tcPr>
            <w:tcW w:w="1925" w:type="dxa"/>
          </w:tcPr>
          <w:p w14:paraId="46C5198C" w14:textId="2D873CF5"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0D05B9">
            <w:pPr>
              <w:spacing w:before="0" w:after="61"/>
              <w:jc w:val="both"/>
              <w:rPr>
                <w:color w:val="auto"/>
              </w:rPr>
            </w:pPr>
            <w:r>
              <w:rPr>
                <w:color w:val="auto"/>
              </w:rPr>
              <w:t>Tutor</w:t>
            </w:r>
          </w:p>
        </w:tc>
        <w:tc>
          <w:tcPr>
            <w:tcW w:w="1925" w:type="dxa"/>
          </w:tcPr>
          <w:p w14:paraId="2426659B" w14:textId="302FBE9F"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Varchar(30)</w:t>
            </w:r>
          </w:p>
        </w:tc>
        <w:tc>
          <w:tcPr>
            <w:tcW w:w="1926" w:type="dxa"/>
          </w:tcPr>
          <w:p w14:paraId="7014A9A5" w14:textId="41D573F4"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0D05B9">
            <w:pPr>
              <w:spacing w:before="0" w:after="61"/>
              <w:jc w:val="both"/>
              <w:rPr>
                <w:color w:val="auto"/>
              </w:rPr>
            </w:pPr>
            <w:r>
              <w:rPr>
                <w:color w:val="auto"/>
              </w:rPr>
              <w:t>Register</w:t>
            </w:r>
            <w:r w:rsidR="00F32032">
              <w:rPr>
                <w:color w:val="auto"/>
              </w:rPr>
              <w:t>I</w:t>
            </w:r>
            <w:r>
              <w:rPr>
                <w:color w:val="auto"/>
              </w:rPr>
              <w:t>d</w:t>
            </w:r>
          </w:p>
        </w:tc>
        <w:tc>
          <w:tcPr>
            <w:tcW w:w="1925" w:type="dxa"/>
          </w:tcPr>
          <w:p w14:paraId="4C88C2E8" w14:textId="018AA33D"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3FC380AC" w14:textId="2F7B4DB3" w:rsidR="003A4546" w:rsidRDefault="003A4546" w:rsidP="000D05B9">
      <w:pPr>
        <w:pStyle w:val="Nessunaspaziatura"/>
        <w:spacing w:after="61"/>
        <w:jc w:val="both"/>
        <w:rPr>
          <w:color w:val="auto"/>
        </w:rPr>
      </w:pPr>
    </w:p>
    <w:p w14:paraId="28609768" w14:textId="1C9D4048" w:rsidR="000D05B9" w:rsidRDefault="000D05B9" w:rsidP="000D05B9">
      <w:pPr>
        <w:pStyle w:val="Nessunaspaziatura"/>
        <w:spacing w:after="61"/>
        <w:jc w:val="both"/>
        <w:rPr>
          <w:color w:val="auto"/>
        </w:rPr>
      </w:pPr>
    </w:p>
    <w:p w14:paraId="57B7D948" w14:textId="431771CD" w:rsidR="000D05B9" w:rsidRDefault="000D05B9" w:rsidP="000D05B9">
      <w:pPr>
        <w:pStyle w:val="Nessunaspaziatura"/>
        <w:spacing w:after="61"/>
        <w:jc w:val="both"/>
        <w:rPr>
          <w:color w:val="auto"/>
        </w:rPr>
      </w:pPr>
    </w:p>
    <w:p w14:paraId="7575ACB9" w14:textId="77777777" w:rsidR="000D05B9" w:rsidRPr="00127863" w:rsidRDefault="000D05B9" w:rsidP="000D05B9">
      <w:pPr>
        <w:pStyle w:val="Nessunaspaziatura"/>
        <w:spacing w:after="61"/>
        <w:jc w:val="both"/>
        <w:rPr>
          <w:color w:val="auto"/>
        </w:rPr>
      </w:pPr>
    </w:p>
    <w:p w14:paraId="658D84FE" w14:textId="32B29A61" w:rsidR="00030C19" w:rsidRPr="00185E9B" w:rsidRDefault="00030C19" w:rsidP="000D05B9">
      <w:pPr>
        <w:pStyle w:val="Nessunaspaziatura"/>
        <w:spacing w:after="61"/>
        <w:jc w:val="both"/>
        <w:rPr>
          <w:color w:val="auto"/>
          <w:sz w:val="28"/>
          <w:szCs w:val="28"/>
          <w:lang w:val="it-IT"/>
        </w:rPr>
      </w:pPr>
      <w:r w:rsidRPr="00185E9B">
        <w:rPr>
          <w:color w:val="auto"/>
          <w:sz w:val="28"/>
          <w:szCs w:val="28"/>
          <w:lang w:val="it-IT"/>
        </w:rPr>
        <w:lastRenderedPageBreak/>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0D05B9">
            <w:pPr>
              <w:spacing w:before="0" w:after="61"/>
              <w:jc w:val="both"/>
            </w:pPr>
            <w:r w:rsidRPr="0060709D">
              <w:t>Nome</w:t>
            </w:r>
          </w:p>
        </w:tc>
        <w:tc>
          <w:tcPr>
            <w:tcW w:w="1666" w:type="dxa"/>
            <w:shd w:val="clear" w:color="auto" w:fill="1F4E79"/>
          </w:tcPr>
          <w:p w14:paraId="4F2DC681"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0D05B9">
            <w:pPr>
              <w:spacing w:before="0" w:after="61"/>
              <w:jc w:val="both"/>
              <w:rPr>
                <w:color w:val="auto"/>
              </w:rPr>
            </w:pPr>
            <w:r w:rsidRPr="00185E9B">
              <w:rPr>
                <w:color w:val="auto"/>
              </w:rPr>
              <w:t>Id</w:t>
            </w:r>
            <w:r w:rsidR="00077C38">
              <w:rPr>
                <w:color w:val="auto"/>
              </w:rPr>
              <w:t>_Register</w:t>
            </w:r>
          </w:p>
        </w:tc>
        <w:tc>
          <w:tcPr>
            <w:tcW w:w="1666" w:type="dxa"/>
          </w:tcPr>
          <w:p w14:paraId="77B525B0" w14:textId="752AC85B"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0D05B9">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418" w:type="dxa"/>
          </w:tcPr>
          <w:p w14:paraId="3131FE67"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0D05B9">
            <w:pPr>
              <w:spacing w:before="0" w:after="61"/>
              <w:jc w:val="both"/>
              <w:rPr>
                <w:color w:val="auto"/>
              </w:rPr>
            </w:pPr>
            <w:r>
              <w:rPr>
                <w:color w:val="auto"/>
              </w:rPr>
              <w:t>ValidatedHours</w:t>
            </w:r>
          </w:p>
        </w:tc>
        <w:tc>
          <w:tcPr>
            <w:tcW w:w="1666" w:type="dxa"/>
          </w:tcPr>
          <w:p w14:paraId="4091C989" w14:textId="7B3A24C1"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0D05B9">
            <w:pPr>
              <w:spacing w:before="0" w:after="61"/>
              <w:jc w:val="both"/>
              <w:rPr>
                <w:color w:val="auto"/>
              </w:rPr>
            </w:pPr>
            <w:r>
              <w:rPr>
                <w:color w:val="auto"/>
              </w:rPr>
              <w:t>T</w:t>
            </w:r>
            <w:r w:rsidR="00C63F02" w:rsidRPr="00185E9B">
              <w:rPr>
                <w:color w:val="auto"/>
              </w:rPr>
              <w:t>otalHours</w:t>
            </w:r>
          </w:p>
        </w:tc>
        <w:tc>
          <w:tcPr>
            <w:tcW w:w="1666" w:type="dxa"/>
          </w:tcPr>
          <w:p w14:paraId="25B24D5C" w14:textId="252B9013"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0D05B9">
            <w:pPr>
              <w:spacing w:before="0" w:after="61"/>
              <w:jc w:val="both"/>
              <w:rPr>
                <w:color w:val="auto"/>
              </w:rPr>
            </w:pPr>
            <w:r>
              <w:rPr>
                <w:color w:val="auto"/>
              </w:rPr>
              <w:t>P</w:t>
            </w:r>
            <w:r w:rsidR="00C63F02" w:rsidRPr="00185E9B">
              <w:rPr>
                <w:color w:val="auto"/>
              </w:rPr>
              <w:t>ercentageComplet</w:t>
            </w:r>
            <w:r w:rsidR="00C072DD">
              <w:rPr>
                <w:color w:val="auto"/>
              </w:rPr>
              <w:t>e</w:t>
            </w:r>
          </w:p>
        </w:tc>
        <w:tc>
          <w:tcPr>
            <w:tcW w:w="1666" w:type="dxa"/>
          </w:tcPr>
          <w:p w14:paraId="30D91750" w14:textId="279E9172" w:rsidR="001F151D" w:rsidRPr="00185E9B" w:rsidRDefault="00E7218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77777777" w:rsidR="00185E9B" w:rsidRPr="001466CD" w:rsidRDefault="00185E9B" w:rsidP="000D05B9">
      <w:pPr>
        <w:pStyle w:val="Nessunaspaziatura"/>
        <w:spacing w:after="61"/>
        <w:jc w:val="both"/>
      </w:pPr>
    </w:p>
    <w:p w14:paraId="049FF666" w14:textId="3E820E31" w:rsidR="00BC6AEE" w:rsidRPr="00185E9B" w:rsidRDefault="00C63F02" w:rsidP="000D05B9">
      <w:pPr>
        <w:pStyle w:val="Nessunaspaziatura"/>
        <w:spacing w:after="61"/>
        <w:jc w:val="both"/>
        <w:rPr>
          <w:color w:val="auto"/>
          <w:sz w:val="28"/>
          <w:szCs w:val="28"/>
          <w:lang w:val="it-IT"/>
        </w:rPr>
      </w:pPr>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6D53FEEF" w14:textId="77777777" w:rsidR="00BC6AEE" w:rsidRPr="0060709D" w:rsidRDefault="00BC6AEE" w:rsidP="000D05B9">
            <w:pPr>
              <w:spacing w:before="0" w:after="61"/>
              <w:jc w:val="both"/>
            </w:pPr>
            <w:r w:rsidRPr="0060709D">
              <w:t>Nome</w:t>
            </w:r>
          </w:p>
        </w:tc>
        <w:tc>
          <w:tcPr>
            <w:tcW w:w="2126" w:type="dxa"/>
            <w:shd w:val="clear" w:color="auto" w:fill="1F4E79"/>
          </w:tcPr>
          <w:p w14:paraId="4A680BC9"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6E010B43" w14:textId="065A4233" w:rsidR="00BC6AEE" w:rsidRPr="00185E9B" w:rsidRDefault="00C63F02" w:rsidP="000D05B9">
            <w:pPr>
              <w:spacing w:before="0" w:after="61"/>
              <w:jc w:val="both"/>
              <w:rPr>
                <w:color w:val="auto"/>
              </w:rPr>
            </w:pPr>
            <w:r w:rsidRPr="00185E9B">
              <w:rPr>
                <w:color w:val="auto"/>
              </w:rPr>
              <w:t>Name</w:t>
            </w:r>
          </w:p>
        </w:tc>
        <w:tc>
          <w:tcPr>
            <w:tcW w:w="2126" w:type="dxa"/>
          </w:tcPr>
          <w:p w14:paraId="391A0DE4" w14:textId="2C473CC1" w:rsidR="00BC6AEE"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559" w:type="dxa"/>
          </w:tcPr>
          <w:p w14:paraId="3793A3BE"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0A21C9" w14:textId="05EFCA9F" w:rsidR="00BC6AEE" w:rsidRPr="00185E9B" w:rsidRDefault="00C63F02" w:rsidP="000D05B9">
            <w:pPr>
              <w:spacing w:before="0" w:after="61"/>
              <w:jc w:val="both"/>
              <w:rPr>
                <w:color w:val="auto"/>
              </w:rPr>
            </w:pPr>
            <w:r w:rsidRPr="00185E9B">
              <w:rPr>
                <w:color w:val="auto"/>
              </w:rPr>
              <w:t>StartTime</w:t>
            </w:r>
          </w:p>
        </w:tc>
        <w:tc>
          <w:tcPr>
            <w:tcW w:w="2126" w:type="dxa"/>
          </w:tcPr>
          <w:p w14:paraId="0EBEDEA2"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41E1BEEB" w14:textId="72F452BE" w:rsidR="00BC6AEE" w:rsidRPr="00185E9B" w:rsidRDefault="00C63F02" w:rsidP="000D05B9">
            <w:pPr>
              <w:spacing w:before="0" w:after="61"/>
              <w:jc w:val="both"/>
              <w:rPr>
                <w:color w:val="auto"/>
              </w:rPr>
            </w:pPr>
            <w:r w:rsidRPr="00185E9B">
              <w:rPr>
                <w:color w:val="auto"/>
              </w:rPr>
              <w:t>FinishTime</w:t>
            </w:r>
          </w:p>
        </w:tc>
        <w:tc>
          <w:tcPr>
            <w:tcW w:w="2126" w:type="dxa"/>
          </w:tcPr>
          <w:p w14:paraId="0C661CAF"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A165B8" w14:textId="240F469F" w:rsidR="00BC6AEE" w:rsidRPr="00185E9B" w:rsidRDefault="00C63F02" w:rsidP="000D05B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boolean</w:t>
            </w:r>
          </w:p>
        </w:tc>
        <w:tc>
          <w:tcPr>
            <w:tcW w:w="1559" w:type="dxa"/>
          </w:tcPr>
          <w:p w14:paraId="049FF7CC"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6CD" w:rsidRPr="00185E9B" w14:paraId="40DDEE1E"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186E8694" w14:textId="43F28105" w:rsidR="001466CD" w:rsidRPr="00185E9B" w:rsidRDefault="001466CD" w:rsidP="000D05B9">
            <w:pPr>
              <w:spacing w:before="0" w:after="61"/>
              <w:jc w:val="both"/>
              <w:rPr>
                <w:color w:val="auto"/>
              </w:rPr>
            </w:pPr>
            <w:r>
              <w:rPr>
                <w:color w:val="auto"/>
              </w:rPr>
              <w:t>Commission</w:t>
            </w:r>
            <w:r w:rsidR="00C2492F">
              <w:rPr>
                <w:color w:val="auto"/>
              </w:rPr>
              <w:t>Member</w:t>
            </w:r>
          </w:p>
        </w:tc>
        <w:tc>
          <w:tcPr>
            <w:tcW w:w="2126" w:type="dxa"/>
          </w:tcPr>
          <w:p w14:paraId="632D977B" w14:textId="36BC8B20"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Varchar(30)</w:t>
            </w:r>
          </w:p>
        </w:tc>
        <w:tc>
          <w:tcPr>
            <w:tcW w:w="1559" w:type="dxa"/>
          </w:tcPr>
          <w:p w14:paraId="671940F8" w14:textId="15F121B1"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EDE4A87" w14:textId="068AEFA8"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84B836B" w14:textId="77777777" w:rsidR="001466CD" w:rsidRPr="001466CD" w:rsidRDefault="001466CD" w:rsidP="000D05B9">
      <w:pPr>
        <w:pStyle w:val="Nessunaspaziatura"/>
        <w:spacing w:after="61"/>
        <w:jc w:val="both"/>
        <w:rPr>
          <w:color w:val="auto"/>
          <w:lang w:val="it-IT"/>
        </w:rPr>
      </w:pPr>
    </w:p>
    <w:p w14:paraId="2CC80F46" w14:textId="23C283EB" w:rsidR="001466CD" w:rsidRPr="00185E9B" w:rsidRDefault="001466CD" w:rsidP="000D05B9">
      <w:pPr>
        <w:pStyle w:val="Nessunaspaziatura"/>
        <w:spacing w:after="61"/>
        <w:jc w:val="both"/>
        <w:rPr>
          <w:color w:val="auto"/>
          <w:sz w:val="28"/>
          <w:szCs w:val="28"/>
          <w:lang w:val="it-IT"/>
        </w:rPr>
      </w:pPr>
      <w:r>
        <w:rPr>
          <w:color w:val="auto"/>
          <w:sz w:val="28"/>
          <w:szCs w:val="28"/>
          <w:lang w:val="it-IT"/>
        </w:rPr>
        <w:t>Manages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0D05B9">
            <w:pPr>
              <w:spacing w:before="0" w:after="61"/>
              <w:jc w:val="both"/>
            </w:pPr>
            <w:r w:rsidRPr="0060709D">
              <w:t>Nome</w:t>
            </w:r>
          </w:p>
        </w:tc>
        <w:tc>
          <w:tcPr>
            <w:tcW w:w="1925" w:type="dxa"/>
            <w:shd w:val="clear" w:color="auto" w:fill="1F4E79"/>
          </w:tcPr>
          <w:p w14:paraId="72A8F884"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0D05B9">
            <w:pPr>
              <w:spacing w:before="0" w:after="61"/>
              <w:jc w:val="both"/>
              <w:rPr>
                <w:color w:val="auto"/>
              </w:rPr>
            </w:pPr>
            <w:r>
              <w:rPr>
                <w:color w:val="auto"/>
              </w:rPr>
              <w:t>Tutor</w:t>
            </w:r>
          </w:p>
        </w:tc>
        <w:tc>
          <w:tcPr>
            <w:tcW w:w="1925" w:type="dxa"/>
          </w:tcPr>
          <w:p w14:paraId="54807282" w14:textId="54FE7FC6"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Pr>
                <w:rFonts w:asciiTheme="majorHAnsi" w:hAnsiTheme="majorHAnsi"/>
                <w:color w:val="auto"/>
              </w:rPr>
              <w:t>3</w:t>
            </w:r>
            <w:r w:rsidRPr="00185E9B">
              <w:rPr>
                <w:rFonts w:asciiTheme="majorHAnsi" w:hAnsiTheme="majorHAnsi"/>
                <w:color w:val="auto"/>
              </w:rPr>
              <w:t>0)</w:t>
            </w:r>
          </w:p>
        </w:tc>
        <w:tc>
          <w:tcPr>
            <w:tcW w:w="1926" w:type="dxa"/>
          </w:tcPr>
          <w:p w14:paraId="5EB5C8A8"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0D05B9">
            <w:pPr>
              <w:spacing w:before="0" w:after="61"/>
              <w:jc w:val="both"/>
              <w:rPr>
                <w:color w:val="auto"/>
              </w:rPr>
            </w:pPr>
            <w:r>
              <w:rPr>
                <w:color w:val="auto"/>
              </w:rPr>
              <w:t>Request_Id</w:t>
            </w:r>
          </w:p>
        </w:tc>
        <w:tc>
          <w:tcPr>
            <w:tcW w:w="1925" w:type="dxa"/>
          </w:tcPr>
          <w:p w14:paraId="65A3B1AD" w14:textId="4F0310FE"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0D05B9">
      <w:pPr>
        <w:pStyle w:val="Nessunaspaziatura"/>
        <w:spacing w:after="61"/>
        <w:jc w:val="both"/>
        <w:rPr>
          <w:color w:val="auto"/>
          <w:sz w:val="24"/>
          <w:szCs w:val="24"/>
        </w:rPr>
      </w:pPr>
    </w:p>
    <w:p w14:paraId="2438C0F8" w14:textId="008EC61E" w:rsidR="001466CD" w:rsidRPr="00185E9B" w:rsidRDefault="0081311E" w:rsidP="000D05B9">
      <w:pPr>
        <w:pStyle w:val="Nessunaspaziatura"/>
        <w:spacing w:after="61"/>
        <w:jc w:val="both"/>
        <w:rPr>
          <w:color w:val="auto"/>
          <w:sz w:val="28"/>
          <w:szCs w:val="28"/>
          <w:lang w:val="it-IT"/>
        </w:rPr>
      </w:pPr>
      <w:r>
        <w:rPr>
          <w:color w:val="auto"/>
          <w:sz w:val="28"/>
          <w:szCs w:val="28"/>
          <w:lang w:val="it-IT"/>
        </w:rPr>
        <w:t>Contain</w:t>
      </w:r>
      <w:r w:rsidR="007203FA">
        <w:rPr>
          <w:color w:val="auto"/>
          <w:sz w:val="28"/>
          <w:szCs w:val="28"/>
          <w:lang w:val="it-IT"/>
        </w:rPr>
        <w:t>ed_In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0D05B9">
            <w:pPr>
              <w:spacing w:before="0" w:after="61"/>
              <w:jc w:val="both"/>
            </w:pPr>
            <w:r w:rsidRPr="0060709D">
              <w:t>Nome</w:t>
            </w:r>
          </w:p>
        </w:tc>
        <w:tc>
          <w:tcPr>
            <w:tcW w:w="1925" w:type="dxa"/>
            <w:shd w:val="clear" w:color="auto" w:fill="1F4E79"/>
          </w:tcPr>
          <w:p w14:paraId="7CCC5422"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0D05B9">
            <w:pPr>
              <w:spacing w:before="0" w:after="61"/>
              <w:jc w:val="both"/>
              <w:rPr>
                <w:color w:val="auto"/>
              </w:rPr>
            </w:pPr>
            <w:r>
              <w:rPr>
                <w:color w:val="auto"/>
              </w:rPr>
              <w:t>AppointmentId</w:t>
            </w:r>
          </w:p>
        </w:tc>
        <w:tc>
          <w:tcPr>
            <w:tcW w:w="1925" w:type="dxa"/>
          </w:tcPr>
          <w:p w14:paraId="6D85E1D7"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0D05B9">
            <w:pPr>
              <w:spacing w:before="0" w:after="61"/>
              <w:jc w:val="both"/>
              <w:rPr>
                <w:color w:val="auto"/>
              </w:rPr>
            </w:pPr>
            <w:r>
              <w:rPr>
                <w:color w:val="auto"/>
              </w:rPr>
              <w:t>ActivityId</w:t>
            </w:r>
          </w:p>
        </w:tc>
        <w:tc>
          <w:tcPr>
            <w:tcW w:w="1925" w:type="dxa"/>
          </w:tcPr>
          <w:p w14:paraId="44DF6C86"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31A86508" w14:textId="77777777" w:rsidR="001466CD" w:rsidRPr="00127863" w:rsidRDefault="001466CD" w:rsidP="000D05B9">
      <w:pPr>
        <w:pStyle w:val="Nessunaspaziatura"/>
        <w:spacing w:after="61"/>
        <w:jc w:val="both"/>
        <w:rPr>
          <w:color w:val="auto"/>
        </w:rPr>
      </w:pPr>
    </w:p>
    <w:p w14:paraId="0B4DC057" w14:textId="2F52B46B" w:rsidR="001466CD" w:rsidRPr="00185E9B" w:rsidRDefault="001466CD" w:rsidP="000D05B9">
      <w:pPr>
        <w:pStyle w:val="Nessunaspaziatura"/>
        <w:spacing w:after="61"/>
        <w:jc w:val="both"/>
        <w:rPr>
          <w:color w:val="auto"/>
          <w:sz w:val="28"/>
          <w:szCs w:val="28"/>
          <w:lang w:val="it-IT"/>
        </w:rPr>
      </w:pPr>
      <w:r>
        <w:rPr>
          <w:color w:val="auto"/>
          <w:sz w:val="28"/>
          <w:szCs w:val="28"/>
          <w:lang w:val="it-IT"/>
        </w:rPr>
        <w:t>Validates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0D05B9">
            <w:pPr>
              <w:spacing w:before="0" w:after="61"/>
              <w:jc w:val="both"/>
            </w:pPr>
            <w:r w:rsidRPr="0060709D">
              <w:t>Nome</w:t>
            </w:r>
          </w:p>
        </w:tc>
        <w:tc>
          <w:tcPr>
            <w:tcW w:w="1925" w:type="dxa"/>
            <w:shd w:val="clear" w:color="auto" w:fill="1F4E79"/>
          </w:tcPr>
          <w:p w14:paraId="4EB8E3FA"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0D05B9">
            <w:pPr>
              <w:spacing w:before="0" w:after="61"/>
              <w:jc w:val="both"/>
              <w:rPr>
                <w:color w:val="auto"/>
              </w:rPr>
            </w:pPr>
            <w:r>
              <w:rPr>
                <w:color w:val="auto"/>
              </w:rPr>
              <w:t>Commission</w:t>
            </w:r>
            <w:r w:rsidR="00C2492F">
              <w:rPr>
                <w:color w:val="auto"/>
              </w:rPr>
              <w:t>_Member</w:t>
            </w:r>
          </w:p>
        </w:tc>
        <w:tc>
          <w:tcPr>
            <w:tcW w:w="1925" w:type="dxa"/>
          </w:tcPr>
          <w:p w14:paraId="6941B132"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Pr>
                <w:rFonts w:asciiTheme="majorHAnsi" w:hAnsiTheme="majorHAnsi"/>
                <w:color w:val="auto"/>
              </w:rPr>
              <w:t>3</w:t>
            </w:r>
            <w:r w:rsidRPr="00185E9B">
              <w:rPr>
                <w:rFonts w:asciiTheme="majorHAnsi" w:hAnsiTheme="majorHAnsi"/>
                <w:color w:val="auto"/>
              </w:rPr>
              <w:t>0)</w:t>
            </w:r>
          </w:p>
        </w:tc>
        <w:tc>
          <w:tcPr>
            <w:tcW w:w="1926" w:type="dxa"/>
          </w:tcPr>
          <w:p w14:paraId="1837B929"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0D05B9">
            <w:pPr>
              <w:spacing w:before="0" w:after="61"/>
              <w:jc w:val="both"/>
              <w:rPr>
                <w:color w:val="auto"/>
              </w:rPr>
            </w:pPr>
            <w:r>
              <w:rPr>
                <w:color w:val="auto"/>
              </w:rPr>
              <w:t>Activity_Id</w:t>
            </w:r>
          </w:p>
        </w:tc>
        <w:tc>
          <w:tcPr>
            <w:tcW w:w="1925" w:type="dxa"/>
          </w:tcPr>
          <w:p w14:paraId="78C7B9D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37CEB07" w14:textId="77777777" w:rsidR="00127863" w:rsidRPr="00127863" w:rsidRDefault="00127863" w:rsidP="000D05B9">
      <w:pPr>
        <w:spacing w:after="61" w:line="240" w:lineRule="auto"/>
        <w:rPr>
          <w:color w:val="auto"/>
          <w:sz w:val="20"/>
          <w:szCs w:val="16"/>
          <w:lang w:val="it-IT"/>
        </w:rPr>
      </w:pPr>
      <w:bookmarkStart w:id="29" w:name="_Toc26433072"/>
    </w:p>
    <w:p w14:paraId="05EE53D4" w14:textId="70B67A40" w:rsidR="00D1540E" w:rsidRPr="00185E9B" w:rsidRDefault="00D1540E" w:rsidP="000D05B9">
      <w:pPr>
        <w:pStyle w:val="Titolo2"/>
        <w:spacing w:before="0" w:after="61"/>
        <w:jc w:val="both"/>
        <w:rPr>
          <w:color w:val="auto"/>
          <w:lang w:val="it-IT"/>
        </w:rPr>
      </w:pPr>
      <w:bookmarkStart w:id="30" w:name="_Toc27581389"/>
      <w:r w:rsidRPr="00185E9B">
        <w:rPr>
          <w:color w:val="auto"/>
          <w:lang w:val="it-IT"/>
        </w:rPr>
        <w:lastRenderedPageBreak/>
        <w:t>3.5 Controllo degli accessi e sicurezza</w:t>
      </w:r>
      <w:bookmarkEnd w:id="29"/>
      <w:bookmarkEnd w:id="30"/>
    </w:p>
    <w:p w14:paraId="45D91A65" w14:textId="4B75AE49" w:rsidR="0028529C" w:rsidRPr="00185E9B" w:rsidRDefault="0028529C" w:rsidP="000D05B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0D05B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0D05B9">
      <w:pPr>
        <w:pStyle w:val="Nessunaspaziatura"/>
        <w:spacing w:after="61"/>
        <w:jc w:val="both"/>
        <w:rPr>
          <w:color w:val="auto"/>
          <w:sz w:val="22"/>
          <w:szCs w:val="22"/>
          <w:lang w:val="it-IT"/>
        </w:rPr>
      </w:pPr>
      <w:r w:rsidRPr="00127863">
        <w:rPr>
          <w:color w:val="auto"/>
          <w:sz w:val="24"/>
          <w:szCs w:val="24"/>
          <w:lang w:val="it-IT"/>
        </w:rPr>
        <w:t xml:space="preserve">In </w:t>
      </w:r>
      <w:r>
        <w:rPr>
          <w:color w:val="auto"/>
          <w:sz w:val="24"/>
          <w:szCs w:val="24"/>
          <w:lang w:val="it-IT"/>
        </w:rPr>
        <w:t>TutoratoSmart</w:t>
      </w:r>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0D05B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Sottosistema</w:t>
            </w:r>
          </w:p>
          <w:p w14:paraId="4F364D4D"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0D05B9">
            <w:pPr>
              <w:pStyle w:val="Nessunaspaziatura"/>
              <w:spacing w:after="61"/>
              <w:jc w:val="both"/>
              <w:rPr>
                <w:color w:val="FFFFFF" w:themeColor="background1"/>
                <w:sz w:val="24"/>
                <w:szCs w:val="24"/>
              </w:rPr>
            </w:pPr>
            <w:r w:rsidRPr="00127863">
              <w:rPr>
                <w:b/>
                <w:bCs/>
                <w:color w:val="FFFFFF" w:themeColor="background1"/>
                <w:sz w:val="22"/>
                <w:szCs w:val="22"/>
              </w:rPr>
              <w:t xml:space="preserve">      Attori</w:t>
            </w:r>
            <w:r w:rsidRPr="00127863">
              <w:rPr>
                <w:b/>
                <w:bCs/>
                <w:color w:val="FFFFFF" w:themeColor="background1"/>
                <w:sz w:val="22"/>
                <w:szCs w:val="22"/>
              </w:rPr>
              <w:br/>
            </w:r>
          </w:p>
        </w:tc>
        <w:tc>
          <w:tcPr>
            <w:tcW w:w="7575" w:type="dxa"/>
            <w:gridSpan w:val="4"/>
            <w:shd w:val="clear" w:color="auto" w:fill="1F4E79"/>
          </w:tcPr>
          <w:p w14:paraId="71043E81" w14:textId="77777777"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Gestione</w:t>
            </w:r>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0D05B9">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 T</w:t>
            </w:r>
            <w:r w:rsidRPr="00127863">
              <w:rPr>
                <w:rFonts w:asciiTheme="majorHAnsi" w:hAnsiTheme="majorHAnsi" w:cstheme="majorHAnsi"/>
                <w:color w:val="FFFFFF" w:themeColor="background1"/>
                <w:sz w:val="24"/>
                <w:szCs w:val="24"/>
              </w:rPr>
              <w:t>utorato</w:t>
            </w:r>
          </w:p>
        </w:tc>
        <w:tc>
          <w:tcPr>
            <w:tcW w:w="1911" w:type="dxa"/>
            <w:shd w:val="clear" w:color="auto" w:fill="1F4E79"/>
          </w:tcPr>
          <w:p w14:paraId="3CB7626F" w14:textId="07BF962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Gestione </w:t>
            </w:r>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
        </w:tc>
        <w:tc>
          <w:tcPr>
            <w:tcW w:w="1888" w:type="dxa"/>
            <w:shd w:val="clear" w:color="auto" w:fill="1F4E79"/>
          </w:tcPr>
          <w:p w14:paraId="62481F3A" w14:textId="1392866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Gestione </w:t>
            </w:r>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 xml:space="preserve">ttività </w:t>
            </w:r>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
        </w:tc>
        <w:tc>
          <w:tcPr>
            <w:tcW w:w="1888" w:type="dxa"/>
            <w:shd w:val="clear" w:color="auto" w:fill="1F4E79"/>
          </w:tcPr>
          <w:p w14:paraId="03E2EB49" w14:textId="0E512887"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Supervisione </w:t>
            </w:r>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888" w:type="dxa"/>
          </w:tcPr>
          <w:p w14:paraId="4A5F18A3" w14:textId="77777777" w:rsidR="00590158" w:rsidRPr="00185E9B" w:rsidRDefault="00590158" w:rsidP="000D05B9">
            <w:pPr>
              <w:pStyle w:val="Nessunaspaziatura"/>
              <w:numPr>
                <w:ilvl w:val="0"/>
                <w:numId w:val="25"/>
              </w:numPr>
              <w:spacing w:after="61"/>
              <w:rPr>
                <w:color w:val="auto"/>
                <w:sz w:val="22"/>
                <w:szCs w:val="22"/>
              </w:rPr>
            </w:pPr>
            <w:r w:rsidRPr="00185E9B">
              <w:rPr>
                <w:color w:val="auto"/>
                <w:sz w:val="22"/>
                <w:szCs w:val="22"/>
              </w:rPr>
              <w:t>Compilazione richiesta</w:t>
            </w:r>
          </w:p>
          <w:p w14:paraId="3D40F191" w14:textId="77777777" w:rsidR="00590158" w:rsidRPr="00185E9B" w:rsidRDefault="00590158" w:rsidP="000D05B9">
            <w:pPr>
              <w:pStyle w:val="Nessunaspaziatura"/>
              <w:numPr>
                <w:ilvl w:val="0"/>
                <w:numId w:val="25"/>
              </w:numPr>
              <w:spacing w:after="61"/>
              <w:rPr>
                <w:color w:val="auto"/>
                <w:sz w:val="22"/>
                <w:szCs w:val="22"/>
              </w:rPr>
            </w:pPr>
            <w:r w:rsidRPr="00185E9B">
              <w:rPr>
                <w:color w:val="auto"/>
                <w:sz w:val="22"/>
                <w:szCs w:val="22"/>
              </w:rPr>
              <w:t>Visualizzazione stato richiesta</w:t>
            </w:r>
          </w:p>
          <w:p w14:paraId="7F802508" w14:textId="77777777" w:rsidR="00590158" w:rsidRPr="005D1B79" w:rsidRDefault="00590158" w:rsidP="000D05B9">
            <w:pPr>
              <w:pStyle w:val="Nessunaspaziatura"/>
              <w:numPr>
                <w:ilvl w:val="0"/>
                <w:numId w:val="25"/>
              </w:numPr>
              <w:spacing w:after="61"/>
              <w:rPr>
                <w:sz w:val="22"/>
                <w:szCs w:val="22"/>
              </w:rPr>
            </w:pPr>
            <w:r w:rsidRPr="00185E9B">
              <w:rPr>
                <w:color w:val="auto"/>
                <w:sz w:val="22"/>
                <w:szCs w:val="22"/>
              </w:rPr>
              <w:t>Modifica prenotazione</w:t>
            </w:r>
          </w:p>
        </w:tc>
        <w:tc>
          <w:tcPr>
            <w:tcW w:w="1911" w:type="dxa"/>
          </w:tcPr>
          <w:p w14:paraId="7219B08B"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E96C273"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V</w:t>
            </w:r>
            <w:r w:rsidR="00185E9B" w:rsidRPr="00185E9B">
              <w:rPr>
                <w:color w:val="auto"/>
                <w:sz w:val="22"/>
                <w:szCs w:val="22"/>
              </w:rPr>
              <w:t>i</w:t>
            </w:r>
            <w:r w:rsidRPr="00185E9B">
              <w:rPr>
                <w:color w:val="auto"/>
                <w:sz w:val="22"/>
                <w:szCs w:val="22"/>
              </w:rPr>
              <w:t>sualizzazione</w:t>
            </w:r>
            <w:r w:rsidR="00127863">
              <w:rPr>
                <w:color w:val="auto"/>
                <w:sz w:val="22"/>
                <w:szCs w:val="22"/>
              </w:rPr>
              <w:t xml:space="preserve"> d</w:t>
            </w:r>
            <w:r w:rsidRPr="00185E9B">
              <w:rPr>
                <w:color w:val="auto"/>
                <w:sz w:val="22"/>
                <w:szCs w:val="22"/>
              </w:rPr>
              <w:t>ettagli richiesta</w:t>
            </w:r>
          </w:p>
          <w:p w14:paraId="19546C14" w14:textId="77777777"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Gestione richiesta</w:t>
            </w:r>
          </w:p>
          <w:p w14:paraId="56C2E96C" w14:textId="77777777"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Conferma appuntamento</w:t>
            </w:r>
          </w:p>
        </w:tc>
        <w:tc>
          <w:tcPr>
            <w:tcW w:w="1888" w:type="dxa"/>
          </w:tcPr>
          <w:p w14:paraId="0E81A9E1"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calendario appuntamenti</w:t>
            </w:r>
          </w:p>
          <w:p w14:paraId="1F5EE7D2"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Generazione registro</w:t>
            </w:r>
          </w:p>
          <w:p w14:paraId="16F016EB"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registro</w:t>
            </w:r>
          </w:p>
          <w:p w14:paraId="13ABEE9F"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attività lavorativa</w:t>
            </w:r>
          </w:p>
          <w:p w14:paraId="45EDF48C"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Aggiunta attività lavorativa</w:t>
            </w:r>
          </w:p>
          <w:p w14:paraId="54CB6DD5"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Modifica attività lavorativa</w:t>
            </w:r>
          </w:p>
          <w:p w14:paraId="1B416F74"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dettagli appuntamento</w:t>
            </w:r>
          </w:p>
          <w:p w14:paraId="385D7E45"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Modifica appuntamento</w:t>
            </w:r>
          </w:p>
        </w:tc>
        <w:tc>
          <w:tcPr>
            <w:tcW w:w="1888" w:type="dxa"/>
          </w:tcPr>
          <w:p w14:paraId="75C201B1"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Commissione tutorato</w:t>
            </w:r>
          </w:p>
        </w:tc>
        <w:tc>
          <w:tcPr>
            <w:tcW w:w="1888" w:type="dxa"/>
          </w:tcPr>
          <w:p w14:paraId="68072B12"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Visualizzazione student</w:t>
            </w:r>
            <w:r w:rsidR="000A2E94">
              <w:rPr>
                <w:color w:val="auto"/>
                <w:sz w:val="22"/>
                <w:szCs w:val="22"/>
              </w:rPr>
              <w:t>i</w:t>
            </w:r>
          </w:p>
          <w:p w14:paraId="43A8D12D"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Convalida attività tutor</w:t>
            </w:r>
          </w:p>
          <w:p w14:paraId="3E6D8F87"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Registrazione tutor</w:t>
            </w:r>
          </w:p>
          <w:p w14:paraId="0C280244"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lastRenderedPageBreak/>
              <w:t>Visualizzazione tutor</w:t>
            </w:r>
          </w:p>
          <w:p w14:paraId="2709BF37"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Specifica giorni/orari sportello</w:t>
            </w:r>
          </w:p>
          <w:p w14:paraId="09A89FD8" w14:textId="77777777" w:rsidR="000C03F1" w:rsidRPr="00185E9B" w:rsidRDefault="000C03F1" w:rsidP="000D05B9">
            <w:pPr>
              <w:pStyle w:val="Nessunaspaziatura"/>
              <w:numPr>
                <w:ilvl w:val="0"/>
                <w:numId w:val="28"/>
              </w:numPr>
              <w:spacing w:after="61"/>
              <w:rPr>
                <w:color w:val="auto"/>
                <w:sz w:val="22"/>
                <w:szCs w:val="22"/>
              </w:rPr>
            </w:pPr>
            <w:r w:rsidRPr="00185E9B">
              <w:rPr>
                <w:color w:val="auto"/>
                <w:sz w:val="22"/>
                <w:szCs w:val="22"/>
              </w:rPr>
              <w:t>Visualizzazione dettagli attività</w:t>
            </w:r>
          </w:p>
          <w:p w14:paraId="75EBA478" w14:textId="5107F7CC" w:rsidR="000C03F1" w:rsidRPr="00185E9B" w:rsidRDefault="000C03F1" w:rsidP="000D05B9">
            <w:pPr>
              <w:pStyle w:val="Nessunaspaziatura"/>
              <w:numPr>
                <w:ilvl w:val="0"/>
                <w:numId w:val="28"/>
              </w:numPr>
              <w:spacing w:after="61"/>
              <w:rPr>
                <w:color w:val="auto"/>
                <w:sz w:val="22"/>
                <w:szCs w:val="22"/>
              </w:rPr>
            </w:pPr>
            <w:r w:rsidRPr="00185E9B">
              <w:rPr>
                <w:color w:val="auto"/>
                <w:sz w:val="22"/>
                <w:szCs w:val="22"/>
              </w:rPr>
              <w:t>Visualizzazione dettagli registro</w:t>
            </w:r>
          </w:p>
        </w:tc>
      </w:tr>
    </w:tbl>
    <w:p w14:paraId="37ADE7D4" w14:textId="77777777" w:rsidR="000A2E94" w:rsidRPr="000A2E94" w:rsidRDefault="000A2E94" w:rsidP="000D05B9">
      <w:pPr>
        <w:spacing w:after="61" w:line="240" w:lineRule="auto"/>
        <w:rPr>
          <w:color w:val="auto"/>
          <w:sz w:val="20"/>
          <w:szCs w:val="16"/>
          <w:lang w:val="it-IT"/>
        </w:rPr>
      </w:pPr>
      <w:bookmarkStart w:id="31" w:name="_Toc26433073"/>
    </w:p>
    <w:p w14:paraId="1D2FAE6E" w14:textId="362EACF4" w:rsidR="00D1540E" w:rsidRPr="00185E9B" w:rsidRDefault="00D1540E" w:rsidP="000D05B9">
      <w:pPr>
        <w:pStyle w:val="Titolo2"/>
        <w:spacing w:before="0" w:after="61"/>
        <w:jc w:val="both"/>
        <w:rPr>
          <w:color w:val="auto"/>
          <w:lang w:val="it-IT"/>
        </w:rPr>
      </w:pPr>
      <w:bookmarkStart w:id="32" w:name="_Toc2758139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1"/>
      <w:bookmarkEnd w:id="32"/>
      <w:r w:rsidRPr="00185E9B">
        <w:rPr>
          <w:color w:val="auto"/>
          <w:lang w:val="it-IT"/>
        </w:rPr>
        <w:t xml:space="preserve"> </w:t>
      </w:r>
    </w:p>
    <w:p w14:paraId="5026CC20" w14:textId="506EFD09" w:rsidR="00647C37" w:rsidRPr="00185E9B" w:rsidRDefault="00647C37" w:rsidP="000D05B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 xml:space="preserve">event-driven, che è un tipo di controllo flessibile e </w:t>
      </w:r>
      <w:r w:rsidR="000A2E94" w:rsidRPr="000A2E94">
        <w:rPr>
          <w:color w:val="auto"/>
          <w:lang w:val="it-IT"/>
        </w:rPr>
        <w:t>guidato dagli eventi.</w:t>
      </w:r>
    </w:p>
    <w:p w14:paraId="3DAEC9E0" w14:textId="77777777" w:rsidR="00647C37" w:rsidRPr="000A2E94" w:rsidRDefault="00647C37" w:rsidP="000D05B9">
      <w:pPr>
        <w:spacing w:after="61" w:line="240" w:lineRule="auto"/>
        <w:jc w:val="both"/>
        <w:rPr>
          <w:color w:val="auto"/>
          <w:sz w:val="20"/>
          <w:szCs w:val="16"/>
          <w:lang w:val="it-IT"/>
        </w:rPr>
      </w:pPr>
    </w:p>
    <w:p w14:paraId="147B060D" w14:textId="2987A949" w:rsidR="00D1540E" w:rsidRPr="00185E9B" w:rsidRDefault="00D1540E" w:rsidP="000D05B9">
      <w:pPr>
        <w:pStyle w:val="Titolo2"/>
        <w:spacing w:before="0" w:after="61"/>
        <w:jc w:val="both"/>
        <w:rPr>
          <w:color w:val="auto"/>
          <w:lang w:val="it-IT"/>
        </w:rPr>
      </w:pPr>
      <w:bookmarkStart w:id="33" w:name="_Toc26433074"/>
      <w:bookmarkStart w:id="34" w:name="_Toc27581391"/>
      <w:r w:rsidRPr="00185E9B">
        <w:rPr>
          <w:color w:val="auto"/>
          <w:lang w:val="it-IT"/>
        </w:rPr>
        <w:t>3.7 Condizione limite</w:t>
      </w:r>
      <w:bookmarkEnd w:id="33"/>
      <w:bookmarkEnd w:id="34"/>
    </w:p>
    <w:p w14:paraId="1FE13758" w14:textId="77777777" w:rsidR="00647C37" w:rsidRPr="00185E9B" w:rsidRDefault="00647C37" w:rsidP="000D05B9">
      <w:pPr>
        <w:pStyle w:val="Titolo3"/>
        <w:spacing w:before="0" w:after="61" w:line="240" w:lineRule="auto"/>
        <w:jc w:val="both"/>
        <w:rPr>
          <w:color w:val="auto"/>
          <w:lang w:val="it-IT"/>
        </w:rPr>
      </w:pPr>
      <w:bookmarkStart w:id="35" w:name="_Toc27581392"/>
      <w:r w:rsidRPr="00185E9B">
        <w:rPr>
          <w:color w:val="auto"/>
          <w:lang w:val="it-IT"/>
        </w:rPr>
        <w:t>3.7.1 Start-up</w:t>
      </w:r>
      <w:bookmarkEnd w:id="35"/>
      <w:r w:rsidRPr="00185E9B">
        <w:rPr>
          <w:color w:val="auto"/>
          <w:lang w:val="it-IT"/>
        </w:rPr>
        <w:t xml:space="preserve"> </w:t>
      </w:r>
    </w:p>
    <w:p w14:paraId="762F03A3" w14:textId="1B2E9F08" w:rsidR="00647C37" w:rsidRPr="000A2E94" w:rsidRDefault="00647C37" w:rsidP="000D05B9">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propria H</w:t>
      </w:r>
      <w:r w:rsidRPr="00185E9B">
        <w:rPr>
          <w:color w:val="auto"/>
          <w:lang w:val="it-IT"/>
        </w:rPr>
        <w:t>ome</w:t>
      </w:r>
      <w:r w:rsidR="000A2E94">
        <w:rPr>
          <w:color w:val="auto"/>
          <w:lang w:val="it-IT"/>
        </w:rPr>
        <w:t>Page</w:t>
      </w:r>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0D05B9">
      <w:pPr>
        <w:spacing w:after="61" w:line="240" w:lineRule="auto"/>
        <w:jc w:val="both"/>
        <w:rPr>
          <w:color w:val="auto"/>
          <w:sz w:val="20"/>
          <w:szCs w:val="16"/>
          <w:lang w:val="it-IT"/>
        </w:rPr>
      </w:pPr>
    </w:p>
    <w:p w14:paraId="2D69E88E" w14:textId="7E9A6B28" w:rsidR="00647C37" w:rsidRPr="00185E9B" w:rsidRDefault="00647C37" w:rsidP="000D05B9">
      <w:pPr>
        <w:pStyle w:val="Titolo3"/>
        <w:spacing w:before="0" w:after="61" w:line="240" w:lineRule="auto"/>
        <w:jc w:val="both"/>
        <w:rPr>
          <w:color w:val="auto"/>
          <w:lang w:val="it-IT"/>
        </w:rPr>
      </w:pPr>
      <w:bookmarkStart w:id="36" w:name="_Toc27581393"/>
      <w:r w:rsidRPr="00185E9B">
        <w:rPr>
          <w:color w:val="auto"/>
          <w:lang w:val="it-IT"/>
        </w:rPr>
        <w:t>3.7.</w:t>
      </w:r>
      <w:r w:rsidR="007F1385">
        <w:rPr>
          <w:color w:val="auto"/>
          <w:lang w:val="it-IT"/>
        </w:rPr>
        <w:t>2</w:t>
      </w:r>
      <w:r w:rsidRPr="00185E9B">
        <w:rPr>
          <w:color w:val="auto"/>
          <w:lang w:val="it-IT"/>
        </w:rPr>
        <w:t xml:space="preserve"> Terminazione</w:t>
      </w:r>
      <w:bookmarkEnd w:id="36"/>
      <w:r w:rsidRPr="00185E9B">
        <w:rPr>
          <w:color w:val="auto"/>
          <w:lang w:val="it-IT"/>
        </w:rPr>
        <w:t xml:space="preserve"> </w:t>
      </w:r>
    </w:p>
    <w:p w14:paraId="0EAC68B3" w14:textId="3FF23517" w:rsidR="000A2E94" w:rsidRPr="000A2E94" w:rsidRDefault="00647C37" w:rsidP="000D05B9">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D05B9">
      <w:pPr>
        <w:pStyle w:val="Nessunaspaziatura"/>
        <w:spacing w:after="61"/>
        <w:rPr>
          <w:lang w:val="it-IT"/>
        </w:rPr>
      </w:pPr>
    </w:p>
    <w:p w14:paraId="78099AA6" w14:textId="7ECCB4CE" w:rsidR="001178F4" w:rsidRPr="00185E9B" w:rsidRDefault="001178F4" w:rsidP="000D05B9">
      <w:pPr>
        <w:pStyle w:val="Titolo3"/>
        <w:spacing w:before="0" w:after="61" w:line="240" w:lineRule="auto"/>
        <w:jc w:val="both"/>
        <w:rPr>
          <w:color w:val="auto"/>
          <w:lang w:val="it-IT"/>
        </w:rPr>
      </w:pPr>
      <w:bookmarkStart w:id="37" w:name="_Toc27581394"/>
      <w:r w:rsidRPr="00185E9B">
        <w:rPr>
          <w:color w:val="auto"/>
          <w:lang w:val="it-IT"/>
        </w:rPr>
        <w:t>3.7.</w:t>
      </w:r>
      <w:r w:rsidR="007F1385">
        <w:rPr>
          <w:color w:val="auto"/>
          <w:lang w:val="it-IT"/>
        </w:rPr>
        <w:t>3</w:t>
      </w:r>
      <w:r w:rsidRPr="00185E9B">
        <w:rPr>
          <w:color w:val="auto"/>
          <w:lang w:val="it-IT"/>
        </w:rPr>
        <w:t xml:space="preserve"> Fallimento</w:t>
      </w:r>
      <w:bookmarkEnd w:id="37"/>
    </w:p>
    <w:p w14:paraId="237EB9B5" w14:textId="77777777" w:rsidR="001178F4" w:rsidRPr="00185E9B" w:rsidRDefault="001178F4" w:rsidP="000D05B9">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D05B9">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53BF4B20"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Nel caso in cui si verifichi un'interruzione inaspettata dell'alimentazione, non sono previsti metodi che ripristinino lo stato del sistema a prima dello spegnimento inaspettato.</w:t>
      </w:r>
    </w:p>
    <w:p w14:paraId="01EAE52D" w14:textId="129F4B3A" w:rsidR="00185E9B"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D05B9">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707566C7" w14:textId="62F4DD46" w:rsidR="005D5AB0" w:rsidRDefault="005D5AB0" w:rsidP="000D05B9">
      <w:pPr>
        <w:pStyle w:val="Paragrafoelenco"/>
        <w:spacing w:after="61" w:line="240" w:lineRule="auto"/>
        <w:ind w:left="1440"/>
        <w:jc w:val="both"/>
        <w:rPr>
          <w:lang w:val="it-IT"/>
        </w:rPr>
      </w:pPr>
    </w:p>
    <w:p w14:paraId="66D99F5E" w14:textId="0AEE8285" w:rsidR="005D5AB0" w:rsidRDefault="005D5AB0" w:rsidP="000D05B9">
      <w:pPr>
        <w:pStyle w:val="Paragrafoelenco"/>
        <w:spacing w:after="61" w:line="240" w:lineRule="auto"/>
        <w:ind w:left="1440"/>
        <w:jc w:val="both"/>
        <w:rPr>
          <w:lang w:val="it-IT"/>
        </w:rPr>
      </w:pPr>
    </w:p>
    <w:p w14:paraId="3D8F60EC" w14:textId="24076692" w:rsidR="00D1540E" w:rsidRPr="00CC6A24" w:rsidRDefault="0026167D" w:rsidP="000D05B9">
      <w:pPr>
        <w:pStyle w:val="Titolo1"/>
        <w:spacing w:after="61" w:line="240" w:lineRule="auto"/>
        <w:jc w:val="both"/>
        <w:rPr>
          <w:color w:val="1F4E79"/>
          <w:u w:val="single"/>
          <w:lang w:val="it-IT"/>
        </w:rPr>
      </w:pPr>
      <w:bookmarkStart w:id="38" w:name="_Toc26433075"/>
      <w:bookmarkStart w:id="39" w:name="_Toc27581395"/>
      <w:r w:rsidRPr="00CC6A24">
        <w:rPr>
          <w:color w:val="1F4E79"/>
          <w:lang w:val="it-IT"/>
        </w:rPr>
        <w:lastRenderedPageBreak/>
        <w:t xml:space="preserve">4. </w:t>
      </w:r>
      <w:r w:rsidR="003A1A39" w:rsidRPr="00CC6A24">
        <w:rPr>
          <w:color w:val="1F4E79"/>
          <w:u w:val="single"/>
          <w:lang w:val="it-IT"/>
        </w:rPr>
        <w:t>Servizi dei Sottosistemi</w:t>
      </w:r>
      <w:bookmarkEnd w:id="38"/>
      <w:bookmarkEnd w:id="39"/>
    </w:p>
    <w:p w14:paraId="424A72E8" w14:textId="37F12C3D" w:rsidR="007758EF" w:rsidRDefault="00FC1B49" w:rsidP="000D05B9">
      <w:pPr>
        <w:spacing w:after="61" w:line="240" w:lineRule="auto"/>
        <w:jc w:val="both"/>
        <w:rPr>
          <w:u w:val="single"/>
        </w:rPr>
      </w:pPr>
      <w:r>
        <w:rPr>
          <w:noProof/>
        </w:rPr>
        <w:drawing>
          <wp:inline distT="0" distB="0" distL="0" distR="0" wp14:anchorId="697D6AF7" wp14:editId="46723FA6">
            <wp:extent cx="5760085" cy="536702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367020"/>
                    </a:xfrm>
                    <a:prstGeom prst="rect">
                      <a:avLst/>
                    </a:prstGeom>
                    <a:noFill/>
                    <a:ln>
                      <a:noFill/>
                    </a:ln>
                  </pic:spPr>
                </pic:pic>
              </a:graphicData>
            </a:graphic>
          </wp:inline>
        </w:drawing>
      </w:r>
    </w:p>
    <w:p w14:paraId="05158BA1" w14:textId="77777777" w:rsidR="003A10E8" w:rsidRPr="00185E9B" w:rsidRDefault="003A10E8" w:rsidP="000D05B9">
      <w:pPr>
        <w:pStyle w:val="Nessunaspaziatura"/>
        <w:spacing w:after="61"/>
        <w:jc w:val="both"/>
        <w:rPr>
          <w:color w:val="auto"/>
        </w:rPr>
      </w:pPr>
    </w:p>
    <w:p w14:paraId="5A3EB4FD" w14:textId="38510A4E" w:rsidR="007758EF" w:rsidRDefault="009E27DA" w:rsidP="000D05B9">
      <w:pPr>
        <w:spacing w:after="61" w:line="240" w:lineRule="auto"/>
        <w:jc w:val="both"/>
        <w:rPr>
          <w:color w:val="auto"/>
          <w:lang w:val="it-IT"/>
        </w:rPr>
      </w:pPr>
      <w:r>
        <w:rPr>
          <w:b/>
          <w:color w:val="auto"/>
          <w:lang w:val="it-IT"/>
        </w:rPr>
        <w:t>View</w:t>
      </w:r>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Student</w:t>
      </w:r>
      <w:r>
        <w:rPr>
          <w:color w:val="auto"/>
          <w:sz w:val="24"/>
          <w:szCs w:val="24"/>
          <w:lang w:val="it-IT"/>
        </w:rPr>
        <w:t>.</w:t>
      </w:r>
    </w:p>
    <w:p w14:paraId="3FB2E8A9" w14:textId="279C9D0F"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Tutor</w:t>
      </w:r>
      <w:r>
        <w:rPr>
          <w:color w:val="auto"/>
          <w:sz w:val="24"/>
          <w:szCs w:val="24"/>
          <w:lang w:val="it-IT"/>
        </w:rPr>
        <w:t>.</w:t>
      </w:r>
    </w:p>
    <w:p w14:paraId="5F92669E" w14:textId="22EA00F3"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Commission</w:t>
      </w:r>
      <w:r>
        <w:rPr>
          <w:color w:val="auto"/>
          <w:sz w:val="24"/>
          <w:szCs w:val="24"/>
          <w:lang w:val="it-IT"/>
        </w:rPr>
        <w:t>.</w:t>
      </w:r>
    </w:p>
    <w:p w14:paraId="35304536" w14:textId="6DB8BD30" w:rsidR="00D82915" w:rsidRDefault="007758EF" w:rsidP="000D05B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0D05B9">
        <w:rPr>
          <w:color w:val="auto"/>
          <w:lang w:val="it-IT"/>
        </w:rPr>
        <w:t>3</w:t>
      </w:r>
      <w:bookmarkStart w:id="40" w:name="_GoBack"/>
      <w:bookmarkEnd w:id="40"/>
      <w:r w:rsidRPr="00185E9B">
        <w:rPr>
          <w:color w:val="auto"/>
          <w:lang w:val="it-IT"/>
        </w:rPr>
        <w:t xml:space="preserve"> servizi all’i</w:t>
      </w:r>
      <w:r w:rsidR="00D82915" w:rsidRPr="00185E9B">
        <w:rPr>
          <w:color w:val="auto"/>
          <w:lang w:val="it-IT"/>
        </w:rPr>
        <w:t xml:space="preserve">nterfaccia </w:t>
      </w:r>
      <w:r w:rsidR="009E27DA">
        <w:rPr>
          <w:color w:val="auto"/>
          <w:lang w:val="it-IT"/>
        </w:rPr>
        <w:t>GUI Student</w:t>
      </w:r>
      <w:r w:rsidR="00D82915" w:rsidRPr="00185E9B">
        <w:rPr>
          <w:color w:val="auto"/>
          <w:lang w:val="it-IT"/>
        </w:rPr>
        <w:t>:</w:t>
      </w:r>
    </w:p>
    <w:p w14:paraId="2987BB66" w14:textId="60B00D5A" w:rsidR="009E27DA" w:rsidRPr="000D05B9" w:rsidRDefault="00D82915" w:rsidP="000D05B9">
      <w:pPr>
        <w:numPr>
          <w:ilvl w:val="0"/>
          <w:numId w:val="9"/>
        </w:numPr>
        <w:spacing w:after="61" w:line="240" w:lineRule="auto"/>
        <w:contextualSpacing/>
        <w:jc w:val="both"/>
        <w:rPr>
          <w:color w:val="auto"/>
        </w:rPr>
      </w:pPr>
      <w:r w:rsidRPr="000D05B9">
        <w:rPr>
          <w:color w:val="auto"/>
        </w:rPr>
        <w:t xml:space="preserve">Compilazione </w:t>
      </w:r>
      <w:r w:rsidR="00981605" w:rsidRPr="000D05B9">
        <w:rPr>
          <w:color w:val="auto"/>
        </w:rPr>
        <w:t>richiesta</w:t>
      </w:r>
      <w:r w:rsidR="00975B5E" w:rsidRPr="000D05B9">
        <w:rPr>
          <w:color w:val="auto"/>
        </w:rPr>
        <w:t>.</w:t>
      </w:r>
    </w:p>
    <w:p w14:paraId="560420E5" w14:textId="5DD8C951" w:rsidR="00D82915" w:rsidRPr="00185E9B" w:rsidRDefault="00981605" w:rsidP="000D05B9">
      <w:pPr>
        <w:numPr>
          <w:ilvl w:val="0"/>
          <w:numId w:val="9"/>
        </w:numPr>
        <w:spacing w:after="61" w:line="240" w:lineRule="auto"/>
        <w:contextualSpacing/>
        <w:jc w:val="both"/>
        <w:rPr>
          <w:color w:val="auto"/>
        </w:rPr>
      </w:pPr>
      <w:r w:rsidRPr="00185E9B">
        <w:rPr>
          <w:color w:val="auto"/>
        </w:rPr>
        <w:t>Visualizzazione stato richiesta</w:t>
      </w:r>
      <w:r w:rsidR="00975B5E">
        <w:rPr>
          <w:color w:val="auto"/>
        </w:rPr>
        <w:t>.</w:t>
      </w:r>
    </w:p>
    <w:p w14:paraId="7D52C557" w14:textId="503D61AB" w:rsidR="00185E9B" w:rsidRPr="00185E9B" w:rsidRDefault="00981605" w:rsidP="000D05B9">
      <w:pPr>
        <w:numPr>
          <w:ilvl w:val="0"/>
          <w:numId w:val="9"/>
        </w:numPr>
        <w:spacing w:after="61" w:line="240" w:lineRule="auto"/>
        <w:contextualSpacing/>
        <w:jc w:val="both"/>
        <w:rPr>
          <w:color w:val="auto"/>
        </w:rPr>
      </w:pPr>
      <w:r w:rsidRPr="00185E9B">
        <w:rPr>
          <w:color w:val="auto"/>
        </w:rPr>
        <w:t>Modifica prenotazione</w:t>
      </w:r>
      <w:r w:rsidR="00975B5E">
        <w:rPr>
          <w:color w:val="auto"/>
        </w:rPr>
        <w:t>.</w:t>
      </w:r>
    </w:p>
    <w:p w14:paraId="20ACED65" w14:textId="2436216F" w:rsidR="00D82915" w:rsidRPr="00185E9B" w:rsidRDefault="00981605" w:rsidP="000D05B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0D05B9">
      <w:pPr>
        <w:numPr>
          <w:ilvl w:val="0"/>
          <w:numId w:val="9"/>
        </w:numPr>
        <w:spacing w:after="61" w:line="240" w:lineRule="auto"/>
        <w:contextualSpacing/>
        <w:jc w:val="both"/>
        <w:rPr>
          <w:color w:val="auto"/>
        </w:rPr>
      </w:pPr>
      <w:r w:rsidRPr="00185E9B">
        <w:rPr>
          <w:color w:val="auto"/>
        </w:rPr>
        <w:t>Visualizzazione dettagli richiesta</w:t>
      </w:r>
      <w:r w:rsidR="00975B5E">
        <w:rPr>
          <w:color w:val="auto"/>
        </w:rPr>
        <w:t>.</w:t>
      </w:r>
    </w:p>
    <w:p w14:paraId="77AF3F09" w14:textId="04E2C0B2" w:rsidR="00D82915" w:rsidRPr="00185E9B" w:rsidRDefault="00981605" w:rsidP="000D05B9">
      <w:pPr>
        <w:numPr>
          <w:ilvl w:val="0"/>
          <w:numId w:val="9"/>
        </w:numPr>
        <w:spacing w:after="61" w:line="240" w:lineRule="auto"/>
        <w:contextualSpacing/>
        <w:jc w:val="both"/>
        <w:rPr>
          <w:color w:val="auto"/>
        </w:rPr>
      </w:pPr>
      <w:r w:rsidRPr="00185E9B">
        <w:rPr>
          <w:color w:val="auto"/>
        </w:rPr>
        <w:t>Gestione richiesta</w:t>
      </w:r>
      <w:r w:rsidR="00975B5E">
        <w:rPr>
          <w:color w:val="auto"/>
        </w:rPr>
        <w:t>.</w:t>
      </w:r>
    </w:p>
    <w:p w14:paraId="564972AA" w14:textId="622A1E8C" w:rsidR="00D82915" w:rsidRPr="00185E9B" w:rsidRDefault="00D82915" w:rsidP="000D05B9">
      <w:pPr>
        <w:numPr>
          <w:ilvl w:val="0"/>
          <w:numId w:val="9"/>
        </w:numPr>
        <w:spacing w:after="61" w:line="240" w:lineRule="auto"/>
        <w:contextualSpacing/>
        <w:jc w:val="both"/>
        <w:rPr>
          <w:color w:val="auto"/>
        </w:rPr>
      </w:pPr>
      <w:r w:rsidRPr="00185E9B">
        <w:rPr>
          <w:color w:val="auto"/>
        </w:rPr>
        <w:t>Conferma appuntamento</w:t>
      </w:r>
      <w:r w:rsidR="00975B5E">
        <w:rPr>
          <w:color w:val="auto"/>
        </w:rPr>
        <w:t>.</w:t>
      </w:r>
    </w:p>
    <w:p w14:paraId="22CDB95E" w14:textId="5CBC47C1" w:rsidR="00B65F7E" w:rsidRPr="00185E9B" w:rsidRDefault="00B65F7E" w:rsidP="000D05B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0D05B9">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r w:rsidR="009E27DA">
        <w:rPr>
          <w:color w:val="auto"/>
        </w:rPr>
        <w:t>.</w:t>
      </w:r>
    </w:p>
    <w:p w14:paraId="29E25106" w14:textId="7CD72264" w:rsidR="00B65F7E" w:rsidRPr="00185E9B" w:rsidRDefault="00B65F7E" w:rsidP="000D05B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r w:rsidR="009E27DA">
        <w:rPr>
          <w:color w:val="auto"/>
        </w:rPr>
        <w:t>.</w:t>
      </w:r>
    </w:p>
    <w:p w14:paraId="0FA1D487" w14:textId="209B31ED"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registro</w:t>
      </w:r>
      <w:r w:rsidR="009E27DA">
        <w:rPr>
          <w:color w:val="auto"/>
        </w:rPr>
        <w:t>.</w:t>
      </w:r>
    </w:p>
    <w:p w14:paraId="439AA824" w14:textId="10C99664" w:rsidR="00C41FC6" w:rsidRPr="00185E9B" w:rsidRDefault="00C41FC6" w:rsidP="000D05B9">
      <w:pPr>
        <w:numPr>
          <w:ilvl w:val="0"/>
          <w:numId w:val="9"/>
        </w:numPr>
        <w:spacing w:after="61" w:line="240" w:lineRule="auto"/>
        <w:contextualSpacing/>
        <w:jc w:val="both"/>
        <w:rPr>
          <w:color w:val="auto"/>
        </w:rPr>
      </w:pPr>
      <w:r w:rsidRPr="00185E9B">
        <w:rPr>
          <w:color w:val="auto"/>
        </w:rPr>
        <w:t>Aggiunta attività lavorativa</w:t>
      </w:r>
      <w:r w:rsidR="009E27DA">
        <w:rPr>
          <w:color w:val="auto"/>
        </w:rPr>
        <w:t>.</w:t>
      </w:r>
    </w:p>
    <w:p w14:paraId="1F315767" w14:textId="3E4FA715"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attività lavorativa</w:t>
      </w:r>
      <w:r w:rsidR="009E27DA">
        <w:rPr>
          <w:color w:val="auto"/>
        </w:rPr>
        <w:t>.</w:t>
      </w:r>
    </w:p>
    <w:p w14:paraId="33089EE9" w14:textId="6D645CF9" w:rsidR="00C41FC6" w:rsidRPr="00185E9B" w:rsidRDefault="00C41FC6" w:rsidP="000D05B9">
      <w:pPr>
        <w:numPr>
          <w:ilvl w:val="0"/>
          <w:numId w:val="9"/>
        </w:numPr>
        <w:spacing w:after="61" w:line="240" w:lineRule="auto"/>
        <w:contextualSpacing/>
        <w:jc w:val="both"/>
        <w:rPr>
          <w:color w:val="auto"/>
        </w:rPr>
      </w:pPr>
      <w:r w:rsidRPr="00185E9B">
        <w:rPr>
          <w:color w:val="auto"/>
        </w:rPr>
        <w:t>Modifica attività lavorativa</w:t>
      </w:r>
      <w:r w:rsidR="009E27DA">
        <w:rPr>
          <w:color w:val="auto"/>
        </w:rPr>
        <w:t>.</w:t>
      </w:r>
    </w:p>
    <w:p w14:paraId="2BFCEF2C" w14:textId="5E654065"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dettagli appuntamento</w:t>
      </w:r>
      <w:r w:rsidR="009E27DA">
        <w:rPr>
          <w:color w:val="auto"/>
        </w:rPr>
        <w:t>.</w:t>
      </w:r>
    </w:p>
    <w:p w14:paraId="1F29D499" w14:textId="63BCD5DC" w:rsidR="00B65F7E" w:rsidRPr="00185E9B" w:rsidRDefault="00C41FC6" w:rsidP="000D05B9">
      <w:pPr>
        <w:numPr>
          <w:ilvl w:val="0"/>
          <w:numId w:val="9"/>
        </w:numPr>
        <w:spacing w:after="61" w:line="240" w:lineRule="auto"/>
        <w:contextualSpacing/>
        <w:jc w:val="both"/>
        <w:rPr>
          <w:color w:val="auto"/>
        </w:rPr>
      </w:pPr>
      <w:r w:rsidRPr="00185E9B">
        <w:rPr>
          <w:color w:val="auto"/>
        </w:rPr>
        <w:t>Modifica appuntamento</w:t>
      </w:r>
      <w:r w:rsidR="009E27DA">
        <w:rPr>
          <w:color w:val="auto"/>
        </w:rPr>
        <w:t>.</w:t>
      </w:r>
    </w:p>
    <w:p w14:paraId="6F393479" w14:textId="74D509EF" w:rsidR="00C41FC6" w:rsidRPr="00185E9B" w:rsidRDefault="00C41FC6" w:rsidP="000D05B9">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w:t>
      </w:r>
      <w:r w:rsidR="009E27DA">
        <w:rPr>
          <w:color w:val="auto"/>
          <w:lang w:val="it-IT"/>
        </w:rPr>
        <w:t>i sottosistemi Gestione Richiesta e Gestione Attività Tutorato</w:t>
      </w:r>
      <w:r w:rsidRPr="00185E9B">
        <w:rPr>
          <w:color w:val="auto"/>
          <w:lang w:val="it-IT"/>
        </w:rPr>
        <w:t>:</w:t>
      </w:r>
    </w:p>
    <w:p w14:paraId="33845519" w14:textId="150E6171" w:rsidR="00D82915" w:rsidRPr="00185E9B" w:rsidRDefault="00B00E03" w:rsidP="000D05B9">
      <w:pPr>
        <w:numPr>
          <w:ilvl w:val="0"/>
          <w:numId w:val="9"/>
        </w:numPr>
        <w:spacing w:after="61" w:line="240" w:lineRule="auto"/>
        <w:contextualSpacing/>
        <w:jc w:val="both"/>
        <w:rPr>
          <w:color w:val="auto"/>
          <w:lang w:val="it-IT"/>
        </w:rPr>
      </w:pPr>
      <w:r w:rsidRPr="00185E9B">
        <w:rPr>
          <w:color w:val="auto"/>
          <w:lang w:val="it-IT"/>
        </w:rPr>
        <w:t>Gestione dettagli appuntamento</w:t>
      </w:r>
      <w:r w:rsidR="009E27DA">
        <w:rPr>
          <w:color w:val="auto"/>
          <w:lang w:val="it-IT"/>
        </w:rPr>
        <w:t>.</w:t>
      </w:r>
    </w:p>
    <w:p w14:paraId="4D0B6271" w14:textId="4ECED50A" w:rsidR="00D82915" w:rsidRPr="00185E9B" w:rsidRDefault="00D82915" w:rsidP="000D05B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0D05B9">
      <w:pPr>
        <w:numPr>
          <w:ilvl w:val="0"/>
          <w:numId w:val="9"/>
        </w:numPr>
        <w:spacing w:after="61" w:line="240" w:lineRule="auto"/>
        <w:contextualSpacing/>
        <w:jc w:val="both"/>
        <w:rPr>
          <w:color w:val="auto"/>
        </w:rPr>
      </w:pPr>
      <w:r w:rsidRPr="00185E9B">
        <w:rPr>
          <w:color w:val="auto"/>
        </w:rPr>
        <w:t xml:space="preserve">Visualizzazione </w:t>
      </w:r>
      <w:r w:rsidR="009E27DA">
        <w:rPr>
          <w:color w:val="auto"/>
        </w:rPr>
        <w:t>student.</w:t>
      </w:r>
    </w:p>
    <w:p w14:paraId="62B2E53E" w14:textId="6D027E49" w:rsidR="00D82915" w:rsidRPr="00185E9B" w:rsidRDefault="00D82915" w:rsidP="000D05B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r w:rsidR="009E27DA">
        <w:rPr>
          <w:color w:val="auto"/>
        </w:rPr>
        <w:t>.</w:t>
      </w:r>
    </w:p>
    <w:p w14:paraId="04115E5C" w14:textId="4619F616" w:rsidR="00D82915" w:rsidRPr="00185E9B" w:rsidRDefault="00D82915" w:rsidP="000D05B9">
      <w:pPr>
        <w:numPr>
          <w:ilvl w:val="0"/>
          <w:numId w:val="9"/>
        </w:numPr>
        <w:spacing w:after="61" w:line="240" w:lineRule="auto"/>
        <w:contextualSpacing/>
        <w:jc w:val="both"/>
        <w:rPr>
          <w:color w:val="auto"/>
        </w:rPr>
      </w:pPr>
      <w:r w:rsidRPr="00185E9B">
        <w:rPr>
          <w:color w:val="auto"/>
        </w:rPr>
        <w:t>Registrazione tutor</w:t>
      </w:r>
      <w:r w:rsidR="009E27DA">
        <w:rPr>
          <w:color w:val="auto"/>
        </w:rPr>
        <w:t>.</w:t>
      </w:r>
    </w:p>
    <w:p w14:paraId="295D92F1" w14:textId="70DF6B08" w:rsidR="00D82915" w:rsidRPr="00185E9B" w:rsidRDefault="00D82915" w:rsidP="000D05B9">
      <w:pPr>
        <w:numPr>
          <w:ilvl w:val="0"/>
          <w:numId w:val="9"/>
        </w:numPr>
        <w:spacing w:after="61" w:line="240" w:lineRule="auto"/>
        <w:contextualSpacing/>
        <w:jc w:val="both"/>
        <w:rPr>
          <w:color w:val="auto"/>
        </w:rPr>
      </w:pPr>
      <w:r w:rsidRPr="00185E9B">
        <w:rPr>
          <w:color w:val="auto"/>
        </w:rPr>
        <w:t>Visualizzazione tutor</w:t>
      </w:r>
      <w:r w:rsidR="009E27DA">
        <w:rPr>
          <w:color w:val="auto"/>
        </w:rPr>
        <w:t>.</w:t>
      </w:r>
    </w:p>
    <w:p w14:paraId="05DADEC7" w14:textId="5664B778" w:rsidR="00D82915" w:rsidRPr="00185E9B" w:rsidRDefault="00D82915" w:rsidP="000D05B9">
      <w:pPr>
        <w:numPr>
          <w:ilvl w:val="0"/>
          <w:numId w:val="9"/>
        </w:numPr>
        <w:spacing w:after="61" w:line="240" w:lineRule="auto"/>
        <w:contextualSpacing/>
        <w:jc w:val="both"/>
        <w:rPr>
          <w:color w:val="auto"/>
        </w:rPr>
      </w:pPr>
      <w:r w:rsidRPr="00185E9B">
        <w:rPr>
          <w:color w:val="auto"/>
        </w:rPr>
        <w:t xml:space="preserve">Specifica giorni/orari </w:t>
      </w:r>
      <w:r w:rsidR="00C41FC6" w:rsidRPr="00185E9B">
        <w:rPr>
          <w:color w:val="auto"/>
        </w:rPr>
        <w:t>sportello</w:t>
      </w:r>
      <w:r w:rsidR="009E27DA">
        <w:rPr>
          <w:color w:val="auto"/>
        </w:rPr>
        <w:t>.</w:t>
      </w:r>
    </w:p>
    <w:p w14:paraId="65AA7CF3" w14:textId="5EF0C93B" w:rsidR="000C03F1" w:rsidRPr="00185E9B" w:rsidRDefault="000C03F1" w:rsidP="000D05B9">
      <w:pPr>
        <w:numPr>
          <w:ilvl w:val="0"/>
          <w:numId w:val="9"/>
        </w:numPr>
        <w:spacing w:after="61" w:line="240" w:lineRule="auto"/>
        <w:contextualSpacing/>
        <w:jc w:val="both"/>
        <w:rPr>
          <w:color w:val="auto"/>
        </w:rPr>
      </w:pPr>
      <w:r w:rsidRPr="00185E9B">
        <w:rPr>
          <w:color w:val="auto"/>
        </w:rPr>
        <w:t>Visualizzazione dettagli attività</w:t>
      </w:r>
      <w:r w:rsidR="009E27DA">
        <w:rPr>
          <w:color w:val="auto"/>
        </w:rPr>
        <w:t>.</w:t>
      </w:r>
    </w:p>
    <w:p w14:paraId="25F11922" w14:textId="76D83186" w:rsidR="00D82915" w:rsidRPr="00185E9B" w:rsidRDefault="000C03F1" w:rsidP="000D05B9">
      <w:pPr>
        <w:numPr>
          <w:ilvl w:val="0"/>
          <w:numId w:val="9"/>
        </w:numPr>
        <w:spacing w:after="61" w:line="240" w:lineRule="auto"/>
        <w:contextualSpacing/>
        <w:jc w:val="both"/>
        <w:rPr>
          <w:color w:val="auto"/>
        </w:rPr>
      </w:pPr>
      <w:r w:rsidRPr="00185E9B">
        <w:rPr>
          <w:color w:val="auto"/>
        </w:rPr>
        <w:t>Visualizzazione dettagli registro</w:t>
      </w:r>
      <w:r w:rsidR="009E27DA">
        <w:rPr>
          <w:color w:val="auto"/>
        </w:rPr>
        <w:t>.</w:t>
      </w:r>
    </w:p>
    <w:p w14:paraId="2873E27E" w14:textId="54252A40"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0D05B9">
      <w:pPr>
        <w:pStyle w:val="Nessunaspaziatura"/>
        <w:numPr>
          <w:ilvl w:val="0"/>
          <w:numId w:val="30"/>
        </w:numPr>
        <w:spacing w:after="61"/>
        <w:rPr>
          <w:color w:val="auto"/>
          <w:sz w:val="24"/>
          <w:szCs w:val="24"/>
          <w:lang w:val="it-IT"/>
        </w:rPr>
      </w:pPr>
      <w:r>
        <w:rPr>
          <w:color w:val="auto"/>
          <w:sz w:val="24"/>
          <w:szCs w:val="24"/>
          <w:lang w:val="it-IT"/>
        </w:rPr>
        <w:t>Dati studente.</w:t>
      </w:r>
    </w:p>
    <w:p w14:paraId="1666E633" w14:textId="6CCEA091" w:rsidR="00D82915" w:rsidRPr="00185E9B" w:rsidRDefault="00D82915" w:rsidP="000D05B9">
      <w:pPr>
        <w:numPr>
          <w:ilvl w:val="0"/>
          <w:numId w:val="11"/>
        </w:numPr>
        <w:spacing w:after="61" w:line="240" w:lineRule="auto"/>
        <w:contextualSpacing/>
        <w:jc w:val="both"/>
        <w:rPr>
          <w:color w:val="auto"/>
        </w:rPr>
      </w:pPr>
      <w:r w:rsidRPr="00185E9B">
        <w:rPr>
          <w:color w:val="auto"/>
        </w:rPr>
        <w:t xml:space="preserve">Dati </w:t>
      </w:r>
      <w:r w:rsidR="009E27DA">
        <w:rPr>
          <w:color w:val="auto"/>
        </w:rPr>
        <w:t>richiesta.</w:t>
      </w:r>
    </w:p>
    <w:p w14:paraId="0499E3C3" w14:textId="4A912FEB"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6</w:t>
      </w:r>
      <w:r w:rsidRPr="00185E9B">
        <w:rPr>
          <w:color w:val="auto"/>
          <w:lang w:val="it-IT"/>
        </w:rPr>
        <w:t xml:space="preserve"> servizi a </w:t>
      </w:r>
      <w:r w:rsidR="0053709E" w:rsidRPr="00185E9B">
        <w:rPr>
          <w:color w:val="auto"/>
          <w:lang w:val="it-IT"/>
        </w:rPr>
        <w:t>Supporto Tutor</w:t>
      </w:r>
      <w:r w:rsidRPr="00185E9B">
        <w:rPr>
          <w:color w:val="auto"/>
          <w:lang w:val="it-IT"/>
        </w:rPr>
        <w:t>:</w:t>
      </w:r>
    </w:p>
    <w:p w14:paraId="3EE81A9F" w14:textId="4E354616"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studente.</w:t>
      </w:r>
    </w:p>
    <w:p w14:paraId="4D0C558C" w14:textId="3E368FBE"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richiesta.</w:t>
      </w:r>
    </w:p>
    <w:p w14:paraId="64E2FD82" w14:textId="5053E9A0"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tutor.</w:t>
      </w:r>
    </w:p>
    <w:p w14:paraId="58A4B221" w14:textId="1D4EEC49"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appuntamento.</w:t>
      </w:r>
    </w:p>
    <w:p w14:paraId="1154FDC4" w14:textId="77CB60F7" w:rsidR="009E27DA" w:rsidRP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attività.</w:t>
      </w:r>
    </w:p>
    <w:p w14:paraId="46B0B416" w14:textId="4D750508" w:rsidR="00D82915" w:rsidRPr="00185E9B" w:rsidRDefault="00D82915" w:rsidP="000D05B9">
      <w:pPr>
        <w:numPr>
          <w:ilvl w:val="0"/>
          <w:numId w:val="11"/>
        </w:numPr>
        <w:spacing w:after="61" w:line="240" w:lineRule="auto"/>
        <w:contextualSpacing/>
        <w:jc w:val="both"/>
        <w:rPr>
          <w:color w:val="auto"/>
        </w:rPr>
      </w:pPr>
      <w:r w:rsidRPr="00185E9B">
        <w:rPr>
          <w:color w:val="auto"/>
        </w:rPr>
        <w:t>Dati</w:t>
      </w:r>
      <w:r w:rsidR="009E27DA">
        <w:rPr>
          <w:color w:val="auto"/>
        </w:rPr>
        <w:t xml:space="preserve"> registro.</w:t>
      </w:r>
    </w:p>
    <w:p w14:paraId="03F999C2" w14:textId="41ED2334"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0D05B9">
      <w:pPr>
        <w:pStyle w:val="Nessunaspaziatura"/>
        <w:numPr>
          <w:ilvl w:val="0"/>
          <w:numId w:val="31"/>
        </w:numPr>
        <w:spacing w:after="61"/>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appuntamento.</w:t>
      </w:r>
    </w:p>
    <w:p w14:paraId="4C1B29A9" w14:textId="6DCDA5FB"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attività.</w:t>
      </w:r>
    </w:p>
    <w:p w14:paraId="6A65FAA6" w14:textId="7ECF3267" w:rsidR="009E27DA" w:rsidRP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registro.</w:t>
      </w:r>
    </w:p>
    <w:p w14:paraId="2AF8EB5C" w14:textId="4E5DC804" w:rsidR="00D1540E" w:rsidRPr="00185E9B" w:rsidRDefault="00D82915" w:rsidP="000D05B9">
      <w:pPr>
        <w:numPr>
          <w:ilvl w:val="0"/>
          <w:numId w:val="11"/>
        </w:numPr>
        <w:spacing w:after="61" w:line="240" w:lineRule="auto"/>
        <w:contextualSpacing/>
        <w:jc w:val="both"/>
        <w:rPr>
          <w:color w:val="auto"/>
        </w:rPr>
      </w:pPr>
      <w:r w:rsidRPr="00185E9B">
        <w:rPr>
          <w:color w:val="auto"/>
        </w:rPr>
        <w:t xml:space="preserve">Dati </w:t>
      </w:r>
      <w:r w:rsidR="009E27DA">
        <w:rPr>
          <w:color w:val="auto"/>
        </w:rPr>
        <w:t>c</w:t>
      </w:r>
      <w:r w:rsidRPr="00185E9B">
        <w:rPr>
          <w:color w:val="auto"/>
        </w:rPr>
        <w:t xml:space="preserve">ommissione </w:t>
      </w:r>
      <w:r w:rsidR="009E27DA">
        <w:rPr>
          <w:color w:val="auto"/>
        </w:rPr>
        <w:t>t</w:t>
      </w:r>
      <w:r w:rsidRPr="00185E9B">
        <w:rPr>
          <w:color w:val="auto"/>
        </w:rPr>
        <w:t>utorato</w:t>
      </w:r>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95C7" w14:textId="77777777" w:rsidR="00217ED4" w:rsidRDefault="00217ED4">
      <w:pPr>
        <w:spacing w:line="240" w:lineRule="auto"/>
      </w:pPr>
      <w:r>
        <w:separator/>
      </w:r>
    </w:p>
  </w:endnote>
  <w:endnote w:type="continuationSeparator" w:id="0">
    <w:p w14:paraId="6CD205AE" w14:textId="77777777" w:rsidR="00217ED4" w:rsidRDefault="00217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C1B49" w:rsidRPr="000A12A8" w:rsidRDefault="00FC1B49"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E52A" w14:textId="77777777" w:rsidR="00217ED4" w:rsidRDefault="00217ED4">
      <w:pPr>
        <w:spacing w:line="240" w:lineRule="auto"/>
      </w:pPr>
      <w:r>
        <w:separator/>
      </w:r>
    </w:p>
  </w:footnote>
  <w:footnote w:type="continuationSeparator" w:id="0">
    <w:p w14:paraId="238DB7FF" w14:textId="77777777" w:rsidR="00217ED4" w:rsidRDefault="00217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C1B49" w:rsidRPr="006669AE" w:rsidRDefault="00FC1B49"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C1B49" w:rsidRPr="006669AE" w:rsidRDefault="00FC1B49"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C1B49" w:rsidRPr="006669AE" w:rsidRDefault="00FC1B49" w:rsidP="00814771">
    <w:pPr>
      <w:pStyle w:val="Intestazione"/>
      <w:rPr>
        <w:lang w:val="it-IT"/>
      </w:rPr>
    </w:pPr>
  </w:p>
  <w:p w14:paraId="2B18E4C2" w14:textId="77777777" w:rsidR="00FC1B49" w:rsidRPr="000A12A8" w:rsidRDefault="00FC1B49">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C1B49" w:rsidRPr="006669AE" w:rsidRDefault="00FC1B49" w:rsidP="00814771">
    <w:pPr>
      <w:pStyle w:val="Intestazione"/>
      <w:jc w:val="center"/>
      <w:rPr>
        <w:szCs w:val="24"/>
        <w:lang w:val="it-IT"/>
      </w:rPr>
    </w:pPr>
  </w:p>
  <w:p w14:paraId="654F3984"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FC1B49" w:rsidRPr="000A12A8" w:rsidRDefault="00FC1B4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D2A21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72E55"/>
    <w:rsid w:val="00074C8B"/>
    <w:rsid w:val="00077C38"/>
    <w:rsid w:val="000A12A8"/>
    <w:rsid w:val="000A2E94"/>
    <w:rsid w:val="000A573B"/>
    <w:rsid w:val="000A7B62"/>
    <w:rsid w:val="000B08A3"/>
    <w:rsid w:val="000C03F1"/>
    <w:rsid w:val="000C1120"/>
    <w:rsid w:val="000C1127"/>
    <w:rsid w:val="000D05B9"/>
    <w:rsid w:val="000D6C2D"/>
    <w:rsid w:val="000E408B"/>
    <w:rsid w:val="000E776C"/>
    <w:rsid w:val="0011272D"/>
    <w:rsid w:val="001131D0"/>
    <w:rsid w:val="0011401A"/>
    <w:rsid w:val="001178F4"/>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17ED4"/>
    <w:rsid w:val="00240C03"/>
    <w:rsid w:val="00241145"/>
    <w:rsid w:val="00253CFB"/>
    <w:rsid w:val="00260696"/>
    <w:rsid w:val="0026167D"/>
    <w:rsid w:val="002620CB"/>
    <w:rsid w:val="0028529C"/>
    <w:rsid w:val="00294C55"/>
    <w:rsid w:val="002B110A"/>
    <w:rsid w:val="002B49F3"/>
    <w:rsid w:val="002C5716"/>
    <w:rsid w:val="002E3487"/>
    <w:rsid w:val="002F69D2"/>
    <w:rsid w:val="002F7F31"/>
    <w:rsid w:val="003026E3"/>
    <w:rsid w:val="00305A1F"/>
    <w:rsid w:val="00332F2B"/>
    <w:rsid w:val="00336EA4"/>
    <w:rsid w:val="00343AB4"/>
    <w:rsid w:val="003440C3"/>
    <w:rsid w:val="0034609B"/>
    <w:rsid w:val="00351A9E"/>
    <w:rsid w:val="00352F01"/>
    <w:rsid w:val="00357EA4"/>
    <w:rsid w:val="00361321"/>
    <w:rsid w:val="0036154E"/>
    <w:rsid w:val="0036227D"/>
    <w:rsid w:val="00365A06"/>
    <w:rsid w:val="00370FCC"/>
    <w:rsid w:val="00371A5E"/>
    <w:rsid w:val="0038047F"/>
    <w:rsid w:val="003A10E8"/>
    <w:rsid w:val="003A1A3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3756"/>
    <w:rsid w:val="00545EE8"/>
    <w:rsid w:val="00556693"/>
    <w:rsid w:val="00562211"/>
    <w:rsid w:val="00565C86"/>
    <w:rsid w:val="00574168"/>
    <w:rsid w:val="00574C06"/>
    <w:rsid w:val="005772C2"/>
    <w:rsid w:val="00584F42"/>
    <w:rsid w:val="00590158"/>
    <w:rsid w:val="005B4A06"/>
    <w:rsid w:val="005D247A"/>
    <w:rsid w:val="005D5AB0"/>
    <w:rsid w:val="005D67B3"/>
    <w:rsid w:val="005E376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502F4"/>
    <w:rsid w:val="00752606"/>
    <w:rsid w:val="00764DCE"/>
    <w:rsid w:val="007725D0"/>
    <w:rsid w:val="007758EF"/>
    <w:rsid w:val="0079424D"/>
    <w:rsid w:val="007A397A"/>
    <w:rsid w:val="007A52BA"/>
    <w:rsid w:val="007D3893"/>
    <w:rsid w:val="007D5C6E"/>
    <w:rsid w:val="007F1385"/>
    <w:rsid w:val="007F54B3"/>
    <w:rsid w:val="008032C3"/>
    <w:rsid w:val="00807F55"/>
    <w:rsid w:val="0081311E"/>
    <w:rsid w:val="008139B0"/>
    <w:rsid w:val="00814771"/>
    <w:rsid w:val="00817C84"/>
    <w:rsid w:val="008354DD"/>
    <w:rsid w:val="0084243A"/>
    <w:rsid w:val="00855935"/>
    <w:rsid w:val="0087310B"/>
    <w:rsid w:val="008823E5"/>
    <w:rsid w:val="00891AC5"/>
    <w:rsid w:val="008959ED"/>
    <w:rsid w:val="008B5A1C"/>
    <w:rsid w:val="008E5244"/>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B39EC"/>
    <w:rsid w:val="00AB3FB7"/>
    <w:rsid w:val="00AE1AEE"/>
    <w:rsid w:val="00AE5233"/>
    <w:rsid w:val="00B00E03"/>
    <w:rsid w:val="00B0274A"/>
    <w:rsid w:val="00B07C02"/>
    <w:rsid w:val="00B16349"/>
    <w:rsid w:val="00B24F06"/>
    <w:rsid w:val="00B2594D"/>
    <w:rsid w:val="00B306E0"/>
    <w:rsid w:val="00B55099"/>
    <w:rsid w:val="00B65F7E"/>
    <w:rsid w:val="00BB26B7"/>
    <w:rsid w:val="00BC4E4C"/>
    <w:rsid w:val="00BC6AEE"/>
    <w:rsid w:val="00BD5B1B"/>
    <w:rsid w:val="00BE699F"/>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B64D7"/>
    <w:rsid w:val="00CC6A24"/>
    <w:rsid w:val="00CF4187"/>
    <w:rsid w:val="00CF5069"/>
    <w:rsid w:val="00D07F2F"/>
    <w:rsid w:val="00D1540E"/>
    <w:rsid w:val="00D15D3A"/>
    <w:rsid w:val="00D17BC7"/>
    <w:rsid w:val="00D20221"/>
    <w:rsid w:val="00D232D8"/>
    <w:rsid w:val="00D40619"/>
    <w:rsid w:val="00D45F0C"/>
    <w:rsid w:val="00D56FCD"/>
    <w:rsid w:val="00D60802"/>
    <w:rsid w:val="00D7110C"/>
    <w:rsid w:val="00D76012"/>
    <w:rsid w:val="00D761EA"/>
    <w:rsid w:val="00D82915"/>
    <w:rsid w:val="00D83C87"/>
    <w:rsid w:val="00D91760"/>
    <w:rsid w:val="00D92E89"/>
    <w:rsid w:val="00D94CC9"/>
    <w:rsid w:val="00DA2409"/>
    <w:rsid w:val="00DA56EC"/>
    <w:rsid w:val="00DB7513"/>
    <w:rsid w:val="00DF0514"/>
    <w:rsid w:val="00DF3166"/>
    <w:rsid w:val="00DF3593"/>
    <w:rsid w:val="00DF69A6"/>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F01CCE"/>
    <w:rsid w:val="00F252B3"/>
    <w:rsid w:val="00F27E6E"/>
    <w:rsid w:val="00F32032"/>
    <w:rsid w:val="00F33BE2"/>
    <w:rsid w:val="00F977BB"/>
    <w:rsid w:val="00FA1757"/>
    <w:rsid w:val="00FA63C1"/>
    <w:rsid w:val="00FB6579"/>
    <w:rsid w:val="00FC1B49"/>
    <w:rsid w:val="00FC6AFF"/>
    <w:rsid w:val="00FD73AF"/>
    <w:rsid w:val="00FD7821"/>
    <w:rsid w:val="00FE5B8D"/>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E16B646-C34F-4F80-8EB3-48F5B768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972</TotalTime>
  <Pages>17</Pages>
  <Words>3641</Words>
  <Characters>20755</Characters>
  <Application>Microsoft Office Word</Application>
  <DocSecurity>0</DocSecurity>
  <Lines>172</Lines>
  <Paragraphs>48</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132</cp:revision>
  <cp:lastPrinted>2019-12-16T15:32:00Z</cp:lastPrinted>
  <dcterms:created xsi:type="dcterms:W3CDTF">2019-12-04T12:44:00Z</dcterms:created>
  <dcterms:modified xsi:type="dcterms:W3CDTF">2019-12-20T09:16:00Z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