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45D7E70B" w14:textId="77777777" w:rsidR="00F01CCE" w:rsidRPr="00543756" w:rsidRDefault="0084735A">
          <w:pPr>
            <w:pStyle w:val="Logo"/>
            <w:rPr>
              <w:lang w:val="it-IT"/>
            </w:rPr>
          </w:pPr>
          <w:sdt>
            <w:sdtPr>
              <w:rPr>
                <w:lang w:val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545EE8">
                <w:rPr>
                  <w:noProof/>
                  <w:lang w:val="it-IT" w:eastAsia="it-IT"/>
                </w:rPr>
                <w:drawing>
                  <wp:inline distT="0" distB="0" distL="0" distR="0" wp14:anchorId="1AD073C9" wp14:editId="49F6A914">
                    <wp:extent cx="1251700" cy="438912"/>
                    <wp:effectExtent l="0" t="0" r="5715" b="0"/>
                    <wp:docPr id="49" name="Immagine 49" descr="Logo segnapost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1700" cy="4389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06C75C61" w14:textId="77777777" w:rsidR="00584F42" w:rsidRDefault="00584F42">
          <w:pPr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C153E9" wp14:editId="11BCDDD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480"/>
                                  <w:gridCol w:w="418"/>
                                  <w:gridCol w:w="2489"/>
                                  <w:gridCol w:w="417"/>
                                </w:tblGrid>
                                <w:tr w:rsidR="00357EA4" w14:paraId="3C1BC793" w14:textId="77777777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14:paraId="530408A4" w14:textId="77777777" w:rsidR="00357EA4" w:rsidRDefault="00357EA4" w:rsidP="00357EA4">
                                      <w:pPr>
                                        <w:pStyle w:val="Kontaktopplysninger"/>
                                      </w:pPr>
                                      <w:r>
                                        <w:t>[</w:t>
                                      </w:r>
                                      <w:proofErr w:type="spellStart"/>
                                      <w:sdt>
                                        <w:sdtPr>
                                          <w:alias w:val="Indirizzo"/>
                                          <w:tag w:val=""/>
                                          <w:id w:val="1354384868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r>
                                            <w:t>Composizione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gruppo</w:t>
                                          </w:r>
                                          <w:proofErr w:type="spellEnd"/>
                                          <w: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5CCC4CE0" w14:textId="77777777"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14:paraId="24AE0A4A" w14:textId="77777777" w:rsidR="00357EA4" w:rsidRDefault="00357EA4" w:rsidP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43CD755A" w14:textId="77777777"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</w:tr>
                              </w:tbl>
                              <w:p w14:paraId="10C42FFE" w14:textId="77777777" w:rsidR="007D5C6E" w:rsidRDefault="007D5C6E" w:rsidP="007D5C6E">
                                <w:pPr>
                                  <w:pStyle w:val="Tabellomrd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153E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480"/>
                            <w:gridCol w:w="418"/>
                            <w:gridCol w:w="2489"/>
                            <w:gridCol w:w="417"/>
                          </w:tblGrid>
                          <w:tr w:rsidR="00357EA4" w14:paraId="3C1BC793" w14:textId="77777777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14:paraId="530408A4" w14:textId="77777777" w:rsidR="00357EA4" w:rsidRDefault="00357EA4" w:rsidP="00357EA4">
                                <w:pPr>
                                  <w:pStyle w:val="Kontaktopplysninger"/>
                                </w:pPr>
                                <w:r>
                                  <w:t>[</w:t>
                                </w:r>
                                <w:proofErr w:type="spellStart"/>
                                <w:sdt>
                                  <w:sdtPr>
                                    <w:alias w:val="Indirizzo"/>
                                    <w:tag w:val=""/>
                                    <w:id w:val="135438486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t>Composizione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gruppo</w:t>
                                    </w:r>
                                    <w:proofErr w:type="spellEnd"/>
                                    <w: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5CCC4CE0" w14:textId="77777777"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14:paraId="24AE0A4A" w14:textId="77777777" w:rsidR="00357EA4" w:rsidRDefault="00357EA4" w:rsidP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43CD755A" w14:textId="77777777"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</w:tr>
                        </w:tbl>
                        <w:p w14:paraId="10C42FFE" w14:textId="77777777" w:rsidR="007D5C6E" w:rsidRDefault="007D5C6E" w:rsidP="007D5C6E">
                          <w:pPr>
                            <w:pStyle w:val="Tabellomrd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979D42" wp14:editId="7478B52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15240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87BE17" w14:textId="77777777" w:rsidR="007D5C6E" w:rsidRPr="00357EA4" w:rsidRDefault="0084735A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709432F2" w14:textId="77777777" w:rsidR="007D5C6E" w:rsidRPr="00357EA4" w:rsidRDefault="0084735A" w:rsidP="007D5C6E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7EA4">
                                      <w:t>[</w:t>
                                    </w:r>
                                    <w:proofErr w:type="spellStart"/>
                                    <w:r w:rsidR="00357EA4">
                                      <w:t>nome</w:t>
                                    </w:r>
                                    <w:proofErr w:type="spellEnd"/>
                                    <w:r w:rsidR="00357EA4">
                                      <w:t xml:space="preserve"> </w:t>
                                    </w:r>
                                    <w:proofErr w:type="spellStart"/>
                                    <w:r w:rsidR="00357EA4">
                                      <w:t>progetto</w:t>
                                    </w:r>
                                    <w:proofErr w:type="spellEnd"/>
                                    <w:r w:rsidR="00357EA4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979D42" id="Casella di testo 2" o:spid="_x0000_s1027" type="#_x0000_t202" alt="Casella di testo in cui sono visualizzati titolo e sottotitolo del documento" style="position:absolute;margin-left:0;margin-top:250.5pt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14:paraId="1687BE17" w14:textId="77777777" w:rsidR="007D5C6E" w:rsidRPr="00357EA4" w:rsidRDefault="0084735A" w:rsidP="007D5C6E">
                          <w:pPr>
                            <w:pStyle w:val="Titolo"/>
                          </w:pPr>
                          <w:sdt>
                            <w:sdt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>
                                <w:t>RAD Requirement Analysis Document</w:t>
                              </w:r>
                            </w:sdtContent>
                          </w:sdt>
                        </w:p>
                        <w:p w14:paraId="709432F2" w14:textId="77777777" w:rsidR="007D5C6E" w:rsidRPr="00357EA4" w:rsidRDefault="0084735A" w:rsidP="007D5C6E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7EA4">
                                <w:t>[</w:t>
                              </w:r>
                              <w:proofErr w:type="spellStart"/>
                              <w:r w:rsidR="00357EA4">
                                <w:t>nome</w:t>
                              </w:r>
                              <w:proofErr w:type="spellEnd"/>
                              <w:r w:rsidR="00357EA4">
                                <w:t xml:space="preserve"> </w:t>
                              </w:r>
                              <w:proofErr w:type="spellStart"/>
                              <w:r w:rsidR="00357EA4">
                                <w:t>progetto</w:t>
                              </w:r>
                              <w:proofErr w:type="spellEnd"/>
                              <w:r w:rsidR="00357EA4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tblLook w:val="00A0" w:firstRow="1" w:lastRow="0" w:firstColumn="1" w:lastColumn="0" w:noHBand="0" w:noVBand="0"/>
          </w:tblPr>
          <w:tblGrid>
            <w:gridCol w:w="2265"/>
            <w:gridCol w:w="2265"/>
            <w:gridCol w:w="2372"/>
            <w:gridCol w:w="2266"/>
          </w:tblGrid>
          <w:tr w:rsidR="00357EA4" w:rsidRPr="00357EA4" w14:paraId="74CA942D" w14:textId="77777777" w:rsidTr="00357E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292F9E60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265" w:type="dxa"/>
              </w:tcPr>
              <w:p w14:paraId="22DB9800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265" w:type="dxa"/>
              </w:tcPr>
              <w:p w14:paraId="5D630AA5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266" w:type="dxa"/>
              </w:tcPr>
              <w:p w14:paraId="3B9C4331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357EA4" w14:paraId="4A31246D" w14:textId="77777777" w:rsidTr="00357EA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1AA37956" w14:textId="77777777" w:rsidR="00357EA4" w:rsidRPr="004A29E6" w:rsidRDefault="00357EA4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  <w:r w:rsidRPr="004A29E6">
                  <w:rPr>
                    <w:sz w:val="24"/>
                    <w:lang w:val="it-IT"/>
                  </w:rPr>
                  <w:t>5/11/2015</w:t>
                </w:r>
              </w:p>
            </w:tc>
            <w:tc>
              <w:tcPr>
                <w:tcW w:w="2265" w:type="dxa"/>
              </w:tcPr>
              <w:p w14:paraId="0C729CCE" w14:textId="77777777" w:rsidR="00357EA4" w:rsidRPr="004A29E6" w:rsidRDefault="00357EA4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 w:rsidRPr="004A29E6">
                  <w:rPr>
                    <w:sz w:val="24"/>
                    <w:lang w:val="it-IT"/>
                  </w:rPr>
                  <w:t>Draft</w:t>
                </w:r>
              </w:p>
            </w:tc>
            <w:tc>
              <w:tcPr>
                <w:tcW w:w="2265" w:type="dxa"/>
              </w:tcPr>
              <w:p w14:paraId="23F64608" w14:textId="77777777" w:rsidR="00357EA4" w:rsidRPr="004A29E6" w:rsidRDefault="00357EA4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14:paraId="39E9676A" w14:textId="77777777" w:rsidR="00357EA4" w:rsidRPr="004A29E6" w:rsidRDefault="00357EA4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 w:rsidRPr="004A29E6">
                  <w:rPr>
                    <w:sz w:val="24"/>
                    <w:lang w:val="it-IT"/>
                  </w:rPr>
                  <w:t>[tutti]</w:t>
                </w:r>
              </w:p>
            </w:tc>
          </w:tr>
          <w:tr w:rsidR="00357EA4" w:rsidRPr="00357EA4" w14:paraId="75AC8D0C" w14:textId="77777777" w:rsidTr="00357EA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5A4F380C" w14:textId="77777777" w:rsidR="00357EA4" w:rsidRPr="004A29E6" w:rsidRDefault="00357EA4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2C260505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499B506E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14:paraId="66696DF7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</w:tr>
        </w:tbl>
        <w:p w14:paraId="77ABE9E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93986D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EF7591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21F0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0A64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8BA69C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2790E9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930ECF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500091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D68874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E1A67D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60D793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DF121D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6ABA7D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52DD8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009C97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833F1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7185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10C843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380F1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A765D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5FADD0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3FF528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50D6DE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F3D98C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1BA33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450B4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71F8AC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B255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C7383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68493E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72B07D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8D7C3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6B59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94CD48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3813F4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065DF5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F35BDD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BC07B2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4275A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AA7FDE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9C555C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785D4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E9E55A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B49266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05472B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C118F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4E790B3" w14:textId="77777777" w:rsidR="00F01CCE" w:rsidRPr="00543756" w:rsidRDefault="0084735A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2A6FC20" w14:textId="77777777" w:rsidR="00F01CCE" w:rsidRPr="00543756" w:rsidRDefault="0011272D" w:rsidP="00584F42">
          <w:pPr>
            <w:pStyle w:val="Titolosommario"/>
            <w:spacing w:after="0"/>
            <w:rPr>
              <w:lang w:val="it-IT"/>
            </w:rPr>
          </w:pPr>
          <w:r w:rsidRPr="00543756">
            <w:rPr>
              <w:rFonts w:ascii="Century Gothic" w:hAnsi="Century Gothic"/>
              <w:color w:val="DF1010"/>
              <w:lang w:val="it-IT"/>
            </w:rPr>
            <w:t>Sommario</w:t>
          </w:r>
        </w:p>
        <w:p w14:paraId="5B22FA9D" w14:textId="77777777" w:rsidR="00907AA6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A31858">
              <w:rPr>
                <w:rStyle w:val="Collegamentoipertestuale"/>
                <w:noProof/>
                <w:lang w:val="it-IT"/>
              </w:rPr>
              <w:t>1. Introduzione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_Toc433975253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67F55292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4" w:history="1">
            <w:r w:rsidR="00907AA6" w:rsidRPr="00A31858">
              <w:rPr>
                <w:rStyle w:val="Collegamentoipertestuale"/>
                <w:noProof/>
                <w:lang w:val="it-IT"/>
              </w:rPr>
              <w:t>1.1 Scopo del sistema</w:t>
            </w:r>
          </w:hyperlink>
        </w:p>
        <w:p w14:paraId="496D8D58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5" w:history="1">
            <w:r w:rsidR="00907AA6" w:rsidRPr="00A31858">
              <w:rPr>
                <w:rStyle w:val="Collegamentoipertestuale"/>
                <w:noProof/>
                <w:lang w:val="it-IT"/>
              </w:rPr>
              <w:t>1.2 Ambito del sistema</w:t>
            </w:r>
          </w:hyperlink>
        </w:p>
        <w:p w14:paraId="0AD44ECD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6" w:history="1">
            <w:r w:rsidR="00907AA6" w:rsidRPr="00A31858">
              <w:rPr>
                <w:rStyle w:val="Collegamentoipertestuale"/>
                <w:noProof/>
                <w:lang w:val="it-IT"/>
              </w:rPr>
              <w:t>1.3 Obiettivi e criteri di successo del sistema</w:t>
            </w:r>
          </w:hyperlink>
        </w:p>
        <w:p w14:paraId="0DDFBC2F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7" w:history="1">
            <w:r w:rsidR="00907AA6" w:rsidRPr="00A31858">
              <w:rPr>
                <w:rStyle w:val="Collegamentoipertestuale"/>
                <w:noProof/>
                <w:lang w:val="it-IT"/>
              </w:rPr>
              <w:t>1.4 Definizioni, acronimi e abbreviazioni</w:t>
            </w:r>
          </w:hyperlink>
        </w:p>
        <w:p w14:paraId="5B4302E8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8" w:history="1">
            <w:r w:rsidR="00907AA6" w:rsidRPr="00A31858">
              <w:rPr>
                <w:rStyle w:val="Collegamentoipertestuale"/>
                <w:noProof/>
                <w:lang w:val="it-IT"/>
              </w:rPr>
              <w:t>1.5 Riferimenti</w:t>
            </w:r>
          </w:hyperlink>
        </w:p>
        <w:p w14:paraId="34D36216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9" w:history="1">
            <w:r w:rsidR="00907AA6" w:rsidRPr="00A31858">
              <w:rPr>
                <w:rStyle w:val="Collegamentoipertestuale"/>
                <w:noProof/>
                <w:lang w:val="it-IT"/>
              </w:rPr>
              <w:t>1.6 Panoramica</w:t>
            </w:r>
          </w:hyperlink>
        </w:p>
        <w:p w14:paraId="2C66BDBC" w14:textId="77777777" w:rsidR="00907AA6" w:rsidRDefault="0084735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A31858">
              <w:rPr>
                <w:rStyle w:val="Collegamentoipertestuale"/>
                <w:noProof/>
                <w:lang w:val="it-IT"/>
              </w:rPr>
              <w:t>2. Sistema corrente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_Toc433975260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7C89A3AB" w14:textId="77777777" w:rsidR="00907AA6" w:rsidRDefault="0084735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A31858">
              <w:rPr>
                <w:rStyle w:val="Collegamentoipertestuale"/>
                <w:noProof/>
                <w:lang w:val="it-IT"/>
              </w:rPr>
              <w:t>3. Sistema proposto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_Toc433975261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4758D72C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2" w:history="1">
            <w:r w:rsidR="00907AA6" w:rsidRPr="00A31858">
              <w:rPr>
                <w:rStyle w:val="Collegamentoipertestuale"/>
                <w:noProof/>
                <w:lang w:val="it-IT"/>
              </w:rPr>
              <w:t>3.1 Panoramica</w:t>
            </w:r>
          </w:hyperlink>
        </w:p>
        <w:p w14:paraId="36439D29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3" w:history="1">
            <w:r w:rsidR="00907AA6" w:rsidRPr="00A31858">
              <w:rPr>
                <w:rStyle w:val="Collegamentoipertestuale"/>
                <w:noProof/>
                <w:lang w:val="it-IT"/>
              </w:rPr>
              <w:t>3.2 Requisiti funzionali</w:t>
            </w:r>
          </w:hyperlink>
        </w:p>
        <w:p w14:paraId="5AF0F021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4" w:history="1">
            <w:r w:rsidR="00907AA6" w:rsidRPr="00A31858">
              <w:rPr>
                <w:rStyle w:val="Collegamentoipertestuale"/>
                <w:noProof/>
                <w:lang w:val="it-IT"/>
              </w:rPr>
              <w:t>3.3 Requisiti no funzionali</w:t>
            </w:r>
          </w:hyperlink>
        </w:p>
        <w:p w14:paraId="683911B4" w14:textId="77777777" w:rsidR="00907AA6" w:rsidRDefault="0084735A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5" w:history="1">
            <w:r w:rsidR="00907AA6" w:rsidRPr="00A31858">
              <w:rPr>
                <w:rStyle w:val="Collegamentoipertestuale"/>
                <w:noProof/>
                <w:lang w:val="it-IT"/>
              </w:rPr>
              <w:t>3.4 Modello di sistema</w:t>
            </w:r>
          </w:hyperlink>
        </w:p>
        <w:p w14:paraId="70691FEC" w14:textId="77777777" w:rsidR="00907AA6" w:rsidRDefault="0084735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A31858">
              <w:rPr>
                <w:rStyle w:val="Collegamentoipertestuale"/>
                <w:noProof/>
                <w:lang w:val="it-IT"/>
              </w:rPr>
              <w:t>4. Glossario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_Toc433975266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0BFA9267" w14:textId="77777777" w:rsidR="00F01CCE" w:rsidRPr="00543756" w:rsidRDefault="0011272D" w:rsidP="0026167D">
          <w:pPr>
            <w:pStyle w:val="Sommario2"/>
            <w:ind w:left="0"/>
            <w:rPr>
              <w:lang w:val="it-IT"/>
            </w:rPr>
            <w:sectPr w:rsidR="00F01CCE" w:rsidRPr="00543756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26CF4206" w14:textId="77777777" w:rsidR="0026167D" w:rsidRPr="004A29E6" w:rsidRDefault="0026167D" w:rsidP="0026167D">
      <w:pPr>
        <w:pStyle w:val="Titolo1"/>
        <w:rPr>
          <w:lang w:val="it-IT"/>
        </w:rPr>
      </w:pPr>
      <w:bookmarkStart w:id="0" w:name="_Toc433975253"/>
      <w:r w:rsidRPr="004A29E6">
        <w:rPr>
          <w:lang w:val="it-IT"/>
        </w:rPr>
        <w:lastRenderedPageBreak/>
        <w:t>1. Int</w:t>
      </w:r>
      <w:r w:rsidR="004A29E6" w:rsidRPr="004A29E6">
        <w:rPr>
          <w:lang w:val="it-IT"/>
        </w:rPr>
        <w:t>roduzione</w:t>
      </w:r>
      <w:bookmarkEnd w:id="0"/>
    </w:p>
    <w:p w14:paraId="7824BA64" w14:textId="77777777" w:rsidR="0026167D" w:rsidRDefault="0026167D" w:rsidP="0026167D">
      <w:pPr>
        <w:pStyle w:val="Titolo2"/>
        <w:rPr>
          <w:lang w:val="it-IT"/>
        </w:rPr>
      </w:pPr>
      <w:bookmarkStart w:id="1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1"/>
    </w:p>
    <w:p w14:paraId="340F82D8" w14:textId="77777777" w:rsidR="006B4A8D" w:rsidRDefault="006B4A8D" w:rsidP="006B4A8D">
      <w:pPr>
        <w:rPr>
          <w:lang w:val="it-IT"/>
        </w:rPr>
      </w:pPr>
      <w:bookmarkStart w:id="2" w:name="_Toc433975255"/>
      <w:r>
        <w:rPr>
          <w:lang w:val="it-IT"/>
        </w:rPr>
        <w:tab/>
        <w:t>[Breve descrizione delle esigenze da cui parte l’idea del progetto]</w:t>
      </w:r>
    </w:p>
    <w:p w14:paraId="521B5D54" w14:textId="77777777"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2"/>
    </w:p>
    <w:p w14:paraId="7ED83694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</w:t>
      </w:r>
      <w:proofErr w:type="spellStart"/>
      <w:r>
        <w:rPr>
          <w:lang w:val="it-IT"/>
        </w:rPr>
        <w:t>Descirizone</w:t>
      </w:r>
      <w:proofErr w:type="spellEnd"/>
      <w:r>
        <w:rPr>
          <w:lang w:val="it-IT"/>
        </w:rPr>
        <w:t xml:space="preserve"> del contesto di utilizzo]</w:t>
      </w:r>
    </w:p>
    <w:p w14:paraId="47B2CE84" w14:textId="77777777" w:rsidR="0026167D" w:rsidRDefault="0026167D" w:rsidP="0026167D">
      <w:pPr>
        <w:pStyle w:val="Titolo2"/>
        <w:rPr>
          <w:lang w:val="it-IT"/>
        </w:rPr>
      </w:pPr>
      <w:bookmarkStart w:id="3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3"/>
    </w:p>
    <w:p w14:paraId="31A97672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[Obiettivi del sistema e i punti di forza/criteri di successo dell’intero progetto]</w:t>
      </w:r>
    </w:p>
    <w:p w14:paraId="4D31BABF" w14:textId="77777777" w:rsidR="0026167D" w:rsidRPr="004A29E6" w:rsidRDefault="0026167D" w:rsidP="0026167D">
      <w:pPr>
        <w:pStyle w:val="Titolo2"/>
        <w:rPr>
          <w:lang w:val="it-IT"/>
        </w:rPr>
      </w:pPr>
      <w:bookmarkStart w:id="4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4"/>
    </w:p>
    <w:p w14:paraId="07D6083B" w14:textId="77777777" w:rsidR="0026167D" w:rsidRDefault="0026167D" w:rsidP="0026167D">
      <w:pPr>
        <w:pStyle w:val="Titolo2"/>
        <w:rPr>
          <w:lang w:val="it-IT"/>
        </w:rPr>
      </w:pPr>
      <w:bookmarkStart w:id="5" w:name="_Toc433975258"/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5"/>
    </w:p>
    <w:p w14:paraId="390686EA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14:paraId="4A72A3C9" w14:textId="77777777" w:rsidR="0026167D" w:rsidRDefault="0026167D" w:rsidP="0026167D">
      <w:pPr>
        <w:pStyle w:val="Titolo2"/>
        <w:rPr>
          <w:lang w:val="it-IT"/>
        </w:rPr>
      </w:pPr>
      <w:bookmarkStart w:id="6" w:name="_Toc433975259"/>
      <w:r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6"/>
      <w:r w:rsidR="004A29E6" w:rsidRPr="004A29E6">
        <w:rPr>
          <w:lang w:val="it-IT"/>
        </w:rPr>
        <w:t xml:space="preserve"> </w:t>
      </w:r>
    </w:p>
    <w:p w14:paraId="2B023BA0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14:paraId="0FB6284B" w14:textId="77777777" w:rsidR="0026167D" w:rsidRPr="004A29E6" w:rsidRDefault="0026167D" w:rsidP="00357EA4">
      <w:pPr>
        <w:pStyle w:val="Titolo1"/>
        <w:rPr>
          <w:lang w:val="it-IT"/>
        </w:rPr>
      </w:pPr>
      <w:bookmarkStart w:id="7" w:name="_Toc433975260"/>
      <w:r w:rsidRPr="004A29E6">
        <w:rPr>
          <w:lang w:val="it-IT"/>
        </w:rPr>
        <w:t xml:space="preserve">2. </w:t>
      </w:r>
      <w:r w:rsidR="004A29E6" w:rsidRPr="004A29E6">
        <w:rPr>
          <w:lang w:val="it-IT"/>
        </w:rPr>
        <w:t>Sistema corrente</w:t>
      </w:r>
      <w:bookmarkEnd w:id="7"/>
    </w:p>
    <w:p w14:paraId="5A347D71" w14:textId="77777777" w:rsidR="00357EA4" w:rsidRPr="004A29E6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[Spiegazione di come è la realtà attuale, prima dello sviluppo del sistema. </w:t>
      </w:r>
      <w:r>
        <w:rPr>
          <w:lang w:val="it-IT"/>
        </w:rPr>
        <w:br/>
        <w:t>Presentare degli scenari tipici di utilizzo e mettere in luce i punti critici, le difficoltà principali in modo da valorizzare le motivazioni per cui bisogna sviluppare il sistema proposto.]</w:t>
      </w:r>
    </w:p>
    <w:p w14:paraId="2ABD3ABC" w14:textId="77777777" w:rsidR="0026167D" w:rsidRPr="004A29E6" w:rsidRDefault="0026167D" w:rsidP="0026167D">
      <w:pPr>
        <w:pStyle w:val="Titolo1"/>
        <w:rPr>
          <w:lang w:val="it-IT"/>
        </w:rPr>
      </w:pPr>
      <w:bookmarkStart w:id="8" w:name="_Toc433975261"/>
      <w:r w:rsidRPr="004A29E6">
        <w:rPr>
          <w:lang w:val="it-IT"/>
        </w:rPr>
        <w:t xml:space="preserve">3. </w:t>
      </w:r>
      <w:r w:rsidR="004A29E6" w:rsidRPr="004A29E6">
        <w:rPr>
          <w:lang w:val="it-IT"/>
        </w:rPr>
        <w:t>Sistema proposto</w:t>
      </w:r>
      <w:bookmarkEnd w:id="8"/>
    </w:p>
    <w:p w14:paraId="13C6DBFE" w14:textId="076D85B0" w:rsidR="006B4A8D" w:rsidRDefault="0026167D" w:rsidP="006744F7">
      <w:pPr>
        <w:pStyle w:val="Titolo2"/>
        <w:rPr>
          <w:lang w:val="it-IT"/>
        </w:rPr>
      </w:pPr>
      <w:bookmarkStart w:id="9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9"/>
    </w:p>
    <w:p w14:paraId="49AB802E" w14:textId="54505CE7" w:rsidR="006744F7" w:rsidRDefault="006744F7" w:rsidP="006744F7">
      <w:pPr>
        <w:spacing w:after="120"/>
        <w:rPr>
          <w:lang w:val="it-IT"/>
        </w:rPr>
      </w:pPr>
      <w:r>
        <w:rPr>
          <w:lang w:val="it-IT"/>
        </w:rPr>
        <w:t>Il sistema da noi proposto è un’applicazione web con lo scopo di offrire un supporto alle attività di tirocinio esterno.</w:t>
      </w:r>
    </w:p>
    <w:p w14:paraId="2A08EFF9" w14:textId="3FD633F7" w:rsidR="006744F7" w:rsidRDefault="006744F7" w:rsidP="006744F7">
      <w:pPr>
        <w:spacing w:after="120"/>
        <w:rPr>
          <w:lang w:val="it-IT"/>
        </w:rPr>
      </w:pPr>
      <w:r>
        <w:rPr>
          <w:lang w:val="it-IT"/>
        </w:rPr>
        <w:t>Gli utenti saranno di vario tipo: Studente, Tutor e Commissione Tutorati. Tutti gli utenti potranno effettuare login e log-out. Gli studenti avranno la possibilità di registrarsi al sito tramite compilazione dell’apposito modulo.</w:t>
      </w:r>
    </w:p>
    <w:p w14:paraId="428C65EE" w14:textId="7D12D141" w:rsidR="006744F7" w:rsidRDefault="006744F7" w:rsidP="006744F7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Lo Studente potrà:</w:t>
      </w:r>
    </w:p>
    <w:p w14:paraId="66AC238B" w14:textId="767D92DF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Visualizzare la home page</w:t>
      </w:r>
    </w:p>
    <w:p w14:paraId="4A786840" w14:textId="70118AA9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Compilare il modulo per registrarsi al sito</w:t>
      </w:r>
    </w:p>
    <w:p w14:paraId="6C015E84" w14:textId="6F6180C3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Effettuare una prenotazione di un appuntamento</w:t>
      </w:r>
    </w:p>
    <w:p w14:paraId="0A959EBF" w14:textId="28F7BA10" w:rsidR="006744F7" w:rsidRDefault="006744F7" w:rsidP="006744F7">
      <w:pPr>
        <w:pStyle w:val="Paragrafoelenco"/>
        <w:spacing w:after="120"/>
        <w:ind w:left="1440"/>
        <w:rPr>
          <w:lang w:val="it-IT"/>
        </w:rPr>
      </w:pPr>
    </w:p>
    <w:p w14:paraId="42A9C5E3" w14:textId="77777777" w:rsidR="006744F7" w:rsidRDefault="006744F7" w:rsidP="006744F7">
      <w:pPr>
        <w:pStyle w:val="Paragrafoelenco"/>
        <w:spacing w:after="120"/>
        <w:ind w:left="1440"/>
        <w:rPr>
          <w:lang w:val="it-IT"/>
        </w:rPr>
      </w:pPr>
    </w:p>
    <w:p w14:paraId="1328AABA" w14:textId="000E941C" w:rsidR="006744F7" w:rsidRDefault="006744F7" w:rsidP="006744F7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Il Tutor potrà:</w:t>
      </w:r>
    </w:p>
    <w:p w14:paraId="4A54A84C" w14:textId="7DB92550" w:rsidR="006744F7" w:rsidRDefault="006744F7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Visualizzare la propria home page</w:t>
      </w:r>
    </w:p>
    <w:p w14:paraId="42D960B4" w14:textId="50C3BF44" w:rsidR="006744F7" w:rsidRDefault="006744F7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Visualizzare l’elenco degli studenti che hanno fatto richiesta di appuntamento</w:t>
      </w:r>
    </w:p>
    <w:p w14:paraId="726625DC" w14:textId="44D9A26A" w:rsidR="006744F7" w:rsidRDefault="00F04FEF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Accettare o rifiutare l’appuntamento</w:t>
      </w:r>
    </w:p>
    <w:p w14:paraId="6C38899B" w14:textId="03F76CAF" w:rsidR="00F04FEF" w:rsidRDefault="00F04FEF" w:rsidP="00F04FEF">
      <w:pPr>
        <w:spacing w:after="120"/>
        <w:ind w:left="1080"/>
        <w:rPr>
          <w:lang w:val="it-IT"/>
        </w:rPr>
      </w:pPr>
    </w:p>
    <w:p w14:paraId="461124C7" w14:textId="1ABCD0C5" w:rsidR="00F04FEF" w:rsidRDefault="00F04FEF" w:rsidP="00F04FEF">
      <w:pPr>
        <w:spacing w:after="120"/>
        <w:ind w:left="1080"/>
        <w:rPr>
          <w:lang w:val="it-IT"/>
        </w:rPr>
      </w:pPr>
    </w:p>
    <w:p w14:paraId="58A1CD50" w14:textId="77777777" w:rsidR="00F04FEF" w:rsidRPr="00F04FEF" w:rsidRDefault="00F04FEF" w:rsidP="00F04FEF">
      <w:pPr>
        <w:spacing w:after="120"/>
        <w:ind w:left="1080"/>
        <w:rPr>
          <w:lang w:val="it-IT"/>
        </w:rPr>
      </w:pPr>
    </w:p>
    <w:p w14:paraId="7FEE198C" w14:textId="1D3E65BD" w:rsidR="00F04FEF" w:rsidRDefault="00F04FEF" w:rsidP="00F04FEF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lastRenderedPageBreak/>
        <w:t>La Commissione Tutorati potrà:</w:t>
      </w:r>
    </w:p>
    <w:p w14:paraId="7DD1B2DD" w14:textId="2FD6DC80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Visualizzare la propria home page</w:t>
      </w:r>
    </w:p>
    <w:p w14:paraId="60D5DC23" w14:textId="17DCAE70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Visualizzare l’elenco degli studenti che hanno fatto richiesta di appuntamento</w:t>
      </w:r>
    </w:p>
    <w:p w14:paraId="081CB9CF" w14:textId="103982B4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Valutare e convalidare le ore di tutorato svolte dai Tutor</w:t>
      </w:r>
    </w:p>
    <w:p w14:paraId="0957FC13" w14:textId="6A435FA2" w:rsidR="00F04FEF" w:rsidRDefault="00F04FEF" w:rsidP="00F04FEF">
      <w:pPr>
        <w:spacing w:after="120"/>
        <w:ind w:left="1080"/>
        <w:rPr>
          <w:lang w:val="it-IT"/>
        </w:rPr>
      </w:pPr>
    </w:p>
    <w:p w14:paraId="35B8C8DB" w14:textId="3D691AA1" w:rsidR="00F04FEF" w:rsidRDefault="00F04FEF" w:rsidP="00F04FEF">
      <w:pPr>
        <w:spacing w:after="120"/>
        <w:ind w:left="1080"/>
        <w:rPr>
          <w:lang w:val="it-IT"/>
        </w:rPr>
      </w:pPr>
    </w:p>
    <w:p w14:paraId="042F703A" w14:textId="524E554C" w:rsidR="00F04FEF" w:rsidRDefault="00F04FEF" w:rsidP="00F04FEF">
      <w:pPr>
        <w:spacing w:after="120"/>
        <w:ind w:left="1080"/>
        <w:rPr>
          <w:lang w:val="it-IT"/>
        </w:rPr>
      </w:pPr>
    </w:p>
    <w:p w14:paraId="222B1948" w14:textId="77777777" w:rsidR="00F04FEF" w:rsidRPr="00F04FEF" w:rsidRDefault="00F04FEF" w:rsidP="00F04FEF">
      <w:pPr>
        <w:spacing w:after="120"/>
        <w:ind w:left="1080"/>
        <w:rPr>
          <w:lang w:val="it-IT"/>
        </w:rPr>
      </w:pPr>
    </w:p>
    <w:p w14:paraId="4EF24CFB" w14:textId="6A759C5F" w:rsidR="0026167D" w:rsidRDefault="0026167D" w:rsidP="0026167D">
      <w:pPr>
        <w:pStyle w:val="Titolo2"/>
        <w:rPr>
          <w:lang w:val="it-IT"/>
        </w:rPr>
      </w:pPr>
      <w:bookmarkStart w:id="10" w:name="_Toc433975263"/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0"/>
    </w:p>
    <w:p w14:paraId="0DE87214" w14:textId="58118C6C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Studente</w:t>
      </w:r>
    </w:p>
    <w:p w14:paraId="3444E66C" w14:textId="78EB84D7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RF1 – Registrazione. Priorità alta</w:t>
      </w:r>
    </w:p>
    <w:p w14:paraId="7E541753" w14:textId="597EE2F9" w:rsidR="00F04FEF" w:rsidRP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RF2 – Compilazione form</w:t>
      </w:r>
      <w:r w:rsidR="008833F0">
        <w:rPr>
          <w:lang w:val="it-IT"/>
        </w:rPr>
        <w:t xml:space="preserve"> per richiesta tutorato</w:t>
      </w:r>
      <w:r>
        <w:rPr>
          <w:lang w:val="it-IT"/>
        </w:rPr>
        <w:t>. Priorità alta</w:t>
      </w:r>
    </w:p>
    <w:p w14:paraId="087C9759" w14:textId="48E87C9E" w:rsidR="00016C15" w:rsidRDefault="00F04FEF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RF3 – </w:t>
      </w:r>
      <w:r w:rsidR="00016C15">
        <w:rPr>
          <w:lang w:val="it-IT"/>
        </w:rPr>
        <w:t>Accesso area utente per controllare lo stato della richiesta. Priorità media</w:t>
      </w:r>
    </w:p>
    <w:p w14:paraId="3436841B" w14:textId="53E664A9" w:rsidR="00016C15" w:rsidRDefault="00016C15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RF? – </w:t>
      </w:r>
    </w:p>
    <w:p w14:paraId="430BDEDD" w14:textId="376A9EB6" w:rsidR="00016C15" w:rsidRDefault="00016C15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RF? - </w:t>
      </w:r>
    </w:p>
    <w:p w14:paraId="55A35ED4" w14:textId="054243AE" w:rsidR="00F04FEF" w:rsidRDefault="00F04FEF" w:rsidP="00F04FEF">
      <w:pPr>
        <w:rPr>
          <w:lang w:val="it-IT"/>
        </w:rPr>
      </w:pPr>
    </w:p>
    <w:p w14:paraId="3B7FDE0A" w14:textId="099F9EE5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Tutor</w:t>
      </w:r>
    </w:p>
    <w:p w14:paraId="4B9F5AEF" w14:textId="78245EB0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RF? – Permettere la visualizzazione di una lista con le richieste di appuntamento. Priorità alta</w:t>
      </w:r>
    </w:p>
    <w:p w14:paraId="6592D8A8" w14:textId="58950CBB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  <w:r w:rsidR="00B820E6">
        <w:rPr>
          <w:lang w:val="it-IT"/>
        </w:rPr>
        <w:t>?</w:t>
      </w:r>
      <w:r>
        <w:rPr>
          <w:lang w:val="it-IT"/>
        </w:rPr>
        <w:t xml:space="preserve"> – Permettere al Tutor di accettare o rifiutare una richiesta di appuntamento</w:t>
      </w:r>
      <w:r w:rsidR="00B820E6">
        <w:rPr>
          <w:lang w:val="it-IT"/>
        </w:rPr>
        <w:t>. Priorità alta</w:t>
      </w:r>
    </w:p>
    <w:p w14:paraId="691650AD" w14:textId="324E84AA" w:rsidR="00B820E6" w:rsidRPr="00F04FEF" w:rsidRDefault="00B820E6" w:rsidP="00F04FEF">
      <w:pPr>
        <w:spacing w:after="0"/>
        <w:rPr>
          <w:lang w:val="it-IT"/>
        </w:rPr>
      </w:pPr>
      <w:r>
        <w:rPr>
          <w:lang w:val="it-IT"/>
        </w:rPr>
        <w:tab/>
        <w:t>RF? – Permettere di inserire le ore di tutorato svolte. Priorità alta</w:t>
      </w:r>
    </w:p>
    <w:p w14:paraId="1EA3F25F" w14:textId="5DEF9D7C" w:rsidR="00F04FEF" w:rsidRPr="00B820E6" w:rsidRDefault="00B820E6" w:rsidP="00F04FEF">
      <w:pPr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RF? -</w:t>
      </w:r>
    </w:p>
    <w:p w14:paraId="62E4BA8A" w14:textId="780597C4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Commissione Tutorati</w:t>
      </w:r>
    </w:p>
    <w:p w14:paraId="099C24D4" w14:textId="5E30745C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</w:t>
      </w:r>
      <w:r w:rsidR="00B820E6">
        <w:rPr>
          <w:lang w:val="it-IT"/>
        </w:rPr>
        <w:t>? - Permettere la visualizzazione di una lista con le richieste di appuntamento. Priorità alta</w:t>
      </w:r>
    </w:p>
    <w:p w14:paraId="5BA37656" w14:textId="693CB267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  <w:r w:rsidR="00B820E6">
        <w:rPr>
          <w:lang w:val="it-IT"/>
        </w:rPr>
        <w:t>? – Permettere la valutazione e la convalida delle ore svolte dai Tutor</w:t>
      </w:r>
    </w:p>
    <w:p w14:paraId="4B3749E6" w14:textId="616B4B6C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</w:p>
    <w:p w14:paraId="6C396717" w14:textId="7134DD08" w:rsidR="00F04FEF" w:rsidRDefault="00F04FEF" w:rsidP="00F04FEF">
      <w:pPr>
        <w:spacing w:after="0"/>
        <w:rPr>
          <w:lang w:val="it-IT"/>
        </w:rPr>
      </w:pPr>
    </w:p>
    <w:p w14:paraId="14106988" w14:textId="77777777" w:rsidR="00F04FEF" w:rsidRPr="00F04FEF" w:rsidRDefault="00F04FEF" w:rsidP="00F04FEF">
      <w:pPr>
        <w:spacing w:after="0"/>
        <w:rPr>
          <w:lang w:val="it-IT"/>
        </w:rPr>
      </w:pPr>
    </w:p>
    <w:p w14:paraId="40800B61" w14:textId="77777777" w:rsidR="006B4A8D" w:rsidRPr="006B4A8D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[Requisiti che identificano le funzionalità che il sistema deve offrire. </w:t>
      </w:r>
      <w:r>
        <w:rPr>
          <w:lang w:val="it-IT"/>
        </w:rPr>
        <w:br/>
        <w:t xml:space="preserve">CONVENZIONE: Fate precedere il nome del requisito da </w:t>
      </w:r>
      <w:proofErr w:type="gramStart"/>
      <w:r>
        <w:rPr>
          <w:lang w:val="it-IT"/>
        </w:rPr>
        <w:t>RF[</w:t>
      </w:r>
      <w:proofErr w:type="gramEnd"/>
      <w:r>
        <w:rPr>
          <w:lang w:val="it-IT"/>
        </w:rPr>
        <w:t>numero].</w:t>
      </w:r>
      <w:r>
        <w:rPr>
          <w:lang w:val="it-IT"/>
        </w:rPr>
        <w:br/>
        <w:t xml:space="preserve">Passi: </w:t>
      </w:r>
      <w:r>
        <w:rPr>
          <w:lang w:val="it-IT"/>
        </w:rPr>
        <w:br/>
        <w:t xml:space="preserve"> - individuare i requisiti del sistema e, per ognuno di essi, presentare una descrizione di eventuali input necessari e conseguenza sul sistema/</w:t>
      </w:r>
      <w:proofErr w:type="spellStart"/>
      <w:r>
        <w:rPr>
          <w:lang w:val="it-IT"/>
        </w:rPr>
        <w:t>ouput</w:t>
      </w:r>
      <w:proofErr w:type="spellEnd"/>
      <w:r>
        <w:rPr>
          <w:lang w:val="it-IT"/>
        </w:rPr>
        <w:t xml:space="preserve"> prodotto,</w:t>
      </w:r>
      <w:r>
        <w:rPr>
          <w:lang w:val="it-IT"/>
        </w:rPr>
        <w:br/>
        <w:t xml:space="preserve"> - categorizzare i requisiti. ]</w:t>
      </w:r>
    </w:p>
    <w:p w14:paraId="0B416C0C" w14:textId="77777777" w:rsidR="006B4A8D" w:rsidRDefault="0026167D" w:rsidP="009148B8">
      <w:pPr>
        <w:pStyle w:val="Titolo2"/>
        <w:rPr>
          <w:lang w:val="it-IT"/>
        </w:rPr>
      </w:pPr>
      <w:bookmarkStart w:id="11" w:name="_Toc433975264"/>
      <w:r w:rsidRPr="004A29E6">
        <w:rPr>
          <w:lang w:val="it-IT"/>
        </w:rPr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1"/>
    </w:p>
    <w:p w14:paraId="67DAB9BC" w14:textId="77777777" w:rsidR="009148B8" w:rsidRP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[CONVENZIONE: Usare il prefisso </w:t>
      </w:r>
      <w:proofErr w:type="gramStart"/>
      <w:r>
        <w:rPr>
          <w:lang w:val="it-IT"/>
        </w:rPr>
        <w:t>NFR[</w:t>
      </w:r>
      <w:proofErr w:type="gramEnd"/>
      <w:r>
        <w:rPr>
          <w:lang w:val="it-IT"/>
        </w:rPr>
        <w:t>numero] per elencare i requisiti non funzionali.]</w:t>
      </w:r>
    </w:p>
    <w:p w14:paraId="4D145609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lastRenderedPageBreak/>
        <w:t xml:space="preserve">3.3.1 </w:t>
      </w:r>
      <w:r w:rsidR="004A29E6" w:rsidRPr="004A29E6">
        <w:rPr>
          <w:lang w:val="it-IT"/>
        </w:rPr>
        <w:t>Usabilità</w:t>
      </w:r>
    </w:p>
    <w:p w14:paraId="203570F6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14:paraId="3D3B511A" w14:textId="77777777" w:rsidR="0026167D" w:rsidRPr="004A29E6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14:paraId="27A33414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3.3.4 </w:t>
      </w:r>
      <w:r w:rsidR="004A29E6" w:rsidRPr="00907AA6">
        <w:rPr>
          <w:lang w:val="it-IT"/>
        </w:rPr>
        <w:t>Supportabilità</w:t>
      </w:r>
    </w:p>
    <w:p w14:paraId="3B11B0BE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14:paraId="30B63BD2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14:paraId="5A21B61D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>3.3.7 Packaging</w:t>
      </w:r>
    </w:p>
    <w:p w14:paraId="5A5453AB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14:paraId="701ABEDB" w14:textId="77777777" w:rsidR="0026167D" w:rsidRPr="004A29E6" w:rsidRDefault="0026167D" w:rsidP="0026167D">
      <w:pPr>
        <w:pStyle w:val="Titolo2"/>
        <w:rPr>
          <w:lang w:val="it-IT"/>
        </w:rPr>
      </w:pPr>
      <w:bookmarkStart w:id="12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2"/>
    </w:p>
    <w:p w14:paraId="4D18BB70" w14:textId="143C2B98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14:paraId="63613484" w14:textId="77777777" w:rsidR="00B820E6" w:rsidRPr="00B820E6" w:rsidRDefault="00B820E6" w:rsidP="00B820E6">
      <w:pPr>
        <w:spacing w:after="0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515C0" w14:paraId="69986428" w14:textId="77777777" w:rsidTr="008833F0">
        <w:tc>
          <w:tcPr>
            <w:tcW w:w="3070" w:type="dxa"/>
            <w:shd w:val="clear" w:color="auto" w:fill="F79595" w:themeFill="accent1" w:themeFillTint="99"/>
          </w:tcPr>
          <w:p w14:paraId="37F106C1" w14:textId="705D5F7A" w:rsidR="006515C0" w:rsidRPr="006515C0" w:rsidRDefault="006515C0" w:rsidP="006515C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053BFE53" w14:textId="4C7F3FDD" w:rsidR="006515C0" w:rsidRDefault="006515C0" w:rsidP="006515C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SC1_REGISTRAZIONE</w:t>
            </w:r>
          </w:p>
        </w:tc>
      </w:tr>
      <w:tr w:rsidR="006515C0" w14:paraId="6104E833" w14:textId="77777777" w:rsidTr="008833F0">
        <w:tc>
          <w:tcPr>
            <w:tcW w:w="3070" w:type="dxa"/>
            <w:shd w:val="clear" w:color="auto" w:fill="F79595" w:themeFill="accent1" w:themeFillTint="99"/>
          </w:tcPr>
          <w:p w14:paraId="1647409B" w14:textId="149A1A29" w:rsidR="006515C0" w:rsidRPr="006515C0" w:rsidRDefault="006515C0" w:rsidP="006515C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239D34F2" w14:textId="4D5B2F8C" w:rsidR="006515C0" w:rsidRDefault="009B1544" w:rsidP="00B820E6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6515C0" w:rsidRPr="009B1544" w14:paraId="35808370" w14:textId="77777777" w:rsidTr="008833F0">
        <w:tc>
          <w:tcPr>
            <w:tcW w:w="3070" w:type="dxa"/>
            <w:shd w:val="clear" w:color="auto" w:fill="F79595" w:themeFill="accent1" w:themeFillTint="99"/>
          </w:tcPr>
          <w:p w14:paraId="144CE6E3" w14:textId="69E3310C" w:rsidR="006515C0" w:rsidRPr="006515C0" w:rsidRDefault="006515C0" w:rsidP="006515C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3E11373A" w14:textId="0C782636" w:rsidR="006515C0" w:rsidRDefault="009B1544" w:rsidP="00B820E6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decide di registrarsi alla piattaforma deve compilare i campi del modulo di registrazione. Lo scopo di questo scenario </w:t>
            </w:r>
            <w:r w:rsidR="005E2B3D">
              <w:rPr>
                <w:lang w:val="it-IT"/>
              </w:rPr>
              <w:t>è l’interazione con lo studente tramite la compilazione di un form per la registrazione. Una volta che lo studente si è recato sulla pagina di registrazione, il sistema visualizza un form da riempire. Una volta riempiti tutti i campi del form, il sistema verifica che tutti i campi obbligatori siano stati compilati e che l’utente non sia già presente all’interno del database.</w:t>
            </w:r>
            <w:r w:rsidR="008833F0">
              <w:rPr>
                <w:lang w:val="it-IT"/>
              </w:rPr>
              <w:t xml:space="preserve"> Infine, viene mostrato un messaggio di avvenuta registrazione.</w:t>
            </w:r>
          </w:p>
        </w:tc>
      </w:tr>
      <w:tr w:rsidR="006515C0" w:rsidRPr="005E2B3D" w14:paraId="33069DD2" w14:textId="77777777" w:rsidTr="008833F0">
        <w:tc>
          <w:tcPr>
            <w:tcW w:w="3070" w:type="dxa"/>
            <w:shd w:val="clear" w:color="auto" w:fill="F79595" w:themeFill="accent1" w:themeFillTint="99"/>
          </w:tcPr>
          <w:p w14:paraId="1E3F3196" w14:textId="55568694" w:rsidR="006515C0" w:rsidRPr="006515C0" w:rsidRDefault="006515C0" w:rsidP="006515C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8828A76" w14:textId="786E34B9" w:rsidR="006515C0" w:rsidRDefault="005E2B3D" w:rsidP="00B820E6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poter inserire uno studente nel database </w:t>
            </w:r>
          </w:p>
        </w:tc>
      </w:tr>
      <w:tr w:rsidR="006515C0" w14:paraId="2C83CC00" w14:textId="77777777" w:rsidTr="008833F0">
        <w:tc>
          <w:tcPr>
            <w:tcW w:w="3070" w:type="dxa"/>
            <w:shd w:val="clear" w:color="auto" w:fill="F79595" w:themeFill="accent1" w:themeFillTint="99"/>
          </w:tcPr>
          <w:p w14:paraId="1FE149AC" w14:textId="49E3A731" w:rsidR="006515C0" w:rsidRPr="006515C0" w:rsidRDefault="006515C0" w:rsidP="006515C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20D410CC" w14:textId="0A6EC5F7" w:rsidR="006515C0" w:rsidRDefault="005E2B3D" w:rsidP="005E2B3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02951643" w14:textId="3E338559" w:rsidR="006515C0" w:rsidRDefault="005E2B3D" w:rsidP="005E2B3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8833F0" w:rsidRPr="005E2B3D" w14:paraId="49386F77" w14:textId="77777777" w:rsidTr="008833F0">
        <w:tc>
          <w:tcPr>
            <w:tcW w:w="3070" w:type="dxa"/>
            <w:vMerge w:val="restart"/>
            <w:shd w:val="clear" w:color="auto" w:fill="F79595" w:themeFill="accent1" w:themeFillTint="99"/>
          </w:tcPr>
          <w:p w14:paraId="5735F6AA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4C44C05B" w14:textId="6C8E9242" w:rsidR="008833F0" w:rsidRDefault="008833F0" w:rsidP="00B820E6">
            <w:pPr>
              <w:rPr>
                <w:lang w:val="it-IT"/>
              </w:rPr>
            </w:pPr>
            <w:r>
              <w:rPr>
                <w:lang w:val="it-IT"/>
              </w:rPr>
              <w:t>Marco si reca nella pagina apposita per l’inoltro della richiesta di registrazione</w:t>
            </w:r>
          </w:p>
        </w:tc>
        <w:tc>
          <w:tcPr>
            <w:tcW w:w="3071" w:type="dxa"/>
          </w:tcPr>
          <w:p w14:paraId="049452C8" w14:textId="77777777" w:rsidR="008833F0" w:rsidRDefault="008833F0" w:rsidP="00B820E6">
            <w:pPr>
              <w:rPr>
                <w:lang w:val="it-IT"/>
              </w:rPr>
            </w:pPr>
          </w:p>
        </w:tc>
      </w:tr>
      <w:tr w:rsidR="008833F0" w:rsidRPr="005E2B3D" w14:paraId="2EEA466A" w14:textId="77777777" w:rsidTr="008833F0">
        <w:tc>
          <w:tcPr>
            <w:tcW w:w="3070" w:type="dxa"/>
            <w:vMerge/>
            <w:shd w:val="clear" w:color="auto" w:fill="F79595" w:themeFill="accent1" w:themeFillTint="99"/>
          </w:tcPr>
          <w:p w14:paraId="5F7FA8E3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F7EE4BB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0219B2BA" w14:textId="276FCDB1" w:rsidR="008833F0" w:rsidRDefault="008833F0" w:rsidP="00B820E6">
            <w:pPr>
              <w:rPr>
                <w:lang w:val="it-IT"/>
              </w:rPr>
            </w:pPr>
            <w:r>
              <w:rPr>
                <w:lang w:val="it-IT"/>
              </w:rPr>
              <w:t>Il Sistema visualizza un modulo per l’inserimento obbligatorio di dati per lo studente</w:t>
            </w:r>
          </w:p>
        </w:tc>
      </w:tr>
      <w:tr w:rsidR="008833F0" w:rsidRPr="005E2B3D" w14:paraId="4A1B1BFE" w14:textId="77777777" w:rsidTr="008833F0">
        <w:tc>
          <w:tcPr>
            <w:tcW w:w="3070" w:type="dxa"/>
            <w:vMerge/>
            <w:shd w:val="clear" w:color="auto" w:fill="F79595" w:themeFill="accent1" w:themeFillTint="99"/>
          </w:tcPr>
          <w:p w14:paraId="365D9560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F38589F" w14:textId="3A6CAFB1" w:rsidR="008833F0" w:rsidRDefault="008833F0" w:rsidP="00B820E6">
            <w:pPr>
              <w:rPr>
                <w:lang w:val="it-IT"/>
              </w:rPr>
            </w:pPr>
            <w:r>
              <w:rPr>
                <w:lang w:val="it-IT"/>
              </w:rPr>
              <w:t>Marco riempie tutti i campi obbligatori e invia la richiesta di registrazione</w:t>
            </w:r>
          </w:p>
        </w:tc>
        <w:tc>
          <w:tcPr>
            <w:tcW w:w="3071" w:type="dxa"/>
          </w:tcPr>
          <w:p w14:paraId="6FAC8FF2" w14:textId="77777777" w:rsidR="008833F0" w:rsidRDefault="008833F0" w:rsidP="00B820E6">
            <w:pPr>
              <w:rPr>
                <w:lang w:val="it-IT"/>
              </w:rPr>
            </w:pPr>
          </w:p>
        </w:tc>
      </w:tr>
      <w:tr w:rsidR="008833F0" w:rsidRPr="005E2B3D" w14:paraId="081B0EBB" w14:textId="77777777" w:rsidTr="008833F0">
        <w:tc>
          <w:tcPr>
            <w:tcW w:w="3070" w:type="dxa"/>
            <w:vMerge/>
            <w:shd w:val="clear" w:color="auto" w:fill="F79595" w:themeFill="accent1" w:themeFillTint="99"/>
          </w:tcPr>
          <w:p w14:paraId="7A5524D0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F723F04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4CE8553E" w14:textId="3EA3436A" w:rsidR="008833F0" w:rsidRDefault="008833F0" w:rsidP="00B820E6">
            <w:pPr>
              <w:rPr>
                <w:lang w:val="it-IT"/>
              </w:rPr>
            </w:pPr>
            <w:r>
              <w:rPr>
                <w:lang w:val="it-IT"/>
              </w:rPr>
              <w:t>Il Sistema verifica che tutti i campi obbligatori siano stati compilati</w:t>
            </w:r>
          </w:p>
        </w:tc>
      </w:tr>
      <w:tr w:rsidR="008833F0" w:rsidRPr="005E2B3D" w14:paraId="65E482D9" w14:textId="77777777" w:rsidTr="008833F0">
        <w:tc>
          <w:tcPr>
            <w:tcW w:w="3070" w:type="dxa"/>
            <w:vMerge/>
            <w:shd w:val="clear" w:color="auto" w:fill="F79595" w:themeFill="accent1" w:themeFillTint="99"/>
          </w:tcPr>
          <w:p w14:paraId="69C8937B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4ECECB18" w14:textId="77777777" w:rsidR="008833F0" w:rsidRDefault="008833F0" w:rsidP="00B820E6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E5249C2" w14:textId="7DF74E6A" w:rsidR="008833F0" w:rsidRDefault="008833F0" w:rsidP="00B820E6">
            <w:pPr>
              <w:rPr>
                <w:lang w:val="it-IT"/>
              </w:rPr>
            </w:pPr>
            <w:r>
              <w:rPr>
                <w:lang w:val="it-IT"/>
              </w:rPr>
              <w:t>Il Sistema mostra un messaggio di avvenuta registrazione</w:t>
            </w:r>
          </w:p>
        </w:tc>
      </w:tr>
    </w:tbl>
    <w:p w14:paraId="31117631" w14:textId="05EFFE43" w:rsidR="00B820E6" w:rsidRDefault="00B820E6" w:rsidP="00B820E6">
      <w:pPr>
        <w:rPr>
          <w:lang w:val="it-IT"/>
        </w:rPr>
      </w:pPr>
    </w:p>
    <w:p w14:paraId="62F9F640" w14:textId="519598AA" w:rsidR="00B820E6" w:rsidRDefault="00B820E6" w:rsidP="00B820E6">
      <w:pPr>
        <w:rPr>
          <w:lang w:val="it-IT"/>
        </w:rPr>
      </w:pPr>
    </w:p>
    <w:p w14:paraId="730E9137" w14:textId="10E5D48F" w:rsidR="008833F0" w:rsidRDefault="008833F0" w:rsidP="00B820E6">
      <w:pPr>
        <w:rPr>
          <w:lang w:val="it-IT"/>
        </w:rPr>
      </w:pPr>
    </w:p>
    <w:p w14:paraId="5C1822E0" w14:textId="24FEDCAB" w:rsidR="008833F0" w:rsidRDefault="008833F0" w:rsidP="00B820E6">
      <w:pPr>
        <w:rPr>
          <w:lang w:val="it-IT"/>
        </w:rPr>
      </w:pPr>
    </w:p>
    <w:p w14:paraId="6064582C" w14:textId="049777D7" w:rsidR="008833F0" w:rsidRDefault="008833F0" w:rsidP="00B820E6">
      <w:pPr>
        <w:rPr>
          <w:lang w:val="it-IT"/>
        </w:rPr>
      </w:pPr>
    </w:p>
    <w:p w14:paraId="41DD1D24" w14:textId="5AB3C418" w:rsidR="008833F0" w:rsidRDefault="008833F0" w:rsidP="00B820E6">
      <w:pPr>
        <w:rPr>
          <w:lang w:val="it-IT"/>
        </w:rPr>
      </w:pPr>
    </w:p>
    <w:p w14:paraId="3D76BAA4" w14:textId="0EE2EAF7" w:rsidR="008833F0" w:rsidRDefault="008833F0" w:rsidP="00B820E6">
      <w:pPr>
        <w:rPr>
          <w:lang w:val="it-IT"/>
        </w:rPr>
      </w:pPr>
    </w:p>
    <w:p w14:paraId="325CC0DA" w14:textId="77777777" w:rsidR="008833F0" w:rsidRDefault="008833F0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833F0" w:rsidRPr="00DD42CB" w14:paraId="36D4371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493790B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lastRenderedPageBreak/>
              <w:t>NOME SCENARIO</w:t>
            </w:r>
          </w:p>
        </w:tc>
        <w:tc>
          <w:tcPr>
            <w:tcW w:w="6141" w:type="dxa"/>
            <w:gridSpan w:val="2"/>
          </w:tcPr>
          <w:p w14:paraId="08977E48" w14:textId="270EBCE0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</w:t>
            </w:r>
            <w:r>
              <w:rPr>
                <w:lang w:val="it-IT"/>
              </w:rPr>
              <w:t>2_C</w:t>
            </w:r>
            <w:r w:rsidR="00DD42CB">
              <w:rPr>
                <w:lang w:val="it-IT"/>
              </w:rPr>
              <w:t>OMPILAZIONE_PER_RICHIESTA_TUTORATO</w:t>
            </w:r>
          </w:p>
        </w:tc>
      </w:tr>
      <w:tr w:rsidR="008833F0" w14:paraId="6CE6CBE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6536520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5B2D54" w14:textId="77777777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8833F0" w:rsidRPr="009B1544" w14:paraId="6E21E95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D293555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60EFE49B" w14:textId="0BBFE410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decide di </w:t>
            </w:r>
            <w:r w:rsidR="00605713">
              <w:rPr>
                <w:lang w:val="it-IT"/>
              </w:rPr>
              <w:t xml:space="preserve">fare una richiesta per uno specifico corso di tutorato deve compilare un form per la richiesta. Lo scopo di questo scenario è l’interazione con uno studente tramite la compilazione di un form per la richiesta. Una volta che lo studente si è recato nell’apposita pagina per la richiesta visualizza un form da riempire con l’anno a cui è iscritto e la matricola. Una volta riempiti tutti i campi il Sistema mostra allo studente i possibili corsi di tutorato che può seguire. </w:t>
            </w:r>
            <w:r w:rsidR="009B2ABF">
              <w:rPr>
                <w:lang w:val="it-IT"/>
              </w:rPr>
              <w:t>Lo studente seleziona il corso e la richiesta viene inoltrata al Tutor che gestisce quel determinato corso.</w:t>
            </w:r>
          </w:p>
        </w:tc>
      </w:tr>
      <w:tr w:rsidR="008833F0" w:rsidRPr="005E2B3D" w14:paraId="4E51375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2601C969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D987F1D" w14:textId="66454F21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9B2ABF">
              <w:rPr>
                <w:lang w:val="it-IT"/>
              </w:rPr>
              <w:t>consentire ad uno studente quello di poter mandare una richiesta per poter seguire un corso di tutorato</w:t>
            </w:r>
          </w:p>
        </w:tc>
      </w:tr>
      <w:tr w:rsidR="008833F0" w14:paraId="4423471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CC46969" w14:textId="77777777" w:rsidR="008833F0" w:rsidRPr="006515C0" w:rsidRDefault="008833F0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60C9718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1C0D452B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9B2ABF" w:rsidRPr="005E2B3D" w14:paraId="741680F1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186BB166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68160AE" w14:textId="1716FCE0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si reca nella pagina apposita per l’inoltro della richiesta </w:t>
            </w:r>
            <w:r>
              <w:rPr>
                <w:lang w:val="it-IT"/>
              </w:rPr>
              <w:t>di tutorato</w:t>
            </w:r>
          </w:p>
        </w:tc>
        <w:tc>
          <w:tcPr>
            <w:tcW w:w="3071" w:type="dxa"/>
          </w:tcPr>
          <w:p w14:paraId="5C66F01D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9B2ABF" w:rsidRPr="005E2B3D" w14:paraId="5113516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E5D99C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7E16DC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E3DB9F1" w14:textId="11A52292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visualizza un modulo per l’inserimento </w:t>
            </w:r>
            <w:proofErr w:type="gramStart"/>
            <w:r>
              <w:rPr>
                <w:lang w:val="it-IT"/>
              </w:rPr>
              <w:t>obbligatorio</w:t>
            </w:r>
            <w:r>
              <w:rPr>
                <w:lang w:val="it-IT"/>
              </w:rPr>
              <w:t>(</w:t>
            </w:r>
            <w:proofErr w:type="gramEnd"/>
            <w:r>
              <w:rPr>
                <w:lang w:val="it-IT"/>
              </w:rPr>
              <w:t>matricola e anno di corso)</w:t>
            </w:r>
            <w:r>
              <w:rPr>
                <w:lang w:val="it-IT"/>
              </w:rPr>
              <w:t xml:space="preserve"> di dati per lo studente</w:t>
            </w:r>
          </w:p>
        </w:tc>
      </w:tr>
      <w:tr w:rsidR="009B2ABF" w:rsidRPr="005E2B3D" w14:paraId="7403B0D2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D26CA2F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4277140" w14:textId="283E9BAD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riempie tutti i campi obbligatori e invia la richies</w:t>
            </w:r>
            <w:r>
              <w:rPr>
                <w:lang w:val="it-IT"/>
              </w:rPr>
              <w:t>ta</w:t>
            </w:r>
          </w:p>
        </w:tc>
        <w:tc>
          <w:tcPr>
            <w:tcW w:w="3071" w:type="dxa"/>
          </w:tcPr>
          <w:p w14:paraId="7830679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9B2ABF" w:rsidRPr="005E2B3D" w14:paraId="668436A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4CA370E2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52E6D0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119D16E" w14:textId="7777777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verifica che tutti i campi obbligatori siano stati compilati</w:t>
            </w:r>
          </w:p>
        </w:tc>
      </w:tr>
      <w:tr w:rsidR="009B2ABF" w:rsidRPr="005E2B3D" w14:paraId="4F89E92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931D918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862568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9EF0D5" w14:textId="59B5076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mostra un</w:t>
            </w:r>
            <w:r>
              <w:rPr>
                <w:lang w:val="it-IT"/>
              </w:rPr>
              <w:t xml:space="preserve">a lista dei possibili corsi da lui accessibili </w:t>
            </w:r>
          </w:p>
        </w:tc>
      </w:tr>
      <w:tr w:rsidR="009B2ABF" w:rsidRPr="005E2B3D" w14:paraId="776A15FC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51DA280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93F024B" w14:textId="31E1315E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seleziona il corso o i corsi da lui accessibili</w:t>
            </w:r>
          </w:p>
        </w:tc>
        <w:tc>
          <w:tcPr>
            <w:tcW w:w="3071" w:type="dxa"/>
          </w:tcPr>
          <w:p w14:paraId="4147B7F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9B2ABF" w:rsidRPr="005E2B3D" w14:paraId="0672FE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8553D4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91D86E5" w14:textId="4DC737FE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CCCC373" w14:textId="4AB5636A" w:rsidR="009B2ABF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inoltra la richiesta dello studente al Tutor</w:t>
            </w:r>
          </w:p>
        </w:tc>
      </w:tr>
    </w:tbl>
    <w:p w14:paraId="550261B9" w14:textId="576BCF85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016C15" w:rsidRPr="00DD42CB" w14:paraId="73B1A343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79DB334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94ABFEC" w14:textId="033BE252" w:rsidR="00016C15" w:rsidRDefault="00016C15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</w:t>
            </w:r>
            <w:r>
              <w:rPr>
                <w:lang w:val="it-IT"/>
              </w:rPr>
              <w:t>?</w:t>
            </w:r>
            <w:r>
              <w:rPr>
                <w:lang w:val="it-IT"/>
              </w:rPr>
              <w:t>_</w:t>
            </w:r>
            <w:proofErr w:type="gramEnd"/>
            <w:r>
              <w:rPr>
                <w:lang w:val="it-IT"/>
              </w:rPr>
              <w:t>ACCESSO_</w:t>
            </w:r>
            <w:r w:rsidR="00FE07C0">
              <w:rPr>
                <w:lang w:val="it-IT"/>
              </w:rPr>
              <w:t>UTENTE</w:t>
            </w:r>
          </w:p>
        </w:tc>
      </w:tr>
      <w:tr w:rsidR="00016C15" w14:paraId="232B2FBD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D13C1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75FA6CC1" w14:textId="77777777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016C15" w:rsidRPr="009B1544" w14:paraId="6126046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AD31BD5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FDFA0BC" w14:textId="1F154FA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</w:t>
            </w:r>
            <w:r w:rsidR="00FE07C0">
              <w:rPr>
                <w:lang w:val="it-IT"/>
              </w:rPr>
              <w:t>presenta una richiesta di riconoscimento non è a conoscenza di alcuna informazione riguardo lo stato fino a quando essa non viene accettata o meno dal Tutor. Lo scopo di questo scenario è quello di far effettuare l’accesso alla propria area personale dello studente. Lo Studente accede alla pagina per il login e inserisce le proprie credenziali per accedere all’area personale. Automaticamente, se i dati sono corretti, il sistema visualizza allo studente le principali informazioni e una tabella con lo stato della richiesta da lui inviata</w:t>
            </w:r>
          </w:p>
        </w:tc>
      </w:tr>
      <w:tr w:rsidR="00016C15" w:rsidRPr="005E2B3D" w14:paraId="506B570A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A845896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1247328F" w14:textId="0C85D64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FE07C0">
              <w:rPr>
                <w:lang w:val="it-IT"/>
              </w:rPr>
              <w:t>fornire informazioni in tempo reale allo studente sullo stato della richiesta da lui effettuata</w:t>
            </w:r>
          </w:p>
        </w:tc>
      </w:tr>
      <w:tr w:rsidR="00016C15" w14:paraId="52C823E1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0F6F239" w14:textId="77777777" w:rsidR="00016C15" w:rsidRPr="006515C0" w:rsidRDefault="00016C15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5CB75B82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013E6C29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016C15" w:rsidRPr="005E2B3D" w14:paraId="1D6297EA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6315576A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44C7594C" w14:textId="0D8E65B6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FE07C0">
              <w:rPr>
                <w:lang w:val="it-IT"/>
              </w:rPr>
              <w:t>raggiunge il sito web relativo al sistema</w:t>
            </w:r>
          </w:p>
        </w:tc>
        <w:tc>
          <w:tcPr>
            <w:tcW w:w="3071" w:type="dxa"/>
          </w:tcPr>
          <w:p w14:paraId="2EB97FA5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5E2B3D" w14:paraId="279B63F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A6A9D9C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72D4CF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EDF9F8" w14:textId="37940950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le informazioni necessarie per far accedere lo Studente</w:t>
            </w:r>
          </w:p>
        </w:tc>
      </w:tr>
      <w:tr w:rsidR="00016C15" w:rsidRPr="005E2B3D" w14:paraId="415EA38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0F565EB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F7C2223" w14:textId="66073B7D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Marco segue le istruzioni per accedere al sito</w:t>
            </w:r>
          </w:p>
        </w:tc>
        <w:tc>
          <w:tcPr>
            <w:tcW w:w="3071" w:type="dxa"/>
          </w:tcPr>
          <w:p w14:paraId="5836977E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5E2B3D" w14:paraId="5B57235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6B3407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5BCDC57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95DB78B" w14:textId="13C92C51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FE07C0">
              <w:rPr>
                <w:lang w:val="it-IT"/>
              </w:rPr>
              <w:t xml:space="preserve">notifica lo Studente </w:t>
            </w:r>
            <w:r w:rsidR="004834B8">
              <w:rPr>
                <w:lang w:val="it-IT"/>
              </w:rPr>
              <w:t>che l’operazione di accesso è stata effettuata con successo</w:t>
            </w:r>
          </w:p>
        </w:tc>
      </w:tr>
      <w:tr w:rsidR="00016C15" w:rsidRPr="005E2B3D" w14:paraId="179B5A6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8F3A443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5F1682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49352A0F" w14:textId="648049E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4834B8">
              <w:rPr>
                <w:lang w:val="it-IT"/>
              </w:rPr>
              <w:t>porta lo Studente alla relativa pagina personale</w:t>
            </w:r>
          </w:p>
        </w:tc>
      </w:tr>
      <w:tr w:rsidR="00016C15" w:rsidRPr="005E2B3D" w14:paraId="169A83B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DE7791B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41DE549" w14:textId="21C1F45E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4834B8">
              <w:rPr>
                <w:lang w:val="it-IT"/>
              </w:rPr>
              <w:t>visualizza lo stato della richiesta</w:t>
            </w:r>
          </w:p>
        </w:tc>
        <w:tc>
          <w:tcPr>
            <w:tcW w:w="3071" w:type="dxa"/>
          </w:tcPr>
          <w:p w14:paraId="39F2119D" w14:textId="77777777" w:rsidR="00016C15" w:rsidRDefault="00016C15" w:rsidP="005D5EB0">
            <w:pPr>
              <w:rPr>
                <w:lang w:val="it-IT"/>
              </w:rPr>
            </w:pPr>
          </w:p>
        </w:tc>
      </w:tr>
    </w:tbl>
    <w:p w14:paraId="5E050EEF" w14:textId="728B8181" w:rsidR="00016C15" w:rsidRDefault="00016C15" w:rsidP="00B820E6">
      <w:pPr>
        <w:rPr>
          <w:lang w:val="it-IT"/>
        </w:rPr>
      </w:pPr>
    </w:p>
    <w:p w14:paraId="6CF42361" w14:textId="77777777" w:rsidR="00016C15" w:rsidRDefault="00016C15" w:rsidP="00B820E6">
      <w:pPr>
        <w:rPr>
          <w:lang w:val="it-IT"/>
        </w:rPr>
      </w:pPr>
    </w:p>
    <w:p w14:paraId="389F7A6A" w14:textId="592818EA" w:rsidR="00016C15" w:rsidRDefault="00016C15" w:rsidP="00B820E6">
      <w:pPr>
        <w:rPr>
          <w:lang w:val="it-IT"/>
        </w:rPr>
      </w:pPr>
      <w:bookmarkStart w:id="13" w:name="_GoBack"/>
      <w:bookmarkEnd w:id="13"/>
    </w:p>
    <w:p w14:paraId="7250A2C5" w14:textId="1A8150A3" w:rsidR="00016C15" w:rsidRDefault="00016C15" w:rsidP="00B820E6">
      <w:pPr>
        <w:rPr>
          <w:lang w:val="it-IT"/>
        </w:rPr>
      </w:pPr>
    </w:p>
    <w:p w14:paraId="6DFF346F" w14:textId="77777777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37609" w:rsidRPr="00DD42CB" w14:paraId="56FAA7C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78F469D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E94A13E" w14:textId="56E8FEAD" w:rsidR="00837609" w:rsidRDefault="00837609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</w:t>
            </w:r>
            <w:r>
              <w:rPr>
                <w:lang w:val="it-IT"/>
              </w:rPr>
              <w:t>?_</w:t>
            </w:r>
            <w:proofErr w:type="gramEnd"/>
            <w:r>
              <w:rPr>
                <w:lang w:val="it-IT"/>
              </w:rPr>
              <w:t>VISUALIZZAZIONE_RICHIESTE</w:t>
            </w:r>
          </w:p>
        </w:tc>
      </w:tr>
      <w:tr w:rsidR="00837609" w14:paraId="3CB365B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904736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6ACC5A5C" w14:textId="73189B3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MANUEL: TUTOR</w:t>
            </w:r>
          </w:p>
        </w:tc>
      </w:tr>
      <w:tr w:rsidR="00837609" w:rsidRPr="009B1544" w14:paraId="4E5E946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95320A2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517D54C" w14:textId="41D4C56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Dopo che uno o più Studenti hanno presentato richiesta per un corso di tutorato, questa viene inoltrata al tutor responsabile di quel corso. Lo scopo di questo scenario è quello di permettere al Tutor di poter visualizzare una lista completa di tutte le richieste effettuate per il proprio corso. </w:t>
            </w:r>
          </w:p>
        </w:tc>
      </w:tr>
      <w:tr w:rsidR="00837609" w:rsidRPr="005E2B3D" w14:paraId="0CA730A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D7044C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770B6ED1" w14:textId="716E932A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maggior vantaggio che apporta l’implementazione di questo scenario è quello di consentire a</w:t>
            </w:r>
            <w:r w:rsidR="008A3A34">
              <w:rPr>
                <w:lang w:val="it-IT"/>
              </w:rPr>
              <w:t>l Tutor quello di visualizzare l’elenco delle richieste al corso</w:t>
            </w:r>
          </w:p>
        </w:tc>
      </w:tr>
      <w:tr w:rsidR="00837609" w14:paraId="5B7CC68C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503344B" w14:textId="77777777" w:rsidR="00837609" w:rsidRPr="006515C0" w:rsidRDefault="00837609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66F9D3BF" w14:textId="7052FECE" w:rsidR="00837609" w:rsidRDefault="008A3A34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193D3090" w14:textId="77777777" w:rsidR="00837609" w:rsidRDefault="00837609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837609" w:rsidRPr="005E2B3D" w14:paraId="671E5C4D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5CD9D893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C5678F0" w14:textId="4862CD39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</w:t>
            </w:r>
            <w:r w:rsidR="008A3A34">
              <w:rPr>
                <w:lang w:val="it-IT"/>
              </w:rPr>
              <w:t>nuel</w:t>
            </w:r>
            <w:r>
              <w:rPr>
                <w:lang w:val="it-IT"/>
              </w:rPr>
              <w:t xml:space="preserve"> si reca nella pagina apposita per l</w:t>
            </w:r>
            <w:r w:rsidR="008A3A34">
              <w:rPr>
                <w:lang w:val="it-IT"/>
              </w:rPr>
              <w:t>a visualizzazione</w:t>
            </w:r>
            <w:r>
              <w:rPr>
                <w:lang w:val="it-IT"/>
              </w:rPr>
              <w:t xml:space="preserve"> del</w:t>
            </w:r>
            <w:r w:rsidR="008A3A34">
              <w:rPr>
                <w:lang w:val="it-IT"/>
              </w:rPr>
              <w:t>le</w:t>
            </w:r>
            <w:r>
              <w:rPr>
                <w:lang w:val="it-IT"/>
              </w:rPr>
              <w:t xml:space="preserve"> richiest</w:t>
            </w:r>
            <w:r w:rsidR="008A3A34">
              <w:rPr>
                <w:lang w:val="it-IT"/>
              </w:rPr>
              <w:t>e</w:t>
            </w:r>
            <w:r>
              <w:rPr>
                <w:lang w:val="it-IT"/>
              </w:rPr>
              <w:t xml:space="preserve"> di tutorato</w:t>
            </w:r>
          </w:p>
        </w:tc>
        <w:tc>
          <w:tcPr>
            <w:tcW w:w="3071" w:type="dxa"/>
          </w:tcPr>
          <w:p w14:paraId="0C6A5A7E" w14:textId="77777777" w:rsidR="00837609" w:rsidRDefault="00837609" w:rsidP="005D5EB0">
            <w:pPr>
              <w:rPr>
                <w:lang w:val="it-IT"/>
              </w:rPr>
            </w:pPr>
          </w:p>
        </w:tc>
      </w:tr>
      <w:tr w:rsidR="00837609" w:rsidRPr="005E2B3D" w14:paraId="4D43A0A3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2C7EF96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B3EF967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9F2A8D4" w14:textId="7F7431F2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un</w:t>
            </w:r>
            <w:r w:rsidR="008A3A34">
              <w:rPr>
                <w:lang w:val="it-IT"/>
              </w:rPr>
              <w:t>a lista di tutte le richieste effettuate per quel corso</w:t>
            </w:r>
          </w:p>
        </w:tc>
      </w:tr>
    </w:tbl>
    <w:p w14:paraId="5ED474BC" w14:textId="77777777" w:rsidR="00837609" w:rsidRDefault="00837609" w:rsidP="00B820E6">
      <w:pPr>
        <w:rPr>
          <w:lang w:val="it-IT"/>
        </w:rPr>
      </w:pPr>
    </w:p>
    <w:p w14:paraId="50E23D8A" w14:textId="2B5F2ABC" w:rsidR="00B820E6" w:rsidRDefault="00B820E6" w:rsidP="00B820E6">
      <w:pPr>
        <w:rPr>
          <w:lang w:val="it-IT"/>
        </w:rPr>
      </w:pPr>
    </w:p>
    <w:p w14:paraId="7CF74955" w14:textId="35C53652" w:rsidR="008833F0" w:rsidRDefault="008833F0" w:rsidP="00B820E6">
      <w:pPr>
        <w:rPr>
          <w:lang w:val="it-IT"/>
        </w:rPr>
      </w:pPr>
    </w:p>
    <w:p w14:paraId="69C1A5C1" w14:textId="57C339DC" w:rsidR="008833F0" w:rsidRDefault="008833F0" w:rsidP="00B820E6">
      <w:pPr>
        <w:rPr>
          <w:lang w:val="it-IT"/>
        </w:rPr>
      </w:pPr>
    </w:p>
    <w:p w14:paraId="778F8782" w14:textId="650FB453" w:rsidR="008833F0" w:rsidRDefault="008833F0" w:rsidP="00B820E6">
      <w:pPr>
        <w:rPr>
          <w:lang w:val="it-IT"/>
        </w:rPr>
      </w:pPr>
    </w:p>
    <w:p w14:paraId="2685CF98" w14:textId="7679C2F9" w:rsidR="00364611" w:rsidRDefault="00364611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64611" w:rsidRPr="00DD42CB" w14:paraId="44C97B9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885D0BC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0A56967" w14:textId="4B478089" w:rsidR="00364611" w:rsidRDefault="00364611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</w:t>
            </w:r>
            <w:r>
              <w:rPr>
                <w:lang w:val="it-IT"/>
              </w:rPr>
              <w:t>?_</w:t>
            </w:r>
            <w:proofErr w:type="gramEnd"/>
            <w:r>
              <w:rPr>
                <w:lang w:val="it-IT"/>
              </w:rPr>
              <w:t>VALUTAZIONE_RICHIESTA</w:t>
            </w:r>
          </w:p>
        </w:tc>
      </w:tr>
      <w:tr w:rsidR="00364611" w14:paraId="4FB5B6F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9754A2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96793B" w14:textId="6851F27A" w:rsidR="00364611" w:rsidRDefault="00364611" w:rsidP="005D5EB0">
            <w:pPr>
              <w:rPr>
                <w:lang w:val="it-IT"/>
              </w:rPr>
            </w:pPr>
            <w:proofErr w:type="gramStart"/>
            <w:r>
              <w:rPr>
                <w:lang w:val="it-IT"/>
              </w:rPr>
              <w:t>MA</w:t>
            </w:r>
            <w:r>
              <w:rPr>
                <w:lang w:val="it-IT"/>
              </w:rPr>
              <w:t>NUEL:TUTOR</w:t>
            </w:r>
            <w:proofErr w:type="gramEnd"/>
          </w:p>
        </w:tc>
      </w:tr>
      <w:tr w:rsidR="00364611" w:rsidRPr="009B1544" w14:paraId="69E1517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939ABBB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047DD1AB" w14:textId="7B6A2BBF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Dopo che uno o più Studenti hanno presentato richiesta per un corso di tutorato, questa viene inoltrata al tutor responsabile di quel corso. Lo scopo di questo scenario è quello di permettere al Tutor di poter </w:t>
            </w:r>
            <w:r>
              <w:rPr>
                <w:lang w:val="it-IT"/>
              </w:rPr>
              <w:t>accettare o rifiutare</w:t>
            </w:r>
            <w:r>
              <w:rPr>
                <w:lang w:val="it-IT"/>
              </w:rPr>
              <w:t xml:space="preserve"> una richiest</w:t>
            </w:r>
            <w:r>
              <w:rPr>
                <w:lang w:val="it-IT"/>
              </w:rPr>
              <w:t>a</w:t>
            </w:r>
            <w:r>
              <w:rPr>
                <w:lang w:val="it-IT"/>
              </w:rPr>
              <w:t xml:space="preserve"> effettuat</w:t>
            </w:r>
            <w:r>
              <w:rPr>
                <w:lang w:val="it-IT"/>
              </w:rPr>
              <w:t>a</w:t>
            </w:r>
            <w:r>
              <w:rPr>
                <w:lang w:val="it-IT"/>
              </w:rPr>
              <w:t xml:space="preserve"> per il proprio corso.</w:t>
            </w:r>
          </w:p>
        </w:tc>
      </w:tr>
      <w:tr w:rsidR="00364611" w:rsidRPr="005E2B3D" w14:paraId="3238843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3FEC229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5F6B4B66" w14:textId="31D88E51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Il maggior vantaggio che apporta l’implementazione di questo scenario è quello di consentire a</w:t>
            </w:r>
            <w:r>
              <w:rPr>
                <w:lang w:val="it-IT"/>
              </w:rPr>
              <w:t xml:space="preserve">l Tutor di accettare o rifiutare una richiesta. </w:t>
            </w:r>
          </w:p>
        </w:tc>
      </w:tr>
      <w:tr w:rsidR="00364611" w14:paraId="52A0ACA7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3D34E4A2" w14:textId="77777777" w:rsidR="00364611" w:rsidRPr="006515C0" w:rsidRDefault="00364611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133EC99" w14:textId="12CC57E9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300889F1" w14:textId="77777777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364611" w:rsidRPr="005E2B3D" w14:paraId="6FEC8CCB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790C7528" w14:textId="77777777" w:rsidR="00364611" w:rsidRDefault="00364611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DF76E59" w14:textId="35A2EA42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Ma</w:t>
            </w:r>
            <w:r>
              <w:rPr>
                <w:lang w:val="it-IT"/>
              </w:rPr>
              <w:t>nuel</w:t>
            </w:r>
            <w:r>
              <w:rPr>
                <w:lang w:val="it-IT"/>
              </w:rPr>
              <w:t xml:space="preserve"> si reca nella pagina apposita per l</w:t>
            </w:r>
            <w:r>
              <w:rPr>
                <w:lang w:val="it-IT"/>
              </w:rPr>
              <w:t>a visualizzazione</w:t>
            </w:r>
            <w:r>
              <w:rPr>
                <w:lang w:val="it-IT"/>
              </w:rPr>
              <w:t xml:space="preserve"> dell</w:t>
            </w:r>
            <w:r>
              <w:rPr>
                <w:lang w:val="it-IT"/>
              </w:rPr>
              <w:t>e</w:t>
            </w:r>
            <w:r>
              <w:rPr>
                <w:lang w:val="it-IT"/>
              </w:rPr>
              <w:t xml:space="preserve"> richiest</w:t>
            </w:r>
            <w:r>
              <w:rPr>
                <w:lang w:val="it-IT"/>
              </w:rPr>
              <w:t>e</w:t>
            </w:r>
            <w:r>
              <w:rPr>
                <w:lang w:val="it-IT"/>
              </w:rPr>
              <w:t xml:space="preserve"> di tutorato</w:t>
            </w:r>
          </w:p>
        </w:tc>
        <w:tc>
          <w:tcPr>
            <w:tcW w:w="3071" w:type="dxa"/>
          </w:tcPr>
          <w:p w14:paraId="48513F0C" w14:textId="77777777" w:rsidR="00364611" w:rsidRDefault="00364611" w:rsidP="005D5EB0">
            <w:pPr>
              <w:rPr>
                <w:lang w:val="it-IT"/>
              </w:rPr>
            </w:pPr>
          </w:p>
        </w:tc>
      </w:tr>
      <w:tr w:rsidR="00364611" w:rsidRPr="005E2B3D" w14:paraId="4E390B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0E234FD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117C7D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8598B11" w14:textId="20C151C7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>Il Sistema visualizza una lista di tutte le richieste effettuate per quel corso</w:t>
            </w:r>
          </w:p>
        </w:tc>
      </w:tr>
      <w:tr w:rsidR="00364611" w:rsidRPr="005E2B3D" w14:paraId="4CE28BF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D87992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560A9460" w14:textId="489336E8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>Ma</w:t>
            </w:r>
            <w:r>
              <w:rPr>
                <w:lang w:val="it-IT"/>
              </w:rPr>
              <w:t xml:space="preserve">nuel </w:t>
            </w:r>
            <w:r w:rsidR="00016C15">
              <w:rPr>
                <w:lang w:val="it-IT"/>
              </w:rPr>
              <w:t>visualizza le richieste, le prende in carico e chiude le pagine</w:t>
            </w:r>
          </w:p>
        </w:tc>
        <w:tc>
          <w:tcPr>
            <w:tcW w:w="3071" w:type="dxa"/>
          </w:tcPr>
          <w:p w14:paraId="6EEB1DC9" w14:textId="77777777" w:rsidR="00364611" w:rsidRDefault="00364611" w:rsidP="00364611">
            <w:pPr>
              <w:rPr>
                <w:lang w:val="it-IT"/>
              </w:rPr>
            </w:pPr>
          </w:p>
        </w:tc>
      </w:tr>
    </w:tbl>
    <w:p w14:paraId="3839B29C" w14:textId="77777777" w:rsidR="00364611" w:rsidRDefault="00364611" w:rsidP="00B820E6">
      <w:pPr>
        <w:rPr>
          <w:lang w:val="it-IT"/>
        </w:rPr>
      </w:pPr>
    </w:p>
    <w:p w14:paraId="554075E3" w14:textId="24F75770" w:rsidR="008833F0" w:rsidRDefault="008833F0" w:rsidP="00B820E6">
      <w:pPr>
        <w:rPr>
          <w:lang w:val="it-IT"/>
        </w:rPr>
      </w:pPr>
    </w:p>
    <w:p w14:paraId="3FE23296" w14:textId="77777777" w:rsidR="008833F0" w:rsidRDefault="008833F0" w:rsidP="00B820E6">
      <w:pPr>
        <w:rPr>
          <w:lang w:val="it-IT"/>
        </w:rPr>
      </w:pPr>
    </w:p>
    <w:p w14:paraId="48B691F5" w14:textId="1F0A4051" w:rsidR="008833F0" w:rsidRDefault="008833F0" w:rsidP="00B820E6">
      <w:pPr>
        <w:rPr>
          <w:lang w:val="it-IT"/>
        </w:rPr>
      </w:pPr>
    </w:p>
    <w:p w14:paraId="675234DF" w14:textId="77777777" w:rsidR="008833F0" w:rsidRPr="00B820E6" w:rsidRDefault="008833F0" w:rsidP="00B820E6">
      <w:pPr>
        <w:rPr>
          <w:lang w:val="it-IT"/>
        </w:rPr>
      </w:pPr>
    </w:p>
    <w:p w14:paraId="48DB9679" w14:textId="77777777"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 xml:space="preserve">[Esempi di </w:t>
      </w:r>
      <w:proofErr w:type="gramStart"/>
      <w:r>
        <w:rPr>
          <w:lang w:val="it-IT"/>
        </w:rPr>
        <w:t>utilizzo,  informali</w:t>
      </w:r>
      <w:proofErr w:type="gramEnd"/>
      <w:r>
        <w:rPr>
          <w:lang w:val="it-IT"/>
        </w:rPr>
        <w:t xml:space="preserve"> e completi]</w:t>
      </w:r>
    </w:p>
    <w:p w14:paraId="2B28712E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14:paraId="498AC7A7" w14:textId="77777777"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</w:t>
      </w:r>
      <w:proofErr w:type="gramStart"/>
      <w:r>
        <w:rPr>
          <w:lang w:val="it-IT"/>
        </w:rPr>
        <w:t>uno use</w:t>
      </w:r>
      <w:proofErr w:type="gramEnd"/>
      <w:r>
        <w:rPr>
          <w:lang w:val="it-IT"/>
        </w:rPr>
        <w:t xml:space="preserve">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 xml:space="preserve">: ogni componente del team deve comunicare alle PM il numero di use case prodotti e la stima del tempo impiegato. 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14:paraId="6AA012E2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6C1A389E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14:paraId="44FAF54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3F19C130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1A01587F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14:paraId="40ACC54C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FFDA7F4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5A151A57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14:paraId="76A0558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7C50FE7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41213759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14:paraId="325526FA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248C24F5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DFFC48C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14:paraId="4823E81B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9D17851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F7299FB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14:paraId="5A89F6E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5C742B7C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7401C66A" w14:textId="77777777"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14:paraId="0325CE9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6FB514B4" w14:textId="77777777" w:rsidR="0069499F" w:rsidRPr="0069499F" w:rsidRDefault="0069499F" w:rsidP="009148B8">
      <w:pPr>
        <w:ind w:left="720"/>
        <w:rPr>
          <w:lang w:val="it-IT"/>
        </w:rPr>
      </w:pPr>
    </w:p>
    <w:p w14:paraId="10E83A60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3.4.3 </w:t>
      </w:r>
      <w:r w:rsidR="004A29E6" w:rsidRPr="004A29E6">
        <w:rPr>
          <w:lang w:val="it-IT"/>
        </w:rPr>
        <w:t>Modello ad oggetti</w:t>
      </w:r>
    </w:p>
    <w:p w14:paraId="38142774" w14:textId="77777777" w:rsidR="0053435D" w:rsidRDefault="00523C3A" w:rsidP="0053435D">
      <w:pPr>
        <w:rPr>
          <w:sz w:val="24"/>
          <w:lang w:val="it-IT"/>
        </w:rPr>
      </w:pPr>
      <w:r>
        <w:rPr>
          <w:sz w:val="22"/>
          <w:lang w:val="it-IT"/>
        </w:rPr>
        <w:t>&lt;</w:t>
      </w:r>
      <w:r w:rsidR="0053435D">
        <w:rPr>
          <w:sz w:val="22"/>
          <w:lang w:val="it-IT"/>
        </w:rPr>
        <w:t xml:space="preserve">CONVENZIONE NOMI: </w:t>
      </w:r>
      <w:r w:rsidR="0053435D">
        <w:rPr>
          <w:sz w:val="22"/>
          <w:lang w:val="it-IT"/>
        </w:rPr>
        <w:br/>
      </w:r>
      <w:r w:rsidR="0053435D">
        <w:rPr>
          <w:sz w:val="22"/>
          <w:lang w:val="it-IT"/>
        </w:rPr>
        <w:tab/>
      </w:r>
      <w:r w:rsidR="0053435D" w:rsidRPr="00523C3A">
        <w:rPr>
          <w:sz w:val="24"/>
          <w:lang w:val="it-IT"/>
        </w:rPr>
        <w:t>entity: usare nome usato dall’utente finale e in accordo al dominio dell’applicazione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control: </w:t>
      </w:r>
      <w:r w:rsidRPr="00523C3A">
        <w:rPr>
          <w:sz w:val="24"/>
          <w:lang w:val="it-IT"/>
        </w:rPr>
        <w:t>[</w:t>
      </w:r>
      <w:proofErr w:type="spellStart"/>
      <w:r w:rsidRPr="00523C3A">
        <w:rPr>
          <w:sz w:val="24"/>
          <w:lang w:val="it-IT"/>
        </w:rPr>
        <w:t>nome_use_</w:t>
      </w:r>
      <w:proofErr w:type="gramStart"/>
      <w:r w:rsidRPr="00523C3A">
        <w:rPr>
          <w:sz w:val="24"/>
          <w:lang w:val="it-IT"/>
        </w:rPr>
        <w:t>case</w:t>
      </w:r>
      <w:proofErr w:type="spellEnd"/>
      <w:r w:rsidRPr="00523C3A">
        <w:rPr>
          <w:sz w:val="24"/>
          <w:lang w:val="it-IT"/>
        </w:rPr>
        <w:t>]Control</w:t>
      </w:r>
      <w:proofErr w:type="gramEnd"/>
      <w:r w:rsidRPr="00523C3A">
        <w:rPr>
          <w:sz w:val="24"/>
          <w:lang w:val="it-IT"/>
        </w:rPr>
        <w:t xml:space="preserve"> (di solito dovremmo avere un oggetto control in funzione di ogni attore coinvolto in ogni use case. Dato che l’attore è sempre il presidente di area didattica noi avremo un solo oggetto control per use case)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</w:r>
      <w:proofErr w:type="spellStart"/>
      <w:r w:rsidR="0053435D" w:rsidRPr="00523C3A">
        <w:rPr>
          <w:sz w:val="24"/>
          <w:lang w:val="it-IT"/>
        </w:rPr>
        <w:t>boundary</w:t>
      </w:r>
      <w:proofErr w:type="spellEnd"/>
      <w:r w:rsidR="0053435D" w:rsidRPr="00523C3A">
        <w:rPr>
          <w:sz w:val="24"/>
          <w:lang w:val="it-IT"/>
        </w:rPr>
        <w:t xml:space="preserve">: strumenti che fungono da interfaccia con l’utente per erogare la funzionalità richiesta dall’utente. </w:t>
      </w:r>
    </w:p>
    <w:p w14:paraId="783A57EA" w14:textId="77777777" w:rsidR="00523C3A" w:rsidRDefault="00523C3A" w:rsidP="0053435D">
      <w:pPr>
        <w:rPr>
          <w:sz w:val="24"/>
          <w:lang w:val="it-IT"/>
        </w:rPr>
      </w:pPr>
      <w:r>
        <w:rPr>
          <w:sz w:val="24"/>
          <w:lang w:val="it-IT"/>
        </w:rPr>
        <w:t>TABELLA RIASSUNTIVA DI TUTTI GLI OGGETTI:&gt;</w:t>
      </w:r>
    </w:p>
    <w:p w14:paraId="714BB6D9" w14:textId="77777777" w:rsidR="00523C3A" w:rsidRDefault="00523C3A" w:rsidP="0053435D">
      <w:pPr>
        <w:rPr>
          <w:sz w:val="24"/>
          <w:lang w:val="it-IT"/>
        </w:rPr>
      </w:pPr>
    </w:p>
    <w:p w14:paraId="00B29301" w14:textId="77777777" w:rsidR="00523C3A" w:rsidRPr="00523C3A" w:rsidRDefault="00523C3A" w:rsidP="0053435D">
      <w:pPr>
        <w:rPr>
          <w:sz w:val="24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14:paraId="49F41B7F" w14:textId="77777777" w:rsidTr="0053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DBE3DB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Nome oggetto</w:t>
            </w:r>
          </w:p>
        </w:tc>
        <w:tc>
          <w:tcPr>
            <w:tcW w:w="3070" w:type="dxa"/>
          </w:tcPr>
          <w:p w14:paraId="66518F35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</w:tcPr>
          <w:p w14:paraId="61EFDCBD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14:paraId="0F9975F6" w14:textId="77777777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4CFB300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1F12D501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</w:t>
            </w:r>
            <w:proofErr w:type="spellStart"/>
            <w:r>
              <w:rPr>
                <w:sz w:val="24"/>
                <w:lang w:val="it-IT"/>
              </w:rPr>
              <w:t>boundary</w:t>
            </w:r>
            <w:proofErr w:type="spellEnd"/>
            <w:r>
              <w:rPr>
                <w:sz w:val="24"/>
                <w:lang w:val="it-IT"/>
              </w:rPr>
              <w:t xml:space="preserve">, </w:t>
            </w:r>
            <w:proofErr w:type="spellStart"/>
            <w:r>
              <w:rPr>
                <w:sz w:val="24"/>
                <w:lang w:val="it-IT"/>
              </w:rPr>
              <w:t>entity</w:t>
            </w:r>
            <w:proofErr w:type="spellEnd"/>
            <w:r>
              <w:rPr>
                <w:sz w:val="24"/>
                <w:lang w:val="it-IT"/>
              </w:rPr>
              <w:t>, control]</w:t>
            </w:r>
          </w:p>
        </w:tc>
        <w:tc>
          <w:tcPr>
            <w:tcW w:w="3071" w:type="dxa"/>
          </w:tcPr>
          <w:p w14:paraId="30823E36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14:paraId="383E14D7" w14:textId="77777777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D4F17C4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2E4F72ED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14:paraId="38F8B4D5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14:paraId="40B23E31" w14:textId="77777777" w:rsidR="0053435D" w:rsidRDefault="0053435D" w:rsidP="0053435D">
      <w:pPr>
        <w:rPr>
          <w:lang w:val="it-IT"/>
        </w:rPr>
      </w:pPr>
    </w:p>
    <w:p w14:paraId="1108BF96" w14:textId="77777777" w:rsidR="00523C3A" w:rsidRPr="0053435D" w:rsidRDefault="00523C3A" w:rsidP="0053435D">
      <w:pPr>
        <w:rPr>
          <w:lang w:val="it-IT"/>
        </w:rPr>
      </w:pPr>
      <w:r>
        <w:rPr>
          <w:lang w:val="it-IT"/>
        </w:rPr>
        <w:lastRenderedPageBreak/>
        <w:t>&lt;PER OGNI USE CASE RIPORTARE IL DIAGRAMMA DELLE RELAZIONI TRA GLI OGGETTI ENTITY; BOUNDARY E CONTROL COINVOLTI NELLO USE CASE CORRENTE. Per gli oggetti Entity specificare gli attributi, per gli oggetti control specificare le operazioni/metodi&gt;</w:t>
      </w:r>
    </w:p>
    <w:p w14:paraId="17AA928B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14:paraId="05C4A90E" w14:textId="77777777" w:rsidR="002F69D2" w:rsidRPr="002F69D2" w:rsidRDefault="002F69D2" w:rsidP="002F69D2">
      <w:pPr>
        <w:ind w:left="720"/>
        <w:rPr>
          <w:lang w:val="it-IT"/>
        </w:rPr>
      </w:pPr>
      <w:r>
        <w:rPr>
          <w:lang w:val="it-IT"/>
        </w:rPr>
        <w:t xml:space="preserve">[Diagramma di sequenza o diagrammi della attività. </w:t>
      </w:r>
      <w:r>
        <w:rPr>
          <w:lang w:val="it-IT"/>
        </w:rPr>
        <w:br/>
        <w:t xml:space="preserve">INFO VALUTAZIONE: Comunicare il tempo impiegato per la produzione </w:t>
      </w:r>
      <w:proofErr w:type="gramStart"/>
      <w:r>
        <w:rPr>
          <w:lang w:val="it-IT"/>
        </w:rPr>
        <w:t>del diagrammi</w:t>
      </w:r>
      <w:proofErr w:type="gramEnd"/>
      <w:r>
        <w:rPr>
          <w:lang w:val="it-IT"/>
        </w:rPr>
        <w:t xml:space="preserve"> di sequenza o attività. </w:t>
      </w:r>
      <w:r w:rsidRPr="009148B8">
        <w:rPr>
          <w:lang w:val="it-IT"/>
        </w:rPr>
        <w:t xml:space="preserve">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</w:t>
      </w:r>
      <w:r>
        <w:rPr>
          <w:lang w:val="it-IT"/>
        </w:rPr>
        <w:t xml:space="preserve">i diagrammi </w:t>
      </w:r>
      <w:r w:rsidRPr="009148B8">
        <w:rPr>
          <w:lang w:val="it-IT"/>
        </w:rPr>
        <w:t>per il progetto</w:t>
      </w:r>
      <w:r>
        <w:rPr>
          <w:lang w:val="it-IT"/>
        </w:rPr>
        <w:t>]</w:t>
      </w:r>
    </w:p>
    <w:p w14:paraId="6496274B" w14:textId="77777777" w:rsidR="002F69D2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</w:t>
      </w:r>
      <w:proofErr w:type="spellStart"/>
      <w:r w:rsidRPr="004A29E6">
        <w:rPr>
          <w:lang w:val="it-IT"/>
        </w:rPr>
        <w:t>mock-ups</w:t>
      </w:r>
      <w:proofErr w:type="spellEnd"/>
    </w:p>
    <w:p w14:paraId="6F6E64B3" w14:textId="77777777" w:rsidR="0026167D" w:rsidRPr="002F69D2" w:rsidRDefault="002F69D2" w:rsidP="002F69D2">
      <w:pPr>
        <w:pStyle w:val="Titolo3"/>
        <w:ind w:left="720"/>
        <w:rPr>
          <w:b w:val="0"/>
          <w:i w:val="0"/>
          <w:lang w:val="it-IT"/>
        </w:rPr>
      </w:pPr>
      <w:r w:rsidRPr="002F69D2">
        <w:rPr>
          <w:b w:val="0"/>
          <w:i w:val="0"/>
          <w:sz w:val="20"/>
          <w:lang w:val="it-IT"/>
        </w:rPr>
        <w:t xml:space="preserve">[CONSIGLIO: i programmi che abbiamo usato </w:t>
      </w:r>
      <w:r>
        <w:rPr>
          <w:b w:val="0"/>
          <w:i w:val="0"/>
          <w:sz w:val="20"/>
          <w:lang w:val="it-IT"/>
        </w:rPr>
        <w:t xml:space="preserve">per la produzione dei </w:t>
      </w:r>
      <w:proofErr w:type="spellStart"/>
      <w:r>
        <w:rPr>
          <w:b w:val="0"/>
          <w:i w:val="0"/>
          <w:sz w:val="20"/>
          <w:lang w:val="it-IT"/>
        </w:rPr>
        <w:t>mock</w:t>
      </w:r>
      <w:proofErr w:type="spellEnd"/>
      <w:r>
        <w:rPr>
          <w:b w:val="0"/>
          <w:i w:val="0"/>
          <w:sz w:val="20"/>
          <w:lang w:val="it-IT"/>
        </w:rPr>
        <w:t xml:space="preserve"> up sono </w:t>
      </w:r>
      <w:proofErr w:type="spellStart"/>
      <w:r w:rsidRPr="002F69D2">
        <w:rPr>
          <w:i w:val="0"/>
          <w:sz w:val="20"/>
          <w:lang w:val="it-IT"/>
        </w:rPr>
        <w:t>balsamiq</w:t>
      </w:r>
      <w:proofErr w:type="spellEnd"/>
      <w:r>
        <w:rPr>
          <w:b w:val="0"/>
          <w:i w:val="0"/>
          <w:sz w:val="20"/>
          <w:lang w:val="it-IT"/>
        </w:rPr>
        <w:t xml:space="preserve"> (free per 30 giorni) e </w:t>
      </w:r>
      <w:proofErr w:type="spellStart"/>
      <w:r w:rsidRPr="002F69D2">
        <w:rPr>
          <w:i w:val="0"/>
          <w:sz w:val="20"/>
          <w:lang w:val="it-IT"/>
        </w:rPr>
        <w:t>Pencil</w:t>
      </w:r>
      <w:proofErr w:type="spellEnd"/>
      <w:r>
        <w:rPr>
          <w:i w:val="0"/>
          <w:sz w:val="20"/>
          <w:lang w:val="it-IT"/>
        </w:rPr>
        <w:t xml:space="preserve">. </w:t>
      </w:r>
      <w:r>
        <w:rPr>
          <w:b w:val="0"/>
          <w:i w:val="0"/>
          <w:sz w:val="20"/>
          <w:lang w:val="it-IT"/>
        </w:rPr>
        <w:t xml:space="preserve">Nel momento in cui sviluppate i </w:t>
      </w:r>
      <w:proofErr w:type="spellStart"/>
      <w:r>
        <w:rPr>
          <w:b w:val="0"/>
          <w:i w:val="0"/>
          <w:sz w:val="20"/>
          <w:lang w:val="it-IT"/>
        </w:rPr>
        <w:t>mockup</w:t>
      </w:r>
      <w:proofErr w:type="spellEnd"/>
      <w:r>
        <w:rPr>
          <w:b w:val="0"/>
          <w:i w:val="0"/>
          <w:sz w:val="20"/>
          <w:lang w:val="it-IT"/>
        </w:rPr>
        <w:t xml:space="preserve"> tenete presente che il sistema dovrebbe essere una web application.</w:t>
      </w:r>
      <w:r w:rsidRPr="002F69D2">
        <w:rPr>
          <w:b w:val="0"/>
          <w:i w:val="0"/>
          <w:sz w:val="20"/>
          <w:lang w:val="it-IT"/>
        </w:rPr>
        <w:t>]</w:t>
      </w:r>
      <w:r>
        <w:rPr>
          <w:lang w:val="it-IT"/>
        </w:rPr>
        <w:br/>
      </w:r>
      <w:r>
        <w:rPr>
          <w:lang w:val="it-IT"/>
        </w:rPr>
        <w:tab/>
      </w:r>
    </w:p>
    <w:p w14:paraId="791A1BEA" w14:textId="77777777" w:rsidR="0026167D" w:rsidRDefault="0026167D" w:rsidP="0026167D">
      <w:pPr>
        <w:pStyle w:val="Titolo1"/>
        <w:rPr>
          <w:lang w:val="it-IT"/>
        </w:rPr>
      </w:pPr>
      <w:bookmarkStart w:id="14" w:name="_Toc433975266"/>
      <w:r>
        <w:rPr>
          <w:lang w:val="it-IT"/>
        </w:rPr>
        <w:t>4. Glossar</w:t>
      </w:r>
      <w:r w:rsidR="004A29E6">
        <w:rPr>
          <w:lang w:val="it-IT"/>
        </w:rPr>
        <w:t>io</w:t>
      </w:r>
      <w:bookmarkEnd w:id="14"/>
    </w:p>
    <w:p w14:paraId="79ADC7A1" w14:textId="77777777" w:rsidR="002F69D2" w:rsidRPr="002F69D2" w:rsidRDefault="002F69D2" w:rsidP="002F69D2">
      <w:pPr>
        <w:rPr>
          <w:lang w:val="it-IT"/>
        </w:rPr>
      </w:pPr>
      <w:r>
        <w:rPr>
          <w:lang w:val="it-IT"/>
        </w:rPr>
        <w:tab/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2F69D2" w:rsidRPr="002F69D2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209A" w14:textId="77777777" w:rsidR="0084735A" w:rsidRDefault="0084735A">
      <w:pPr>
        <w:spacing w:after="0" w:line="240" w:lineRule="auto"/>
      </w:pPr>
      <w:r>
        <w:separator/>
      </w:r>
    </w:p>
  </w:endnote>
  <w:endnote w:type="continuationSeparator" w:id="0">
    <w:p w14:paraId="4C8F1500" w14:textId="77777777" w:rsidR="0084735A" w:rsidRDefault="0084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D5A73" w14:textId="77777777" w:rsidR="0011272D" w:rsidRPr="0026167D" w:rsidRDefault="0026167D">
    <w:pPr>
      <w:pStyle w:val="Pidipagina"/>
      <w:rPr>
        <w:lang w:val="it-IT"/>
      </w:rPr>
    </w:pPr>
    <w:r>
      <w:rPr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006D" w14:textId="77777777" w:rsidR="0084735A" w:rsidRDefault="0084735A">
      <w:pPr>
        <w:spacing w:after="0" w:line="240" w:lineRule="auto"/>
      </w:pPr>
      <w:r>
        <w:separator/>
      </w:r>
    </w:p>
  </w:footnote>
  <w:footnote w:type="continuationSeparator" w:id="0">
    <w:p w14:paraId="5D8F5B66" w14:textId="77777777" w:rsidR="0084735A" w:rsidRDefault="0084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046E2"/>
    <w:multiLevelType w:val="hybridMultilevel"/>
    <w:tmpl w:val="06846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7B5B"/>
    <w:multiLevelType w:val="hybridMultilevel"/>
    <w:tmpl w:val="250456C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E6BC5"/>
    <w:multiLevelType w:val="hybridMultilevel"/>
    <w:tmpl w:val="6C52F4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81D6A"/>
    <w:multiLevelType w:val="hybridMultilevel"/>
    <w:tmpl w:val="3E5012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516"/>
    <w:multiLevelType w:val="hybridMultilevel"/>
    <w:tmpl w:val="9F421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D395F"/>
    <w:multiLevelType w:val="hybridMultilevel"/>
    <w:tmpl w:val="23B05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16C15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E373A"/>
    <w:rsid w:val="001E37C2"/>
    <w:rsid w:val="001F36A5"/>
    <w:rsid w:val="002124F1"/>
    <w:rsid w:val="00240C03"/>
    <w:rsid w:val="0026167D"/>
    <w:rsid w:val="002C5716"/>
    <w:rsid w:val="002D637C"/>
    <w:rsid w:val="002F69D2"/>
    <w:rsid w:val="002F7F31"/>
    <w:rsid w:val="00343AB4"/>
    <w:rsid w:val="003440C3"/>
    <w:rsid w:val="00357EA4"/>
    <w:rsid w:val="0036154E"/>
    <w:rsid w:val="00364611"/>
    <w:rsid w:val="00365A06"/>
    <w:rsid w:val="00381AD6"/>
    <w:rsid w:val="003A414E"/>
    <w:rsid w:val="003B4B87"/>
    <w:rsid w:val="004310EF"/>
    <w:rsid w:val="00447C65"/>
    <w:rsid w:val="00462CA1"/>
    <w:rsid w:val="004834B8"/>
    <w:rsid w:val="00491E10"/>
    <w:rsid w:val="004A29E6"/>
    <w:rsid w:val="004D0BA2"/>
    <w:rsid w:val="004D3AFE"/>
    <w:rsid w:val="00523C3A"/>
    <w:rsid w:val="0053435D"/>
    <w:rsid w:val="00543756"/>
    <w:rsid w:val="00545EE8"/>
    <w:rsid w:val="00565C86"/>
    <w:rsid w:val="00584F42"/>
    <w:rsid w:val="005B4A06"/>
    <w:rsid w:val="005D67B3"/>
    <w:rsid w:val="005E2B3D"/>
    <w:rsid w:val="00605713"/>
    <w:rsid w:val="006515C0"/>
    <w:rsid w:val="006744F7"/>
    <w:rsid w:val="00682D30"/>
    <w:rsid w:val="0069499F"/>
    <w:rsid w:val="006B4A8D"/>
    <w:rsid w:val="00724AD5"/>
    <w:rsid w:val="00734922"/>
    <w:rsid w:val="00752606"/>
    <w:rsid w:val="007A52BA"/>
    <w:rsid w:val="007D5C6E"/>
    <w:rsid w:val="007F54B3"/>
    <w:rsid w:val="00817C84"/>
    <w:rsid w:val="00837609"/>
    <w:rsid w:val="0084735A"/>
    <w:rsid w:val="0087310B"/>
    <w:rsid w:val="008833F0"/>
    <w:rsid w:val="008A3A34"/>
    <w:rsid w:val="008B5A1C"/>
    <w:rsid w:val="00907AA6"/>
    <w:rsid w:val="00910CB4"/>
    <w:rsid w:val="00914709"/>
    <w:rsid w:val="009148B8"/>
    <w:rsid w:val="00954F56"/>
    <w:rsid w:val="00970098"/>
    <w:rsid w:val="009B0B10"/>
    <w:rsid w:val="009B1544"/>
    <w:rsid w:val="009B2ABF"/>
    <w:rsid w:val="00A22731"/>
    <w:rsid w:val="00AE5233"/>
    <w:rsid w:val="00B0274A"/>
    <w:rsid w:val="00B24F06"/>
    <w:rsid w:val="00B820E6"/>
    <w:rsid w:val="00BF24A5"/>
    <w:rsid w:val="00C136C3"/>
    <w:rsid w:val="00C71201"/>
    <w:rsid w:val="00CF5069"/>
    <w:rsid w:val="00D07F2F"/>
    <w:rsid w:val="00D56FCD"/>
    <w:rsid w:val="00D76012"/>
    <w:rsid w:val="00D92E89"/>
    <w:rsid w:val="00DD42CB"/>
    <w:rsid w:val="00DF3166"/>
    <w:rsid w:val="00DF69A6"/>
    <w:rsid w:val="00E4397A"/>
    <w:rsid w:val="00E5253F"/>
    <w:rsid w:val="00E743CA"/>
    <w:rsid w:val="00EB5F8F"/>
    <w:rsid w:val="00F01CCE"/>
    <w:rsid w:val="00F04FEF"/>
    <w:rsid w:val="00FB6579"/>
    <w:rsid w:val="00FC6AFF"/>
    <w:rsid w:val="00FD73AF"/>
    <w:rsid w:val="00FE07C0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052C00"/>
  <w15:docId w15:val="{06A7CC04-1A7C-44B1-949A-095B56AA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7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EAB75-9238-4855-80C4-2539DFCD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340</TotalTime>
  <Pages>10</Pages>
  <Words>1775</Words>
  <Characters>10119</Characters>
  <Application>Microsoft Office Word</Application>
  <DocSecurity>0</DocSecurity>
  <Lines>84</Lines>
  <Paragraphs>23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RAD Requirement Analysis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[nome progetto]</dc:subject>
  <dc:creator>margar</dc:creator>
  <cp:keywords/>
  <dc:description/>
  <cp:lastModifiedBy>Pagano</cp:lastModifiedBy>
  <cp:revision>12</cp:revision>
  <dcterms:created xsi:type="dcterms:W3CDTF">2015-10-30T11:24:00Z</dcterms:created>
  <dcterms:modified xsi:type="dcterms:W3CDTF">2019-11-07T11:58:00Z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