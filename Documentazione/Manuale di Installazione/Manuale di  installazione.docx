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55C0B8CB" w:rsidR="004466E9" w:rsidRPr="003A7068" w:rsidRDefault="004C047A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</w:t>
            </w:r>
            <w:r w:rsidR="007929C9">
              <w:rPr>
                <w:rFonts w:ascii="Century Gothic" w:hAnsi="Century Gothic" w:cs="Arial"/>
                <w:color w:val="auto"/>
                <w:sz w:val="20"/>
                <w:szCs w:val="16"/>
              </w:rPr>
              <w:t>5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A18AA73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05EBFC49" w:rsidR="0035591B" w:rsidRPr="00357EA4" w:rsidRDefault="0092564A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Manuale</w:t>
                                    </w:r>
                                    <w:proofErr w:type="spellEnd"/>
                                    <w:r w:rsidR="007929C9">
                                      <w:rPr>
                                        <w:color w:val="1F4E79"/>
                                      </w:rPr>
                                      <w:t xml:space="preserve"> di </w:t>
                                    </w:r>
                                    <w:proofErr w:type="spellStart"/>
                                    <w:r w:rsidR="007929C9">
                                      <w:rPr>
                                        <w:color w:val="1F4E79"/>
                                      </w:rPr>
                                      <w:t>Installazione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4EB8F21" w14:textId="7BC0CEE8" w:rsidR="0035591B" w:rsidRPr="00190021" w:rsidRDefault="0092564A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91B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35591B" w:rsidRDefault="003559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05EBFC49" w:rsidR="0035591B" w:rsidRPr="00357EA4" w:rsidRDefault="0092564A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Manuale</w:t>
                              </w:r>
                              <w:proofErr w:type="spellEnd"/>
                              <w:r w:rsidR="007929C9">
                                <w:rPr>
                                  <w:color w:val="1F4E79"/>
                                </w:rPr>
                                <w:t xml:space="preserve"> di </w:t>
                              </w:r>
                              <w:proofErr w:type="spellStart"/>
                              <w:r w:rsidR="007929C9">
                                <w:rPr>
                                  <w:color w:val="1F4E79"/>
                                </w:rPr>
                                <w:t>Installazione</w:t>
                              </w:r>
                              <w:proofErr w:type="spellEnd"/>
                            </w:sdtContent>
                          </w:sdt>
                        </w:p>
                        <w:p w14:paraId="14EB8F21" w14:textId="7BC0CEE8" w:rsidR="0035591B" w:rsidRPr="00190021" w:rsidRDefault="0092564A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91B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35591B" w:rsidRDefault="0035591B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3DE7445C" w14:textId="541ADD4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1EC1BCD" w14:textId="33474E21" w:rsidR="00357EA4" w:rsidRDefault="0081477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FD31A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4450E093" w:rsidR="005F1BFD" w:rsidRPr="00FF7C46" w:rsidRDefault="004C047A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</w:t>
                </w:r>
                <w:r w:rsidR="007929C9">
                  <w:rPr>
                    <w:sz w:val="22"/>
                  </w:rPr>
                  <w:t>5</w:t>
                </w:r>
                <w:r w:rsidR="005F1BFD" w:rsidRPr="00FF7C46">
                  <w:rPr>
                    <w:sz w:val="22"/>
                  </w:rPr>
                  <w:t>/</w:t>
                </w:r>
                <w:r w:rsidR="007929C9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7929C9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5398565" w:rsidR="005F1BFD" w:rsidRPr="00FF7C46" w:rsidRDefault="007929C9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69EBA1D0" w14:textId="1CDACF81" w:rsidR="005F1BFD" w:rsidRPr="00FF7C46" w:rsidRDefault="005F1BFD" w:rsidP="000D05B9">
                <w:pPr>
                  <w:pStyle w:val="Logo"/>
                  <w:spacing w:before="0" w:after="61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Delle Cave Marco,</w:t>
                </w:r>
              </w:p>
              <w:p w14:paraId="42F18147" w14:textId="2D4F3D34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Pagano Francesco</w:t>
                </w:r>
                <w:r w:rsidR="002221D6">
                  <w:rPr>
                    <w:sz w:val="22"/>
                  </w:rPr>
                  <w:t>, Pisciotta Manuel</w:t>
                </w:r>
              </w:p>
            </w:tc>
          </w:tr>
        </w:tbl>
        <w:p w14:paraId="20F8E6BD" w14:textId="77777777" w:rsidR="00855935" w:rsidRDefault="00855935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48F6B25" w14:textId="777777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7EA8758" w14:textId="77777777" w:rsidR="00665E3C" w:rsidRDefault="00665E3C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92564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15C0BCB" w14:textId="31D041C6" w:rsidR="00F977BB" w:rsidRPr="00F977BB" w:rsidRDefault="00F977BB" w:rsidP="000D05B9">
          <w:pPr>
            <w:pStyle w:val="Titolosommario"/>
            <w:spacing w:after="61" w:line="240" w:lineRule="auto"/>
            <w:jc w:val="both"/>
            <w:rPr>
              <w:color w:val="1F4E79"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413BCC05" w14:textId="77777777" w:rsidR="002221D6" w:rsidRDefault="00665E3C" w:rsidP="000D05B9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jc w:val="both"/>
            <w:rPr>
              <w:noProof/>
            </w:rPr>
          </w:pPr>
          <w:r>
            <w:rPr>
              <w:color w:val="auto"/>
            </w:rPr>
            <w:t xml:space="preserve">      </w:t>
          </w:r>
          <w:r w:rsidR="00F977BB" w:rsidRPr="004466E9">
            <w:rPr>
              <w:color w:val="auto"/>
            </w:rPr>
            <w:fldChar w:fldCharType="begin"/>
          </w:r>
          <w:r w:rsidR="00F977BB" w:rsidRPr="004466E9">
            <w:rPr>
              <w:color w:val="auto"/>
            </w:rPr>
            <w:instrText xml:space="preserve"> TOC \o "1-3" \h \z \u </w:instrText>
          </w:r>
          <w:r w:rsidR="00F977BB" w:rsidRPr="004466E9">
            <w:rPr>
              <w:color w:val="auto"/>
            </w:rPr>
            <w:fldChar w:fldCharType="separate"/>
          </w:r>
        </w:p>
        <w:p w14:paraId="2E0EB655" w14:textId="1ECA3D6C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2" w:history="1">
            <w:r w:rsidRPr="004C4E07">
              <w:rPr>
                <w:rStyle w:val="Collegamentoipertestuale"/>
                <w:noProof/>
                <w:lang w:val="it-IT"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9E8B" w14:textId="481CEFE6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3" w:history="1">
            <w:r w:rsidRPr="004C4E07">
              <w:rPr>
                <w:rStyle w:val="Collegamentoipertestuale"/>
                <w:noProof/>
                <w:lang w:val="it-IT"/>
              </w:rPr>
              <w:t>2. Avvio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EECD" w14:textId="25F43B0C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4" w:history="1">
            <w:r w:rsidRPr="004C4E07">
              <w:rPr>
                <w:rStyle w:val="Collegamentoipertestuale"/>
                <w:noProof/>
                <w:lang w:val="it-IT"/>
              </w:rPr>
              <w:t>3. Avvio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188D9B4" w14:textId="38AE2915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5" w:history="1">
            <w:r w:rsidRPr="004C4E07">
              <w:rPr>
                <w:rStyle w:val="Collegamentoipertestuale"/>
                <w:noProof/>
                <w:lang w:val="it-IT"/>
              </w:rPr>
              <w:t>4. Prima di installare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C72D" w14:textId="2A6508C8" w:rsidR="002221D6" w:rsidRDefault="002221D6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46" w:history="1">
            <w:r w:rsidRPr="004C4E07">
              <w:rPr>
                <w:rStyle w:val="Collegamentoipertestuale"/>
                <w:noProof/>
              </w:rPr>
              <w:t>4.1. Preparazione ed installazione della base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DBB1" w14:textId="7E0042F7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7" w:history="1">
            <w:r w:rsidRPr="004C4E07">
              <w:rPr>
                <w:rStyle w:val="Collegamentoipertestuale"/>
                <w:noProof/>
                <w:lang w:val="it-IT"/>
              </w:rPr>
              <w:t>5.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070B" w14:textId="447FCEF0" w:rsidR="002221D6" w:rsidRDefault="002221D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80948" w:history="1">
            <w:r w:rsidRPr="004C4E07">
              <w:rPr>
                <w:rStyle w:val="Collegamentoipertestuale"/>
                <w:noProof/>
                <w:lang w:val="it-IT"/>
              </w:rPr>
              <w:t>6. Primo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00A6" w14:textId="797AA7D3" w:rsidR="002221D6" w:rsidRDefault="002221D6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49" w:history="1">
            <w:r w:rsidRPr="004C4E07">
              <w:rPr>
                <w:rStyle w:val="Collegamentoipertestuale"/>
                <w:noProof/>
                <w:lang w:val="it-IT"/>
              </w:rPr>
              <w:t>6.1. Credenziali per il primo accesso – Membro della</w:t>
            </w:r>
            <w:r>
              <w:rPr>
                <w:rStyle w:val="Collegamentoipertestuale"/>
                <w:noProof/>
                <w:lang w:val="it-IT"/>
              </w:rPr>
              <w:t xml:space="preserve"> </w:t>
            </w:r>
            <w:r w:rsidRPr="004C4E07">
              <w:rPr>
                <w:rStyle w:val="Collegamentoipertestuale"/>
                <w:noProof/>
                <w:lang w:val="it-IT"/>
              </w:rPr>
              <w:t>Commissione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9701" w14:textId="26642D2B" w:rsidR="002221D6" w:rsidRDefault="002221D6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50" w:history="1">
            <w:r w:rsidRPr="004C4E07">
              <w:rPr>
                <w:rStyle w:val="Collegamentoipertestuale"/>
                <w:noProof/>
                <w:lang w:val="it-IT"/>
              </w:rPr>
              <w:t>6.2. Credenziali per il primo accesso –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CBC4" w14:textId="04107EFC" w:rsidR="002221D6" w:rsidRDefault="002221D6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80951" w:history="1">
            <w:r w:rsidRPr="004C4E07">
              <w:rPr>
                <w:rStyle w:val="Collegamentoipertestuale"/>
                <w:noProof/>
                <w:lang w:val="it-IT"/>
              </w:rPr>
              <w:t>6.3. Credenziali per il primo accesso – Studente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360E" w14:textId="6F23B058" w:rsidR="00F977BB" w:rsidRDefault="00F977BB" w:rsidP="000D05B9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0D05B9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0D05B9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0D05B9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7C744DFB" w14:textId="7903A59E" w:rsidR="004F3C91" w:rsidRPr="007929C9" w:rsidRDefault="0026167D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2" w:name="_Toc26433059"/>
      <w:bookmarkStart w:id="3" w:name="_Toc29980942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2"/>
      <w:bookmarkEnd w:id="3"/>
    </w:p>
    <w:p w14:paraId="1CCF0ADC" w14:textId="4C0D06A7" w:rsidR="007929C9" w:rsidRP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  <w:r w:rsidRPr="007929C9">
        <w:rPr>
          <w:rFonts w:ascii="Garamond" w:hAnsi="Garamond"/>
          <w:sz w:val="24"/>
          <w:szCs w:val="24"/>
        </w:rPr>
        <w:t xml:space="preserve">Lo </w:t>
      </w:r>
      <w:proofErr w:type="spellStart"/>
      <w:r w:rsidRPr="007929C9">
        <w:rPr>
          <w:rFonts w:ascii="Garamond" w:hAnsi="Garamond"/>
          <w:sz w:val="24"/>
          <w:szCs w:val="24"/>
        </w:rPr>
        <w:t>scopo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del </w:t>
      </w:r>
      <w:proofErr w:type="spellStart"/>
      <w:r w:rsidRPr="007929C9">
        <w:rPr>
          <w:rFonts w:ascii="Garamond" w:hAnsi="Garamond"/>
          <w:sz w:val="24"/>
          <w:szCs w:val="24"/>
        </w:rPr>
        <w:t>documento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è </w:t>
      </w:r>
      <w:proofErr w:type="spellStart"/>
      <w:r w:rsidRPr="007929C9">
        <w:rPr>
          <w:rFonts w:ascii="Garamond" w:hAnsi="Garamond"/>
          <w:sz w:val="24"/>
          <w:szCs w:val="24"/>
        </w:rPr>
        <w:t>quello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di </w:t>
      </w:r>
      <w:proofErr w:type="spellStart"/>
      <w:r w:rsidRPr="007929C9">
        <w:rPr>
          <w:rFonts w:ascii="Garamond" w:hAnsi="Garamond"/>
          <w:sz w:val="24"/>
          <w:szCs w:val="24"/>
        </w:rPr>
        <w:t>riportare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le </w:t>
      </w:r>
      <w:proofErr w:type="spellStart"/>
      <w:r w:rsidRPr="007929C9">
        <w:rPr>
          <w:rFonts w:ascii="Garamond" w:hAnsi="Garamond"/>
          <w:sz w:val="24"/>
          <w:szCs w:val="24"/>
        </w:rPr>
        <w:t>operazioni</w:t>
      </w:r>
      <w:proofErr w:type="spellEnd"/>
      <w:r w:rsidRPr="007929C9">
        <w:rPr>
          <w:rFonts w:ascii="Garamond" w:hAnsi="Garamond"/>
          <w:sz w:val="24"/>
          <w:szCs w:val="24"/>
        </w:rPr>
        <w:t xml:space="preserve"> da </w:t>
      </w:r>
      <w:proofErr w:type="spellStart"/>
      <w:r w:rsidRPr="007929C9">
        <w:rPr>
          <w:rFonts w:ascii="Garamond" w:hAnsi="Garamond"/>
          <w:sz w:val="24"/>
          <w:szCs w:val="24"/>
        </w:rPr>
        <w:t>eseguire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per </w:t>
      </w:r>
      <w:proofErr w:type="spellStart"/>
      <w:r w:rsidRPr="007929C9">
        <w:rPr>
          <w:rFonts w:ascii="Garamond" w:hAnsi="Garamond"/>
          <w:sz w:val="24"/>
          <w:szCs w:val="24"/>
        </w:rPr>
        <w:t>l’avvio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dell’applicazione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web “</w:t>
      </w:r>
      <w:proofErr w:type="spellStart"/>
      <w:r w:rsidRPr="007929C9">
        <w:rPr>
          <w:rFonts w:ascii="Garamond" w:hAnsi="Garamond"/>
          <w:sz w:val="24"/>
          <w:szCs w:val="24"/>
        </w:rPr>
        <w:t>TutoratoSmart</w:t>
      </w:r>
      <w:proofErr w:type="spellEnd"/>
      <w:r w:rsidRPr="007929C9">
        <w:rPr>
          <w:rFonts w:ascii="Garamond" w:hAnsi="Garamond"/>
          <w:sz w:val="24"/>
          <w:szCs w:val="24"/>
        </w:rPr>
        <w:t xml:space="preserve">”. </w:t>
      </w:r>
      <w:proofErr w:type="spellStart"/>
      <w:r w:rsidRPr="007929C9">
        <w:rPr>
          <w:rFonts w:ascii="Garamond" w:hAnsi="Garamond"/>
          <w:sz w:val="24"/>
          <w:szCs w:val="24"/>
        </w:rPr>
        <w:t>Inoltre</w:t>
      </w:r>
      <w:proofErr w:type="spellEnd"/>
      <w:r w:rsidRPr="007929C9">
        <w:rPr>
          <w:rFonts w:ascii="Garamond" w:hAnsi="Garamond"/>
          <w:sz w:val="24"/>
          <w:szCs w:val="24"/>
        </w:rPr>
        <w:t xml:space="preserve">, </w:t>
      </w:r>
      <w:proofErr w:type="spellStart"/>
      <w:r w:rsidRPr="007929C9">
        <w:rPr>
          <w:rFonts w:ascii="Garamond" w:hAnsi="Garamond"/>
          <w:sz w:val="24"/>
          <w:szCs w:val="24"/>
        </w:rPr>
        <w:t>nel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documento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saranno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riportate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le procedure di </w:t>
      </w:r>
      <w:proofErr w:type="spellStart"/>
      <w:r w:rsidRPr="007929C9">
        <w:rPr>
          <w:rFonts w:ascii="Garamond" w:hAnsi="Garamond"/>
          <w:sz w:val="24"/>
          <w:szCs w:val="24"/>
        </w:rPr>
        <w:t>installazione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</w:t>
      </w:r>
      <w:proofErr w:type="spellStart"/>
      <w:r w:rsidRPr="007929C9">
        <w:rPr>
          <w:rFonts w:ascii="Garamond" w:hAnsi="Garamond"/>
          <w:sz w:val="24"/>
          <w:szCs w:val="24"/>
        </w:rPr>
        <w:t>dell’applicazione</w:t>
      </w:r>
      <w:proofErr w:type="spellEnd"/>
      <w:r w:rsidRPr="007929C9">
        <w:rPr>
          <w:rFonts w:ascii="Garamond" w:hAnsi="Garamond"/>
          <w:sz w:val="24"/>
          <w:szCs w:val="24"/>
        </w:rPr>
        <w:t xml:space="preserve"> per </w:t>
      </w:r>
      <w:proofErr w:type="spellStart"/>
      <w:r w:rsidRPr="007929C9">
        <w:rPr>
          <w:rFonts w:ascii="Garamond" w:hAnsi="Garamond"/>
          <w:sz w:val="24"/>
          <w:szCs w:val="24"/>
        </w:rPr>
        <w:t>l’utilizzo</w:t>
      </w:r>
      <w:proofErr w:type="spellEnd"/>
      <w:r w:rsidRPr="007929C9">
        <w:rPr>
          <w:rFonts w:ascii="Garamond" w:hAnsi="Garamond"/>
          <w:sz w:val="24"/>
          <w:szCs w:val="24"/>
        </w:rPr>
        <w:t xml:space="preserve"> in locale.</w:t>
      </w:r>
    </w:p>
    <w:p w14:paraId="2AC51CF8" w14:textId="66F529F0" w:rsidR="007929C9" w:rsidRDefault="007929C9" w:rsidP="004F3C91">
      <w:pPr>
        <w:pStyle w:val="Nessunaspaziatura"/>
        <w:rPr>
          <w:sz w:val="24"/>
          <w:szCs w:val="24"/>
        </w:rPr>
      </w:pPr>
    </w:p>
    <w:p w14:paraId="290A8B46" w14:textId="6C44C06C" w:rsidR="007929C9" w:rsidRPr="007929C9" w:rsidRDefault="007929C9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4" w:name="_Toc29980943"/>
      <w:r>
        <w:rPr>
          <w:color w:val="1F4E79"/>
          <w:lang w:val="it-IT"/>
        </w:rPr>
        <w:t>2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Avvio Applicazione Web</w:t>
      </w:r>
      <w:bookmarkEnd w:id="4"/>
    </w:p>
    <w:p w14:paraId="5351CD37" w14:textId="77777777" w:rsidR="007929C9" w:rsidRPr="007929C9" w:rsidRDefault="007929C9" w:rsidP="007929C9">
      <w:pPr>
        <w:pStyle w:val="Default"/>
      </w:pPr>
      <w:r w:rsidRPr="007929C9">
        <w:t xml:space="preserve">Requisiti di sistema: </w:t>
      </w:r>
    </w:p>
    <w:p w14:paraId="3DCE9A95" w14:textId="2A888B39" w:rsidR="007929C9" w:rsidRPr="007929C9" w:rsidRDefault="007929C9" w:rsidP="007929C9">
      <w:pPr>
        <w:pStyle w:val="Default"/>
        <w:ind w:firstLine="720"/>
      </w:pPr>
      <w:r w:rsidRPr="007929C9">
        <w:t xml:space="preserve">• Web Browser </w:t>
      </w:r>
    </w:p>
    <w:p w14:paraId="3A0D09A4" w14:textId="77777777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Connessione ad internet </w:t>
      </w:r>
    </w:p>
    <w:p w14:paraId="2137A54F" w14:textId="77777777" w:rsidR="007929C9" w:rsidRPr="007929C9" w:rsidRDefault="007929C9" w:rsidP="007929C9">
      <w:pPr>
        <w:pStyle w:val="Default"/>
        <w:ind w:firstLine="720"/>
      </w:pPr>
      <w:r w:rsidRPr="007929C9">
        <w:t xml:space="preserve">• Non ci sono particolari requisiti hardware o sistemi operativi consigliati </w:t>
      </w:r>
    </w:p>
    <w:p w14:paraId="6656BFD7" w14:textId="043AAA13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A5D8A5D" w14:textId="3F8AA7BA" w:rsidR="007929C9" w:rsidRPr="007929C9" w:rsidRDefault="007929C9" w:rsidP="007929C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5" w:name="_Toc29980944"/>
      <w:r>
        <w:rPr>
          <w:color w:val="1F4E79"/>
          <w:lang w:val="it-IT"/>
        </w:rPr>
        <w:t>3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Avvio Applicazione Web</w:t>
      </w:r>
      <w:bookmarkEnd w:id="5"/>
    </w:p>
    <w:p w14:paraId="599B4E60" w14:textId="5191E76D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7310DEA" w14:textId="77777777" w:rsidR="007929C9" w:rsidRPr="007929C9" w:rsidRDefault="007929C9" w:rsidP="007929C9">
      <w:pPr>
        <w:pStyle w:val="Default"/>
      </w:pPr>
      <w:r w:rsidRPr="007929C9">
        <w:t xml:space="preserve">Requisiti di sistema: </w:t>
      </w:r>
    </w:p>
    <w:p w14:paraId="4FEF8F3E" w14:textId="77777777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Server Apache Tomcat 9.0 </w:t>
      </w:r>
    </w:p>
    <w:p w14:paraId="2C816093" w14:textId="4D3BB254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Database MySQL </w:t>
      </w:r>
    </w:p>
    <w:p w14:paraId="71C8116A" w14:textId="5ED89294" w:rsidR="007929C9" w:rsidRDefault="007929C9" w:rsidP="007929C9">
      <w:pPr>
        <w:pStyle w:val="Default"/>
        <w:spacing w:after="86"/>
        <w:ind w:firstLine="720"/>
      </w:pPr>
      <w:r w:rsidRPr="007929C9">
        <w:t>• E</w:t>
      </w:r>
      <w:r w:rsidRPr="007929C9">
        <w:t>clipse</w:t>
      </w:r>
    </w:p>
    <w:p w14:paraId="65A2F17A" w14:textId="7012C724" w:rsidR="007929C9" w:rsidRPr="007929C9" w:rsidRDefault="007929C9" w:rsidP="007929C9">
      <w:pPr>
        <w:pStyle w:val="Default"/>
        <w:spacing w:after="86"/>
        <w:ind w:firstLine="720"/>
      </w:pPr>
      <w:r w:rsidRPr="007929C9">
        <w:t xml:space="preserve">• </w:t>
      </w:r>
      <w:r>
        <w:t>Lettore file PDF</w:t>
      </w:r>
    </w:p>
    <w:p w14:paraId="357C125B" w14:textId="77777777" w:rsidR="007929C9" w:rsidRPr="007929C9" w:rsidRDefault="007929C9" w:rsidP="007929C9">
      <w:pPr>
        <w:pStyle w:val="Default"/>
        <w:spacing w:after="86"/>
        <w:ind w:firstLine="720"/>
      </w:pPr>
    </w:p>
    <w:p w14:paraId="4623B5BB" w14:textId="62FF9216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1736D5" w14:textId="571E4F01" w:rsidR="007929C9" w:rsidRDefault="007929C9" w:rsidP="007929C9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6" w:name="_Toc29980945"/>
      <w:r>
        <w:rPr>
          <w:color w:val="1F4E79"/>
          <w:lang w:val="it-IT"/>
        </w:rPr>
        <w:t>4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Prima di installare</w:t>
      </w:r>
      <w:bookmarkEnd w:id="6"/>
    </w:p>
    <w:p w14:paraId="59A8332C" w14:textId="5E3BE86A" w:rsidR="007929C9" w:rsidRDefault="007929C9" w:rsidP="0079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 di procedere all’installazione bisogna scaricare il server dal seguente link:</w:t>
      </w:r>
    </w:p>
    <w:p w14:paraId="3B501DAC" w14:textId="4B9E6C13" w:rsidR="005D2AFD" w:rsidRDefault="005D2AFD" w:rsidP="007929C9">
      <w:pPr>
        <w:pStyle w:val="Default"/>
        <w:rPr>
          <w:sz w:val="23"/>
          <w:szCs w:val="23"/>
        </w:rPr>
      </w:pPr>
      <w:hyperlink r:id="rId14" w:history="1">
        <w:r w:rsidRPr="003118AD">
          <w:rPr>
            <w:rStyle w:val="Collegamentoipertestuale"/>
            <w:sz w:val="23"/>
            <w:szCs w:val="23"/>
          </w:rPr>
          <w:t>https://tomcat.apache.or</w:t>
        </w:r>
        <w:r w:rsidRPr="003118AD">
          <w:rPr>
            <w:rStyle w:val="Collegamentoipertestuale"/>
            <w:sz w:val="23"/>
            <w:szCs w:val="23"/>
          </w:rPr>
          <w:t>g</w:t>
        </w:r>
        <w:r w:rsidRPr="003118AD">
          <w:rPr>
            <w:rStyle w:val="Collegamentoipertestuale"/>
            <w:sz w:val="23"/>
            <w:szCs w:val="23"/>
          </w:rPr>
          <w:t>/download-90.cgi</w:t>
        </w:r>
      </w:hyperlink>
    </w:p>
    <w:p w14:paraId="0432AA75" w14:textId="77777777" w:rsidR="005D2AFD" w:rsidRDefault="005D2AFD" w:rsidP="007929C9">
      <w:pPr>
        <w:pStyle w:val="Default"/>
        <w:rPr>
          <w:sz w:val="23"/>
          <w:szCs w:val="23"/>
        </w:rPr>
      </w:pPr>
    </w:p>
    <w:p w14:paraId="24C00B42" w14:textId="77777777" w:rsidR="007929C9" w:rsidRDefault="007929C9" w:rsidP="002221D6">
      <w:pPr>
        <w:pStyle w:val="Titolo2"/>
      </w:pPr>
      <w:bookmarkStart w:id="7" w:name="_Toc29980946"/>
      <w:r>
        <w:t>4.1. Preparazione ed installazione della base di dati</w:t>
      </w:r>
      <w:bookmarkEnd w:id="7"/>
      <w:r>
        <w:t xml:space="preserve"> </w:t>
      </w:r>
    </w:p>
    <w:p w14:paraId="40C9C7BC" w14:textId="16B561EF" w:rsidR="007929C9" w:rsidRPr="007929C9" w:rsidRDefault="007929C9" w:rsidP="007929C9">
      <w:pPr>
        <w:rPr>
          <w:lang w:val="it-IT"/>
        </w:rPr>
      </w:pPr>
      <w:proofErr w:type="spellStart"/>
      <w:r>
        <w:rPr>
          <w:sz w:val="23"/>
          <w:szCs w:val="23"/>
        </w:rPr>
        <w:t>Avviare</w:t>
      </w:r>
      <w:proofErr w:type="spellEnd"/>
      <w:r>
        <w:rPr>
          <w:sz w:val="23"/>
          <w:szCs w:val="23"/>
        </w:rPr>
        <w:t xml:space="preserve"> MySQL Workbench, </w:t>
      </w:r>
      <w:proofErr w:type="spellStart"/>
      <w:r>
        <w:rPr>
          <w:sz w:val="23"/>
          <w:szCs w:val="23"/>
        </w:rPr>
        <w:t>creare</w:t>
      </w:r>
      <w:proofErr w:type="spellEnd"/>
      <w:r>
        <w:rPr>
          <w:sz w:val="23"/>
          <w:szCs w:val="23"/>
        </w:rPr>
        <w:t xml:space="preserve"> un nuovo schema</w:t>
      </w:r>
      <w:r w:rsidR="006C434F">
        <w:rPr>
          <w:sz w:val="23"/>
          <w:szCs w:val="23"/>
        </w:rPr>
        <w:t xml:space="preserve">, </w:t>
      </w:r>
      <w:proofErr w:type="spellStart"/>
      <w:r w:rsidR="006C434F">
        <w:rPr>
          <w:sz w:val="23"/>
          <w:szCs w:val="23"/>
        </w:rPr>
        <w:t>aprendo</w:t>
      </w:r>
      <w:proofErr w:type="spellEnd"/>
      <w:r w:rsidR="006C434F">
        <w:rPr>
          <w:sz w:val="23"/>
          <w:szCs w:val="23"/>
        </w:rPr>
        <w:t xml:space="preserve"> lo script di </w:t>
      </w:r>
      <w:proofErr w:type="spellStart"/>
      <w:r w:rsidR="006C434F">
        <w:rPr>
          <w:sz w:val="23"/>
          <w:szCs w:val="23"/>
        </w:rPr>
        <w:t>creazione</w:t>
      </w:r>
      <w:proofErr w:type="spellEnd"/>
      <w:r w:rsidR="006C434F">
        <w:rPr>
          <w:sz w:val="23"/>
          <w:szCs w:val="23"/>
        </w:rPr>
        <w:t xml:space="preserve"> “</w:t>
      </w:r>
      <w:proofErr w:type="spellStart"/>
      <w:r w:rsidR="006C434F">
        <w:rPr>
          <w:sz w:val="23"/>
          <w:szCs w:val="23"/>
        </w:rPr>
        <w:t>Creazione</w:t>
      </w:r>
      <w:proofErr w:type="spellEnd"/>
      <w:r w:rsidR="006C434F">
        <w:rPr>
          <w:sz w:val="23"/>
          <w:szCs w:val="23"/>
        </w:rPr>
        <w:t xml:space="preserve"> Database </w:t>
      </w:r>
      <w:proofErr w:type="spellStart"/>
      <w:r w:rsidR="006C434F">
        <w:rPr>
          <w:sz w:val="23"/>
          <w:szCs w:val="23"/>
        </w:rPr>
        <w:t>TutoratoSmart.sql</w:t>
      </w:r>
      <w:proofErr w:type="spellEnd"/>
      <w:r w:rsidR="006C434F">
        <w:rPr>
          <w:sz w:val="23"/>
          <w:szCs w:val="23"/>
        </w:rPr>
        <w:t xml:space="preserve">” ed </w:t>
      </w:r>
      <w:proofErr w:type="spellStart"/>
      <w:r w:rsidR="006C434F">
        <w:rPr>
          <w:sz w:val="23"/>
          <w:szCs w:val="23"/>
        </w:rPr>
        <w:t>eseguirlo</w:t>
      </w:r>
      <w:proofErr w:type="spellEnd"/>
      <w:r w:rsidR="006C434F">
        <w:rPr>
          <w:sz w:val="23"/>
          <w:szCs w:val="23"/>
        </w:rPr>
        <w:t xml:space="preserve">; </w:t>
      </w:r>
      <w:proofErr w:type="spellStart"/>
      <w:r w:rsidR="006C434F">
        <w:rPr>
          <w:sz w:val="23"/>
          <w:szCs w:val="23"/>
        </w:rPr>
        <w:t>popolare</w:t>
      </w:r>
      <w:proofErr w:type="spellEnd"/>
      <w:r w:rsidR="006C434F">
        <w:rPr>
          <w:sz w:val="23"/>
          <w:szCs w:val="23"/>
        </w:rPr>
        <w:t xml:space="preserve"> lo schema </w:t>
      </w:r>
      <w:proofErr w:type="spellStart"/>
      <w:r w:rsidR="006C434F">
        <w:rPr>
          <w:sz w:val="23"/>
          <w:szCs w:val="23"/>
        </w:rPr>
        <w:t>creato</w:t>
      </w:r>
      <w:proofErr w:type="spellEnd"/>
      <w:r w:rsidR="006C434F">
        <w:rPr>
          <w:sz w:val="23"/>
          <w:szCs w:val="23"/>
        </w:rPr>
        <w:t xml:space="preserve"> con lo script di </w:t>
      </w:r>
      <w:proofErr w:type="spellStart"/>
      <w:r w:rsidR="006C434F">
        <w:rPr>
          <w:sz w:val="23"/>
          <w:szCs w:val="23"/>
        </w:rPr>
        <w:t>popolamento</w:t>
      </w:r>
      <w:proofErr w:type="spellEnd"/>
      <w:r w:rsidR="006C434F">
        <w:rPr>
          <w:sz w:val="23"/>
          <w:szCs w:val="23"/>
        </w:rPr>
        <w:t xml:space="preserve"> “</w:t>
      </w:r>
      <w:proofErr w:type="spellStart"/>
      <w:r w:rsidR="006C434F">
        <w:rPr>
          <w:sz w:val="23"/>
          <w:szCs w:val="23"/>
        </w:rPr>
        <w:t>Popolamento</w:t>
      </w:r>
      <w:proofErr w:type="spellEnd"/>
      <w:r w:rsidR="006C434F">
        <w:rPr>
          <w:sz w:val="23"/>
          <w:szCs w:val="23"/>
        </w:rPr>
        <w:t xml:space="preserve"> Database – </w:t>
      </w:r>
      <w:proofErr w:type="spellStart"/>
      <w:r w:rsidR="006C434F">
        <w:rPr>
          <w:sz w:val="23"/>
          <w:szCs w:val="23"/>
        </w:rPr>
        <w:t>TutoratoSmart.sql</w:t>
      </w:r>
      <w:proofErr w:type="spellEnd"/>
      <w:r w:rsidR="006C434F">
        <w:rPr>
          <w:sz w:val="23"/>
          <w:szCs w:val="23"/>
        </w:rPr>
        <w:t>”.</w:t>
      </w:r>
    </w:p>
    <w:p w14:paraId="019436F4" w14:textId="3AFB7A5C" w:rsidR="007929C9" w:rsidRDefault="007929C9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B1AF53E" w14:textId="4CAEA31E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2B4A624" w14:textId="475690A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F89E93" w14:textId="02E85EE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78E3E55" w14:textId="16F9F80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EAC26E4" w14:textId="7D5CBB3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870445" w14:textId="7BBBBC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C38C158" w14:textId="585E30B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07F13E0" w14:textId="162A51D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0927A4C" w14:textId="3E6AA39B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133DAA" w14:textId="293159C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54D2763" w14:textId="5BECFED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DF9844E" w14:textId="585564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EEB2327" w14:textId="7DB07B5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67983B6" w14:textId="2EBED0B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5A7A43" w14:textId="4F113E7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3976607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9AB1D18" w14:textId="4766815E" w:rsidR="005D2AFD" w:rsidRDefault="005D2AFD" w:rsidP="005D2AFD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8" w:name="_Toc29980947"/>
      <w:r>
        <w:rPr>
          <w:color w:val="1F4E79"/>
          <w:lang w:val="it-IT"/>
        </w:rPr>
        <w:t>5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u w:val="single"/>
          <w:lang w:val="it-IT"/>
        </w:rPr>
        <w:t>Installazione</w:t>
      </w:r>
      <w:bookmarkEnd w:id="8"/>
    </w:p>
    <w:p w14:paraId="5963EDEA" w14:textId="466EDFA0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 </w:t>
      </w:r>
      <w:proofErr w:type="spellStart"/>
      <w:r>
        <w:rPr>
          <w:rFonts w:ascii="Garamond" w:hAnsi="Garamond"/>
          <w:sz w:val="24"/>
          <w:szCs w:val="24"/>
        </w:rPr>
        <w:t>completare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l’installazione</w:t>
      </w:r>
      <w:proofErr w:type="spellEnd"/>
      <w:r>
        <w:rPr>
          <w:rFonts w:ascii="Garamond" w:hAnsi="Garamond"/>
          <w:sz w:val="24"/>
          <w:szCs w:val="24"/>
        </w:rPr>
        <w:t xml:space="preserve"> in locale, </w:t>
      </w:r>
      <w:proofErr w:type="spellStart"/>
      <w:r>
        <w:rPr>
          <w:rFonts w:ascii="Garamond" w:hAnsi="Garamond"/>
          <w:sz w:val="24"/>
          <w:szCs w:val="24"/>
        </w:rPr>
        <w:t>aprire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</w:t>
      </w:r>
      <w:proofErr w:type="spellEnd"/>
      <w:r>
        <w:rPr>
          <w:rFonts w:ascii="Garamond" w:hAnsi="Garamond"/>
          <w:sz w:val="24"/>
          <w:szCs w:val="24"/>
        </w:rPr>
        <w:t xml:space="preserve"> browser e </w:t>
      </w:r>
      <w:proofErr w:type="spellStart"/>
      <w:r>
        <w:rPr>
          <w:rFonts w:ascii="Garamond" w:hAnsi="Garamond"/>
          <w:sz w:val="24"/>
          <w:szCs w:val="24"/>
        </w:rPr>
        <w:t>digitare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seguente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indirizzo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2685E3C7" w14:textId="689391A5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  <w:hyperlink r:id="rId15" w:history="1">
        <w:r w:rsidRPr="003118AD">
          <w:rPr>
            <w:rStyle w:val="Collegamentoipertestuale"/>
            <w:rFonts w:ascii="Garamond" w:hAnsi="Garamond"/>
            <w:sz w:val="24"/>
            <w:szCs w:val="24"/>
          </w:rPr>
          <w:t>http://localhost:8080/TutoratoSmart/</w:t>
        </w:r>
      </w:hyperlink>
    </w:p>
    <w:p w14:paraId="1526576D" w14:textId="00474D4C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A6D14BB" w14:textId="0DD6EE78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25ADEB2" wp14:editId="6AF92DBB">
            <wp:extent cx="5745480" cy="28270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1DE1" w14:textId="26830CF9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C9567A7" w14:textId="5AB6382D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B95ED44" w14:textId="4231F6DB" w:rsidR="005D2AFD" w:rsidRDefault="005D2AFD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1D80102" w14:textId="26AB6E3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9AFE835" w14:textId="0C6C03E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6DDCBA5" w14:textId="25DA4AE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278C1E8" w14:textId="2DB3C56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4A83437" w14:textId="23E8063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74406FD" w14:textId="27CCCD9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6F6C2E2" w14:textId="739F53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250A290" w14:textId="2A79550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BC03B99" w14:textId="68BB23B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E54FF3C" w14:textId="4DD09B0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6D75917" w14:textId="1E81BE7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75BA44" w14:textId="2977C26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68F0DB" w14:textId="3EECF7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3EB18DD" w14:textId="0D25A24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7CEC538" w14:textId="5270F03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1BCB6B6" w14:textId="4FBA558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A7128F0" w14:textId="223C5E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10D8943" w14:textId="7F5777F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9A1905A" w14:textId="262BA17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2DD303C" w14:textId="2A9052E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DC8368F" w14:textId="04E20E5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F4C6216" w14:textId="605BE15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FE00664" w14:textId="106210F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D32412E" w14:textId="2BFB4CF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2C37B1C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AB034A1" w14:textId="78E3F20C" w:rsidR="005D2AFD" w:rsidRDefault="005D2AFD" w:rsidP="005D2AFD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9" w:name="_Toc29980948"/>
      <w:r>
        <w:rPr>
          <w:color w:val="1F4E79"/>
          <w:lang w:val="it-IT"/>
        </w:rPr>
        <w:t>6</w:t>
      </w:r>
      <w:r w:rsidRPr="00930099">
        <w:rPr>
          <w:color w:val="1F4E79"/>
          <w:lang w:val="it-IT"/>
        </w:rPr>
        <w:t xml:space="preserve">. </w:t>
      </w:r>
      <w:r>
        <w:rPr>
          <w:color w:val="1F4E79"/>
          <w:lang w:val="it-IT"/>
        </w:rPr>
        <w:t>Primo accesso</w:t>
      </w:r>
      <w:bookmarkEnd w:id="9"/>
    </w:p>
    <w:p w14:paraId="5BC9A567" w14:textId="6EA67655" w:rsidR="005D2AFD" w:rsidRDefault="005D2AFD" w:rsidP="002221D6">
      <w:pPr>
        <w:pStyle w:val="Titolo2"/>
        <w:rPr>
          <w:lang w:val="it-IT"/>
        </w:rPr>
      </w:pPr>
      <w:bookmarkStart w:id="10" w:name="_Toc29980949"/>
      <w:r>
        <w:rPr>
          <w:lang w:val="it-IT"/>
        </w:rPr>
        <w:t>6.1. Credenziali per il primo accesso – Membro della Commissione</w:t>
      </w:r>
      <w:bookmarkEnd w:id="10"/>
    </w:p>
    <w:p w14:paraId="202C51EF" w14:textId="5F5001EF" w:rsidR="005D2AFD" w:rsidRDefault="005D2AFD" w:rsidP="005D2AFD">
      <w:pPr>
        <w:pStyle w:val="Nessunaspaziatura"/>
        <w:rPr>
          <w:lang w:val="it-IT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5D2AFD" w14:paraId="67053D7B" w14:textId="77777777" w:rsidTr="006C4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799E5B0B" w14:textId="0E43EE77" w:rsidR="005D2AFD" w:rsidRPr="00E8327A" w:rsidRDefault="005D2AFD" w:rsidP="005D2AF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4B17B19A" w14:textId="304B9044" w:rsidR="005D2AFD" w:rsidRPr="00E8327A" w:rsidRDefault="005D2AFD" w:rsidP="00C44225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5D2AFD" w:rsidRPr="00FD31AF" w14:paraId="00711B70" w14:textId="77777777" w:rsidTr="006C434F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459AB0D3" w14:textId="763079CB" w:rsidR="005D2AFD" w:rsidRPr="006C434F" w:rsidRDefault="006C434F" w:rsidP="005D2AFD">
            <w:pPr>
              <w:pStyle w:val="Gpstesto"/>
              <w:spacing w:after="61" w:line="240" w:lineRule="auto"/>
              <w:jc w:val="center"/>
              <w:rPr>
                <w:szCs w:val="24"/>
              </w:rPr>
            </w:pPr>
            <w:r w:rsidRPr="006C434F">
              <w:rPr>
                <w:szCs w:val="24"/>
              </w:rPr>
              <w:t>d.molinaro@commissione.unicampania.it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05E65B8" w14:textId="61164D77" w:rsidR="005D2AFD" w:rsidRPr="00FF7C46" w:rsidRDefault="006C434F" w:rsidP="00C4422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1B670BF0" w14:textId="77777777" w:rsidR="005D2AFD" w:rsidRPr="005D2AFD" w:rsidRDefault="005D2AFD" w:rsidP="005D2AFD">
      <w:pPr>
        <w:pStyle w:val="Nessunaspaziatura"/>
        <w:rPr>
          <w:lang w:val="it-IT"/>
        </w:rPr>
      </w:pPr>
    </w:p>
    <w:p w14:paraId="07F770D4" w14:textId="4E89BC77" w:rsidR="005D2AFD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5BE919C" wp14:editId="5465FF8C">
            <wp:extent cx="5745480" cy="2827020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06B0" w14:textId="22DD3F2B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CD1510" w14:textId="02ADC262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F06EC96" w14:textId="27AF1F2C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44B9BF4" w14:textId="63AA7F42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EE0F9D8" w14:textId="0056DEE8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FB215D1" w14:textId="0DFBBAD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D3C5A2C" w14:textId="5F5C121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A2DE5F9" w14:textId="7DDC6C7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C3986AB" w14:textId="15F0109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5B90264" w14:textId="159D7D2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5D67424" w14:textId="1F326D6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C9C10EF" w14:textId="3A429F1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8DD9EA7" w14:textId="591C4515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C931D5B" w14:textId="22DA07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14C384A" w14:textId="041830D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F15BC23" w14:textId="6FDF480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3DA3E87" w14:textId="469DBE1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C92A4FE" w14:textId="10D06AE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6A31151" w14:textId="58DC16A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E5D2643" w14:textId="269190EA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97119CE" w14:textId="42F7C18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5C88C79" w14:textId="69C1C06B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8FFA721" w14:textId="12BB8A2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FB01352" w14:textId="77777777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FA433E5" w14:textId="498912E8" w:rsidR="006C434F" w:rsidRDefault="006C434F" w:rsidP="002221D6">
      <w:pPr>
        <w:pStyle w:val="Titolo2"/>
        <w:rPr>
          <w:lang w:val="it-IT"/>
        </w:rPr>
      </w:pPr>
      <w:bookmarkStart w:id="11" w:name="_Toc29980950"/>
      <w:r>
        <w:rPr>
          <w:lang w:val="it-IT"/>
        </w:rPr>
        <w:t>6.</w:t>
      </w:r>
      <w:r>
        <w:rPr>
          <w:lang w:val="it-IT"/>
        </w:rPr>
        <w:t>2</w:t>
      </w:r>
      <w:r>
        <w:rPr>
          <w:lang w:val="it-IT"/>
        </w:rPr>
        <w:t xml:space="preserve">. Credenziali per il primo accesso – </w:t>
      </w:r>
      <w:r>
        <w:rPr>
          <w:lang w:val="it-IT"/>
        </w:rPr>
        <w:t>Tutor</w:t>
      </w:r>
      <w:bookmarkEnd w:id="11"/>
    </w:p>
    <w:p w14:paraId="07A853D1" w14:textId="77777777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0D8ED93" w14:textId="6D1EDD3E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8926" w:type="dxa"/>
        <w:tblLayout w:type="fixed"/>
        <w:tblLook w:val="0400" w:firstRow="0" w:lastRow="0" w:firstColumn="0" w:lastColumn="0" w:noHBand="0" w:noVBand="1"/>
      </w:tblPr>
      <w:tblGrid>
        <w:gridCol w:w="4390"/>
        <w:gridCol w:w="4536"/>
      </w:tblGrid>
      <w:tr w:rsidR="006C434F" w14:paraId="1431B9C3" w14:textId="77777777" w:rsidTr="00C4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4390" w:type="dxa"/>
            <w:shd w:val="clear" w:color="auto" w:fill="0070C0"/>
            <w:vAlign w:val="center"/>
          </w:tcPr>
          <w:p w14:paraId="543386A1" w14:textId="77777777" w:rsidR="006C434F" w:rsidRPr="00E8327A" w:rsidRDefault="006C434F" w:rsidP="00C44225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</w:rPr>
              <w:t>E-mail</w:t>
            </w:r>
          </w:p>
        </w:tc>
        <w:tc>
          <w:tcPr>
            <w:tcW w:w="4536" w:type="dxa"/>
            <w:shd w:val="clear" w:color="auto" w:fill="0070C0"/>
            <w:vAlign w:val="center"/>
          </w:tcPr>
          <w:p w14:paraId="57C0A2C8" w14:textId="77777777" w:rsidR="006C434F" w:rsidRPr="00E8327A" w:rsidRDefault="006C434F" w:rsidP="00C44225">
            <w:pPr>
              <w:pStyle w:val="Gpstesto"/>
              <w:spacing w:after="61" w:line="240" w:lineRule="auto"/>
              <w:rPr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Password</w:t>
            </w:r>
          </w:p>
        </w:tc>
      </w:tr>
      <w:tr w:rsidR="006C434F" w:rsidRPr="00FD31AF" w14:paraId="725945F8" w14:textId="77777777" w:rsidTr="00C44225">
        <w:trPr>
          <w:trHeight w:val="570"/>
        </w:trPr>
        <w:tc>
          <w:tcPr>
            <w:tcW w:w="4390" w:type="dxa"/>
            <w:shd w:val="clear" w:color="auto" w:fill="DFEEF2" w:themeFill="accent4" w:themeFillTint="33"/>
            <w:vAlign w:val="center"/>
          </w:tcPr>
          <w:p w14:paraId="52B01EEB" w14:textId="6C27EBFC" w:rsidR="006C434F" w:rsidRPr="006C434F" w:rsidRDefault="006C434F" w:rsidP="00C44225">
            <w:pPr>
              <w:pStyle w:val="Gpstesto"/>
              <w:spacing w:after="61" w:line="240" w:lineRule="auto"/>
              <w:jc w:val="center"/>
              <w:rPr>
                <w:szCs w:val="24"/>
              </w:rPr>
            </w:pPr>
            <w:r w:rsidRPr="006C434F">
              <w:rPr>
                <w:szCs w:val="24"/>
              </w:rPr>
              <w:t>m.pisciotta@studenti.unicampania.it</w:t>
            </w:r>
          </w:p>
        </w:tc>
        <w:tc>
          <w:tcPr>
            <w:tcW w:w="4536" w:type="dxa"/>
            <w:shd w:val="clear" w:color="auto" w:fill="DFEEF2" w:themeFill="accent4" w:themeFillTint="33"/>
            <w:vAlign w:val="center"/>
          </w:tcPr>
          <w:p w14:paraId="499EF63C" w14:textId="77777777" w:rsidR="006C434F" w:rsidRPr="00FF7C46" w:rsidRDefault="006C434F" w:rsidP="00C4422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M12345678</w:t>
            </w:r>
          </w:p>
        </w:tc>
      </w:tr>
    </w:tbl>
    <w:p w14:paraId="541A803E" w14:textId="52951436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C354A96" w14:textId="637B36B4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8EE8BE8" w14:textId="2AC8AAFA" w:rsidR="006C434F" w:rsidRDefault="006C434F" w:rsidP="004F3C91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18FC3A" wp14:editId="0FC0C622">
            <wp:extent cx="5760720" cy="284226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1521" w14:textId="07BB8AC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0C89F08" w14:textId="6B89D77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21BB6BD" w14:textId="1C3E47A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C4FA717" w14:textId="36C9D388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7C4C864" w14:textId="5348A92D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58EFF23" w14:textId="79DEA8B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DFC88B7" w14:textId="0C15D2E3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C48126D" w14:textId="33F7AFC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01F000B" w14:textId="005179E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0BEF0A1" w14:textId="48223C8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4793925" w14:textId="1992376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9653B86" w14:textId="5BA93ED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6DDDDE3" w14:textId="0895FE06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7D3ED443" w14:textId="6E62155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43DA508D" w14:textId="2950FAE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2B5526C" w14:textId="2127B40E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B33471E" w14:textId="493C0F0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01A7F07" w14:textId="3387FB72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2C61E55" w14:textId="05865529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0D7DB4CE" w14:textId="2A8E0211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24F21C75" w14:textId="773A8144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1A7DFE36" w14:textId="6E8E1A15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C8B87DF" w14:textId="6FE853BF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EE1A925" w14:textId="7222B380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384D2525" w14:textId="0296C8CC" w:rsidR="002221D6" w:rsidRDefault="002221D6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DA1F11B" w14:textId="3FA95FB6" w:rsidR="002221D6" w:rsidRDefault="002221D6" w:rsidP="002221D6">
      <w:pPr>
        <w:pStyle w:val="Titolo2"/>
        <w:rPr>
          <w:lang w:val="it-IT"/>
        </w:rPr>
      </w:pPr>
      <w:bookmarkStart w:id="12" w:name="_Toc29980951"/>
      <w:r>
        <w:rPr>
          <w:lang w:val="it-IT"/>
        </w:rPr>
        <w:t>6.</w:t>
      </w:r>
      <w:r>
        <w:rPr>
          <w:lang w:val="it-IT"/>
        </w:rPr>
        <w:t>3</w:t>
      </w:r>
      <w:r>
        <w:rPr>
          <w:lang w:val="it-IT"/>
        </w:rPr>
        <w:t xml:space="preserve">. Credenziali per il primo accesso – </w:t>
      </w:r>
      <w:r>
        <w:rPr>
          <w:lang w:val="it-IT"/>
        </w:rPr>
        <w:t>Studente</w:t>
      </w:r>
      <w:bookmarkEnd w:id="12"/>
    </w:p>
    <w:p w14:paraId="5FC9B1F1" w14:textId="7EBAD410" w:rsidR="002221D6" w:rsidRDefault="002221D6" w:rsidP="002221D6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Lo studente dovrà prima effettuare la registrazione per poter accedere al sistema</w:t>
      </w:r>
    </w:p>
    <w:p w14:paraId="60666FB5" w14:textId="54D8635F" w:rsidR="002221D6" w:rsidRDefault="002221D6" w:rsidP="002221D6">
      <w:pPr>
        <w:pStyle w:val="Nessunaspaziatura"/>
        <w:rPr>
          <w:sz w:val="24"/>
          <w:szCs w:val="24"/>
          <w:lang w:val="it-IT"/>
        </w:rPr>
      </w:pPr>
    </w:p>
    <w:p w14:paraId="0C690D94" w14:textId="40FE8350" w:rsidR="002221D6" w:rsidRPr="002221D6" w:rsidRDefault="002221D6" w:rsidP="002221D6">
      <w:pPr>
        <w:pStyle w:val="Nessunaspaziatura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299F148" wp14:editId="64703DC4">
            <wp:extent cx="5745480" cy="281940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1D6" w:rsidRPr="002221D6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C478F" w14:textId="77777777" w:rsidR="0092564A" w:rsidRDefault="0092564A">
      <w:pPr>
        <w:spacing w:line="240" w:lineRule="auto"/>
      </w:pPr>
      <w:r>
        <w:separator/>
      </w:r>
    </w:p>
  </w:endnote>
  <w:endnote w:type="continuationSeparator" w:id="0">
    <w:p w14:paraId="58E646E0" w14:textId="77777777" w:rsidR="0092564A" w:rsidRDefault="00925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08C2E2D1" w:rsidR="0035591B" w:rsidRPr="000A12A8" w:rsidRDefault="007929C9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r>
      <w:rPr>
        <w:color w:val="1F4E79"/>
        <w:sz w:val="18"/>
        <w:szCs w:val="18"/>
      </w:rPr>
      <w:t xml:space="preserve">MI – </w:t>
    </w:r>
    <w:proofErr w:type="spellStart"/>
    <w:r>
      <w:rPr>
        <w:color w:val="1F4E79"/>
        <w:sz w:val="18"/>
        <w:szCs w:val="18"/>
      </w:rPr>
      <w:t>Manuale</w:t>
    </w:r>
    <w:proofErr w:type="spellEnd"/>
    <w:r>
      <w:rPr>
        <w:color w:val="1F4E79"/>
        <w:sz w:val="18"/>
        <w:szCs w:val="18"/>
      </w:rPr>
      <w:t xml:space="preserve"> di </w:t>
    </w:r>
    <w:proofErr w:type="spellStart"/>
    <w:r>
      <w:rPr>
        <w:color w:val="1F4E79"/>
        <w:sz w:val="18"/>
        <w:szCs w:val="18"/>
      </w:rPr>
      <w:t>Installazione</w:t>
    </w:r>
    <w:proofErr w:type="spellEnd"/>
    <w:r w:rsidR="0035591B" w:rsidRPr="000C03F1">
      <w:rPr>
        <w:color w:val="1F4E79"/>
        <w:spacing w:val="60"/>
        <w:sz w:val="16"/>
        <w:szCs w:val="16"/>
      </w:rPr>
      <w:tab/>
    </w:r>
    <w:r w:rsidR="0035591B" w:rsidRPr="000C03F1">
      <w:rPr>
        <w:color w:val="1F4E79"/>
        <w:spacing w:val="60"/>
        <w:sz w:val="16"/>
        <w:szCs w:val="16"/>
      </w:rPr>
      <w:tab/>
      <w:t>Pag.</w:t>
    </w:r>
    <w:r w:rsidR="0035591B" w:rsidRPr="000C03F1">
      <w:rPr>
        <w:color w:val="1F4E79"/>
        <w:sz w:val="16"/>
        <w:szCs w:val="16"/>
      </w:rPr>
      <w:t xml:space="preserve">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PAGE 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  <w:r w:rsidR="0035591B" w:rsidRPr="000A12A8">
      <w:rPr>
        <w:color w:val="1F4E79"/>
        <w:sz w:val="16"/>
        <w:szCs w:val="16"/>
        <w:lang w:val="it-IT"/>
      </w:rPr>
      <w:t xml:space="preserve"> |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NUMPAGES  \* Arabic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2650" w14:textId="77777777" w:rsidR="0092564A" w:rsidRDefault="0092564A">
      <w:pPr>
        <w:spacing w:line="240" w:lineRule="auto"/>
      </w:pPr>
      <w:r>
        <w:separator/>
      </w:r>
    </w:p>
  </w:footnote>
  <w:footnote w:type="continuationSeparator" w:id="0">
    <w:p w14:paraId="702D5984" w14:textId="77777777" w:rsidR="0092564A" w:rsidRDefault="00925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5591B" w:rsidRPr="006669AE" w:rsidRDefault="0035591B" w:rsidP="00814771">
    <w:pPr>
      <w:pStyle w:val="Intestazione"/>
      <w:rPr>
        <w:lang w:val="it-IT"/>
      </w:rPr>
    </w:pPr>
  </w:p>
  <w:p w14:paraId="2B18E4C2" w14:textId="77777777" w:rsidR="0035591B" w:rsidRPr="000A12A8" w:rsidRDefault="0035591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5591B" w:rsidRPr="006669AE" w:rsidRDefault="0035591B" w:rsidP="00814771">
    <w:pPr>
      <w:pStyle w:val="Intestazione"/>
      <w:jc w:val="center"/>
      <w:rPr>
        <w:szCs w:val="24"/>
        <w:lang w:val="it-IT"/>
      </w:rPr>
    </w:pPr>
  </w:p>
  <w:p w14:paraId="654F3984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</w:p>
  <w:p w14:paraId="7C78B206" w14:textId="77777777" w:rsidR="0035591B" w:rsidRPr="000A12A8" w:rsidRDefault="003559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A5B61"/>
    <w:multiLevelType w:val="hybridMultilevel"/>
    <w:tmpl w:val="F0F9C4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ECE975"/>
    <w:multiLevelType w:val="hybridMultilevel"/>
    <w:tmpl w:val="57F0E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989"/>
    <w:multiLevelType w:val="hybridMultilevel"/>
    <w:tmpl w:val="EB98AA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A1EC6"/>
    <w:multiLevelType w:val="multilevel"/>
    <w:tmpl w:val="81B6B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7"/>
  </w:num>
  <w:num w:numId="4">
    <w:abstractNumId w:val="25"/>
  </w:num>
  <w:num w:numId="5">
    <w:abstractNumId w:val="23"/>
  </w:num>
  <w:num w:numId="6">
    <w:abstractNumId w:val="11"/>
  </w:num>
  <w:num w:numId="7">
    <w:abstractNumId w:val="10"/>
  </w:num>
  <w:num w:numId="8">
    <w:abstractNumId w:val="29"/>
  </w:num>
  <w:num w:numId="9">
    <w:abstractNumId w:val="26"/>
  </w:num>
  <w:num w:numId="10">
    <w:abstractNumId w:val="27"/>
  </w:num>
  <w:num w:numId="11">
    <w:abstractNumId w:val="28"/>
  </w:num>
  <w:num w:numId="12">
    <w:abstractNumId w:val="20"/>
  </w:num>
  <w:num w:numId="13">
    <w:abstractNumId w:val="2"/>
  </w:num>
  <w:num w:numId="14">
    <w:abstractNumId w:val="16"/>
  </w:num>
  <w:num w:numId="15">
    <w:abstractNumId w:val="3"/>
  </w:num>
  <w:num w:numId="16">
    <w:abstractNumId w:val="5"/>
  </w:num>
  <w:num w:numId="17">
    <w:abstractNumId w:val="36"/>
  </w:num>
  <w:num w:numId="18">
    <w:abstractNumId w:val="39"/>
  </w:num>
  <w:num w:numId="19">
    <w:abstractNumId w:val="4"/>
  </w:num>
  <w:num w:numId="20">
    <w:abstractNumId w:val="35"/>
  </w:num>
  <w:num w:numId="21">
    <w:abstractNumId w:val="32"/>
  </w:num>
  <w:num w:numId="22">
    <w:abstractNumId w:val="34"/>
  </w:num>
  <w:num w:numId="23">
    <w:abstractNumId w:val="30"/>
  </w:num>
  <w:num w:numId="24">
    <w:abstractNumId w:val="8"/>
  </w:num>
  <w:num w:numId="25">
    <w:abstractNumId w:val="7"/>
  </w:num>
  <w:num w:numId="26">
    <w:abstractNumId w:val="31"/>
  </w:num>
  <w:num w:numId="27">
    <w:abstractNumId w:val="21"/>
  </w:num>
  <w:num w:numId="28">
    <w:abstractNumId w:val="6"/>
  </w:num>
  <w:num w:numId="29">
    <w:abstractNumId w:val="37"/>
  </w:num>
  <w:num w:numId="30">
    <w:abstractNumId w:val="15"/>
  </w:num>
  <w:num w:numId="31">
    <w:abstractNumId w:val="38"/>
  </w:num>
  <w:num w:numId="32">
    <w:abstractNumId w:val="18"/>
  </w:num>
  <w:num w:numId="33">
    <w:abstractNumId w:val="33"/>
  </w:num>
  <w:num w:numId="34">
    <w:abstractNumId w:val="13"/>
  </w:num>
  <w:num w:numId="35">
    <w:abstractNumId w:val="14"/>
  </w:num>
  <w:num w:numId="36">
    <w:abstractNumId w:val="19"/>
  </w:num>
  <w:num w:numId="37">
    <w:abstractNumId w:val="24"/>
  </w:num>
  <w:num w:numId="38">
    <w:abstractNumId w:val="9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6F26"/>
    <w:rsid w:val="000407A2"/>
    <w:rsid w:val="00040C23"/>
    <w:rsid w:val="00044985"/>
    <w:rsid w:val="000452B4"/>
    <w:rsid w:val="00072E55"/>
    <w:rsid w:val="00074C8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221D6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49F3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F2B7B"/>
    <w:rsid w:val="0041307F"/>
    <w:rsid w:val="00413786"/>
    <w:rsid w:val="004148B4"/>
    <w:rsid w:val="004310EF"/>
    <w:rsid w:val="004466E9"/>
    <w:rsid w:val="00447C65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F42"/>
    <w:rsid w:val="00586BBA"/>
    <w:rsid w:val="00590158"/>
    <w:rsid w:val="00590D1A"/>
    <w:rsid w:val="005B4A06"/>
    <w:rsid w:val="005B6AB1"/>
    <w:rsid w:val="005D247A"/>
    <w:rsid w:val="005D2AFD"/>
    <w:rsid w:val="005D5AB0"/>
    <w:rsid w:val="005D67B3"/>
    <w:rsid w:val="005E3763"/>
    <w:rsid w:val="005F1746"/>
    <w:rsid w:val="005F1BFD"/>
    <w:rsid w:val="005F21B0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3024"/>
    <w:rsid w:val="0069499F"/>
    <w:rsid w:val="006B4A8D"/>
    <w:rsid w:val="006C1D7A"/>
    <w:rsid w:val="006C29FC"/>
    <w:rsid w:val="006C434F"/>
    <w:rsid w:val="006C64B1"/>
    <w:rsid w:val="006D641B"/>
    <w:rsid w:val="006E5695"/>
    <w:rsid w:val="006F2D4D"/>
    <w:rsid w:val="006F4C36"/>
    <w:rsid w:val="0071034D"/>
    <w:rsid w:val="00710B97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64DCE"/>
    <w:rsid w:val="007725D0"/>
    <w:rsid w:val="007758EF"/>
    <w:rsid w:val="00786D77"/>
    <w:rsid w:val="007929C9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B5A1C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1C5C"/>
    <w:rsid w:val="0092564A"/>
    <w:rsid w:val="00930099"/>
    <w:rsid w:val="009320EE"/>
    <w:rsid w:val="00950D8F"/>
    <w:rsid w:val="00954F56"/>
    <w:rsid w:val="009552D7"/>
    <w:rsid w:val="00961427"/>
    <w:rsid w:val="00970098"/>
    <w:rsid w:val="00970244"/>
    <w:rsid w:val="00975B5E"/>
    <w:rsid w:val="00976F36"/>
    <w:rsid w:val="00981605"/>
    <w:rsid w:val="00985FA7"/>
    <w:rsid w:val="009955F1"/>
    <w:rsid w:val="009A4A62"/>
    <w:rsid w:val="009A4DE7"/>
    <w:rsid w:val="009B0B10"/>
    <w:rsid w:val="009E27DA"/>
    <w:rsid w:val="009E4155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8423D"/>
    <w:rsid w:val="00A909DB"/>
    <w:rsid w:val="00AA69D6"/>
    <w:rsid w:val="00AB39EC"/>
    <w:rsid w:val="00AB3FB7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29C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AFD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localhost:8080/TutoratoSmar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mcat.apache.org/download-90.cg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E555C-6DE0-4201-BAFD-41051B6F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Installazione</dc:title>
  <dc:subject>TutoratoSmart</dc:subject>
  <dc:creator>Manuel Pisciotta</dc:creator>
  <cp:keywords/>
  <dc:description/>
  <cp:lastModifiedBy>FRANCESCO PAGANO</cp:lastModifiedBy>
  <cp:revision>2</cp:revision>
  <cp:lastPrinted>2019-12-16T15:32:00Z</cp:lastPrinted>
  <dcterms:created xsi:type="dcterms:W3CDTF">2020-01-15T10:42:00Z</dcterms:created>
  <dcterms:modified xsi:type="dcterms:W3CDTF">2020-01-15T10:42:00Z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