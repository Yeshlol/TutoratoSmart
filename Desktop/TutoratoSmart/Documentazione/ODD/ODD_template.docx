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:rsidR="00F01CCE" w:rsidRPr="00543756" w:rsidRDefault="00226C31">
          <w:pPr>
            <w:pStyle w:val="Logo"/>
            <w:rPr>
              <w:lang w:val="it-IT"/>
            </w:rPr>
          </w:pPr>
          <w:sdt>
            <w:sdtPr>
              <w:rPr>
                <w:noProof/>
                <w:lang w:val="it-IT"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D1540E">
                <w:rPr>
                  <w:noProof/>
                  <w:lang w:val="it-IT" w:eastAsia="it-IT"/>
                </w:rPr>
                <w:drawing>
                  <wp:inline distT="0" distB="0" distL="0" distR="0" wp14:anchorId="1CC89C8A" wp14:editId="572A2E80">
                    <wp:extent cx="1584252" cy="1584252"/>
                    <wp:effectExtent l="0" t="0" r="0" b="0"/>
                    <wp:docPr id="49" name="Immagin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92297" cy="159229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584F42" w:rsidRDefault="00584F42">
          <w:pPr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46D293" wp14:editId="2008FE5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396"/>
                                  <w:gridCol w:w="403"/>
                                  <w:gridCol w:w="2403"/>
                                  <w:gridCol w:w="402"/>
                                </w:tblGrid>
                                <w:tr w:rsidR="00357EA4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:rsidR="00357EA4" w:rsidRDefault="00357EA4" w:rsidP="00357EA4">
                                      <w:pPr>
                                        <w:pStyle w:val="Kontaktopplysninger"/>
                                      </w:pPr>
                                      <w:r>
                                        <w:t>[</w:t>
                                      </w:r>
                                      <w:proofErr w:type="spellStart"/>
                                      <w:sdt>
                                        <w:sdtPr>
                                          <w:alias w:val="Indirizzo"/>
                                          <w:tag w:val=""/>
                                          <w:id w:val="1354384868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r>
                                            <w:t>Composizione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gruppo</w:t>
                                          </w:r>
                                          <w:proofErr w:type="spellEnd"/>
                                          <w: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:rsidR="00357EA4" w:rsidRDefault="00357EA4" w:rsidP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</w:tr>
                              </w:tbl>
                              <w:p w:rsidR="007D5C6E" w:rsidRDefault="007D5C6E" w:rsidP="007D5C6E">
                                <w:pPr>
                                  <w:pStyle w:val="Tabellomrd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6D29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alt="Casella di testo in cui sono visualizzate le informazioni sul contatto della società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" fillcolor="#f24f4f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396"/>
                            <w:gridCol w:w="403"/>
                            <w:gridCol w:w="2403"/>
                            <w:gridCol w:w="402"/>
                          </w:tblGrid>
                          <w:tr w:rsidR="00357EA4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:rsidR="00357EA4" w:rsidRDefault="00357EA4" w:rsidP="00357EA4">
                                <w:pPr>
                                  <w:pStyle w:val="Kontaktopplysninger"/>
                                </w:pPr>
                                <w:r>
                                  <w:t>[</w:t>
                                </w:r>
                                <w:proofErr w:type="spellStart"/>
                                <w:sdt>
                                  <w:sdtPr>
                                    <w:alias w:val="Indirizzo"/>
                                    <w:tag w:val=""/>
                                    <w:id w:val="135438486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t>Composizione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gruppo</w:t>
                                    </w:r>
                                    <w:proofErr w:type="spellEnd"/>
                                    <w: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:rsidR="00357EA4" w:rsidRDefault="00357EA4" w:rsidP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</w:tr>
                        </w:tbl>
                        <w:p w:rsidR="007D5C6E" w:rsidRDefault="007D5C6E" w:rsidP="007D5C6E">
                          <w:pPr>
                            <w:pStyle w:val="Tabellomrd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12E8AA" wp14:editId="3474820C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1463040"/>
                    <wp:effectExtent l="0" t="0" r="15240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5C6E" w:rsidRPr="00357EA4" w:rsidRDefault="00226C31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798F">
                                      <w:t>O</w:t>
                                    </w:r>
                                    <w:r w:rsidR="00C879A6">
                                      <w:t>DD</w:t>
                                    </w:r>
                                    <w:r w:rsidR="0026167D">
                                      <w:t xml:space="preserve"> </w:t>
                                    </w:r>
                                    <w:r w:rsidR="003A1A39">
                                      <w:t xml:space="preserve">         </w:t>
                                    </w:r>
                                    <w:r w:rsidR="0026798F">
                                      <w:t>Object</w:t>
                                    </w:r>
                                    <w:r w:rsidR="003A1A39">
                                      <w:t xml:space="preserve">     Design Document</w:t>
                                    </w:r>
                                  </w:sdtContent>
                                </w:sdt>
                              </w:p>
                              <w:p w:rsidR="007D5C6E" w:rsidRPr="00357EA4" w:rsidRDefault="00226C31" w:rsidP="007D5C6E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1A39">
                                      <w:t>Dashboard Dipartimento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12E8AA" id="Casella di testo 2" o:spid="_x0000_s1027" type="#_x0000_t202" alt="Casella di testo in cui sono visualizzati titolo e sottotitolo del documento" style="position:absolute;margin-left:0;margin-top:250.5pt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" filled="f" stroked="f" strokeweight=".5pt">
                    <v:textbox style="mso-fit-shape-to-text:t" inset="0,0,0,0">
                      <w:txbxContent>
                        <w:p w:rsidR="007D5C6E" w:rsidRPr="00357EA4" w:rsidRDefault="00226C31" w:rsidP="007D5C6E">
                          <w:pPr>
                            <w:pStyle w:val="Titolo"/>
                          </w:pPr>
                          <w:sdt>
                            <w:sdt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798F">
                                <w:t>O</w:t>
                              </w:r>
                              <w:r w:rsidR="00C879A6">
                                <w:t>DD</w:t>
                              </w:r>
                              <w:r w:rsidR="0026167D">
                                <w:t xml:space="preserve"> </w:t>
                              </w:r>
                              <w:r w:rsidR="003A1A39">
                                <w:t xml:space="preserve">         </w:t>
                              </w:r>
                              <w:r w:rsidR="0026798F">
                                <w:t>Object</w:t>
                              </w:r>
                              <w:r w:rsidR="003A1A39">
                                <w:t xml:space="preserve">     Design Document</w:t>
                              </w:r>
                            </w:sdtContent>
                          </w:sdt>
                        </w:p>
                        <w:p w:rsidR="007D5C6E" w:rsidRPr="00357EA4" w:rsidRDefault="00226C31" w:rsidP="007D5C6E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1A39">
                                <w:t>Dashboard Dipartimento Informatica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lang w:val="it-IT"/>
            </w:rPr>
            <w:br w:type="page"/>
          </w:r>
        </w:p>
        <w:tbl>
          <w:tblPr>
            <w:tblStyle w:val="Tabellafinanziaria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222"/>
            <w:gridCol w:w="2240"/>
            <w:gridCol w:w="2372"/>
            <w:gridCol w:w="2227"/>
          </w:tblGrid>
          <w:tr w:rsidR="00357EA4" w:rsidRPr="00357EA4" w:rsidTr="00D1540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357EA4" w:rsidRPr="004A29E6" w:rsidRDefault="00357EA4" w:rsidP="00357EA4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265" w:type="dxa"/>
              </w:tcPr>
              <w:p w:rsidR="00357EA4" w:rsidRPr="004A29E6" w:rsidRDefault="00357EA4" w:rsidP="00357EA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372" w:type="dxa"/>
              </w:tcPr>
              <w:p w:rsidR="00357EA4" w:rsidRPr="004A29E6" w:rsidRDefault="00357EA4" w:rsidP="00357EA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266" w:type="dxa"/>
              </w:tcPr>
              <w:p w:rsidR="00357EA4" w:rsidRPr="004A29E6" w:rsidRDefault="00357EA4" w:rsidP="00357EA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357EA4" w:rsidRPr="00357EA4" w:rsidTr="00D1540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372" w:type="dxa"/>
              </w:tcPr>
              <w:p w:rsidR="00357EA4" w:rsidRPr="004A29E6" w:rsidRDefault="00357EA4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266" w:type="dxa"/>
              </w:tcPr>
              <w:p w:rsidR="00357EA4" w:rsidRPr="004A29E6" w:rsidRDefault="00357EA4" w:rsidP="00584F42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  <w:tr w:rsidR="00D1540E" w:rsidRPr="00357EA4" w:rsidTr="00D1540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D1540E" w:rsidRPr="004A29E6" w:rsidRDefault="00D1540E" w:rsidP="00584F42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265" w:type="dxa"/>
              </w:tcPr>
              <w:p w:rsidR="00D1540E" w:rsidRPr="004A29E6" w:rsidRDefault="00D1540E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372" w:type="dxa"/>
              </w:tcPr>
              <w:p w:rsidR="00D1540E" w:rsidRPr="004A29E6" w:rsidRDefault="00D1540E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266" w:type="dxa"/>
              </w:tcPr>
              <w:p w:rsidR="00D1540E" w:rsidRPr="004A29E6" w:rsidRDefault="00D1540E" w:rsidP="00584F42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</w:tbl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:rsidR="00F01CCE" w:rsidRPr="00543756" w:rsidRDefault="00226C31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F01CCE" w:rsidRPr="00543756" w:rsidRDefault="0011272D" w:rsidP="00584F42">
          <w:pPr>
            <w:pStyle w:val="Titolosommario"/>
            <w:spacing w:after="0"/>
            <w:rPr>
              <w:lang w:val="it-IT"/>
            </w:rPr>
          </w:pPr>
          <w:r w:rsidRPr="00543756">
            <w:rPr>
              <w:rFonts w:ascii="Century Gothic" w:hAnsi="Century Gothic"/>
              <w:color w:val="DF1010"/>
              <w:lang w:val="it-IT"/>
            </w:rPr>
            <w:t>Sommario</w:t>
          </w:r>
        </w:p>
        <w:p w:rsidR="007A480A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6856977" w:history="1">
            <w:r w:rsidR="007A480A" w:rsidRPr="000C769E">
              <w:rPr>
                <w:rStyle w:val="Collegamentoipertestuale"/>
                <w:noProof/>
                <w:lang w:val="it-IT"/>
              </w:rPr>
              <w:t>1.Introduzione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_Toc436856977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:rsidR="007A480A" w:rsidRDefault="007A48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78" w:history="1">
            <w:r w:rsidRPr="000C769E">
              <w:rPr>
                <w:rStyle w:val="Collegamentoipertestuale"/>
                <w:noProof/>
              </w:rPr>
              <w:t>1.1.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0C769E">
              <w:rPr>
                <w:rStyle w:val="Collegamentoipertestuale"/>
                <w:noProof/>
              </w:rPr>
              <w:t>Object design trade-offs</w:t>
            </w:r>
          </w:hyperlink>
        </w:p>
        <w:p w:rsidR="007A480A" w:rsidRDefault="007A48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79" w:history="1">
            <w:r w:rsidRPr="000C769E">
              <w:rPr>
                <w:rStyle w:val="Collegamentoipertestuale"/>
                <w:noProof/>
              </w:rPr>
              <w:t>1.2.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0C769E">
              <w:rPr>
                <w:rStyle w:val="Collegamentoipertestuale"/>
                <w:noProof/>
              </w:rPr>
              <w:t>Interface documentation guidelines</w:t>
            </w:r>
          </w:hyperlink>
        </w:p>
        <w:p w:rsidR="007A480A" w:rsidRDefault="007A48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80" w:history="1">
            <w:r w:rsidRPr="000C769E">
              <w:rPr>
                <w:rStyle w:val="Collegamentoipertestuale"/>
                <w:noProof/>
                <w:lang w:val="it-IT"/>
              </w:rPr>
              <w:t>1.3.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0C769E">
              <w:rPr>
                <w:rStyle w:val="Collegamentoipertestuale"/>
                <w:noProof/>
                <w:lang w:val="it-IT"/>
              </w:rPr>
              <w:t>Definitions, acronyms, and abbreviations</w:t>
            </w:r>
          </w:hyperlink>
        </w:p>
        <w:p w:rsidR="007A480A" w:rsidRDefault="007A480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81" w:history="1">
            <w:r w:rsidRPr="000C769E">
              <w:rPr>
                <w:rStyle w:val="Collegamentoipertestuale"/>
                <w:noProof/>
                <w:lang w:val="it-IT"/>
              </w:rPr>
              <w:t>1.4.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0C769E">
              <w:rPr>
                <w:rStyle w:val="Collegamentoipertestuale"/>
                <w:noProof/>
                <w:lang w:val="it-IT"/>
              </w:rPr>
              <w:t>Riferimenti</w:t>
            </w:r>
          </w:hyperlink>
        </w:p>
        <w:p w:rsidR="007A480A" w:rsidRDefault="007A480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2" w:history="1">
            <w:r w:rsidRPr="000C769E">
              <w:rPr>
                <w:rStyle w:val="Collegamentoipertestuale"/>
                <w:noProof/>
                <w:lang w:val="it-IT"/>
              </w:rPr>
              <w:t>2.Packages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80A" w:rsidRDefault="007A480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3" w:history="1">
            <w:r w:rsidRPr="000C769E">
              <w:rPr>
                <w:rStyle w:val="Collegamentoipertestuale"/>
                <w:noProof/>
                <w:lang w:val="it-IT"/>
              </w:rPr>
              <w:t>3.Interfacce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80A" w:rsidRDefault="007A480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4" w:history="1">
            <w:r w:rsidRPr="000C769E">
              <w:rPr>
                <w:rStyle w:val="Collegamentoipertestuale"/>
                <w:noProof/>
                <w:lang w:val="it-IT"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CCE" w:rsidRPr="00543756" w:rsidRDefault="0011272D" w:rsidP="0026167D">
          <w:pPr>
            <w:pStyle w:val="Sommario2"/>
            <w:ind w:left="0"/>
            <w:rPr>
              <w:lang w:val="it-IT"/>
            </w:rPr>
            <w:sectPr w:rsidR="00F01CCE" w:rsidRPr="00543756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:rsidR="0026798F" w:rsidRDefault="0026798F" w:rsidP="007A480A">
      <w:pPr>
        <w:pStyle w:val="Titolo1"/>
        <w:numPr>
          <w:ilvl w:val="0"/>
          <w:numId w:val="6"/>
        </w:numPr>
        <w:ind w:left="0" w:firstLine="0"/>
        <w:rPr>
          <w:lang w:val="it-IT"/>
        </w:rPr>
      </w:pPr>
      <w:bookmarkStart w:id="0" w:name="_Toc436856977"/>
      <w:r>
        <w:rPr>
          <w:lang w:val="it-IT"/>
        </w:rPr>
        <w:lastRenderedPageBreak/>
        <w:t>Introduzione</w:t>
      </w:r>
      <w:bookmarkEnd w:id="0"/>
      <w:r>
        <w:rPr>
          <w:lang w:val="it-IT"/>
        </w:rPr>
        <w:t xml:space="preserve"> </w:t>
      </w:r>
    </w:p>
    <w:p w:rsidR="0026798F" w:rsidRDefault="007A480A" w:rsidP="007A480A">
      <w:pPr>
        <w:pStyle w:val="Titolo2"/>
        <w:numPr>
          <w:ilvl w:val="1"/>
          <w:numId w:val="6"/>
        </w:numPr>
        <w:ind w:left="0" w:firstLine="0"/>
      </w:pPr>
      <w:bookmarkStart w:id="1" w:name="_Toc436856978"/>
      <w:r w:rsidRPr="007A480A">
        <w:t>Object design trade-offs</w:t>
      </w:r>
      <w:bookmarkEnd w:id="1"/>
    </w:p>
    <w:p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Comprensibilit</w:t>
      </w:r>
      <w:r w:rsidRPr="007A480A">
        <w:rPr>
          <w:rFonts w:hint="eastAsia"/>
          <w:lang w:val="it-IT"/>
        </w:rPr>
        <w:t>à</w:t>
      </w:r>
      <w:r w:rsidRPr="007A480A">
        <w:rPr>
          <w:lang w:val="it-IT"/>
        </w:rPr>
        <w:t xml:space="preserve"> vs costi</w:t>
      </w:r>
    </w:p>
    <w:p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Prestazioni vs Costi</w:t>
      </w:r>
    </w:p>
    <w:p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Costi vs Mantenimento</w:t>
      </w:r>
    </w:p>
    <w:p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Interfaccia vs Easy-use</w:t>
      </w:r>
    </w:p>
    <w:p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Memoria vs efficienza</w:t>
      </w:r>
    </w:p>
    <w:p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Sicurezza vs efficienza</w:t>
      </w:r>
    </w:p>
    <w:p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Tempo di risposta vs Spazio di memoria</w:t>
      </w:r>
      <w:bookmarkStart w:id="2" w:name="_GoBack"/>
      <w:bookmarkEnd w:id="2"/>
    </w:p>
    <w:p w:rsidR="007A480A" w:rsidRPr="007A480A" w:rsidRDefault="007A480A" w:rsidP="007A480A">
      <w:pPr>
        <w:pStyle w:val="Titolo2"/>
        <w:numPr>
          <w:ilvl w:val="1"/>
          <w:numId w:val="6"/>
        </w:numPr>
        <w:ind w:left="0" w:firstLine="0"/>
      </w:pPr>
      <w:proofErr w:type="spellStart"/>
      <w:r>
        <w:t>Linee</w:t>
      </w:r>
      <w:proofErr w:type="spellEnd"/>
      <w:r>
        <w:t xml:space="preserve"> </w:t>
      </w:r>
      <w:proofErr w:type="spellStart"/>
      <w:r>
        <w:t>guida</w:t>
      </w:r>
      <w:proofErr w:type="spellEnd"/>
      <w:r>
        <w:t xml:space="preserve"> per la </w:t>
      </w:r>
      <w:proofErr w:type="spellStart"/>
      <w:r>
        <w:t>documentazione</w:t>
      </w:r>
      <w:proofErr w:type="spellEnd"/>
      <w:r>
        <w:t xml:space="preserve"> </w:t>
      </w:r>
      <w:proofErr w:type="spellStart"/>
      <w:r>
        <w:t>dell’interfaccia</w:t>
      </w:r>
      <w:proofErr w:type="spellEnd"/>
    </w:p>
    <w:p w:rsidR="007A480A" w:rsidRDefault="007A480A" w:rsidP="007A480A">
      <w:pPr>
        <w:rPr>
          <w:lang w:val="it-IT"/>
        </w:rPr>
      </w:pPr>
    </w:p>
    <w:p w:rsidR="007A480A" w:rsidRDefault="007A480A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r>
        <w:rPr>
          <w:lang w:val="it-IT"/>
        </w:rPr>
        <w:t>Definizioni, acronimi e abbreviazioni</w:t>
      </w:r>
    </w:p>
    <w:p w:rsidR="007A480A" w:rsidRPr="007A480A" w:rsidRDefault="007A480A" w:rsidP="007A480A">
      <w:pPr>
        <w:pStyle w:val="Titolo2"/>
        <w:rPr>
          <w:lang w:val="it-IT"/>
        </w:rPr>
      </w:pPr>
    </w:p>
    <w:p w:rsidR="0026798F" w:rsidRDefault="007A480A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3" w:name="_Toc436856981"/>
      <w:r>
        <w:rPr>
          <w:lang w:val="it-IT"/>
        </w:rPr>
        <w:t>Riferimenti</w:t>
      </w:r>
      <w:bookmarkEnd w:id="3"/>
    </w:p>
    <w:p w:rsidR="007A480A" w:rsidRDefault="007A480A" w:rsidP="007A480A">
      <w:pPr>
        <w:rPr>
          <w:lang w:val="it-IT"/>
        </w:rPr>
      </w:pPr>
    </w:p>
    <w:p w:rsidR="007A480A" w:rsidRDefault="007A480A" w:rsidP="007A480A">
      <w:pPr>
        <w:pStyle w:val="Titolo1"/>
        <w:numPr>
          <w:ilvl w:val="0"/>
          <w:numId w:val="6"/>
        </w:numPr>
        <w:ind w:left="0" w:firstLine="0"/>
        <w:rPr>
          <w:lang w:val="it-IT"/>
        </w:rPr>
      </w:pPr>
      <w:bookmarkStart w:id="4" w:name="_Toc436856982"/>
      <w:proofErr w:type="spellStart"/>
      <w:r>
        <w:rPr>
          <w:lang w:val="it-IT"/>
        </w:rPr>
        <w:t>Packages</w:t>
      </w:r>
      <w:bookmarkEnd w:id="4"/>
      <w:proofErr w:type="spellEnd"/>
    </w:p>
    <w:p w:rsidR="007A480A" w:rsidRDefault="007A480A" w:rsidP="007A480A">
      <w:pPr>
        <w:rPr>
          <w:lang w:val="it-IT"/>
        </w:rPr>
      </w:pPr>
    </w:p>
    <w:p w:rsidR="007A480A" w:rsidRDefault="007A480A" w:rsidP="007A480A">
      <w:pPr>
        <w:pStyle w:val="Titolo1"/>
        <w:numPr>
          <w:ilvl w:val="0"/>
          <w:numId w:val="6"/>
        </w:numPr>
        <w:ind w:left="0" w:firstLine="0"/>
        <w:rPr>
          <w:lang w:val="it-IT"/>
        </w:rPr>
      </w:pPr>
      <w:bookmarkStart w:id="5" w:name="_Toc436856983"/>
      <w:r>
        <w:rPr>
          <w:lang w:val="it-IT"/>
        </w:rPr>
        <w:t>Interfacce delle classi</w:t>
      </w:r>
      <w:bookmarkEnd w:id="5"/>
    </w:p>
    <w:p w:rsidR="007A480A" w:rsidRDefault="007A480A" w:rsidP="007A480A">
      <w:pPr>
        <w:rPr>
          <w:lang w:val="it-IT"/>
        </w:rPr>
      </w:pPr>
    </w:p>
    <w:p w:rsidR="007A480A" w:rsidRPr="007A480A" w:rsidRDefault="007A480A" w:rsidP="007A480A">
      <w:pPr>
        <w:pStyle w:val="Titolo1"/>
        <w:rPr>
          <w:lang w:val="it-IT"/>
        </w:rPr>
      </w:pPr>
      <w:bookmarkStart w:id="6" w:name="_Toc436856984"/>
      <w:r>
        <w:rPr>
          <w:lang w:val="it-IT"/>
        </w:rPr>
        <w:t>Glossario</w:t>
      </w:r>
      <w:bookmarkEnd w:id="6"/>
    </w:p>
    <w:p w:rsidR="0026798F" w:rsidRDefault="0026798F" w:rsidP="0026798F">
      <w:pPr>
        <w:pStyle w:val="Nessunaspaziatura"/>
        <w:rPr>
          <w:lang w:val="it-IT"/>
        </w:rPr>
      </w:pPr>
    </w:p>
    <w:p w:rsidR="00D1540E" w:rsidRPr="002F69D2" w:rsidRDefault="00D1540E" w:rsidP="00B56F02">
      <w:pPr>
        <w:rPr>
          <w:lang w:val="it-IT"/>
        </w:rPr>
      </w:pPr>
    </w:p>
    <w:sectPr w:rsidR="00D1540E" w:rsidRPr="002F69D2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C31" w:rsidRDefault="00226C31">
      <w:pPr>
        <w:spacing w:line="240" w:lineRule="auto"/>
      </w:pPr>
      <w:r>
        <w:separator/>
      </w:r>
    </w:p>
  </w:endnote>
  <w:endnote w:type="continuationSeparator" w:id="0">
    <w:p w:rsidR="00226C31" w:rsidRDefault="00226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72D" w:rsidRPr="0026167D" w:rsidRDefault="0026167D">
    <w:pPr>
      <w:pStyle w:val="Pidipagina"/>
      <w:rPr>
        <w:lang w:val="it-IT"/>
      </w:rPr>
    </w:pPr>
    <w:r>
      <w:rPr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C31" w:rsidRDefault="00226C31">
      <w:pPr>
        <w:spacing w:line="240" w:lineRule="auto"/>
      </w:pPr>
      <w:r>
        <w:separator/>
      </w:r>
    </w:p>
  </w:footnote>
  <w:footnote w:type="continuationSeparator" w:id="0">
    <w:p w:rsidR="00226C31" w:rsidRDefault="00226C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7340D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26C31"/>
    <w:rsid w:val="00240C03"/>
    <w:rsid w:val="0026167D"/>
    <w:rsid w:val="0026798F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A1A39"/>
    <w:rsid w:val="003A414E"/>
    <w:rsid w:val="003B4B87"/>
    <w:rsid w:val="004310EF"/>
    <w:rsid w:val="00447C65"/>
    <w:rsid w:val="00462CA1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5C86"/>
    <w:rsid w:val="00584F42"/>
    <w:rsid w:val="005B4A06"/>
    <w:rsid w:val="005D67B3"/>
    <w:rsid w:val="00682D30"/>
    <w:rsid w:val="0069499F"/>
    <w:rsid w:val="006B4A8D"/>
    <w:rsid w:val="00724AD5"/>
    <w:rsid w:val="00734922"/>
    <w:rsid w:val="00752606"/>
    <w:rsid w:val="007A397A"/>
    <w:rsid w:val="007A480A"/>
    <w:rsid w:val="007A52BA"/>
    <w:rsid w:val="007D5C6E"/>
    <w:rsid w:val="007F54B3"/>
    <w:rsid w:val="008032C3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E5233"/>
    <w:rsid w:val="00B0274A"/>
    <w:rsid w:val="00B16349"/>
    <w:rsid w:val="00B24F06"/>
    <w:rsid w:val="00B2594D"/>
    <w:rsid w:val="00B56F02"/>
    <w:rsid w:val="00BE699F"/>
    <w:rsid w:val="00BF24A5"/>
    <w:rsid w:val="00C1139E"/>
    <w:rsid w:val="00C136C3"/>
    <w:rsid w:val="00C71201"/>
    <w:rsid w:val="00C879A6"/>
    <w:rsid w:val="00CF5069"/>
    <w:rsid w:val="00D07F2F"/>
    <w:rsid w:val="00D1540E"/>
    <w:rsid w:val="00D56FCD"/>
    <w:rsid w:val="00D60802"/>
    <w:rsid w:val="00D76012"/>
    <w:rsid w:val="00D92E89"/>
    <w:rsid w:val="00DF3166"/>
    <w:rsid w:val="00DF69A6"/>
    <w:rsid w:val="00E4397A"/>
    <w:rsid w:val="00E5253F"/>
    <w:rsid w:val="00E743CA"/>
    <w:rsid w:val="00E96AAD"/>
    <w:rsid w:val="00EB5F8F"/>
    <w:rsid w:val="00EC6B71"/>
    <w:rsid w:val="00F01CCE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75C2DF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97621-93F8-4BDF-B80D-F9853145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19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ODD          Object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         Object     Design Document</dc:title>
  <dc:subject>Dashboard Dipartimento Informatica</dc:subject>
  <dc:creator>margar</dc:creator>
  <cp:keywords/>
  <dc:description/>
  <cp:lastModifiedBy>Utente</cp:lastModifiedBy>
  <cp:revision>3</cp:revision>
  <dcterms:created xsi:type="dcterms:W3CDTF">2015-12-02T20:50:00Z</dcterms:created>
  <dcterms:modified xsi:type="dcterms:W3CDTF">2015-12-02T21:13:00Z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